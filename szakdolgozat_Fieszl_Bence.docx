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D0B3BA" w14:textId="77777777" w:rsidR="007C5DF4" w:rsidRDefault="007C5DF4" w:rsidP="005E71D1">
      <w:pPr>
        <w:spacing w:line="240" w:lineRule="auto"/>
        <w:jc w:val="center"/>
        <w:rPr>
          <w:rFonts w:ascii="Arial" w:hAnsi="Arial" w:cs="Arial"/>
        </w:rPr>
      </w:pPr>
      <w:r>
        <w:rPr>
          <w:color w:val="800000"/>
        </w:rPr>
        <w:t>[Külső fekete borítólap</w:t>
      </w:r>
      <w:r>
        <w:rPr>
          <w:rFonts w:eastAsia="Times New Roman" w:cs="Times New Roman"/>
          <w:color w:val="800000"/>
        </w:rPr>
        <w:t xml:space="preserve"> </w:t>
      </w:r>
      <w:r>
        <w:rPr>
          <w:color w:val="800000"/>
        </w:rPr>
        <w:t>formátuma]</w:t>
      </w:r>
    </w:p>
    <w:p w14:paraId="398BA8A8" w14:textId="77777777" w:rsidR="007C5DF4" w:rsidRDefault="007C5DF4" w:rsidP="005E71D1">
      <w:pPr>
        <w:spacing w:line="240" w:lineRule="auto"/>
        <w:rPr>
          <w:rFonts w:ascii="Arial" w:hAnsi="Arial" w:cs="Arial"/>
        </w:rPr>
      </w:pPr>
    </w:p>
    <w:p w14:paraId="3DD216D0" w14:textId="77777777" w:rsidR="007C5DF4" w:rsidRDefault="007C5DF4" w:rsidP="005E71D1">
      <w:pPr>
        <w:spacing w:line="240" w:lineRule="auto"/>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3FC204FA" w14:textId="77777777" w:rsidR="007C5DF4" w:rsidRDefault="00DF651E" w:rsidP="005E71D1">
      <w:pPr>
        <w:spacing w:line="240" w:lineRule="auto"/>
        <w:jc w:val="center"/>
        <w:rPr>
          <w:rFonts w:ascii="Arial" w:hAnsi="Arial" w:cs="Arial"/>
          <w:sz w:val="36"/>
          <w:szCs w:val="36"/>
        </w:rPr>
      </w:pPr>
      <w:r>
        <w:rPr>
          <w:rFonts w:ascii="Arial" w:hAnsi="Arial" w:cs="Arial"/>
          <w:sz w:val="36"/>
          <w:szCs w:val="36"/>
        </w:rPr>
        <w:t>Gépészmérnöki, Informatikai és Villamosmérnöki Kar</w:t>
      </w:r>
    </w:p>
    <w:p w14:paraId="1145B561" w14:textId="77777777" w:rsidR="00C44965" w:rsidRDefault="00C44965" w:rsidP="005E71D1">
      <w:pPr>
        <w:spacing w:line="240" w:lineRule="auto"/>
        <w:jc w:val="center"/>
        <w:rPr>
          <w:rFonts w:ascii="Arial" w:hAnsi="Arial" w:cs="Arial"/>
          <w:b/>
          <w:bCs/>
          <w:sz w:val="52"/>
          <w:szCs w:val="52"/>
        </w:rPr>
      </w:pPr>
      <w:r>
        <w:rPr>
          <w:rFonts w:ascii="Arial" w:hAnsi="Arial" w:cs="Arial"/>
          <w:sz w:val="36"/>
          <w:szCs w:val="36"/>
        </w:rPr>
        <w:t>Informatika Tanszék</w:t>
      </w:r>
    </w:p>
    <w:p w14:paraId="3A4BF373" w14:textId="77777777" w:rsidR="007C5DF4" w:rsidRDefault="007C5DF4" w:rsidP="005E71D1">
      <w:pPr>
        <w:spacing w:before="2268" w:line="240" w:lineRule="auto"/>
        <w:jc w:val="center"/>
        <w:rPr>
          <w:rFonts w:ascii="Arial" w:hAnsi="Arial" w:cs="Arial"/>
          <w:b/>
          <w:bCs/>
          <w:color w:val="800000"/>
          <w:sz w:val="44"/>
          <w:szCs w:val="44"/>
        </w:rPr>
      </w:pPr>
      <w:r>
        <w:rPr>
          <w:rFonts w:ascii="Arial" w:hAnsi="Arial" w:cs="Arial"/>
          <w:b/>
          <w:bCs/>
          <w:sz w:val="52"/>
          <w:szCs w:val="52"/>
        </w:rPr>
        <w:t>SZAKDOLGOZAT</w:t>
      </w:r>
    </w:p>
    <w:p w14:paraId="10A9318A" w14:textId="0512EC81" w:rsidR="00030942" w:rsidRPr="00D548BD" w:rsidRDefault="00030942" w:rsidP="005E71D1">
      <w:pPr>
        <w:spacing w:before="2835" w:line="240" w:lineRule="auto"/>
        <w:jc w:val="center"/>
        <w:rPr>
          <w:rFonts w:ascii="Arial" w:hAnsi="Arial" w:cs="Arial"/>
          <w:b/>
          <w:color w:val="auto"/>
          <w:sz w:val="32"/>
          <w:szCs w:val="32"/>
        </w:rPr>
      </w:pPr>
      <w:r w:rsidRPr="00D548BD">
        <w:rPr>
          <w:rFonts w:ascii="Arial" w:hAnsi="Arial" w:cs="Arial"/>
          <w:b/>
          <w:bCs/>
          <w:color w:val="auto"/>
          <w:sz w:val="44"/>
          <w:szCs w:val="44"/>
        </w:rPr>
        <w:t>Fieszl Bence</w:t>
      </w:r>
    </w:p>
    <w:p w14:paraId="45DE3C65" w14:textId="4207C7DC" w:rsidR="007C5DF4" w:rsidRPr="00D548BD" w:rsidRDefault="00C44965" w:rsidP="005E71D1">
      <w:pPr>
        <w:spacing w:line="240" w:lineRule="auto"/>
        <w:jc w:val="center"/>
        <w:rPr>
          <w:rFonts w:ascii="Arial" w:hAnsi="Arial" w:cs="Arial"/>
          <w:color w:val="auto"/>
          <w:sz w:val="36"/>
          <w:szCs w:val="36"/>
        </w:rPr>
      </w:pPr>
      <w:r w:rsidRPr="00D548BD">
        <w:rPr>
          <w:rFonts w:ascii="Arial" w:eastAsia="Times New Roman" w:hAnsi="Arial" w:cs="Arial"/>
          <w:b/>
          <w:color w:val="auto"/>
          <w:sz w:val="32"/>
          <w:szCs w:val="32"/>
        </w:rPr>
        <w:t>Mérnök Informatikus</w:t>
      </w:r>
      <w:r w:rsidR="007C5DF4" w:rsidRPr="00D548BD">
        <w:rPr>
          <w:rFonts w:ascii="Arial" w:eastAsia="Times New Roman" w:hAnsi="Arial" w:cs="Arial"/>
          <w:b/>
          <w:color w:val="auto"/>
          <w:sz w:val="32"/>
          <w:szCs w:val="32"/>
        </w:rPr>
        <w:t xml:space="preserve"> </w:t>
      </w:r>
      <w:proofErr w:type="spellStart"/>
      <w:r w:rsidR="007C5DF4" w:rsidRPr="00D548BD">
        <w:rPr>
          <w:rFonts w:ascii="Arial" w:eastAsia="Times New Roman" w:hAnsi="Arial" w:cs="Arial"/>
          <w:b/>
          <w:color w:val="auto"/>
          <w:sz w:val="32"/>
          <w:szCs w:val="32"/>
        </w:rPr>
        <w:t>B</w:t>
      </w:r>
      <w:r w:rsidR="007C5DF4" w:rsidRPr="00D548BD">
        <w:rPr>
          <w:rFonts w:ascii="Arial" w:hAnsi="Arial" w:cs="Arial"/>
          <w:b/>
          <w:color w:val="auto"/>
          <w:sz w:val="32"/>
          <w:szCs w:val="32"/>
        </w:rPr>
        <w:t>Sc</w:t>
      </w:r>
      <w:proofErr w:type="spellEnd"/>
      <w:r w:rsidR="007C5DF4" w:rsidRPr="00D548BD">
        <w:rPr>
          <w:rFonts w:ascii="Arial" w:eastAsia="Times New Roman" w:hAnsi="Arial" w:cs="Arial"/>
          <w:b/>
          <w:color w:val="auto"/>
          <w:sz w:val="32"/>
          <w:szCs w:val="32"/>
        </w:rPr>
        <w:t xml:space="preserve"> </w:t>
      </w:r>
      <w:r w:rsidR="007C5DF4" w:rsidRPr="00D548BD">
        <w:rPr>
          <w:rFonts w:ascii="Arial" w:hAnsi="Arial" w:cs="Arial"/>
          <w:b/>
          <w:color w:val="auto"/>
          <w:sz w:val="32"/>
          <w:szCs w:val="32"/>
        </w:rPr>
        <w:t>szak</w:t>
      </w:r>
    </w:p>
    <w:p w14:paraId="79BFD08B" w14:textId="07A4E627" w:rsidR="007C5DF4" w:rsidRPr="00B676E9" w:rsidRDefault="00030942" w:rsidP="005E71D1">
      <w:pPr>
        <w:spacing w:before="3402" w:line="240" w:lineRule="auto"/>
        <w:jc w:val="center"/>
        <w:rPr>
          <w:rFonts w:ascii="Arial" w:hAnsi="Arial" w:cs="Arial"/>
          <w:color w:val="auto"/>
          <w:sz w:val="36"/>
          <w:szCs w:val="36"/>
        </w:rPr>
      </w:pPr>
      <w:r w:rsidRPr="00B676E9">
        <w:rPr>
          <w:rFonts w:ascii="Arial" w:hAnsi="Arial" w:cs="Arial"/>
          <w:color w:val="auto"/>
          <w:sz w:val="36"/>
          <w:szCs w:val="36"/>
        </w:rPr>
        <w:t>2022</w:t>
      </w:r>
    </w:p>
    <w:p w14:paraId="4EB06D3D" w14:textId="77777777" w:rsidR="007C5DF4" w:rsidRDefault="007C5DF4" w:rsidP="005E71D1">
      <w:pPr>
        <w:spacing w:line="240" w:lineRule="auto"/>
        <w:jc w:val="center"/>
        <w:rPr>
          <w:rFonts w:ascii="Arial" w:hAnsi="Arial" w:cs="Arial"/>
          <w:color w:val="800000"/>
          <w:sz w:val="36"/>
          <w:szCs w:val="36"/>
        </w:rPr>
      </w:pPr>
    </w:p>
    <w:tbl>
      <w:tblPr>
        <w:tblW w:w="0" w:type="auto"/>
        <w:tblInd w:w="39" w:type="dxa"/>
        <w:tblLayout w:type="fixed"/>
        <w:tblCellMar>
          <w:top w:w="55" w:type="dxa"/>
          <w:left w:w="42" w:type="dxa"/>
          <w:bottom w:w="55" w:type="dxa"/>
          <w:right w:w="55" w:type="dxa"/>
        </w:tblCellMar>
        <w:tblLook w:val="0000" w:firstRow="0" w:lastRow="0" w:firstColumn="0" w:lastColumn="0" w:noHBand="0" w:noVBand="0"/>
      </w:tblPr>
      <w:tblGrid>
        <w:gridCol w:w="9674"/>
      </w:tblGrid>
      <w:tr w:rsidR="007C5DF4" w14:paraId="1496CBD3" w14:textId="77777777">
        <w:tc>
          <w:tcPr>
            <w:tcW w:w="9674" w:type="dxa"/>
            <w:tcBorders>
              <w:top w:val="single" w:sz="2" w:space="0" w:color="000000"/>
              <w:left w:val="single" w:sz="2" w:space="0" w:color="000000"/>
              <w:bottom w:val="single" w:sz="2" w:space="0" w:color="000000"/>
              <w:right w:val="single" w:sz="2" w:space="0" w:color="000000"/>
            </w:tcBorders>
            <w:shd w:val="clear" w:color="auto" w:fill="FFFFFF"/>
          </w:tcPr>
          <w:p w14:paraId="615BAA07" w14:textId="77777777" w:rsidR="007C5DF4" w:rsidRDefault="007C5DF4" w:rsidP="005E71D1">
            <w:pPr>
              <w:spacing w:line="240" w:lineRule="auto"/>
            </w:pPr>
            <w:r>
              <w:rPr>
                <w:rFonts w:ascii="Arial" w:hAnsi="Arial" w:cs="Arial"/>
                <w:color w:val="800000"/>
                <w:sz w:val="36"/>
                <w:szCs w:val="36"/>
              </w:rPr>
              <w:t>[Gerincen:]</w:t>
            </w:r>
            <w:r>
              <w:rPr>
                <w:rFonts w:ascii="Arial" w:eastAsia="Arial" w:hAnsi="Arial" w:cs="Arial"/>
                <w:color w:val="800000"/>
                <w:sz w:val="36"/>
                <w:szCs w:val="36"/>
              </w:rPr>
              <w:t xml:space="preserve"> </w:t>
            </w:r>
            <w:r>
              <w:rPr>
                <w:rFonts w:ascii="Arial" w:hAnsi="Arial" w:cs="Arial"/>
                <w:color w:val="800000"/>
                <w:sz w:val="36"/>
                <w:szCs w:val="36"/>
              </w:rPr>
              <w:t>Hallgató</w:t>
            </w:r>
            <w:r>
              <w:rPr>
                <w:rFonts w:ascii="Arial" w:eastAsia="Arial" w:hAnsi="Arial" w:cs="Arial"/>
                <w:color w:val="800000"/>
                <w:sz w:val="36"/>
                <w:szCs w:val="36"/>
              </w:rPr>
              <w:t xml:space="preserve"> </w:t>
            </w:r>
            <w:r>
              <w:rPr>
                <w:rFonts w:ascii="Arial" w:hAnsi="Arial" w:cs="Arial"/>
                <w:color w:val="800000"/>
                <w:sz w:val="36"/>
                <w:szCs w:val="36"/>
              </w:rPr>
              <w:t>Neve,</w:t>
            </w:r>
            <w:r>
              <w:rPr>
                <w:rFonts w:ascii="Arial" w:eastAsia="Arial" w:hAnsi="Arial" w:cs="Arial"/>
                <w:color w:val="800000"/>
                <w:sz w:val="36"/>
                <w:szCs w:val="36"/>
              </w:rPr>
              <w:t xml:space="preserve"> </w:t>
            </w:r>
            <w:r>
              <w:rPr>
                <w:rFonts w:ascii="Arial" w:hAnsi="Arial" w:cs="Arial"/>
                <w:color w:val="800000"/>
                <w:sz w:val="36"/>
                <w:szCs w:val="36"/>
              </w:rPr>
              <w:t>Évszám {Titkosított}</w:t>
            </w:r>
          </w:p>
        </w:tc>
      </w:tr>
    </w:tbl>
    <w:p w14:paraId="78162C19" w14:textId="77777777" w:rsidR="007C5DF4" w:rsidRDefault="007C5DF4" w:rsidP="00C44965">
      <w:pPr>
        <w:pageBreakBefore/>
        <w:tabs>
          <w:tab w:val="right" w:pos="9645"/>
        </w:tabs>
        <w:jc w:val="right"/>
        <w:rPr>
          <w:rFonts w:ascii="Arial" w:eastAsia="Times New Roman" w:hAnsi="Arial" w:cs="Arial"/>
          <w:color w:val="800000"/>
        </w:rPr>
      </w:pPr>
    </w:p>
    <w:p w14:paraId="05A6C21B" w14:textId="77777777" w:rsidR="007C5DF4" w:rsidRDefault="00041081" w:rsidP="00041081">
      <w:pPr>
        <w:tabs>
          <w:tab w:val="right" w:pos="8787"/>
          <w:tab w:val="right" w:pos="9645"/>
        </w:tabs>
        <w:rPr>
          <w:color w:val="800000"/>
        </w:rPr>
      </w:pPr>
      <w:r w:rsidRPr="00041081">
        <w:rPr>
          <w:noProof/>
        </w:rPr>
        <mc:AlternateContent>
          <mc:Choice Requires="wpg">
            <w:drawing>
              <wp:inline distT="0" distB="0" distL="0" distR="0" wp14:anchorId="0E6D0D9D" wp14:editId="08B00798">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4D357F1"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r>
        <w:rPr>
          <w:rFonts w:ascii="Arial" w:eastAsia="Times New Roman" w:hAnsi="Arial" w:cs="Arial"/>
          <w:color w:val="800000"/>
        </w:rPr>
        <w:t xml:space="preserve"> </w:t>
      </w:r>
      <w:r>
        <w:rPr>
          <w:rFonts w:ascii="Arial" w:eastAsia="Times New Roman" w:hAnsi="Arial" w:cs="Arial"/>
          <w:color w:val="800000"/>
        </w:rPr>
        <w:tab/>
      </w:r>
      <w:r w:rsidRPr="00041081">
        <w:rPr>
          <w:rFonts w:ascii="Arial" w:eastAsia="Times New Roman" w:hAnsi="Arial" w:cs="Arial"/>
          <w:noProof/>
          <w:color w:val="800000"/>
        </w:rPr>
        <mc:AlternateContent>
          <mc:Choice Requires="wpg">
            <w:drawing>
              <wp:inline distT="0" distB="0" distL="0" distR="0" wp14:anchorId="6420179A" wp14:editId="3E36506D">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7A05D7"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69714592" w14:textId="77777777" w:rsidR="007C5DF4" w:rsidRDefault="007C5DF4">
      <w:pPr>
        <w:tabs>
          <w:tab w:val="right" w:pos="9645"/>
        </w:tabs>
      </w:pPr>
    </w:p>
    <w:p w14:paraId="3986E1FC" w14:textId="77777777" w:rsidR="00740B83" w:rsidRDefault="00740B83" w:rsidP="005E71D1">
      <w:pPr>
        <w:spacing w:before="215" w:line="240" w:lineRule="auto"/>
        <w:jc w:val="center"/>
        <w:rPr>
          <w:rFonts w:ascii="Arial" w:eastAsia="Arial" w:hAnsi="Arial" w:cs="Arial"/>
          <w:b/>
          <w:bCs/>
          <w:color w:val="000000"/>
          <w:sz w:val="52"/>
          <w:szCs w:val="52"/>
        </w:rPr>
      </w:pPr>
    </w:p>
    <w:p w14:paraId="06984243" w14:textId="77777777" w:rsidR="007C5DF4" w:rsidRDefault="007C5DF4" w:rsidP="005E71D1">
      <w:pPr>
        <w:spacing w:before="2835" w:line="240" w:lineRule="auto"/>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1DCD74B" w14:textId="6564A53D" w:rsidR="00CB53B3" w:rsidRPr="00CB53B3" w:rsidRDefault="00CB53B3" w:rsidP="005E71D1">
      <w:pPr>
        <w:spacing w:before="1080" w:line="240" w:lineRule="auto"/>
        <w:jc w:val="center"/>
        <w:rPr>
          <w:rFonts w:ascii="Arial" w:hAnsi="Arial" w:cs="Arial"/>
          <w:b/>
          <w:sz w:val="52"/>
          <w:szCs w:val="52"/>
        </w:rPr>
      </w:pPr>
      <w:r w:rsidRPr="00CB53B3">
        <w:rPr>
          <w:rFonts w:ascii="Arial" w:hAnsi="Arial" w:cs="Arial"/>
          <w:b/>
          <w:sz w:val="52"/>
          <w:szCs w:val="52"/>
        </w:rPr>
        <w:t>Koronavírus kontaktkutatást segítő</w:t>
      </w:r>
    </w:p>
    <w:p w14:paraId="1A32C348" w14:textId="61240567" w:rsidR="007C5DF4" w:rsidRDefault="00CB53B3" w:rsidP="005E71D1">
      <w:pPr>
        <w:spacing w:line="240" w:lineRule="auto"/>
        <w:jc w:val="center"/>
        <w:rPr>
          <w:rFonts w:ascii="Arial" w:hAnsi="Arial" w:cs="Arial"/>
          <w:b/>
          <w:sz w:val="44"/>
          <w:szCs w:val="44"/>
        </w:rPr>
      </w:pPr>
      <w:r w:rsidRPr="00CB53B3">
        <w:rPr>
          <w:rFonts w:ascii="Arial" w:hAnsi="Arial" w:cs="Arial"/>
          <w:b/>
          <w:sz w:val="52"/>
          <w:szCs w:val="52"/>
        </w:rPr>
        <w:t>videó elemző szoftver fejlesztése</w:t>
      </w:r>
    </w:p>
    <w:p w14:paraId="287A6AD0" w14:textId="1E88D039" w:rsidR="007C5DF4" w:rsidRDefault="00CB53B3" w:rsidP="005E71D1">
      <w:pPr>
        <w:spacing w:before="900" w:line="240" w:lineRule="auto"/>
        <w:jc w:val="center"/>
        <w:rPr>
          <w:rFonts w:ascii="Arial" w:hAnsi="Arial" w:cs="Arial"/>
          <w:b/>
          <w:sz w:val="44"/>
          <w:szCs w:val="44"/>
        </w:rPr>
      </w:pPr>
      <w:r>
        <w:rPr>
          <w:rFonts w:ascii="Arial" w:hAnsi="Arial" w:cs="Arial"/>
          <w:b/>
          <w:sz w:val="44"/>
          <w:szCs w:val="44"/>
        </w:rPr>
        <w:t>Fieszl Bence</w:t>
      </w:r>
    </w:p>
    <w:p w14:paraId="7B60763D" w14:textId="77777777" w:rsidR="007C5DF4" w:rsidRDefault="007C5DF4" w:rsidP="005E71D1">
      <w:pPr>
        <w:spacing w:before="900" w:line="240" w:lineRule="auto"/>
        <w:jc w:val="center"/>
        <w:rPr>
          <w:rFonts w:ascii="Arial" w:hAnsi="Arial" w:cs="Arial"/>
          <w:b/>
          <w:sz w:val="44"/>
          <w:szCs w:val="44"/>
        </w:rPr>
      </w:pPr>
    </w:p>
    <w:p w14:paraId="5C722EDB" w14:textId="0AD694AA" w:rsidR="007C5DF4" w:rsidRPr="00CB53B3" w:rsidRDefault="00C44965" w:rsidP="005E71D1">
      <w:pPr>
        <w:spacing w:line="240" w:lineRule="auto"/>
        <w:jc w:val="center"/>
        <w:rPr>
          <w:rFonts w:ascii="Arial" w:hAnsi="Arial" w:cs="Arial"/>
          <w:b/>
          <w:color w:val="auto"/>
          <w:sz w:val="32"/>
          <w:szCs w:val="32"/>
        </w:rPr>
      </w:pPr>
      <w:r w:rsidRPr="00CB53B3">
        <w:rPr>
          <w:rFonts w:ascii="Arial" w:eastAsia="Times New Roman" w:hAnsi="Arial" w:cs="Arial"/>
          <w:b/>
          <w:color w:val="auto"/>
          <w:sz w:val="32"/>
          <w:szCs w:val="32"/>
        </w:rPr>
        <w:t>Mérnök Informatikus</w:t>
      </w:r>
      <w:r w:rsidR="007C5DF4" w:rsidRPr="00CB53B3">
        <w:rPr>
          <w:rFonts w:ascii="Arial" w:eastAsia="Times New Roman" w:hAnsi="Arial" w:cs="Arial"/>
          <w:b/>
          <w:color w:val="auto"/>
          <w:sz w:val="32"/>
          <w:szCs w:val="32"/>
        </w:rPr>
        <w:t xml:space="preserve"> </w:t>
      </w:r>
      <w:proofErr w:type="spellStart"/>
      <w:r w:rsidR="007C5DF4" w:rsidRPr="00CB53B3">
        <w:rPr>
          <w:rFonts w:ascii="Arial" w:eastAsia="Times New Roman" w:hAnsi="Arial" w:cs="Arial"/>
          <w:b/>
          <w:color w:val="auto"/>
          <w:sz w:val="32"/>
          <w:szCs w:val="32"/>
        </w:rPr>
        <w:t>B</w:t>
      </w:r>
      <w:r w:rsidR="007C5DF4" w:rsidRPr="00CB53B3">
        <w:rPr>
          <w:rFonts w:ascii="Arial" w:hAnsi="Arial" w:cs="Arial"/>
          <w:b/>
          <w:color w:val="auto"/>
          <w:sz w:val="32"/>
          <w:szCs w:val="32"/>
        </w:rPr>
        <w:t>Sc</w:t>
      </w:r>
      <w:proofErr w:type="spellEnd"/>
      <w:r w:rsidR="007C5DF4" w:rsidRPr="00CB53B3">
        <w:rPr>
          <w:rFonts w:ascii="Arial" w:eastAsia="Times New Roman" w:hAnsi="Arial" w:cs="Arial"/>
          <w:b/>
          <w:color w:val="auto"/>
          <w:sz w:val="32"/>
          <w:szCs w:val="32"/>
        </w:rPr>
        <w:t xml:space="preserve"> </w:t>
      </w:r>
      <w:r w:rsidR="007C5DF4" w:rsidRPr="00CB53B3">
        <w:rPr>
          <w:rFonts w:ascii="Arial" w:hAnsi="Arial" w:cs="Arial"/>
          <w:b/>
          <w:color w:val="auto"/>
          <w:sz w:val="32"/>
          <w:szCs w:val="32"/>
        </w:rPr>
        <w:t>szak</w:t>
      </w:r>
    </w:p>
    <w:p w14:paraId="71B3F073" w14:textId="77777777" w:rsidR="00437D6B" w:rsidRDefault="00CB53B3" w:rsidP="00F425E3">
      <w:pPr>
        <w:spacing w:before="1701" w:line="240" w:lineRule="auto"/>
        <w:jc w:val="center"/>
        <w:rPr>
          <w:rFonts w:ascii="Arial" w:hAnsi="Arial" w:cs="Arial"/>
          <w:b/>
          <w:color w:val="auto"/>
          <w:sz w:val="32"/>
          <w:szCs w:val="44"/>
        </w:rPr>
        <w:sectPr w:rsidR="00437D6B" w:rsidSect="00B95E64">
          <w:footerReference w:type="first" r:id="rId8"/>
          <w:pgSz w:w="11906" w:h="16838"/>
          <w:pgMar w:top="1418" w:right="1418" w:bottom="1418" w:left="1701" w:header="1134" w:footer="1134" w:gutter="0"/>
          <w:pgNumType w:start="1"/>
          <w:cols w:space="708"/>
          <w:docGrid w:linePitch="326" w:charSpace="-6554"/>
        </w:sectPr>
      </w:pPr>
      <w:r>
        <w:rPr>
          <w:rFonts w:ascii="Arial" w:hAnsi="Arial" w:cs="Arial"/>
          <w:b/>
          <w:color w:val="auto"/>
          <w:sz w:val="32"/>
          <w:szCs w:val="44"/>
        </w:rPr>
        <w:t>2022</w:t>
      </w:r>
    </w:p>
    <w:p w14:paraId="79630D2D" w14:textId="77777777" w:rsidR="007C5DF4" w:rsidRDefault="007C5DF4" w:rsidP="00BC4824">
      <w:pPr>
        <w:pStyle w:val="Heading1"/>
        <w:ind w:left="432"/>
        <w:jc w:val="center"/>
        <w:rPr>
          <w:color w:val="000000"/>
        </w:rPr>
      </w:pPr>
      <w:bookmarkStart w:id="1" w:name="_Toc69642598"/>
      <w:bookmarkStart w:id="2" w:name="_Toc69643543"/>
      <w:bookmarkStart w:id="3" w:name="_Toc70094177"/>
      <w:bookmarkStart w:id="4" w:name="_Toc70094219"/>
      <w:bookmarkStart w:id="5" w:name="_Toc70185808"/>
      <w:bookmarkStart w:id="6" w:name="_Toc70186076"/>
      <w:bookmarkStart w:id="7" w:name="_Toc70186122"/>
      <w:bookmarkStart w:id="8" w:name="_Toc70187943"/>
      <w:bookmarkStart w:id="9" w:name="_Toc70188149"/>
      <w:bookmarkStart w:id="10" w:name="_Toc70190740"/>
      <w:bookmarkStart w:id="11" w:name="_Toc70193805"/>
      <w:bookmarkStart w:id="12" w:name="_Toc70193993"/>
      <w:bookmarkStart w:id="13" w:name="_Toc70195291"/>
      <w:bookmarkStart w:id="14" w:name="_Toc70629716"/>
      <w:bookmarkStart w:id="15" w:name="_Toc70630589"/>
      <w:bookmarkStart w:id="16" w:name="_Toc70631477"/>
      <w:bookmarkStart w:id="17" w:name="_Toc70632223"/>
      <w:bookmarkStart w:id="18" w:name="_Toc70632420"/>
      <w:bookmarkStart w:id="19" w:name="_Toc88329315"/>
      <w:bookmarkStart w:id="20" w:name="_Toc88548315"/>
      <w:bookmarkStart w:id="21" w:name="_Toc88572181"/>
      <w:bookmarkStart w:id="22" w:name="_Toc88572437"/>
      <w:bookmarkStart w:id="23" w:name="_Toc88572629"/>
      <w:r>
        <w:lastRenderedPageBreak/>
        <w:t>Nyilatkozat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67FD69FC" w14:textId="2213FCB3" w:rsidR="007C5DF4" w:rsidRPr="00580C14" w:rsidRDefault="007C5DF4" w:rsidP="00D548BD">
      <w:pPr>
        <w:pStyle w:val="Nyilatkozat"/>
        <w:rPr>
          <w:color w:val="auto"/>
        </w:rPr>
      </w:pPr>
      <w:r w:rsidRPr="00580C14">
        <w:rPr>
          <w:color w:val="auto"/>
        </w:rPr>
        <w:t>Alulírott,</w:t>
      </w:r>
      <w:r w:rsidRPr="00580C14">
        <w:rPr>
          <w:rFonts w:eastAsia="Times New Roman" w:cs="Times New Roman"/>
          <w:color w:val="auto"/>
        </w:rPr>
        <w:t xml:space="preserve"> </w:t>
      </w:r>
      <w:r w:rsidR="00D548BD" w:rsidRPr="00580C14">
        <w:rPr>
          <w:color w:val="auto"/>
        </w:rPr>
        <w:t>Fieszl Bence</w:t>
      </w:r>
      <w:r w:rsidRPr="00580C14">
        <w:rPr>
          <w:rFonts w:eastAsia="Times New Roman" w:cs="Times New Roman"/>
          <w:color w:val="auto"/>
        </w:rPr>
        <w:t xml:space="preserve"> (</w:t>
      </w:r>
      <w:r w:rsidR="00D548BD" w:rsidRPr="00580C14">
        <w:rPr>
          <w:rFonts w:eastAsia="Times New Roman" w:cs="Times New Roman"/>
          <w:color w:val="auto"/>
        </w:rPr>
        <w:t>ISOJQW</w:t>
      </w:r>
      <w:r w:rsidRPr="00580C14">
        <w:rPr>
          <w:rFonts w:eastAsia="Times New Roman" w:cs="Times New Roman"/>
          <w:color w:val="auto"/>
        </w:rPr>
        <w:t xml:space="preserve">), </w:t>
      </w:r>
      <w:r w:rsidR="00D548BD" w:rsidRPr="00580C14">
        <w:rPr>
          <w:color w:val="auto"/>
        </w:rPr>
        <w:t xml:space="preserve">Mérnök Informatikus </w:t>
      </w:r>
      <w:proofErr w:type="spellStart"/>
      <w:r w:rsidR="00D548BD" w:rsidRPr="00580C14">
        <w:rPr>
          <w:color w:val="auto"/>
        </w:rPr>
        <w:t>BSc</w:t>
      </w:r>
      <w:proofErr w:type="spellEnd"/>
      <w:r w:rsidRPr="00580C14">
        <w:rPr>
          <w:rFonts w:eastAsia="Times New Roman" w:cs="Times New Roman"/>
          <w:color w:val="auto"/>
        </w:rPr>
        <w:t xml:space="preserve"> </w:t>
      </w:r>
      <w:r w:rsidRPr="00580C14">
        <w:rPr>
          <w:color w:val="auto"/>
        </w:rPr>
        <w:t>szakos</w:t>
      </w:r>
      <w:r w:rsidRPr="00580C14">
        <w:rPr>
          <w:rFonts w:eastAsia="Times New Roman" w:cs="Times New Roman"/>
          <w:color w:val="auto"/>
        </w:rPr>
        <w:t xml:space="preserve"> </w:t>
      </w:r>
      <w:r w:rsidRPr="00580C14">
        <w:rPr>
          <w:color w:val="auto"/>
        </w:rPr>
        <w:t>hallgató</w:t>
      </w:r>
      <w:r w:rsidRPr="00580C14">
        <w:rPr>
          <w:rFonts w:eastAsia="Times New Roman" w:cs="Times New Roman"/>
          <w:color w:val="auto"/>
        </w:rPr>
        <w:t xml:space="preserve"> </w:t>
      </w:r>
      <w:r w:rsidRPr="00580C14">
        <w:rPr>
          <w:color w:val="auto"/>
        </w:rPr>
        <w:t>kijelentem,</w:t>
      </w:r>
      <w:r w:rsidRPr="00580C14">
        <w:rPr>
          <w:rFonts w:eastAsia="Times New Roman" w:cs="Times New Roman"/>
          <w:color w:val="auto"/>
        </w:rPr>
        <w:t xml:space="preserve"> </w:t>
      </w:r>
      <w:r w:rsidRPr="00580C14">
        <w:rPr>
          <w:color w:val="auto"/>
        </w:rPr>
        <w:t>hogy</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00D548BD" w:rsidRPr="00580C14">
        <w:rPr>
          <w:color w:val="auto"/>
        </w:rPr>
        <w:t>Koronavírus kontaktkutatást segítő</w:t>
      </w:r>
      <w:r w:rsidR="00580C14">
        <w:rPr>
          <w:color w:val="auto"/>
        </w:rPr>
        <w:t xml:space="preserve"> </w:t>
      </w:r>
      <w:r w:rsidR="00D548BD" w:rsidRPr="00580C14">
        <w:rPr>
          <w:color w:val="auto"/>
        </w:rPr>
        <w:t>videó elemző szoftver fejlesztése</w:t>
      </w:r>
      <w:r w:rsidRPr="00580C14">
        <w:rPr>
          <w:rFonts w:eastAsia="Times New Roman" w:cs="Times New Roman"/>
          <w:color w:val="auto"/>
        </w:rPr>
        <w:t xml:space="preserve"> </w:t>
      </w:r>
      <w:r w:rsidRPr="00580C14">
        <w:rPr>
          <w:color w:val="auto"/>
        </w:rPr>
        <w:t>című</w:t>
      </w:r>
      <w:r w:rsidRPr="00580C14">
        <w:rPr>
          <w:rFonts w:eastAsia="Times New Roman" w:cs="Times New Roman"/>
          <w:color w:val="auto"/>
        </w:rPr>
        <w:t xml:space="preserve"> </w:t>
      </w:r>
      <w:r w:rsidRPr="00580C14">
        <w:rPr>
          <w:color w:val="auto"/>
        </w:rPr>
        <w:t>szakdolgozat</w:t>
      </w:r>
      <w:r w:rsidRPr="00580C14">
        <w:rPr>
          <w:rFonts w:eastAsia="Times New Roman" w:cs="Times New Roman"/>
          <w:color w:val="auto"/>
        </w:rPr>
        <w:t xml:space="preserve"> </w:t>
      </w:r>
      <w:r w:rsidRPr="00580C14">
        <w:rPr>
          <w:color w:val="auto"/>
        </w:rPr>
        <w:t>feladat</w:t>
      </w:r>
      <w:r w:rsidRPr="00580C14">
        <w:rPr>
          <w:rFonts w:eastAsia="Times New Roman" w:cs="Times New Roman"/>
          <w:color w:val="auto"/>
        </w:rPr>
        <w:t xml:space="preserve"> </w:t>
      </w:r>
      <w:r w:rsidRPr="00580C14">
        <w:rPr>
          <w:color w:val="auto"/>
        </w:rPr>
        <w:t>kidolgozása</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saját</w:t>
      </w:r>
      <w:r w:rsidRPr="00580C14">
        <w:rPr>
          <w:rFonts w:eastAsia="Times New Roman" w:cs="Times New Roman"/>
          <w:color w:val="auto"/>
        </w:rPr>
        <w:t xml:space="preserve"> </w:t>
      </w:r>
      <w:r w:rsidRPr="00580C14">
        <w:rPr>
          <w:color w:val="auto"/>
        </w:rPr>
        <w:t>munkám,</w:t>
      </w:r>
      <w:r w:rsidRPr="00580C14">
        <w:rPr>
          <w:rFonts w:eastAsia="Times New Roman" w:cs="Times New Roman"/>
          <w:color w:val="auto"/>
        </w:rPr>
        <w:t xml:space="preserve"> </w:t>
      </w:r>
      <w:r w:rsidRPr="00580C14">
        <w:rPr>
          <w:color w:val="auto"/>
        </w:rPr>
        <w:t>abban</w:t>
      </w:r>
      <w:r w:rsidRPr="00580C14">
        <w:rPr>
          <w:rFonts w:eastAsia="Times New Roman" w:cs="Times New Roman"/>
          <w:color w:val="auto"/>
        </w:rPr>
        <w:t xml:space="preserve"> </w:t>
      </w:r>
      <w:r w:rsidRPr="00580C14">
        <w:rPr>
          <w:color w:val="auto"/>
        </w:rPr>
        <w:t>csak</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megjelölt</w:t>
      </w:r>
      <w:r w:rsidRPr="00580C14">
        <w:rPr>
          <w:rFonts w:eastAsia="Times New Roman" w:cs="Times New Roman"/>
          <w:color w:val="auto"/>
        </w:rPr>
        <w:t xml:space="preserve"> </w:t>
      </w:r>
      <w:r w:rsidRPr="00580C14">
        <w:rPr>
          <w:color w:val="auto"/>
        </w:rPr>
        <w:t>forrásokat,</w:t>
      </w:r>
      <w:r w:rsidRPr="00580C14">
        <w:rPr>
          <w:rFonts w:eastAsia="Times New Roman" w:cs="Times New Roman"/>
          <w:color w:val="auto"/>
        </w:rPr>
        <w:t xml:space="preserve"> </w:t>
      </w:r>
      <w:r w:rsidRPr="00580C14">
        <w:rPr>
          <w:color w:val="auto"/>
        </w:rPr>
        <w:t>és</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megjelölt</w:t>
      </w:r>
      <w:r w:rsidRPr="00580C14">
        <w:rPr>
          <w:rFonts w:eastAsia="Times New Roman" w:cs="Times New Roman"/>
          <w:color w:val="auto"/>
        </w:rPr>
        <w:t xml:space="preserve"> </w:t>
      </w:r>
      <w:r w:rsidRPr="00580C14">
        <w:rPr>
          <w:color w:val="auto"/>
        </w:rPr>
        <w:t>mértékben</w:t>
      </w:r>
      <w:r w:rsidRPr="00580C14">
        <w:rPr>
          <w:rFonts w:eastAsia="Times New Roman" w:cs="Times New Roman"/>
          <w:color w:val="auto"/>
        </w:rPr>
        <w:t xml:space="preserve"> </w:t>
      </w:r>
      <w:r w:rsidRPr="00580C14">
        <w:rPr>
          <w:color w:val="auto"/>
        </w:rPr>
        <w:t>használtam</w:t>
      </w:r>
      <w:r w:rsidRPr="00580C14">
        <w:rPr>
          <w:rFonts w:eastAsia="Times New Roman" w:cs="Times New Roman"/>
          <w:color w:val="auto"/>
        </w:rPr>
        <w:t xml:space="preserve"> </w:t>
      </w:r>
      <w:r w:rsidRPr="00580C14">
        <w:rPr>
          <w:color w:val="auto"/>
        </w:rPr>
        <w:t>fel,</w:t>
      </w:r>
      <w:r w:rsidRPr="00580C14">
        <w:rPr>
          <w:rFonts w:eastAsia="Times New Roman" w:cs="Times New Roman"/>
          <w:color w:val="auto"/>
        </w:rPr>
        <w:t xml:space="preserve"> </w:t>
      </w:r>
      <w:r w:rsidRPr="00580C14">
        <w:rPr>
          <w:color w:val="auto"/>
        </w:rPr>
        <w:t>az</w:t>
      </w:r>
      <w:r w:rsidRPr="00580C14">
        <w:rPr>
          <w:rFonts w:eastAsia="Times New Roman" w:cs="Times New Roman"/>
          <w:color w:val="auto"/>
        </w:rPr>
        <w:t xml:space="preserve"> </w:t>
      </w:r>
      <w:r w:rsidRPr="00580C14">
        <w:rPr>
          <w:color w:val="auto"/>
        </w:rPr>
        <w:t>idézés</w:t>
      </w:r>
      <w:r w:rsidRPr="00580C14">
        <w:rPr>
          <w:rFonts w:eastAsia="Times New Roman" w:cs="Times New Roman"/>
          <w:color w:val="auto"/>
        </w:rPr>
        <w:t xml:space="preserve"> </w:t>
      </w:r>
      <w:r w:rsidRPr="00580C14">
        <w:rPr>
          <w:color w:val="auto"/>
        </w:rPr>
        <w:t>szabályainak</w:t>
      </w:r>
      <w:r w:rsidRPr="00580C14">
        <w:rPr>
          <w:rFonts w:eastAsia="Times New Roman" w:cs="Times New Roman"/>
          <w:color w:val="auto"/>
        </w:rPr>
        <w:t xml:space="preserve"> </w:t>
      </w:r>
      <w:r w:rsidRPr="00580C14">
        <w:rPr>
          <w:color w:val="auto"/>
        </w:rPr>
        <w:t>megfelelően,</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hivatkozások</w:t>
      </w:r>
      <w:r w:rsidRPr="00580C14">
        <w:rPr>
          <w:rFonts w:eastAsia="Times New Roman" w:cs="Times New Roman"/>
          <w:color w:val="auto"/>
        </w:rPr>
        <w:t xml:space="preserve"> </w:t>
      </w:r>
      <w:r w:rsidRPr="00580C14">
        <w:rPr>
          <w:color w:val="auto"/>
        </w:rPr>
        <w:t>pontos</w:t>
      </w:r>
      <w:r w:rsidRPr="00580C14">
        <w:rPr>
          <w:rFonts w:eastAsia="Times New Roman" w:cs="Times New Roman"/>
          <w:color w:val="auto"/>
        </w:rPr>
        <w:t xml:space="preserve"> </w:t>
      </w:r>
      <w:r w:rsidRPr="00580C14">
        <w:rPr>
          <w:color w:val="auto"/>
        </w:rPr>
        <w:t>megjelölésével.</w:t>
      </w:r>
      <w:r w:rsidRPr="00580C14">
        <w:rPr>
          <w:rFonts w:eastAsia="Times New Roman" w:cs="Times New Roman"/>
          <w:color w:val="auto"/>
        </w:rPr>
        <w:t xml:space="preserve"> </w:t>
      </w:r>
    </w:p>
    <w:p w14:paraId="7FD7E573" w14:textId="77777777" w:rsidR="007C5DF4" w:rsidRPr="00580C14" w:rsidRDefault="007C5DF4">
      <w:pPr>
        <w:pStyle w:val="Nyilatkozat"/>
        <w:rPr>
          <w:color w:val="auto"/>
        </w:rPr>
      </w:pPr>
      <w:r w:rsidRPr="00580C14">
        <w:rPr>
          <w:color w:val="auto"/>
        </w:rPr>
        <w:t>Eredményeim</w:t>
      </w:r>
      <w:r w:rsidRPr="00580C14">
        <w:rPr>
          <w:rFonts w:eastAsia="Times New Roman" w:cs="Times New Roman"/>
          <w:color w:val="auto"/>
        </w:rPr>
        <w:t xml:space="preserve"> </w:t>
      </w:r>
      <w:r w:rsidRPr="00580C14">
        <w:rPr>
          <w:color w:val="auto"/>
        </w:rPr>
        <w:t>saját</w:t>
      </w:r>
      <w:r w:rsidRPr="00580C14">
        <w:rPr>
          <w:rFonts w:eastAsia="Times New Roman" w:cs="Times New Roman"/>
          <w:color w:val="auto"/>
        </w:rPr>
        <w:t xml:space="preserve"> </w:t>
      </w:r>
      <w:r w:rsidRPr="00580C14">
        <w:rPr>
          <w:color w:val="auto"/>
        </w:rPr>
        <w:t>munkán,</w:t>
      </w:r>
      <w:r w:rsidRPr="00580C14">
        <w:rPr>
          <w:rFonts w:eastAsia="Times New Roman" w:cs="Times New Roman"/>
          <w:color w:val="auto"/>
        </w:rPr>
        <w:t xml:space="preserve"> </w:t>
      </w:r>
      <w:r w:rsidRPr="00580C14">
        <w:rPr>
          <w:color w:val="auto"/>
        </w:rPr>
        <w:t>számításokon,</w:t>
      </w:r>
      <w:r w:rsidRPr="00580C14">
        <w:rPr>
          <w:rFonts w:eastAsia="Times New Roman" w:cs="Times New Roman"/>
          <w:color w:val="auto"/>
        </w:rPr>
        <w:t xml:space="preserve"> </w:t>
      </w:r>
      <w:r w:rsidRPr="00580C14">
        <w:rPr>
          <w:color w:val="auto"/>
        </w:rPr>
        <w:t>kutatáson,</w:t>
      </w:r>
      <w:r w:rsidRPr="00580C14">
        <w:rPr>
          <w:rFonts w:eastAsia="Times New Roman" w:cs="Times New Roman"/>
          <w:color w:val="auto"/>
        </w:rPr>
        <w:t xml:space="preserve"> </w:t>
      </w:r>
      <w:r w:rsidRPr="00580C14">
        <w:rPr>
          <w:color w:val="auto"/>
        </w:rPr>
        <w:t>valós</w:t>
      </w:r>
      <w:r w:rsidRPr="00580C14">
        <w:rPr>
          <w:rFonts w:eastAsia="Times New Roman" w:cs="Times New Roman"/>
          <w:color w:val="auto"/>
        </w:rPr>
        <w:t xml:space="preserve"> </w:t>
      </w:r>
      <w:r w:rsidRPr="00580C14">
        <w:rPr>
          <w:color w:val="auto"/>
        </w:rPr>
        <w:t>méréseken</w:t>
      </w:r>
      <w:r w:rsidRPr="00580C14">
        <w:rPr>
          <w:rFonts w:eastAsia="Times New Roman" w:cs="Times New Roman"/>
          <w:color w:val="auto"/>
        </w:rPr>
        <w:t xml:space="preserve"> </w:t>
      </w:r>
      <w:r w:rsidRPr="00580C14">
        <w:rPr>
          <w:color w:val="auto"/>
        </w:rPr>
        <w:t>alapulnak,</w:t>
      </w:r>
      <w:r w:rsidRPr="00580C14">
        <w:rPr>
          <w:rFonts w:eastAsia="Times New Roman" w:cs="Times New Roman"/>
          <w:color w:val="auto"/>
        </w:rPr>
        <w:t xml:space="preserve"> </w:t>
      </w:r>
      <w:r w:rsidRPr="00580C14">
        <w:rPr>
          <w:color w:val="auto"/>
        </w:rPr>
        <w:t>és</w:t>
      </w:r>
      <w:r w:rsidRPr="00580C14">
        <w:rPr>
          <w:rFonts w:eastAsia="Times New Roman" w:cs="Times New Roman"/>
          <w:color w:val="auto"/>
        </w:rPr>
        <w:t xml:space="preserve"> </w:t>
      </w:r>
      <w:r w:rsidRPr="00580C14">
        <w:rPr>
          <w:color w:val="auto"/>
        </w:rPr>
        <w:t>a</w:t>
      </w:r>
      <w:r w:rsidRPr="00580C14">
        <w:rPr>
          <w:rFonts w:eastAsia="Times New Roman" w:cs="Times New Roman"/>
          <w:color w:val="auto"/>
        </w:rPr>
        <w:t xml:space="preserve"> </w:t>
      </w:r>
      <w:r w:rsidRPr="00580C14">
        <w:rPr>
          <w:color w:val="auto"/>
        </w:rPr>
        <w:t>legjobb</w:t>
      </w:r>
      <w:r w:rsidRPr="00580C14">
        <w:rPr>
          <w:rFonts w:eastAsia="Times New Roman" w:cs="Times New Roman"/>
          <w:color w:val="auto"/>
        </w:rPr>
        <w:t xml:space="preserve"> </w:t>
      </w:r>
      <w:r w:rsidRPr="00580C14">
        <w:rPr>
          <w:color w:val="auto"/>
        </w:rPr>
        <w:t>tudásom</w:t>
      </w:r>
      <w:r w:rsidRPr="00580C14">
        <w:rPr>
          <w:rFonts w:eastAsia="Times New Roman" w:cs="Times New Roman"/>
          <w:color w:val="auto"/>
        </w:rPr>
        <w:t xml:space="preserve"> </w:t>
      </w:r>
      <w:r w:rsidRPr="00580C14">
        <w:rPr>
          <w:color w:val="auto"/>
        </w:rPr>
        <w:t>szerint</w:t>
      </w:r>
      <w:r w:rsidRPr="00580C14">
        <w:rPr>
          <w:rFonts w:eastAsia="Times New Roman" w:cs="Times New Roman"/>
          <w:color w:val="auto"/>
        </w:rPr>
        <w:t xml:space="preserve"> </w:t>
      </w:r>
      <w:r w:rsidRPr="00580C14">
        <w:rPr>
          <w:color w:val="auto"/>
        </w:rPr>
        <w:t>hitelesek.</w:t>
      </w:r>
    </w:p>
    <w:p w14:paraId="188A651D" w14:textId="77777777" w:rsidR="007C5DF4" w:rsidRPr="00580C14" w:rsidRDefault="007C5DF4">
      <w:pPr>
        <w:pStyle w:val="Nyilatkozat"/>
        <w:rPr>
          <w:color w:val="auto"/>
        </w:rPr>
      </w:pPr>
    </w:p>
    <w:p w14:paraId="1055D896" w14:textId="77777777" w:rsidR="007C5DF4" w:rsidRDefault="007C5DF4">
      <w:pPr>
        <w:pStyle w:val="Nyilatkozat"/>
        <w:tabs>
          <w:tab w:val="left" w:pos="5100"/>
          <w:tab w:val="left" w:leader="underscore" w:pos="7935"/>
        </w:tabs>
      </w:pPr>
      <w:r w:rsidRPr="00580C14">
        <w:rPr>
          <w:color w:val="auto"/>
        </w:rPr>
        <w:t>Győr, [</w:t>
      </w:r>
      <w:r w:rsidRPr="00580C14">
        <w:rPr>
          <w:color w:val="auto"/>
          <w:shd w:val="clear" w:color="auto" w:fill="FFFFFF"/>
        </w:rPr>
        <w:t>beadás dátuma</w:t>
      </w:r>
      <w:r w:rsidRPr="00580C14">
        <w:rPr>
          <w:color w:val="auto"/>
        </w:rPr>
        <w:t>]</w:t>
      </w:r>
      <w:r>
        <w:tab/>
      </w:r>
      <w:r>
        <w:tab/>
      </w:r>
    </w:p>
    <w:p w14:paraId="4862BE2B" w14:textId="77777777" w:rsidR="007C5DF4" w:rsidRDefault="007C5DF4">
      <w:pPr>
        <w:pStyle w:val="Nyilatkozat"/>
        <w:tabs>
          <w:tab w:val="left" w:pos="4245"/>
          <w:tab w:val="left" w:pos="6060"/>
          <w:tab w:val="left" w:pos="7425"/>
        </w:tabs>
      </w:pPr>
      <w:r>
        <w:tab/>
      </w:r>
      <w:r>
        <w:tab/>
        <w:t>hallgató</w:t>
      </w:r>
    </w:p>
    <w:p w14:paraId="4EB08F47" w14:textId="77777777" w:rsidR="007C5DF4" w:rsidRDefault="007C5DF4"/>
    <w:p w14:paraId="611FCB4F" w14:textId="5E3F0AB6" w:rsidR="00E17841" w:rsidRPr="00E17841" w:rsidRDefault="007C5DF4" w:rsidP="00BC4824">
      <w:pPr>
        <w:pStyle w:val="Heading1"/>
        <w:jc w:val="center"/>
      </w:pPr>
      <w:bookmarkStart w:id="24" w:name="_Toc69642599"/>
      <w:bookmarkStart w:id="25" w:name="_Toc69643544"/>
      <w:bookmarkStart w:id="26" w:name="_Toc70094178"/>
      <w:bookmarkStart w:id="27" w:name="_Toc70094220"/>
      <w:bookmarkStart w:id="28" w:name="_Toc70185809"/>
      <w:bookmarkStart w:id="29" w:name="_Toc70186077"/>
      <w:bookmarkStart w:id="30" w:name="_Toc70186123"/>
      <w:bookmarkStart w:id="31" w:name="_Toc70187944"/>
      <w:bookmarkStart w:id="32" w:name="_Toc70188150"/>
      <w:bookmarkStart w:id="33" w:name="_Toc70190741"/>
      <w:bookmarkStart w:id="34" w:name="_Toc70193806"/>
      <w:bookmarkStart w:id="35" w:name="_Toc70193994"/>
      <w:bookmarkStart w:id="36" w:name="_Toc70195292"/>
      <w:bookmarkStart w:id="37" w:name="_Toc70629717"/>
      <w:bookmarkStart w:id="38" w:name="_Toc70630590"/>
      <w:bookmarkStart w:id="39" w:name="_Toc70631478"/>
      <w:bookmarkStart w:id="40" w:name="_Toc70632224"/>
      <w:bookmarkStart w:id="41" w:name="_Toc70632421"/>
      <w:bookmarkStart w:id="42" w:name="_Toc88329316"/>
      <w:bookmarkStart w:id="43" w:name="_Toc88548316"/>
      <w:bookmarkStart w:id="44" w:name="_Toc88572182"/>
      <w:bookmarkStart w:id="45" w:name="_Toc88572438"/>
      <w:bookmarkStart w:id="46" w:name="_Toc88572630"/>
      <w:r w:rsidRPr="00E17841">
        <w:rPr>
          <w:rFonts w:eastAsia="Arial" w:cs="Arial"/>
        </w:rPr>
        <w:lastRenderedPageBreak/>
        <w:t>Kivonat</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E17841">
        <w:rPr>
          <w:rFonts w:eastAsia="Arial" w:cs="Arial"/>
        </w:rPr>
        <w:t xml:space="preserve"> </w:t>
      </w:r>
    </w:p>
    <w:p w14:paraId="4194525A" w14:textId="3FE0315E" w:rsidR="007C5DF4" w:rsidRPr="00E17841" w:rsidRDefault="00D548BD" w:rsidP="00D548BD">
      <w:pPr>
        <w:jc w:val="center"/>
        <w:rPr>
          <w:color w:val="auto"/>
        </w:rPr>
      </w:pPr>
      <w:r w:rsidRPr="00E17841">
        <w:rPr>
          <w:color w:val="auto"/>
          <w:sz w:val="28"/>
          <w:szCs w:val="28"/>
        </w:rPr>
        <w:t>Koronavírus kontaktkutatást segítő</w:t>
      </w:r>
      <w:r w:rsidR="00E17841" w:rsidRPr="00E17841">
        <w:rPr>
          <w:color w:val="auto"/>
          <w:sz w:val="28"/>
          <w:szCs w:val="28"/>
        </w:rPr>
        <w:t xml:space="preserve"> </w:t>
      </w:r>
      <w:r w:rsidRPr="00E17841">
        <w:rPr>
          <w:color w:val="auto"/>
          <w:sz w:val="28"/>
          <w:szCs w:val="28"/>
        </w:rPr>
        <w:t>videó elemző szoftver fejlesztése</w:t>
      </w:r>
    </w:p>
    <w:p w14:paraId="09552F5C" w14:textId="77777777" w:rsidR="007C5DF4" w:rsidRDefault="007C5DF4">
      <w:pPr>
        <w:jc w:val="center"/>
        <w:rPr>
          <w:sz w:val="28"/>
          <w:szCs w:val="28"/>
        </w:rP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magyar</w:t>
      </w:r>
      <w:r>
        <w:rPr>
          <w:rFonts w:eastAsia="Times New Roman" w:cs="Times New Roman"/>
          <w:color w:val="800000"/>
        </w:rPr>
        <w:t xml:space="preserve"> </w:t>
      </w:r>
      <w:r>
        <w:rPr>
          <w:color w:val="800000"/>
        </w:rPr>
        <w:t>nyelvű tartalmi kivonat]</w:t>
      </w:r>
    </w:p>
    <w:p w14:paraId="2ACF9C54" w14:textId="77777777" w:rsidR="007C5DF4" w:rsidRDefault="007C5DF4" w:rsidP="00BC4824">
      <w:pPr>
        <w:pStyle w:val="Heading1"/>
        <w:jc w:val="center"/>
        <w:rPr>
          <w:color w:val="800000"/>
          <w:sz w:val="28"/>
          <w:szCs w:val="28"/>
        </w:rPr>
      </w:pPr>
      <w:bookmarkStart w:id="47" w:name="_Toc69642600"/>
      <w:bookmarkStart w:id="48" w:name="_Toc69643545"/>
      <w:bookmarkStart w:id="49" w:name="_Toc70094179"/>
      <w:bookmarkStart w:id="50" w:name="_Toc70094221"/>
      <w:bookmarkStart w:id="51" w:name="_Toc70185810"/>
      <w:bookmarkStart w:id="52" w:name="_Toc70186078"/>
      <w:bookmarkStart w:id="53" w:name="_Toc70186124"/>
      <w:bookmarkStart w:id="54" w:name="_Toc70187945"/>
      <w:bookmarkStart w:id="55" w:name="_Toc70188151"/>
      <w:bookmarkStart w:id="56" w:name="_Toc70190742"/>
      <w:bookmarkStart w:id="57" w:name="_Toc70193807"/>
      <w:bookmarkStart w:id="58" w:name="_Toc70193995"/>
      <w:bookmarkStart w:id="59" w:name="_Toc70195293"/>
      <w:bookmarkStart w:id="60" w:name="_Toc70629718"/>
      <w:bookmarkStart w:id="61" w:name="_Toc70630591"/>
      <w:bookmarkStart w:id="62" w:name="_Toc70631479"/>
      <w:bookmarkStart w:id="63" w:name="_Toc70632225"/>
      <w:bookmarkStart w:id="64" w:name="_Toc70632422"/>
      <w:bookmarkStart w:id="65" w:name="_Toc88329317"/>
      <w:bookmarkStart w:id="66" w:name="_Toc88548317"/>
      <w:bookmarkStart w:id="67" w:name="_Toc88572183"/>
      <w:bookmarkStart w:id="68" w:name="_Toc88572439"/>
      <w:bookmarkStart w:id="69" w:name="_Toc88572631"/>
      <w:r>
        <w:rPr>
          <w:rFonts w:eastAsia="Arial" w:cs="Arial"/>
        </w:rPr>
        <w:lastRenderedPageBreak/>
        <w:t>Abstract</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79AD1289" w14:textId="77777777" w:rsidR="007C5DF4" w:rsidRDefault="007C5DF4">
      <w:pPr>
        <w:jc w:val="center"/>
        <w:rPr>
          <w:color w:val="800000"/>
          <w:sz w:val="28"/>
          <w:szCs w:val="28"/>
        </w:rPr>
      </w:pPr>
      <w:r>
        <w:rPr>
          <w:color w:val="800000"/>
          <w:sz w:val="28"/>
          <w:szCs w:val="28"/>
        </w:rPr>
        <w:t>[</w:t>
      </w:r>
      <w:proofErr w:type="spellStart"/>
      <w:r>
        <w:rPr>
          <w:color w:val="800000"/>
          <w:sz w:val="28"/>
          <w:szCs w:val="28"/>
        </w:rPr>
        <w:t>Title</w:t>
      </w:r>
      <w:proofErr w:type="spellEnd"/>
      <w:r>
        <w:rPr>
          <w:color w:val="800000"/>
          <w:sz w:val="28"/>
          <w:szCs w:val="28"/>
        </w:rPr>
        <w:t xml:space="preserve"> in English]</w:t>
      </w:r>
    </w:p>
    <w:p w14:paraId="67EC2669" w14:textId="77777777" w:rsidR="007C5DF4" w:rsidRDefault="007C5DF4" w:rsidP="0059710F">
      <w:pPr>
        <w:jc w:val="center"/>
      </w:pPr>
      <w:r>
        <w:rPr>
          <w:color w:val="800000"/>
        </w:rPr>
        <w:t>[1</w:t>
      </w:r>
      <w:r>
        <w:rPr>
          <w:rFonts w:eastAsia="Times New Roman" w:cs="Times New Roman"/>
          <w:color w:val="800000"/>
        </w:rPr>
        <w:t xml:space="preserve"> </w:t>
      </w:r>
      <w:r>
        <w:rPr>
          <w:color w:val="800000"/>
        </w:rPr>
        <w:t>oldalas,</w:t>
      </w:r>
      <w:r>
        <w:rPr>
          <w:rFonts w:eastAsia="Times New Roman" w:cs="Times New Roman"/>
          <w:color w:val="800000"/>
        </w:rPr>
        <w:t xml:space="preserve"> </w:t>
      </w:r>
      <w:r>
        <w:rPr>
          <w:color w:val="800000"/>
        </w:rPr>
        <w:t>angol</w:t>
      </w:r>
      <w:r>
        <w:rPr>
          <w:rFonts w:eastAsia="Times New Roman" w:cs="Times New Roman"/>
          <w:color w:val="800000"/>
        </w:rPr>
        <w:t xml:space="preserve"> </w:t>
      </w:r>
      <w:r>
        <w:rPr>
          <w:color w:val="800000"/>
        </w:rPr>
        <w:t>nyelvű kivonat]</w:t>
      </w:r>
    </w:p>
    <w:p w14:paraId="3CAC2DD5" w14:textId="6A74E101" w:rsidR="00FB4A7A" w:rsidRDefault="007C5DF4" w:rsidP="002B54B0">
      <w:pPr>
        <w:pStyle w:val="Heading1"/>
        <w:jc w:val="center"/>
      </w:pPr>
      <w:bookmarkStart w:id="70" w:name="_Toc69642601"/>
      <w:bookmarkStart w:id="71" w:name="_Toc69643546"/>
      <w:bookmarkStart w:id="72" w:name="_Toc70094180"/>
      <w:bookmarkStart w:id="73" w:name="_Toc70094222"/>
      <w:bookmarkStart w:id="74" w:name="_Toc70185811"/>
      <w:bookmarkStart w:id="75" w:name="_Toc70186079"/>
      <w:bookmarkStart w:id="76" w:name="_Toc70186125"/>
      <w:bookmarkStart w:id="77" w:name="_Toc70187946"/>
      <w:bookmarkStart w:id="78" w:name="_Toc70188152"/>
      <w:bookmarkStart w:id="79" w:name="_Toc70190743"/>
      <w:bookmarkStart w:id="80" w:name="_Toc70193808"/>
      <w:bookmarkStart w:id="81" w:name="_Toc70193996"/>
      <w:bookmarkStart w:id="82" w:name="_Toc70195294"/>
      <w:bookmarkStart w:id="83" w:name="_Toc70629719"/>
      <w:bookmarkStart w:id="84" w:name="_Toc70630592"/>
      <w:bookmarkStart w:id="85" w:name="_Toc70631480"/>
      <w:bookmarkStart w:id="86" w:name="_Toc70632226"/>
      <w:bookmarkStart w:id="87" w:name="_Toc70632423"/>
      <w:bookmarkStart w:id="88" w:name="_Toc88329318"/>
      <w:bookmarkStart w:id="89" w:name="_Toc88548318"/>
      <w:bookmarkStart w:id="90" w:name="_Toc88572184"/>
      <w:bookmarkStart w:id="91" w:name="_Toc88572440"/>
      <w:bookmarkStart w:id="92" w:name="_Toc88572632"/>
      <w:r>
        <w:lastRenderedPageBreak/>
        <w:t>Tartalomjegyzék</w:t>
      </w:r>
      <w:bookmarkStart w:id="93" w:name="_Toc69642602"/>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sdt>
      <w:sdtPr>
        <w:rPr>
          <w:rFonts w:ascii="Times New Roman" w:eastAsia="WenQuanYi Zen Hei" w:hAnsi="Times New Roman" w:cs="Lohit Hindi"/>
          <w:caps w:val="0"/>
          <w:color w:val="00000A"/>
          <w:kern w:val="1"/>
          <w:sz w:val="24"/>
          <w:szCs w:val="24"/>
          <w:lang w:eastAsia="zh-CN" w:bidi="hi-IN"/>
        </w:rPr>
        <w:id w:val="-13224717"/>
        <w:docPartObj>
          <w:docPartGallery w:val="Table of Contents"/>
          <w:docPartUnique/>
        </w:docPartObj>
      </w:sdtPr>
      <w:sdtEndPr>
        <w:rPr>
          <w:b/>
          <w:bCs/>
        </w:rPr>
      </w:sdtEndPr>
      <w:sdtContent>
        <w:p w14:paraId="53E54FF8" w14:textId="19C9E42C" w:rsidR="002B54B0" w:rsidRPr="002B54B0" w:rsidRDefault="002B54B0" w:rsidP="002B54B0">
          <w:pPr>
            <w:pStyle w:val="TOCHeading"/>
            <w:pageBreakBefore w:val="0"/>
            <w:rPr>
              <w:rFonts w:ascii="Times New Roman" w:hAnsi="Times New Roman" w:cs="Times New Roman"/>
              <w:color w:val="auto"/>
            </w:rPr>
          </w:pPr>
          <w:r w:rsidRPr="002B54B0">
            <w:rPr>
              <w:color w:val="auto"/>
            </w:rPr>
            <w:t>TARTALOM</w:t>
          </w:r>
        </w:p>
        <w:p w14:paraId="2B051A44" w14:textId="0DD73A67" w:rsidR="00FB2653" w:rsidRDefault="002B54B0">
          <w:pPr>
            <w:pStyle w:val="TOC1"/>
            <w:tabs>
              <w:tab w:val="right" w:leader="dot" w:pos="8777"/>
            </w:tabs>
            <w:rPr>
              <w:rFonts w:asciiTheme="minorHAnsi" w:eastAsiaTheme="minorEastAsia" w:hAnsiTheme="minorHAnsi" w:cstheme="minorBidi"/>
              <w:noProof/>
              <w:color w:val="auto"/>
              <w:kern w:val="0"/>
              <w:sz w:val="22"/>
              <w:szCs w:val="22"/>
              <w:lang w:eastAsia="ja-JP" w:bidi="ar-SA"/>
            </w:rPr>
          </w:pPr>
          <w:r>
            <w:fldChar w:fldCharType="begin"/>
          </w:r>
          <w:r>
            <w:instrText xml:space="preserve"> TOC \o "1-3" \h \z \u </w:instrText>
          </w:r>
          <w:r>
            <w:fldChar w:fldCharType="separate"/>
          </w:r>
          <w:hyperlink w:anchor="_Toc88572633" w:history="1">
            <w:r w:rsidR="00FB2653" w:rsidRPr="004D7619">
              <w:rPr>
                <w:rStyle w:val="Hyperlink"/>
                <w:noProof/>
              </w:rPr>
              <w:t>Bevezetés</w:t>
            </w:r>
            <w:r w:rsidR="00FB2653">
              <w:rPr>
                <w:noProof/>
                <w:webHidden/>
              </w:rPr>
              <w:tab/>
            </w:r>
            <w:r w:rsidR="00FB2653">
              <w:rPr>
                <w:noProof/>
                <w:webHidden/>
              </w:rPr>
              <w:fldChar w:fldCharType="begin"/>
            </w:r>
            <w:r w:rsidR="00FB2653">
              <w:rPr>
                <w:noProof/>
                <w:webHidden/>
              </w:rPr>
              <w:instrText xml:space="preserve"> PAGEREF _Toc88572633 \h </w:instrText>
            </w:r>
            <w:r w:rsidR="00FB2653">
              <w:rPr>
                <w:noProof/>
                <w:webHidden/>
              </w:rPr>
            </w:r>
            <w:r w:rsidR="00FB2653">
              <w:rPr>
                <w:noProof/>
                <w:webHidden/>
              </w:rPr>
              <w:fldChar w:fldCharType="separate"/>
            </w:r>
            <w:r w:rsidR="00FB2653">
              <w:rPr>
                <w:noProof/>
                <w:webHidden/>
              </w:rPr>
              <w:t>1</w:t>
            </w:r>
            <w:r w:rsidR="00FB2653">
              <w:rPr>
                <w:noProof/>
                <w:webHidden/>
              </w:rPr>
              <w:fldChar w:fldCharType="end"/>
            </w:r>
          </w:hyperlink>
        </w:p>
        <w:p w14:paraId="7DCD5BA5" w14:textId="0451953C" w:rsidR="00FB2653" w:rsidRDefault="00FB2653">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72634" w:history="1">
            <w:r w:rsidRPr="004D7619">
              <w:rPr>
                <w:rStyle w:val="Hyperlink"/>
                <w:noProof/>
              </w:rPr>
              <w:t>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Elméleti háttér</w:t>
            </w:r>
            <w:r>
              <w:rPr>
                <w:noProof/>
                <w:webHidden/>
              </w:rPr>
              <w:tab/>
            </w:r>
            <w:r>
              <w:rPr>
                <w:noProof/>
                <w:webHidden/>
              </w:rPr>
              <w:fldChar w:fldCharType="begin"/>
            </w:r>
            <w:r>
              <w:rPr>
                <w:noProof/>
                <w:webHidden/>
              </w:rPr>
              <w:instrText xml:space="preserve"> PAGEREF _Toc88572634 \h </w:instrText>
            </w:r>
            <w:r>
              <w:rPr>
                <w:noProof/>
                <w:webHidden/>
              </w:rPr>
            </w:r>
            <w:r>
              <w:rPr>
                <w:noProof/>
                <w:webHidden/>
              </w:rPr>
              <w:fldChar w:fldCharType="separate"/>
            </w:r>
            <w:r>
              <w:rPr>
                <w:noProof/>
                <w:webHidden/>
              </w:rPr>
              <w:t>2</w:t>
            </w:r>
            <w:r>
              <w:rPr>
                <w:noProof/>
                <w:webHidden/>
              </w:rPr>
              <w:fldChar w:fldCharType="end"/>
            </w:r>
          </w:hyperlink>
        </w:p>
        <w:p w14:paraId="4A41CAF1" w14:textId="4D0C48D7"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35" w:history="1">
            <w:r w:rsidRPr="004D7619">
              <w:rPr>
                <w:rStyle w:val="Hyperlink"/>
                <w:noProof/>
              </w:rPr>
              <w:t>1.1.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Konvolúciós neurális hálózatok bemutatása és működése</w:t>
            </w:r>
            <w:r>
              <w:rPr>
                <w:noProof/>
                <w:webHidden/>
              </w:rPr>
              <w:tab/>
            </w:r>
            <w:r>
              <w:rPr>
                <w:noProof/>
                <w:webHidden/>
              </w:rPr>
              <w:fldChar w:fldCharType="begin"/>
            </w:r>
            <w:r>
              <w:rPr>
                <w:noProof/>
                <w:webHidden/>
              </w:rPr>
              <w:instrText xml:space="preserve"> PAGEREF _Toc88572635 \h </w:instrText>
            </w:r>
            <w:r>
              <w:rPr>
                <w:noProof/>
                <w:webHidden/>
              </w:rPr>
            </w:r>
            <w:r>
              <w:rPr>
                <w:noProof/>
                <w:webHidden/>
              </w:rPr>
              <w:fldChar w:fldCharType="separate"/>
            </w:r>
            <w:r>
              <w:rPr>
                <w:noProof/>
                <w:webHidden/>
              </w:rPr>
              <w:t>2</w:t>
            </w:r>
            <w:r>
              <w:rPr>
                <w:noProof/>
                <w:webHidden/>
              </w:rPr>
              <w:fldChar w:fldCharType="end"/>
            </w:r>
          </w:hyperlink>
        </w:p>
        <w:p w14:paraId="59135F15" w14:textId="324479E0"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36" w:history="1">
            <w:r w:rsidRPr="004D7619">
              <w:rPr>
                <w:rStyle w:val="Hyperlink"/>
                <w:noProof/>
              </w:rPr>
              <w:t>1.1.1.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Konvolúció</w:t>
            </w:r>
            <w:r>
              <w:rPr>
                <w:noProof/>
                <w:webHidden/>
              </w:rPr>
              <w:tab/>
            </w:r>
            <w:r>
              <w:rPr>
                <w:noProof/>
                <w:webHidden/>
              </w:rPr>
              <w:fldChar w:fldCharType="begin"/>
            </w:r>
            <w:r>
              <w:rPr>
                <w:noProof/>
                <w:webHidden/>
              </w:rPr>
              <w:instrText xml:space="preserve"> PAGEREF _Toc88572636 \h </w:instrText>
            </w:r>
            <w:r>
              <w:rPr>
                <w:noProof/>
                <w:webHidden/>
              </w:rPr>
            </w:r>
            <w:r>
              <w:rPr>
                <w:noProof/>
                <w:webHidden/>
              </w:rPr>
              <w:fldChar w:fldCharType="separate"/>
            </w:r>
            <w:r>
              <w:rPr>
                <w:noProof/>
                <w:webHidden/>
              </w:rPr>
              <w:t>2</w:t>
            </w:r>
            <w:r>
              <w:rPr>
                <w:noProof/>
                <w:webHidden/>
              </w:rPr>
              <w:fldChar w:fldCharType="end"/>
            </w:r>
          </w:hyperlink>
        </w:p>
        <w:p w14:paraId="5733992C" w14:textId="4E7EBB4B"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37" w:history="1">
            <w:r w:rsidRPr="004D7619">
              <w:rPr>
                <w:rStyle w:val="Hyperlink"/>
                <w:noProof/>
              </w:rPr>
              <w:t>1.1.2.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Pooling rétegek</w:t>
            </w:r>
            <w:r>
              <w:rPr>
                <w:noProof/>
                <w:webHidden/>
              </w:rPr>
              <w:tab/>
            </w:r>
            <w:r>
              <w:rPr>
                <w:noProof/>
                <w:webHidden/>
              </w:rPr>
              <w:fldChar w:fldCharType="begin"/>
            </w:r>
            <w:r>
              <w:rPr>
                <w:noProof/>
                <w:webHidden/>
              </w:rPr>
              <w:instrText xml:space="preserve"> PAGEREF _Toc88572637 \h </w:instrText>
            </w:r>
            <w:r>
              <w:rPr>
                <w:noProof/>
                <w:webHidden/>
              </w:rPr>
            </w:r>
            <w:r>
              <w:rPr>
                <w:noProof/>
                <w:webHidden/>
              </w:rPr>
              <w:fldChar w:fldCharType="separate"/>
            </w:r>
            <w:r>
              <w:rPr>
                <w:noProof/>
                <w:webHidden/>
              </w:rPr>
              <w:t>3</w:t>
            </w:r>
            <w:r>
              <w:rPr>
                <w:noProof/>
                <w:webHidden/>
              </w:rPr>
              <w:fldChar w:fldCharType="end"/>
            </w:r>
          </w:hyperlink>
        </w:p>
        <w:p w14:paraId="71880014" w14:textId="4CBC463E"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38" w:history="1">
            <w:r w:rsidRPr="004D7619">
              <w:rPr>
                <w:rStyle w:val="Hyperlink"/>
                <w:noProof/>
              </w:rPr>
              <w:t>1.1.3.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Teljesen kapcsolt rétegek</w:t>
            </w:r>
            <w:r>
              <w:rPr>
                <w:noProof/>
                <w:webHidden/>
              </w:rPr>
              <w:tab/>
            </w:r>
            <w:r>
              <w:rPr>
                <w:noProof/>
                <w:webHidden/>
              </w:rPr>
              <w:fldChar w:fldCharType="begin"/>
            </w:r>
            <w:r>
              <w:rPr>
                <w:noProof/>
                <w:webHidden/>
              </w:rPr>
              <w:instrText xml:space="preserve"> PAGEREF _Toc88572638 \h </w:instrText>
            </w:r>
            <w:r>
              <w:rPr>
                <w:noProof/>
                <w:webHidden/>
              </w:rPr>
            </w:r>
            <w:r>
              <w:rPr>
                <w:noProof/>
                <w:webHidden/>
              </w:rPr>
              <w:fldChar w:fldCharType="separate"/>
            </w:r>
            <w:r>
              <w:rPr>
                <w:noProof/>
                <w:webHidden/>
              </w:rPr>
              <w:t>4</w:t>
            </w:r>
            <w:r>
              <w:rPr>
                <w:noProof/>
                <w:webHidden/>
              </w:rPr>
              <w:fldChar w:fldCharType="end"/>
            </w:r>
          </w:hyperlink>
        </w:p>
        <w:p w14:paraId="0977E9F8" w14:textId="41FECE0A"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39" w:history="1">
            <w:r w:rsidRPr="004D7619">
              <w:rPr>
                <w:rStyle w:val="Hyperlink"/>
                <w:noProof/>
              </w:rPr>
              <w:t>1.1.4.</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Aktivációs rétegek</w:t>
            </w:r>
            <w:r>
              <w:rPr>
                <w:noProof/>
                <w:webHidden/>
              </w:rPr>
              <w:tab/>
            </w:r>
            <w:r>
              <w:rPr>
                <w:noProof/>
                <w:webHidden/>
              </w:rPr>
              <w:fldChar w:fldCharType="begin"/>
            </w:r>
            <w:r>
              <w:rPr>
                <w:noProof/>
                <w:webHidden/>
              </w:rPr>
              <w:instrText xml:space="preserve"> PAGEREF _Toc88572639 \h </w:instrText>
            </w:r>
            <w:r>
              <w:rPr>
                <w:noProof/>
                <w:webHidden/>
              </w:rPr>
            </w:r>
            <w:r>
              <w:rPr>
                <w:noProof/>
                <w:webHidden/>
              </w:rPr>
              <w:fldChar w:fldCharType="separate"/>
            </w:r>
            <w:r>
              <w:rPr>
                <w:noProof/>
                <w:webHidden/>
              </w:rPr>
              <w:t>4</w:t>
            </w:r>
            <w:r>
              <w:rPr>
                <w:noProof/>
                <w:webHidden/>
              </w:rPr>
              <w:fldChar w:fldCharType="end"/>
            </w:r>
          </w:hyperlink>
        </w:p>
        <w:p w14:paraId="58577562" w14:textId="1387EB5E"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40" w:history="1">
            <w:r w:rsidRPr="004D7619">
              <w:rPr>
                <w:rStyle w:val="Hyperlink"/>
                <w:noProof/>
              </w:rPr>
              <w:t>1.1.5.</w:t>
            </w:r>
            <w:r>
              <w:rPr>
                <w:rFonts w:asciiTheme="minorHAnsi" w:eastAsiaTheme="minorEastAsia" w:hAnsiTheme="minorHAnsi" w:cstheme="minorBidi"/>
                <w:noProof/>
                <w:color w:val="auto"/>
                <w:kern w:val="0"/>
                <w:sz w:val="22"/>
                <w:szCs w:val="22"/>
                <w:lang w:eastAsia="ja-JP" w:bidi="ar-SA"/>
              </w:rPr>
              <w:tab/>
            </w:r>
            <w:r w:rsidRPr="004D7619">
              <w:rPr>
                <w:rStyle w:val="Hyperlink"/>
                <w:noProof/>
              </w:rPr>
              <w:t>Tanulás</w:t>
            </w:r>
            <w:r>
              <w:rPr>
                <w:noProof/>
                <w:webHidden/>
              </w:rPr>
              <w:tab/>
            </w:r>
            <w:r>
              <w:rPr>
                <w:noProof/>
                <w:webHidden/>
              </w:rPr>
              <w:fldChar w:fldCharType="begin"/>
            </w:r>
            <w:r>
              <w:rPr>
                <w:noProof/>
                <w:webHidden/>
              </w:rPr>
              <w:instrText xml:space="preserve"> PAGEREF _Toc88572640 \h </w:instrText>
            </w:r>
            <w:r>
              <w:rPr>
                <w:noProof/>
                <w:webHidden/>
              </w:rPr>
            </w:r>
            <w:r>
              <w:rPr>
                <w:noProof/>
                <w:webHidden/>
              </w:rPr>
              <w:fldChar w:fldCharType="separate"/>
            </w:r>
            <w:r>
              <w:rPr>
                <w:noProof/>
                <w:webHidden/>
              </w:rPr>
              <w:t>5</w:t>
            </w:r>
            <w:r>
              <w:rPr>
                <w:noProof/>
                <w:webHidden/>
              </w:rPr>
              <w:fldChar w:fldCharType="end"/>
            </w:r>
          </w:hyperlink>
        </w:p>
        <w:p w14:paraId="2E3F0379" w14:textId="5311FA01"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41" w:history="1">
            <w:r w:rsidRPr="004D7619">
              <w:rPr>
                <w:rStyle w:val="Hyperlink"/>
                <w:noProof/>
              </w:rPr>
              <w:t>1.1.6.</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Algoritmusok típusai</w:t>
            </w:r>
            <w:r>
              <w:rPr>
                <w:noProof/>
                <w:webHidden/>
              </w:rPr>
              <w:tab/>
            </w:r>
            <w:r>
              <w:rPr>
                <w:noProof/>
                <w:webHidden/>
              </w:rPr>
              <w:fldChar w:fldCharType="begin"/>
            </w:r>
            <w:r>
              <w:rPr>
                <w:noProof/>
                <w:webHidden/>
              </w:rPr>
              <w:instrText xml:space="preserve"> PAGEREF _Toc88572641 \h </w:instrText>
            </w:r>
            <w:r>
              <w:rPr>
                <w:noProof/>
                <w:webHidden/>
              </w:rPr>
            </w:r>
            <w:r>
              <w:rPr>
                <w:noProof/>
                <w:webHidden/>
              </w:rPr>
              <w:fldChar w:fldCharType="separate"/>
            </w:r>
            <w:r>
              <w:rPr>
                <w:noProof/>
                <w:webHidden/>
              </w:rPr>
              <w:t>7</w:t>
            </w:r>
            <w:r>
              <w:rPr>
                <w:noProof/>
                <w:webHidden/>
              </w:rPr>
              <w:fldChar w:fldCharType="end"/>
            </w:r>
          </w:hyperlink>
        </w:p>
        <w:p w14:paraId="42750EC0" w14:textId="71963603"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2" w:history="1">
            <w:r w:rsidRPr="004D7619">
              <w:rPr>
                <w:rStyle w:val="Hyperlink"/>
                <w:noProof/>
              </w:rPr>
              <w:t>1.2.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YOLO algoritmus</w:t>
            </w:r>
            <w:r>
              <w:rPr>
                <w:noProof/>
                <w:webHidden/>
              </w:rPr>
              <w:tab/>
            </w:r>
            <w:r>
              <w:rPr>
                <w:noProof/>
                <w:webHidden/>
              </w:rPr>
              <w:fldChar w:fldCharType="begin"/>
            </w:r>
            <w:r>
              <w:rPr>
                <w:noProof/>
                <w:webHidden/>
              </w:rPr>
              <w:instrText xml:space="preserve"> PAGEREF _Toc88572642 \h </w:instrText>
            </w:r>
            <w:r>
              <w:rPr>
                <w:noProof/>
                <w:webHidden/>
              </w:rPr>
            </w:r>
            <w:r>
              <w:rPr>
                <w:noProof/>
                <w:webHidden/>
              </w:rPr>
              <w:fldChar w:fldCharType="separate"/>
            </w:r>
            <w:r>
              <w:rPr>
                <w:noProof/>
                <w:webHidden/>
              </w:rPr>
              <w:t>7</w:t>
            </w:r>
            <w:r>
              <w:rPr>
                <w:noProof/>
                <w:webHidden/>
              </w:rPr>
              <w:fldChar w:fldCharType="end"/>
            </w:r>
          </w:hyperlink>
        </w:p>
        <w:p w14:paraId="1FC3B4C4" w14:textId="1A2CD9AF"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3" w:history="1">
            <w:r w:rsidRPr="004D7619">
              <w:rPr>
                <w:rStyle w:val="Hyperlink"/>
                <w:noProof/>
              </w:rPr>
              <w:t>1.3.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Emberek közötti távolság meghatározása</w:t>
            </w:r>
            <w:r>
              <w:rPr>
                <w:noProof/>
                <w:webHidden/>
              </w:rPr>
              <w:tab/>
            </w:r>
            <w:r>
              <w:rPr>
                <w:noProof/>
                <w:webHidden/>
              </w:rPr>
              <w:fldChar w:fldCharType="begin"/>
            </w:r>
            <w:r>
              <w:rPr>
                <w:noProof/>
                <w:webHidden/>
              </w:rPr>
              <w:instrText xml:space="preserve"> PAGEREF _Toc88572643 \h </w:instrText>
            </w:r>
            <w:r>
              <w:rPr>
                <w:noProof/>
                <w:webHidden/>
              </w:rPr>
            </w:r>
            <w:r>
              <w:rPr>
                <w:noProof/>
                <w:webHidden/>
              </w:rPr>
              <w:fldChar w:fldCharType="separate"/>
            </w:r>
            <w:r>
              <w:rPr>
                <w:noProof/>
                <w:webHidden/>
              </w:rPr>
              <w:t>9</w:t>
            </w:r>
            <w:r>
              <w:rPr>
                <w:noProof/>
                <w:webHidden/>
              </w:rPr>
              <w:fldChar w:fldCharType="end"/>
            </w:r>
          </w:hyperlink>
        </w:p>
        <w:p w14:paraId="31FA94F3" w14:textId="52EA4453" w:rsidR="00FB2653" w:rsidRDefault="00FB2653">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72644" w:history="1">
            <w:r w:rsidRPr="004D7619">
              <w:rPr>
                <w:rStyle w:val="Hyperlink"/>
                <w:noProof/>
              </w:rPr>
              <w:t>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Tervezés</w:t>
            </w:r>
            <w:r>
              <w:rPr>
                <w:noProof/>
                <w:webHidden/>
              </w:rPr>
              <w:tab/>
            </w:r>
            <w:r>
              <w:rPr>
                <w:noProof/>
                <w:webHidden/>
              </w:rPr>
              <w:fldChar w:fldCharType="begin"/>
            </w:r>
            <w:r>
              <w:rPr>
                <w:noProof/>
                <w:webHidden/>
              </w:rPr>
              <w:instrText xml:space="preserve"> PAGEREF _Toc88572644 \h </w:instrText>
            </w:r>
            <w:r>
              <w:rPr>
                <w:noProof/>
                <w:webHidden/>
              </w:rPr>
            </w:r>
            <w:r>
              <w:rPr>
                <w:noProof/>
                <w:webHidden/>
              </w:rPr>
              <w:fldChar w:fldCharType="separate"/>
            </w:r>
            <w:r>
              <w:rPr>
                <w:noProof/>
                <w:webHidden/>
              </w:rPr>
              <w:t>11</w:t>
            </w:r>
            <w:r>
              <w:rPr>
                <w:noProof/>
                <w:webHidden/>
              </w:rPr>
              <w:fldChar w:fldCharType="end"/>
            </w:r>
          </w:hyperlink>
        </w:p>
        <w:p w14:paraId="75310EA2" w14:textId="7538F55D"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5" w:history="1">
            <w:r w:rsidRPr="004D7619">
              <w:rPr>
                <w:rStyle w:val="Hyperlink"/>
                <w:noProof/>
              </w:rPr>
              <w:t>2.1.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Fejlesztői hardver, hardverkövetelmények</w:t>
            </w:r>
            <w:r>
              <w:rPr>
                <w:noProof/>
                <w:webHidden/>
              </w:rPr>
              <w:tab/>
            </w:r>
            <w:r>
              <w:rPr>
                <w:noProof/>
                <w:webHidden/>
              </w:rPr>
              <w:fldChar w:fldCharType="begin"/>
            </w:r>
            <w:r>
              <w:rPr>
                <w:noProof/>
                <w:webHidden/>
              </w:rPr>
              <w:instrText xml:space="preserve"> PAGEREF _Toc88572645 \h </w:instrText>
            </w:r>
            <w:r>
              <w:rPr>
                <w:noProof/>
                <w:webHidden/>
              </w:rPr>
            </w:r>
            <w:r>
              <w:rPr>
                <w:noProof/>
                <w:webHidden/>
              </w:rPr>
              <w:fldChar w:fldCharType="separate"/>
            </w:r>
            <w:r>
              <w:rPr>
                <w:noProof/>
                <w:webHidden/>
              </w:rPr>
              <w:t>11</w:t>
            </w:r>
            <w:r>
              <w:rPr>
                <w:noProof/>
                <w:webHidden/>
              </w:rPr>
              <w:fldChar w:fldCharType="end"/>
            </w:r>
          </w:hyperlink>
        </w:p>
        <w:p w14:paraId="760B4D51" w14:textId="7BED6D7F"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6" w:history="1">
            <w:r w:rsidRPr="004D7619">
              <w:rPr>
                <w:rStyle w:val="Hyperlink"/>
                <w:noProof/>
              </w:rPr>
              <w:t>2.2.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Igényspecifikáció</w:t>
            </w:r>
            <w:r>
              <w:rPr>
                <w:noProof/>
                <w:webHidden/>
              </w:rPr>
              <w:tab/>
            </w:r>
            <w:r>
              <w:rPr>
                <w:noProof/>
                <w:webHidden/>
              </w:rPr>
              <w:fldChar w:fldCharType="begin"/>
            </w:r>
            <w:r>
              <w:rPr>
                <w:noProof/>
                <w:webHidden/>
              </w:rPr>
              <w:instrText xml:space="preserve"> PAGEREF _Toc88572646 \h </w:instrText>
            </w:r>
            <w:r>
              <w:rPr>
                <w:noProof/>
                <w:webHidden/>
              </w:rPr>
            </w:r>
            <w:r>
              <w:rPr>
                <w:noProof/>
                <w:webHidden/>
              </w:rPr>
              <w:fldChar w:fldCharType="separate"/>
            </w:r>
            <w:r>
              <w:rPr>
                <w:noProof/>
                <w:webHidden/>
              </w:rPr>
              <w:t>11</w:t>
            </w:r>
            <w:r>
              <w:rPr>
                <w:noProof/>
                <w:webHidden/>
              </w:rPr>
              <w:fldChar w:fldCharType="end"/>
            </w:r>
          </w:hyperlink>
        </w:p>
        <w:p w14:paraId="2AA20EFE" w14:textId="25190A7C"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7" w:history="1">
            <w:r w:rsidRPr="004D7619">
              <w:rPr>
                <w:rStyle w:val="Hyperlink"/>
                <w:noProof/>
              </w:rPr>
              <w:t>2.3.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Maszkok felismerése</w:t>
            </w:r>
            <w:r>
              <w:rPr>
                <w:noProof/>
                <w:webHidden/>
              </w:rPr>
              <w:tab/>
            </w:r>
            <w:r>
              <w:rPr>
                <w:noProof/>
                <w:webHidden/>
              </w:rPr>
              <w:fldChar w:fldCharType="begin"/>
            </w:r>
            <w:r>
              <w:rPr>
                <w:noProof/>
                <w:webHidden/>
              </w:rPr>
              <w:instrText xml:space="preserve"> PAGEREF _Toc88572647 \h </w:instrText>
            </w:r>
            <w:r>
              <w:rPr>
                <w:noProof/>
                <w:webHidden/>
              </w:rPr>
            </w:r>
            <w:r>
              <w:rPr>
                <w:noProof/>
                <w:webHidden/>
              </w:rPr>
              <w:fldChar w:fldCharType="separate"/>
            </w:r>
            <w:r>
              <w:rPr>
                <w:noProof/>
                <w:webHidden/>
              </w:rPr>
              <w:t>13</w:t>
            </w:r>
            <w:r>
              <w:rPr>
                <w:noProof/>
                <w:webHidden/>
              </w:rPr>
              <w:fldChar w:fldCharType="end"/>
            </w:r>
          </w:hyperlink>
        </w:p>
        <w:p w14:paraId="2625F5C6" w14:textId="049F06D5"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8" w:history="1">
            <w:r w:rsidRPr="004D7619">
              <w:rPr>
                <w:rStyle w:val="Hyperlink"/>
                <w:noProof/>
              </w:rPr>
              <w:t>2.4.</w:t>
            </w:r>
            <w:r>
              <w:rPr>
                <w:rFonts w:asciiTheme="minorHAnsi" w:eastAsiaTheme="minorEastAsia" w:hAnsiTheme="minorHAnsi" w:cstheme="minorBidi"/>
                <w:noProof/>
                <w:color w:val="auto"/>
                <w:kern w:val="0"/>
                <w:sz w:val="22"/>
                <w:szCs w:val="22"/>
                <w:lang w:eastAsia="ja-JP" w:bidi="ar-SA"/>
              </w:rPr>
              <w:tab/>
            </w:r>
            <w:r w:rsidRPr="004D7619">
              <w:rPr>
                <w:rStyle w:val="Hyperlink"/>
                <w:noProof/>
              </w:rPr>
              <w:t>YOLO algoritmusok megvalósításai</w:t>
            </w:r>
            <w:r>
              <w:rPr>
                <w:noProof/>
                <w:webHidden/>
              </w:rPr>
              <w:tab/>
            </w:r>
            <w:r>
              <w:rPr>
                <w:noProof/>
                <w:webHidden/>
              </w:rPr>
              <w:fldChar w:fldCharType="begin"/>
            </w:r>
            <w:r>
              <w:rPr>
                <w:noProof/>
                <w:webHidden/>
              </w:rPr>
              <w:instrText xml:space="preserve"> PAGEREF _Toc88572648 \h </w:instrText>
            </w:r>
            <w:r>
              <w:rPr>
                <w:noProof/>
                <w:webHidden/>
              </w:rPr>
            </w:r>
            <w:r>
              <w:rPr>
                <w:noProof/>
                <w:webHidden/>
              </w:rPr>
              <w:fldChar w:fldCharType="separate"/>
            </w:r>
            <w:r>
              <w:rPr>
                <w:noProof/>
                <w:webHidden/>
              </w:rPr>
              <w:t>13</w:t>
            </w:r>
            <w:r>
              <w:rPr>
                <w:noProof/>
                <w:webHidden/>
              </w:rPr>
              <w:fldChar w:fldCharType="end"/>
            </w:r>
          </w:hyperlink>
        </w:p>
        <w:p w14:paraId="19527C0F" w14:textId="44FD8DD4"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49" w:history="1">
            <w:r w:rsidRPr="004D7619">
              <w:rPr>
                <w:rStyle w:val="Hyperlink"/>
                <w:noProof/>
              </w:rPr>
              <w:t>2.5.</w:t>
            </w:r>
            <w:r>
              <w:rPr>
                <w:rFonts w:asciiTheme="minorHAnsi" w:eastAsiaTheme="minorEastAsia" w:hAnsiTheme="minorHAnsi" w:cstheme="minorBidi"/>
                <w:noProof/>
                <w:color w:val="auto"/>
                <w:kern w:val="0"/>
                <w:sz w:val="22"/>
                <w:szCs w:val="22"/>
                <w:lang w:eastAsia="ja-JP" w:bidi="ar-SA"/>
              </w:rPr>
              <w:tab/>
            </w:r>
            <w:r w:rsidRPr="004D7619">
              <w:rPr>
                <w:rStyle w:val="Hyperlink"/>
                <w:noProof/>
              </w:rPr>
              <w:t>Maszkok és emberek detektálása YOLO algoritmussal</w:t>
            </w:r>
            <w:r>
              <w:rPr>
                <w:noProof/>
                <w:webHidden/>
              </w:rPr>
              <w:tab/>
            </w:r>
            <w:r>
              <w:rPr>
                <w:noProof/>
                <w:webHidden/>
              </w:rPr>
              <w:fldChar w:fldCharType="begin"/>
            </w:r>
            <w:r>
              <w:rPr>
                <w:noProof/>
                <w:webHidden/>
              </w:rPr>
              <w:instrText xml:space="preserve"> PAGEREF _Toc88572649 \h </w:instrText>
            </w:r>
            <w:r>
              <w:rPr>
                <w:noProof/>
                <w:webHidden/>
              </w:rPr>
            </w:r>
            <w:r>
              <w:rPr>
                <w:noProof/>
                <w:webHidden/>
              </w:rPr>
              <w:fldChar w:fldCharType="separate"/>
            </w:r>
            <w:r>
              <w:rPr>
                <w:noProof/>
                <w:webHidden/>
              </w:rPr>
              <w:t>14</w:t>
            </w:r>
            <w:r>
              <w:rPr>
                <w:noProof/>
                <w:webHidden/>
              </w:rPr>
              <w:fldChar w:fldCharType="end"/>
            </w:r>
          </w:hyperlink>
        </w:p>
        <w:p w14:paraId="0C6DF7BC" w14:textId="3BB9A8FD"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0" w:history="1">
            <w:r w:rsidRPr="004D7619">
              <w:rPr>
                <w:rStyle w:val="Hyperlink"/>
                <w:noProof/>
              </w:rPr>
              <w:t>2.6.</w:t>
            </w:r>
            <w:r>
              <w:rPr>
                <w:rFonts w:asciiTheme="minorHAnsi" w:eastAsiaTheme="minorEastAsia" w:hAnsiTheme="minorHAnsi" w:cstheme="minorBidi"/>
                <w:noProof/>
                <w:color w:val="auto"/>
                <w:kern w:val="0"/>
                <w:sz w:val="22"/>
                <w:szCs w:val="22"/>
                <w:lang w:eastAsia="ja-JP" w:bidi="ar-SA"/>
              </w:rPr>
              <w:tab/>
            </w:r>
            <w:r w:rsidRPr="004D7619">
              <w:rPr>
                <w:rStyle w:val="Hyperlink"/>
                <w:noProof/>
              </w:rPr>
              <w:t>Rendszer felépítése</w:t>
            </w:r>
            <w:r>
              <w:rPr>
                <w:noProof/>
                <w:webHidden/>
              </w:rPr>
              <w:tab/>
            </w:r>
            <w:r>
              <w:rPr>
                <w:noProof/>
                <w:webHidden/>
              </w:rPr>
              <w:fldChar w:fldCharType="begin"/>
            </w:r>
            <w:r>
              <w:rPr>
                <w:noProof/>
                <w:webHidden/>
              </w:rPr>
              <w:instrText xml:space="preserve"> PAGEREF _Toc88572650 \h </w:instrText>
            </w:r>
            <w:r>
              <w:rPr>
                <w:noProof/>
                <w:webHidden/>
              </w:rPr>
            </w:r>
            <w:r>
              <w:rPr>
                <w:noProof/>
                <w:webHidden/>
              </w:rPr>
              <w:fldChar w:fldCharType="separate"/>
            </w:r>
            <w:r>
              <w:rPr>
                <w:noProof/>
                <w:webHidden/>
              </w:rPr>
              <w:t>14</w:t>
            </w:r>
            <w:r>
              <w:rPr>
                <w:noProof/>
                <w:webHidden/>
              </w:rPr>
              <w:fldChar w:fldCharType="end"/>
            </w:r>
          </w:hyperlink>
        </w:p>
        <w:p w14:paraId="71C5A82F" w14:textId="0D39F1AE"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1" w:history="1">
            <w:r w:rsidRPr="004D7619">
              <w:rPr>
                <w:rStyle w:val="Hyperlink"/>
                <w:noProof/>
              </w:rPr>
              <w:t>2.7.</w:t>
            </w:r>
            <w:r>
              <w:rPr>
                <w:rFonts w:asciiTheme="minorHAnsi" w:eastAsiaTheme="minorEastAsia" w:hAnsiTheme="minorHAnsi" w:cstheme="minorBidi"/>
                <w:noProof/>
                <w:color w:val="auto"/>
                <w:kern w:val="0"/>
                <w:sz w:val="22"/>
                <w:szCs w:val="22"/>
                <w:lang w:eastAsia="ja-JP" w:bidi="ar-SA"/>
              </w:rPr>
              <w:tab/>
            </w:r>
            <w:r w:rsidRPr="004D7619">
              <w:rPr>
                <w:rStyle w:val="Hyperlink"/>
                <w:noProof/>
              </w:rPr>
              <w:t>Kimeneti adatok tárolásának módja</w:t>
            </w:r>
            <w:r>
              <w:rPr>
                <w:noProof/>
                <w:webHidden/>
              </w:rPr>
              <w:tab/>
            </w:r>
            <w:r>
              <w:rPr>
                <w:noProof/>
                <w:webHidden/>
              </w:rPr>
              <w:fldChar w:fldCharType="begin"/>
            </w:r>
            <w:r>
              <w:rPr>
                <w:noProof/>
                <w:webHidden/>
              </w:rPr>
              <w:instrText xml:space="preserve"> PAGEREF _Toc88572651 \h </w:instrText>
            </w:r>
            <w:r>
              <w:rPr>
                <w:noProof/>
                <w:webHidden/>
              </w:rPr>
            </w:r>
            <w:r>
              <w:rPr>
                <w:noProof/>
                <w:webHidden/>
              </w:rPr>
              <w:fldChar w:fldCharType="separate"/>
            </w:r>
            <w:r>
              <w:rPr>
                <w:noProof/>
                <w:webHidden/>
              </w:rPr>
              <w:t>17</w:t>
            </w:r>
            <w:r>
              <w:rPr>
                <w:noProof/>
                <w:webHidden/>
              </w:rPr>
              <w:fldChar w:fldCharType="end"/>
            </w:r>
          </w:hyperlink>
        </w:p>
        <w:p w14:paraId="46D1F874" w14:textId="1B3BCCC6"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2" w:history="1">
            <w:r w:rsidRPr="004D7619">
              <w:rPr>
                <w:rStyle w:val="Hyperlink"/>
                <w:noProof/>
              </w:rPr>
              <w:t>2.8.</w:t>
            </w:r>
            <w:r>
              <w:rPr>
                <w:rFonts w:asciiTheme="minorHAnsi" w:eastAsiaTheme="minorEastAsia" w:hAnsiTheme="minorHAnsi" w:cstheme="minorBidi"/>
                <w:noProof/>
                <w:color w:val="auto"/>
                <w:kern w:val="0"/>
                <w:sz w:val="22"/>
                <w:szCs w:val="22"/>
                <w:lang w:eastAsia="ja-JP" w:bidi="ar-SA"/>
              </w:rPr>
              <w:tab/>
            </w:r>
            <w:r w:rsidRPr="004D7619">
              <w:rPr>
                <w:rStyle w:val="Hyperlink"/>
                <w:noProof/>
              </w:rPr>
              <w:t>Webes felület</w:t>
            </w:r>
            <w:r>
              <w:rPr>
                <w:noProof/>
                <w:webHidden/>
              </w:rPr>
              <w:tab/>
            </w:r>
            <w:r>
              <w:rPr>
                <w:noProof/>
                <w:webHidden/>
              </w:rPr>
              <w:fldChar w:fldCharType="begin"/>
            </w:r>
            <w:r>
              <w:rPr>
                <w:noProof/>
                <w:webHidden/>
              </w:rPr>
              <w:instrText xml:space="preserve"> PAGEREF _Toc88572652 \h </w:instrText>
            </w:r>
            <w:r>
              <w:rPr>
                <w:noProof/>
                <w:webHidden/>
              </w:rPr>
            </w:r>
            <w:r>
              <w:rPr>
                <w:noProof/>
                <w:webHidden/>
              </w:rPr>
              <w:fldChar w:fldCharType="separate"/>
            </w:r>
            <w:r>
              <w:rPr>
                <w:noProof/>
                <w:webHidden/>
              </w:rPr>
              <w:t>20</w:t>
            </w:r>
            <w:r>
              <w:rPr>
                <w:noProof/>
                <w:webHidden/>
              </w:rPr>
              <w:fldChar w:fldCharType="end"/>
            </w:r>
          </w:hyperlink>
        </w:p>
        <w:p w14:paraId="00354AD8" w14:textId="26D32B76"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53" w:history="1">
            <w:r w:rsidRPr="004D7619">
              <w:rPr>
                <w:rStyle w:val="Hyperlink"/>
                <w:rFonts w:eastAsia="Times New Roman" w:cs="Times New Roman"/>
                <w:noProof/>
                <w:lang w:eastAsia="ja-JP"/>
              </w:rPr>
              <w:t>2.8.1.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Branding és logó</w:t>
            </w:r>
            <w:r>
              <w:rPr>
                <w:noProof/>
                <w:webHidden/>
              </w:rPr>
              <w:tab/>
            </w:r>
            <w:r>
              <w:rPr>
                <w:noProof/>
                <w:webHidden/>
              </w:rPr>
              <w:fldChar w:fldCharType="begin"/>
            </w:r>
            <w:r>
              <w:rPr>
                <w:noProof/>
                <w:webHidden/>
              </w:rPr>
              <w:instrText xml:space="preserve"> PAGEREF _Toc88572653 \h </w:instrText>
            </w:r>
            <w:r>
              <w:rPr>
                <w:noProof/>
                <w:webHidden/>
              </w:rPr>
            </w:r>
            <w:r>
              <w:rPr>
                <w:noProof/>
                <w:webHidden/>
              </w:rPr>
              <w:fldChar w:fldCharType="separate"/>
            </w:r>
            <w:r>
              <w:rPr>
                <w:noProof/>
                <w:webHidden/>
              </w:rPr>
              <w:t>22</w:t>
            </w:r>
            <w:r>
              <w:rPr>
                <w:noProof/>
                <w:webHidden/>
              </w:rPr>
              <w:fldChar w:fldCharType="end"/>
            </w:r>
          </w:hyperlink>
        </w:p>
        <w:p w14:paraId="1784E5A3" w14:textId="1D07F2CD" w:rsidR="00FB2653" w:rsidRDefault="00FB2653">
          <w:pPr>
            <w:pStyle w:val="TOC1"/>
            <w:tabs>
              <w:tab w:val="left" w:pos="480"/>
              <w:tab w:val="right" w:leader="dot" w:pos="8777"/>
            </w:tabs>
            <w:rPr>
              <w:rFonts w:asciiTheme="minorHAnsi" w:eastAsiaTheme="minorEastAsia" w:hAnsiTheme="minorHAnsi" w:cstheme="minorBidi"/>
              <w:noProof/>
              <w:color w:val="auto"/>
              <w:kern w:val="0"/>
              <w:sz w:val="22"/>
              <w:szCs w:val="22"/>
              <w:lang w:eastAsia="ja-JP" w:bidi="ar-SA"/>
            </w:rPr>
          </w:pPr>
          <w:hyperlink w:anchor="_Toc88572654" w:history="1">
            <w:r w:rsidRPr="004D7619">
              <w:rPr>
                <w:rStyle w:val="Hyperlink"/>
                <w:noProof/>
              </w:rPr>
              <w:t>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Megvalósítás</w:t>
            </w:r>
            <w:r>
              <w:rPr>
                <w:noProof/>
                <w:webHidden/>
              </w:rPr>
              <w:tab/>
            </w:r>
            <w:r>
              <w:rPr>
                <w:noProof/>
                <w:webHidden/>
              </w:rPr>
              <w:fldChar w:fldCharType="begin"/>
            </w:r>
            <w:r>
              <w:rPr>
                <w:noProof/>
                <w:webHidden/>
              </w:rPr>
              <w:instrText xml:space="preserve"> PAGEREF _Toc88572654 \h </w:instrText>
            </w:r>
            <w:r>
              <w:rPr>
                <w:noProof/>
                <w:webHidden/>
              </w:rPr>
            </w:r>
            <w:r>
              <w:rPr>
                <w:noProof/>
                <w:webHidden/>
              </w:rPr>
              <w:fldChar w:fldCharType="separate"/>
            </w:r>
            <w:r>
              <w:rPr>
                <w:noProof/>
                <w:webHidden/>
              </w:rPr>
              <w:t>23</w:t>
            </w:r>
            <w:r>
              <w:rPr>
                <w:noProof/>
                <w:webHidden/>
              </w:rPr>
              <w:fldChar w:fldCharType="end"/>
            </w:r>
          </w:hyperlink>
        </w:p>
        <w:p w14:paraId="606A5549" w14:textId="2DF79456"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5" w:history="1">
            <w:r w:rsidRPr="004D7619">
              <w:rPr>
                <w:rStyle w:val="Hyperlink"/>
                <w:noProof/>
              </w:rPr>
              <w:t>3.1.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Neurális hálózatok modern számítógépes környezetekben</w:t>
            </w:r>
            <w:r>
              <w:rPr>
                <w:noProof/>
                <w:webHidden/>
              </w:rPr>
              <w:tab/>
            </w:r>
            <w:r>
              <w:rPr>
                <w:noProof/>
                <w:webHidden/>
              </w:rPr>
              <w:fldChar w:fldCharType="begin"/>
            </w:r>
            <w:r>
              <w:rPr>
                <w:noProof/>
                <w:webHidden/>
              </w:rPr>
              <w:instrText xml:space="preserve"> PAGEREF _Toc88572655 \h </w:instrText>
            </w:r>
            <w:r>
              <w:rPr>
                <w:noProof/>
                <w:webHidden/>
              </w:rPr>
            </w:r>
            <w:r>
              <w:rPr>
                <w:noProof/>
                <w:webHidden/>
              </w:rPr>
              <w:fldChar w:fldCharType="separate"/>
            </w:r>
            <w:r>
              <w:rPr>
                <w:noProof/>
                <w:webHidden/>
              </w:rPr>
              <w:t>23</w:t>
            </w:r>
            <w:r>
              <w:rPr>
                <w:noProof/>
                <w:webHidden/>
              </w:rPr>
              <w:fldChar w:fldCharType="end"/>
            </w:r>
          </w:hyperlink>
        </w:p>
        <w:p w14:paraId="6A56CD21" w14:textId="210BCE59"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6" w:history="1">
            <w:r w:rsidRPr="004D7619">
              <w:rPr>
                <w:rStyle w:val="Hyperlink"/>
                <w:noProof/>
              </w:rPr>
              <w:t>3.2.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 YOLOv5 algoritmus</w:t>
            </w:r>
            <w:r>
              <w:rPr>
                <w:noProof/>
                <w:webHidden/>
              </w:rPr>
              <w:tab/>
            </w:r>
            <w:r>
              <w:rPr>
                <w:noProof/>
                <w:webHidden/>
              </w:rPr>
              <w:fldChar w:fldCharType="begin"/>
            </w:r>
            <w:r>
              <w:rPr>
                <w:noProof/>
                <w:webHidden/>
              </w:rPr>
              <w:instrText xml:space="preserve"> PAGEREF _Toc88572656 \h </w:instrText>
            </w:r>
            <w:r>
              <w:rPr>
                <w:noProof/>
                <w:webHidden/>
              </w:rPr>
            </w:r>
            <w:r>
              <w:rPr>
                <w:noProof/>
                <w:webHidden/>
              </w:rPr>
              <w:fldChar w:fldCharType="separate"/>
            </w:r>
            <w:r>
              <w:rPr>
                <w:noProof/>
                <w:webHidden/>
              </w:rPr>
              <w:t>23</w:t>
            </w:r>
            <w:r>
              <w:rPr>
                <w:noProof/>
                <w:webHidden/>
              </w:rPr>
              <w:fldChar w:fldCharType="end"/>
            </w:r>
          </w:hyperlink>
        </w:p>
        <w:p w14:paraId="1F0867D2" w14:textId="289347F7"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57" w:history="1">
            <w:r w:rsidRPr="004D7619">
              <w:rPr>
                <w:rStyle w:val="Hyperlink"/>
                <w:noProof/>
              </w:rPr>
              <w:t>3.3.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 kiszolgáló weboldal</w:t>
            </w:r>
            <w:r>
              <w:rPr>
                <w:noProof/>
                <w:webHidden/>
              </w:rPr>
              <w:tab/>
            </w:r>
            <w:r>
              <w:rPr>
                <w:noProof/>
                <w:webHidden/>
              </w:rPr>
              <w:fldChar w:fldCharType="begin"/>
            </w:r>
            <w:r>
              <w:rPr>
                <w:noProof/>
                <w:webHidden/>
              </w:rPr>
              <w:instrText xml:space="preserve"> PAGEREF _Toc88572657 \h </w:instrText>
            </w:r>
            <w:r>
              <w:rPr>
                <w:noProof/>
                <w:webHidden/>
              </w:rPr>
            </w:r>
            <w:r>
              <w:rPr>
                <w:noProof/>
                <w:webHidden/>
              </w:rPr>
              <w:fldChar w:fldCharType="separate"/>
            </w:r>
            <w:r>
              <w:rPr>
                <w:noProof/>
                <w:webHidden/>
              </w:rPr>
              <w:t>24</w:t>
            </w:r>
            <w:r>
              <w:rPr>
                <w:noProof/>
                <w:webHidden/>
              </w:rPr>
              <w:fldChar w:fldCharType="end"/>
            </w:r>
          </w:hyperlink>
        </w:p>
        <w:p w14:paraId="2083AE4B" w14:textId="75E910A2"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58" w:history="1">
            <w:r w:rsidRPr="004D7619">
              <w:rPr>
                <w:rStyle w:val="Hyperlink"/>
                <w:noProof/>
              </w:rPr>
              <w:t>3.3.1.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Laravel keretrendszer</w:t>
            </w:r>
            <w:r>
              <w:rPr>
                <w:noProof/>
                <w:webHidden/>
              </w:rPr>
              <w:tab/>
            </w:r>
            <w:r>
              <w:rPr>
                <w:noProof/>
                <w:webHidden/>
              </w:rPr>
              <w:fldChar w:fldCharType="begin"/>
            </w:r>
            <w:r>
              <w:rPr>
                <w:noProof/>
                <w:webHidden/>
              </w:rPr>
              <w:instrText xml:space="preserve"> PAGEREF _Toc88572658 \h </w:instrText>
            </w:r>
            <w:r>
              <w:rPr>
                <w:noProof/>
                <w:webHidden/>
              </w:rPr>
            </w:r>
            <w:r>
              <w:rPr>
                <w:noProof/>
                <w:webHidden/>
              </w:rPr>
              <w:fldChar w:fldCharType="separate"/>
            </w:r>
            <w:r>
              <w:rPr>
                <w:noProof/>
                <w:webHidden/>
              </w:rPr>
              <w:t>24</w:t>
            </w:r>
            <w:r>
              <w:rPr>
                <w:noProof/>
                <w:webHidden/>
              </w:rPr>
              <w:fldChar w:fldCharType="end"/>
            </w:r>
          </w:hyperlink>
        </w:p>
        <w:p w14:paraId="76C24643" w14:textId="29192FFF"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59" w:history="1">
            <w:r w:rsidRPr="004D7619">
              <w:rPr>
                <w:rStyle w:val="Hyperlink"/>
                <w:noProof/>
              </w:rPr>
              <w:t>3.3.2.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Regisztráció és bejelentkezés</w:t>
            </w:r>
            <w:r>
              <w:rPr>
                <w:noProof/>
                <w:webHidden/>
              </w:rPr>
              <w:tab/>
            </w:r>
            <w:r>
              <w:rPr>
                <w:noProof/>
                <w:webHidden/>
              </w:rPr>
              <w:fldChar w:fldCharType="begin"/>
            </w:r>
            <w:r>
              <w:rPr>
                <w:noProof/>
                <w:webHidden/>
              </w:rPr>
              <w:instrText xml:space="preserve"> PAGEREF _Toc88572659 \h </w:instrText>
            </w:r>
            <w:r>
              <w:rPr>
                <w:noProof/>
                <w:webHidden/>
              </w:rPr>
            </w:r>
            <w:r>
              <w:rPr>
                <w:noProof/>
                <w:webHidden/>
              </w:rPr>
              <w:fldChar w:fldCharType="separate"/>
            </w:r>
            <w:r>
              <w:rPr>
                <w:noProof/>
                <w:webHidden/>
              </w:rPr>
              <w:t>26</w:t>
            </w:r>
            <w:r>
              <w:rPr>
                <w:noProof/>
                <w:webHidden/>
              </w:rPr>
              <w:fldChar w:fldCharType="end"/>
            </w:r>
          </w:hyperlink>
        </w:p>
        <w:p w14:paraId="160E8270" w14:textId="0ED866CE"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0" w:history="1">
            <w:r w:rsidRPr="004D7619">
              <w:rPr>
                <w:rStyle w:val="Hyperlink"/>
                <w:noProof/>
              </w:rPr>
              <w:t>3.3.3.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Videók és Események megtekintése</w:t>
            </w:r>
            <w:r>
              <w:rPr>
                <w:noProof/>
                <w:webHidden/>
              </w:rPr>
              <w:tab/>
            </w:r>
            <w:r>
              <w:rPr>
                <w:noProof/>
                <w:webHidden/>
              </w:rPr>
              <w:fldChar w:fldCharType="begin"/>
            </w:r>
            <w:r>
              <w:rPr>
                <w:noProof/>
                <w:webHidden/>
              </w:rPr>
              <w:instrText xml:space="preserve"> PAGEREF _Toc88572660 \h </w:instrText>
            </w:r>
            <w:r>
              <w:rPr>
                <w:noProof/>
                <w:webHidden/>
              </w:rPr>
            </w:r>
            <w:r>
              <w:rPr>
                <w:noProof/>
                <w:webHidden/>
              </w:rPr>
              <w:fldChar w:fldCharType="separate"/>
            </w:r>
            <w:r>
              <w:rPr>
                <w:noProof/>
                <w:webHidden/>
              </w:rPr>
              <w:t>27</w:t>
            </w:r>
            <w:r>
              <w:rPr>
                <w:noProof/>
                <w:webHidden/>
              </w:rPr>
              <w:fldChar w:fldCharType="end"/>
            </w:r>
          </w:hyperlink>
        </w:p>
        <w:p w14:paraId="45AEAD2C" w14:textId="0F1375F7"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1" w:history="1">
            <w:r w:rsidRPr="004D7619">
              <w:rPr>
                <w:rStyle w:val="Hyperlink"/>
                <w:noProof/>
              </w:rPr>
              <w:t>3.3.4</w:t>
            </w:r>
            <w:r>
              <w:rPr>
                <w:rFonts w:asciiTheme="minorHAnsi" w:eastAsiaTheme="minorEastAsia" w:hAnsiTheme="minorHAnsi" w:cstheme="minorBidi"/>
                <w:noProof/>
                <w:color w:val="auto"/>
                <w:kern w:val="0"/>
                <w:sz w:val="22"/>
                <w:szCs w:val="22"/>
                <w:lang w:eastAsia="ja-JP" w:bidi="ar-SA"/>
              </w:rPr>
              <w:tab/>
            </w:r>
            <w:r w:rsidRPr="004D7619">
              <w:rPr>
                <w:rStyle w:val="Hyperlink"/>
                <w:noProof/>
              </w:rPr>
              <w:t>Élő videó megtekintése és konfigurálása</w:t>
            </w:r>
            <w:r>
              <w:rPr>
                <w:noProof/>
                <w:webHidden/>
              </w:rPr>
              <w:tab/>
            </w:r>
            <w:r>
              <w:rPr>
                <w:noProof/>
                <w:webHidden/>
              </w:rPr>
              <w:fldChar w:fldCharType="begin"/>
            </w:r>
            <w:r>
              <w:rPr>
                <w:noProof/>
                <w:webHidden/>
              </w:rPr>
              <w:instrText xml:space="preserve"> PAGEREF _Toc88572661 \h </w:instrText>
            </w:r>
            <w:r>
              <w:rPr>
                <w:noProof/>
                <w:webHidden/>
              </w:rPr>
            </w:r>
            <w:r>
              <w:rPr>
                <w:noProof/>
                <w:webHidden/>
              </w:rPr>
              <w:fldChar w:fldCharType="separate"/>
            </w:r>
            <w:r>
              <w:rPr>
                <w:noProof/>
                <w:webHidden/>
              </w:rPr>
              <w:t>31</w:t>
            </w:r>
            <w:r>
              <w:rPr>
                <w:noProof/>
                <w:webHidden/>
              </w:rPr>
              <w:fldChar w:fldCharType="end"/>
            </w:r>
          </w:hyperlink>
        </w:p>
        <w:p w14:paraId="59364A73" w14:textId="60A947CE"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62" w:history="1">
            <w:r w:rsidRPr="004D7619">
              <w:rPr>
                <w:rStyle w:val="Hyperlink"/>
                <w:noProof/>
              </w:rPr>
              <w:t>3.4.</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 detektor</w:t>
            </w:r>
            <w:r>
              <w:rPr>
                <w:noProof/>
                <w:webHidden/>
              </w:rPr>
              <w:tab/>
            </w:r>
            <w:r>
              <w:rPr>
                <w:noProof/>
                <w:webHidden/>
              </w:rPr>
              <w:fldChar w:fldCharType="begin"/>
            </w:r>
            <w:r>
              <w:rPr>
                <w:noProof/>
                <w:webHidden/>
              </w:rPr>
              <w:instrText xml:space="preserve"> PAGEREF _Toc88572662 \h </w:instrText>
            </w:r>
            <w:r>
              <w:rPr>
                <w:noProof/>
                <w:webHidden/>
              </w:rPr>
            </w:r>
            <w:r>
              <w:rPr>
                <w:noProof/>
                <w:webHidden/>
              </w:rPr>
              <w:fldChar w:fldCharType="separate"/>
            </w:r>
            <w:r>
              <w:rPr>
                <w:noProof/>
                <w:webHidden/>
              </w:rPr>
              <w:t>32</w:t>
            </w:r>
            <w:r>
              <w:rPr>
                <w:noProof/>
                <w:webHidden/>
              </w:rPr>
              <w:fldChar w:fldCharType="end"/>
            </w:r>
          </w:hyperlink>
        </w:p>
        <w:p w14:paraId="12D2F2F9" w14:textId="1C4004BB"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3" w:history="1">
            <w:r w:rsidRPr="004D7619">
              <w:rPr>
                <w:rStyle w:val="Hyperlink"/>
                <w:noProof/>
              </w:rPr>
              <w:t>3.4.1.</w:t>
            </w:r>
            <w:r>
              <w:rPr>
                <w:rFonts w:asciiTheme="minorHAnsi" w:eastAsiaTheme="minorEastAsia" w:hAnsiTheme="minorHAnsi" w:cstheme="minorBidi"/>
                <w:noProof/>
                <w:color w:val="auto"/>
                <w:kern w:val="0"/>
                <w:sz w:val="22"/>
                <w:szCs w:val="22"/>
                <w:lang w:eastAsia="ja-JP" w:bidi="ar-SA"/>
              </w:rPr>
              <w:tab/>
            </w:r>
            <w:r w:rsidRPr="004D7619">
              <w:rPr>
                <w:rStyle w:val="Hyperlink"/>
                <w:noProof/>
              </w:rPr>
              <w:t>Előkészületek és adatbetöltés</w:t>
            </w:r>
            <w:r>
              <w:rPr>
                <w:noProof/>
                <w:webHidden/>
              </w:rPr>
              <w:tab/>
            </w:r>
            <w:r>
              <w:rPr>
                <w:noProof/>
                <w:webHidden/>
              </w:rPr>
              <w:fldChar w:fldCharType="begin"/>
            </w:r>
            <w:r>
              <w:rPr>
                <w:noProof/>
                <w:webHidden/>
              </w:rPr>
              <w:instrText xml:space="preserve"> PAGEREF _Toc88572663 \h </w:instrText>
            </w:r>
            <w:r>
              <w:rPr>
                <w:noProof/>
                <w:webHidden/>
              </w:rPr>
            </w:r>
            <w:r>
              <w:rPr>
                <w:noProof/>
                <w:webHidden/>
              </w:rPr>
              <w:fldChar w:fldCharType="separate"/>
            </w:r>
            <w:r>
              <w:rPr>
                <w:noProof/>
                <w:webHidden/>
              </w:rPr>
              <w:t>33</w:t>
            </w:r>
            <w:r>
              <w:rPr>
                <w:noProof/>
                <w:webHidden/>
              </w:rPr>
              <w:fldChar w:fldCharType="end"/>
            </w:r>
          </w:hyperlink>
        </w:p>
        <w:p w14:paraId="41C00217" w14:textId="706BB222"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4" w:history="1">
            <w:r w:rsidRPr="004D7619">
              <w:rPr>
                <w:rStyle w:val="Hyperlink"/>
                <w:noProof/>
              </w:rPr>
              <w:t>3.4.2.</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Adatok feldolgozása a hálózat által</w:t>
            </w:r>
            <w:r>
              <w:rPr>
                <w:noProof/>
                <w:webHidden/>
              </w:rPr>
              <w:tab/>
            </w:r>
            <w:r>
              <w:rPr>
                <w:noProof/>
                <w:webHidden/>
              </w:rPr>
              <w:fldChar w:fldCharType="begin"/>
            </w:r>
            <w:r>
              <w:rPr>
                <w:noProof/>
                <w:webHidden/>
              </w:rPr>
              <w:instrText xml:space="preserve"> PAGEREF _Toc88572664 \h </w:instrText>
            </w:r>
            <w:r>
              <w:rPr>
                <w:noProof/>
                <w:webHidden/>
              </w:rPr>
            </w:r>
            <w:r>
              <w:rPr>
                <w:noProof/>
                <w:webHidden/>
              </w:rPr>
              <w:fldChar w:fldCharType="separate"/>
            </w:r>
            <w:r>
              <w:rPr>
                <w:noProof/>
                <w:webHidden/>
              </w:rPr>
              <w:t>35</w:t>
            </w:r>
            <w:r>
              <w:rPr>
                <w:noProof/>
                <w:webHidden/>
              </w:rPr>
              <w:fldChar w:fldCharType="end"/>
            </w:r>
          </w:hyperlink>
        </w:p>
        <w:p w14:paraId="7E1CF8B4" w14:textId="5607C668" w:rsidR="00FB2653" w:rsidRDefault="00FB2653">
          <w:pPr>
            <w:pStyle w:val="TOC3"/>
            <w:tabs>
              <w:tab w:val="left" w:pos="1320"/>
              <w:tab w:val="right" w:leader="dot" w:pos="8777"/>
            </w:tabs>
            <w:rPr>
              <w:rFonts w:asciiTheme="minorHAnsi" w:eastAsiaTheme="minorEastAsia" w:hAnsiTheme="minorHAnsi" w:cstheme="minorBidi"/>
              <w:noProof/>
              <w:color w:val="auto"/>
              <w:kern w:val="0"/>
              <w:sz w:val="22"/>
              <w:szCs w:val="22"/>
              <w:lang w:eastAsia="ja-JP" w:bidi="ar-SA"/>
            </w:rPr>
          </w:pPr>
          <w:hyperlink w:anchor="_Toc88572665" w:history="1">
            <w:r w:rsidRPr="004D7619">
              <w:rPr>
                <w:rStyle w:val="Hyperlink"/>
                <w:noProof/>
              </w:rPr>
              <w:t>3.4.3.</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Az eredmények feldolgozása</w:t>
            </w:r>
            <w:r>
              <w:rPr>
                <w:noProof/>
                <w:webHidden/>
              </w:rPr>
              <w:tab/>
            </w:r>
            <w:r>
              <w:rPr>
                <w:noProof/>
                <w:webHidden/>
              </w:rPr>
              <w:fldChar w:fldCharType="begin"/>
            </w:r>
            <w:r>
              <w:rPr>
                <w:noProof/>
                <w:webHidden/>
              </w:rPr>
              <w:instrText xml:space="preserve"> PAGEREF _Toc88572665 \h </w:instrText>
            </w:r>
            <w:r>
              <w:rPr>
                <w:noProof/>
                <w:webHidden/>
              </w:rPr>
            </w:r>
            <w:r>
              <w:rPr>
                <w:noProof/>
                <w:webHidden/>
              </w:rPr>
              <w:fldChar w:fldCharType="separate"/>
            </w:r>
            <w:r>
              <w:rPr>
                <w:noProof/>
                <w:webHidden/>
              </w:rPr>
              <w:t>37</w:t>
            </w:r>
            <w:r>
              <w:rPr>
                <w:noProof/>
                <w:webHidden/>
              </w:rPr>
              <w:fldChar w:fldCharType="end"/>
            </w:r>
          </w:hyperlink>
        </w:p>
        <w:p w14:paraId="387E151E" w14:textId="03DDF6E3" w:rsidR="00FB2653" w:rsidRDefault="00FB2653">
          <w:pPr>
            <w:pStyle w:val="TOC2"/>
            <w:tabs>
              <w:tab w:val="left" w:pos="880"/>
              <w:tab w:val="right" w:leader="dot" w:pos="8777"/>
            </w:tabs>
            <w:rPr>
              <w:rFonts w:asciiTheme="minorHAnsi" w:eastAsiaTheme="minorEastAsia" w:hAnsiTheme="minorHAnsi" w:cstheme="minorBidi"/>
              <w:noProof/>
              <w:color w:val="auto"/>
              <w:kern w:val="0"/>
              <w:sz w:val="22"/>
              <w:szCs w:val="22"/>
              <w:lang w:eastAsia="ja-JP" w:bidi="ar-SA"/>
            </w:rPr>
          </w:pPr>
          <w:hyperlink w:anchor="_Toc88572666" w:history="1">
            <w:r w:rsidRPr="004D7619">
              <w:rPr>
                <w:rStyle w:val="Hyperlink"/>
                <w:noProof/>
              </w:rPr>
              <w:t>3.5.</w:t>
            </w:r>
            <w:r>
              <w:rPr>
                <w:rFonts w:asciiTheme="minorHAnsi" w:eastAsiaTheme="minorEastAsia" w:hAnsiTheme="minorHAnsi" w:cstheme="minorBidi"/>
                <w:noProof/>
                <w:color w:val="auto"/>
                <w:kern w:val="0"/>
                <w:sz w:val="22"/>
                <w:szCs w:val="22"/>
                <w:lang w:eastAsia="ja-JP" w:bidi="ar-SA"/>
              </w:rPr>
              <w:tab/>
            </w:r>
            <w:r w:rsidRPr="004D7619">
              <w:rPr>
                <w:rStyle w:val="Hyperlink"/>
                <w:noProof/>
              </w:rPr>
              <w:t>A kapcsolattartó réteg</w:t>
            </w:r>
            <w:r>
              <w:rPr>
                <w:noProof/>
                <w:webHidden/>
              </w:rPr>
              <w:tab/>
            </w:r>
            <w:r>
              <w:rPr>
                <w:noProof/>
                <w:webHidden/>
              </w:rPr>
              <w:fldChar w:fldCharType="begin"/>
            </w:r>
            <w:r>
              <w:rPr>
                <w:noProof/>
                <w:webHidden/>
              </w:rPr>
              <w:instrText xml:space="preserve"> PAGEREF _Toc88572666 \h </w:instrText>
            </w:r>
            <w:r>
              <w:rPr>
                <w:noProof/>
                <w:webHidden/>
              </w:rPr>
            </w:r>
            <w:r>
              <w:rPr>
                <w:noProof/>
                <w:webHidden/>
              </w:rPr>
              <w:fldChar w:fldCharType="separate"/>
            </w:r>
            <w:r>
              <w:rPr>
                <w:noProof/>
                <w:webHidden/>
              </w:rPr>
              <w:t>37</w:t>
            </w:r>
            <w:r>
              <w:rPr>
                <w:noProof/>
                <w:webHidden/>
              </w:rPr>
              <w:fldChar w:fldCharType="end"/>
            </w:r>
          </w:hyperlink>
        </w:p>
        <w:p w14:paraId="57FCDFF6" w14:textId="036274FF" w:rsidR="00FB2653" w:rsidRDefault="00FB2653">
          <w:pPr>
            <w:pStyle w:val="TOC1"/>
            <w:tabs>
              <w:tab w:val="right" w:leader="dot" w:pos="8777"/>
            </w:tabs>
            <w:rPr>
              <w:rFonts w:asciiTheme="minorHAnsi" w:eastAsiaTheme="minorEastAsia" w:hAnsiTheme="minorHAnsi" w:cstheme="minorBidi"/>
              <w:noProof/>
              <w:color w:val="auto"/>
              <w:kern w:val="0"/>
              <w:sz w:val="22"/>
              <w:szCs w:val="22"/>
              <w:lang w:eastAsia="ja-JP" w:bidi="ar-SA"/>
            </w:rPr>
          </w:pPr>
          <w:hyperlink w:anchor="_Toc88572667" w:history="1">
            <w:r w:rsidRPr="004D7619">
              <w:rPr>
                <w:rStyle w:val="Hyperlink"/>
                <w:rFonts w:eastAsia="Arial" w:cs="Arial"/>
                <w:noProof/>
              </w:rPr>
              <w:t>Irodalomjegyzék</w:t>
            </w:r>
            <w:r>
              <w:rPr>
                <w:noProof/>
                <w:webHidden/>
              </w:rPr>
              <w:tab/>
            </w:r>
            <w:r>
              <w:rPr>
                <w:noProof/>
                <w:webHidden/>
              </w:rPr>
              <w:fldChar w:fldCharType="begin"/>
            </w:r>
            <w:r>
              <w:rPr>
                <w:noProof/>
                <w:webHidden/>
              </w:rPr>
              <w:instrText xml:space="preserve"> PAGEREF _Toc88572667 \h </w:instrText>
            </w:r>
            <w:r>
              <w:rPr>
                <w:noProof/>
                <w:webHidden/>
              </w:rPr>
            </w:r>
            <w:r>
              <w:rPr>
                <w:noProof/>
                <w:webHidden/>
              </w:rPr>
              <w:fldChar w:fldCharType="separate"/>
            </w:r>
            <w:r>
              <w:rPr>
                <w:noProof/>
                <w:webHidden/>
              </w:rPr>
              <w:t>40</w:t>
            </w:r>
            <w:r>
              <w:rPr>
                <w:noProof/>
                <w:webHidden/>
              </w:rPr>
              <w:fldChar w:fldCharType="end"/>
            </w:r>
          </w:hyperlink>
        </w:p>
        <w:p w14:paraId="1B28C5D3" w14:textId="76E90069" w:rsidR="00FB2653" w:rsidRDefault="00FB2653">
          <w:pPr>
            <w:pStyle w:val="TOC1"/>
            <w:tabs>
              <w:tab w:val="right" w:leader="dot" w:pos="8777"/>
            </w:tabs>
            <w:rPr>
              <w:rFonts w:asciiTheme="minorHAnsi" w:eastAsiaTheme="minorEastAsia" w:hAnsiTheme="minorHAnsi" w:cstheme="minorBidi"/>
              <w:noProof/>
              <w:color w:val="auto"/>
              <w:kern w:val="0"/>
              <w:sz w:val="22"/>
              <w:szCs w:val="22"/>
              <w:lang w:eastAsia="ja-JP" w:bidi="ar-SA"/>
            </w:rPr>
          </w:pPr>
          <w:hyperlink w:anchor="_Toc88572668" w:history="1">
            <w:r w:rsidRPr="004D7619">
              <w:rPr>
                <w:rStyle w:val="Hyperlink"/>
                <w:noProof/>
              </w:rPr>
              <w:t>Mellékletek</w:t>
            </w:r>
            <w:r>
              <w:rPr>
                <w:noProof/>
                <w:webHidden/>
              </w:rPr>
              <w:tab/>
            </w:r>
            <w:r>
              <w:rPr>
                <w:noProof/>
                <w:webHidden/>
              </w:rPr>
              <w:fldChar w:fldCharType="begin"/>
            </w:r>
            <w:r>
              <w:rPr>
                <w:noProof/>
                <w:webHidden/>
              </w:rPr>
              <w:instrText xml:space="preserve"> PAGEREF _Toc88572668 \h </w:instrText>
            </w:r>
            <w:r>
              <w:rPr>
                <w:noProof/>
                <w:webHidden/>
              </w:rPr>
            </w:r>
            <w:r>
              <w:rPr>
                <w:noProof/>
                <w:webHidden/>
              </w:rPr>
              <w:fldChar w:fldCharType="separate"/>
            </w:r>
            <w:r>
              <w:rPr>
                <w:noProof/>
                <w:webHidden/>
              </w:rPr>
              <w:t>42</w:t>
            </w:r>
            <w:r>
              <w:rPr>
                <w:noProof/>
                <w:webHidden/>
              </w:rPr>
              <w:fldChar w:fldCharType="end"/>
            </w:r>
          </w:hyperlink>
        </w:p>
        <w:p w14:paraId="1F39AD32" w14:textId="0639E0E2" w:rsidR="002B54B0" w:rsidRDefault="002B54B0">
          <w:r>
            <w:rPr>
              <w:b/>
              <w:bCs/>
            </w:rPr>
            <w:fldChar w:fldCharType="end"/>
          </w:r>
        </w:p>
      </w:sdtContent>
    </w:sdt>
    <w:p w14:paraId="2CBCAB22" w14:textId="77777777" w:rsidR="00D244C3" w:rsidRDefault="00D244C3" w:rsidP="00991E4C">
      <w:pPr>
        <w:pStyle w:val="Heading1"/>
        <w:jc w:val="center"/>
        <w:sectPr w:rsidR="00D244C3" w:rsidSect="00437D6B">
          <w:footerReference w:type="default" r:id="rId9"/>
          <w:type w:val="continuous"/>
          <w:pgSz w:w="11906" w:h="16838"/>
          <w:pgMar w:top="1418" w:right="1418" w:bottom="1418" w:left="1701" w:header="1134" w:footer="1134" w:gutter="0"/>
          <w:pgNumType w:start="1"/>
          <w:cols w:space="708"/>
          <w:docGrid w:linePitch="326" w:charSpace="-6554"/>
        </w:sectPr>
      </w:pPr>
      <w:bookmarkStart w:id="94" w:name="_Toc69643547"/>
    </w:p>
    <w:p w14:paraId="0C4F16EA" w14:textId="3995391C" w:rsidR="007C5DF4" w:rsidRDefault="007C5DF4" w:rsidP="00991E4C">
      <w:pPr>
        <w:pStyle w:val="Heading1"/>
        <w:jc w:val="center"/>
      </w:pPr>
      <w:bookmarkStart w:id="95" w:name="_Toc88572633"/>
      <w:r>
        <w:lastRenderedPageBreak/>
        <w:t>Bevezetés</w:t>
      </w:r>
      <w:bookmarkEnd w:id="93"/>
      <w:bookmarkEnd w:id="94"/>
      <w:bookmarkEnd w:id="95"/>
    </w:p>
    <w:p w14:paraId="0008AFAE" w14:textId="685D25AD" w:rsidR="00CB53B3" w:rsidRDefault="00A947AB" w:rsidP="00D244C3">
      <w:r>
        <w:t xml:space="preserve">Az egész világot megrázta egy 2020-ban a Kínai </w:t>
      </w:r>
      <w:proofErr w:type="spellStart"/>
      <w:r>
        <w:t>Wuhan</w:t>
      </w:r>
      <w:proofErr w:type="spellEnd"/>
      <w:r>
        <w:t xml:space="preserve"> városából </w:t>
      </w:r>
      <w:r w:rsidR="00486918">
        <w:t xml:space="preserve">kiindult halálos vírusfertőzés. Ez a vírus aztán </w:t>
      </w:r>
      <w:r w:rsidR="005D6F8B">
        <w:t xml:space="preserve">az egész világon terjedésbe kezdett. </w:t>
      </w:r>
      <w:r w:rsidR="00805D9A">
        <w:t xml:space="preserve">A </w:t>
      </w:r>
      <w:r w:rsidR="00960EB0">
        <w:t>koronavírus</w:t>
      </w:r>
      <w:r w:rsidR="005D6F8B">
        <w:t xml:space="preserve"> </w:t>
      </w:r>
      <w:r w:rsidR="00127035">
        <w:t>(</w:t>
      </w:r>
      <w:r w:rsidR="00465D22">
        <w:t>SARS</w:t>
      </w:r>
      <w:r w:rsidR="00127035">
        <w:t>-CoV</w:t>
      </w:r>
      <w:r w:rsidR="00465D22">
        <w:t>-</w:t>
      </w:r>
      <w:r w:rsidR="00127035">
        <w:t>2)</w:t>
      </w:r>
      <w:r w:rsidR="00960EB0">
        <w:t xml:space="preserve"> világjárvány során számos ember vesztette életét. A </w:t>
      </w:r>
      <w:r w:rsidR="0055425F">
        <w:t>vírus hatalmas tempóban terjed az emberek között, ezenfelül különböző mutációi is megjelentek, amik még veszélyesebbek</w:t>
      </w:r>
      <w:r w:rsidR="00B70838">
        <w:t>,</w:t>
      </w:r>
      <w:r w:rsidR="0055425F">
        <w:t xml:space="preserve"> mint az eddig ismertek. </w:t>
      </w:r>
      <w:r w:rsidR="00127035">
        <w:t>A korházakat hatalmas nyomás éri a járványhelyzet alatt, rengeteg embernél képes a vírus akár napok alatt nagyon súlyos szövődményeket okozni.</w:t>
      </w:r>
      <w:r w:rsidR="00B20253">
        <w:t xml:space="preserve"> A vírus </w:t>
      </w:r>
      <w:r w:rsidR="00DA08CD">
        <w:t xml:space="preserve">terjedése a legkönnyebben a levegőben, cseppfertőzéssel történik. Ezért a fertőzések elkerüléséhez </w:t>
      </w:r>
      <w:r w:rsidR="00F94093">
        <w:t xml:space="preserve">elengedhetetlen, hogy az emberek megfelelően védekezzenek a vírus ellen. Ezt az egyik leghatékonyabban </w:t>
      </w:r>
      <w:r w:rsidR="00FB180A">
        <w:t xml:space="preserve">szájat és </w:t>
      </w:r>
      <w:proofErr w:type="spellStart"/>
      <w:r w:rsidR="00FB180A">
        <w:t>orrot</w:t>
      </w:r>
      <w:proofErr w:type="spellEnd"/>
      <w:r w:rsidR="00FB180A">
        <w:t xml:space="preserve"> eltakaró maszkkal tudják megtenni. Ezenfelül a megfelelő, másfél méteres védőtávolság betartásával is csökkente</w:t>
      </w:r>
      <w:r w:rsidR="002E64B1">
        <w:t xml:space="preserve">ni tudják a fertőzésveszélyt. Azonban probléma esetén, ha valaki ezeket az intézkedéseket nem </w:t>
      </w:r>
      <w:r w:rsidR="00B70838">
        <w:t>tartotta</w:t>
      </w:r>
      <w:r w:rsidR="002E64B1">
        <w:t xml:space="preserve"> be</w:t>
      </w:r>
      <w:r w:rsidR="00B70838">
        <w:t>, és igazoltan vírusfertőzés áldozata lett</w:t>
      </w:r>
      <w:r w:rsidR="002E64B1">
        <w:t xml:space="preserve">, akkor </w:t>
      </w:r>
      <w:r w:rsidR="009D362B">
        <w:t xml:space="preserve">szükséges felkutatni a vele érintkezett személyeket is, akiket szintén meg kell vizsgálni, és szükség esetén elkülönítést kell végezni a </w:t>
      </w:r>
      <w:r w:rsidR="007F1593">
        <w:t xml:space="preserve">közösségi interakcióktól. A dolgozatomban egy ilyen, kontaktkutatást segítő </w:t>
      </w:r>
      <w:r w:rsidR="00ED75FB">
        <w:t>szoftver</w:t>
      </w:r>
      <w:r w:rsidR="00B70838">
        <w:t>rendszer</w:t>
      </w:r>
      <w:r w:rsidR="00ED75FB">
        <w:t xml:space="preserve"> </w:t>
      </w:r>
      <w:r w:rsidR="00B70838">
        <w:t xml:space="preserve">tervezését és </w:t>
      </w:r>
      <w:r w:rsidR="00ED75FB">
        <w:t>fejlesztését fogom levezetni.</w:t>
      </w:r>
      <w:r w:rsidR="000C2563">
        <w:t xml:space="preserve"> Ez a szoftver</w:t>
      </w:r>
      <w:r w:rsidR="004969DF">
        <w:t xml:space="preserve"> vizuális úton,</w:t>
      </w:r>
      <w:r w:rsidR="000C2563">
        <w:t xml:space="preserve"> </w:t>
      </w:r>
      <w:r w:rsidR="00205755">
        <w:t xml:space="preserve">képfeldolgozás segítségével, kamerán keresztül állapítja meg </w:t>
      </w:r>
      <w:r w:rsidR="002649BB">
        <w:t>a szabályszegéseket.</w:t>
      </w:r>
      <w:r w:rsidR="00ED75FB">
        <w:t xml:space="preserve"> </w:t>
      </w:r>
      <w:r w:rsidR="003857A0">
        <w:t xml:space="preserve">A szoftver elkészítése során </w:t>
      </w:r>
      <w:r w:rsidR="007607DC">
        <w:t xml:space="preserve">a </w:t>
      </w:r>
      <w:r w:rsidR="003857A0">
        <w:t>mesterséges intelligenci</w:t>
      </w:r>
      <w:r w:rsidR="00A1256F">
        <w:t>a témaköréhez</w:t>
      </w:r>
      <w:r w:rsidR="00C84BF1">
        <w:t xml:space="preserve"> kapcsolódó neurális </w:t>
      </w:r>
      <w:proofErr w:type="spellStart"/>
      <w:r w:rsidR="00C84BF1">
        <w:t>hálózatokat</w:t>
      </w:r>
      <w:proofErr w:type="spellEnd"/>
      <w:r w:rsidR="00C84BF1">
        <w:t xml:space="preserve"> fogo</w:t>
      </w:r>
      <w:r w:rsidR="007607DC">
        <w:t>m</w:t>
      </w:r>
      <w:r w:rsidR="00C84BF1">
        <w:t xml:space="preserve"> használni az embereken történő maszkok felismeréséhez. Mindemellett </w:t>
      </w:r>
      <w:r w:rsidR="00E24C03">
        <w:t>a korábban említett védőtávolság betartásának az ellenőrzését is meg fogja valósítani a szoftver szintén neurális hálózatok</w:t>
      </w:r>
      <w:r w:rsidR="00877796">
        <w:t>,</w:t>
      </w:r>
      <w:r w:rsidR="00E24C03">
        <w:t xml:space="preserve"> </w:t>
      </w:r>
      <w:r w:rsidR="002C509C">
        <w:t>képtranszformáció</w:t>
      </w:r>
      <w:r w:rsidR="00877796">
        <w:t>k</w:t>
      </w:r>
      <w:r w:rsidR="002C509C">
        <w:t xml:space="preserve"> és </w:t>
      </w:r>
      <w:r w:rsidR="003023FA">
        <w:t xml:space="preserve">vektorszámítások segítségével. </w:t>
      </w:r>
      <w:r w:rsidR="00E12AAB">
        <w:t xml:space="preserve">Ezeket az </w:t>
      </w:r>
      <w:r w:rsidR="00CA4971">
        <w:t>adatokat</w:t>
      </w:r>
      <w:r w:rsidR="00E12AAB">
        <w:t xml:space="preserve"> később pedig a felhasználó</w:t>
      </w:r>
      <w:r w:rsidR="00CA4971">
        <w:t xml:space="preserve"> egy webes felületen vissza tudja tekinteni</w:t>
      </w:r>
      <w:r w:rsidR="000C2563">
        <w:t>, amit egy webszerver fog fut</w:t>
      </w:r>
      <w:r w:rsidR="00877796">
        <w:t>ni</w:t>
      </w:r>
      <w:r w:rsidR="000C2563">
        <w:t xml:space="preserve"> </w:t>
      </w:r>
      <w:r w:rsidR="001E32C4">
        <w:t>PHP</w:t>
      </w:r>
      <w:r w:rsidR="000C2563">
        <w:t xml:space="preserve"> alapokon</w:t>
      </w:r>
      <w:r w:rsidR="00877796">
        <w:t>.</w:t>
      </w:r>
    </w:p>
    <w:p w14:paraId="246EA365" w14:textId="3B54CE09" w:rsidR="00CB53B3" w:rsidRDefault="00CB53B3" w:rsidP="00141949">
      <w:pPr>
        <w:pStyle w:val="Heading1"/>
        <w:numPr>
          <w:ilvl w:val="0"/>
          <w:numId w:val="14"/>
        </w:numPr>
        <w:jc w:val="left"/>
      </w:pPr>
      <w:bookmarkStart w:id="96" w:name="_Toc69642603"/>
      <w:bookmarkStart w:id="97" w:name="_Toc69643548"/>
      <w:bookmarkStart w:id="98" w:name="_Toc88572634"/>
      <w:r>
        <w:lastRenderedPageBreak/>
        <w:t>Elméleti háttér</w:t>
      </w:r>
      <w:bookmarkEnd w:id="96"/>
      <w:bookmarkEnd w:id="97"/>
      <w:bookmarkEnd w:id="98"/>
    </w:p>
    <w:p w14:paraId="1D29AD46" w14:textId="2BD33D0F" w:rsidR="007F584C" w:rsidRDefault="001F4AE6" w:rsidP="00141949">
      <w:pPr>
        <w:pStyle w:val="Heading2"/>
        <w:numPr>
          <w:ilvl w:val="1"/>
          <w:numId w:val="14"/>
        </w:numPr>
      </w:pPr>
      <w:bookmarkStart w:id="99" w:name="_Toc88572635"/>
      <w:proofErr w:type="spellStart"/>
      <w:r>
        <w:t>Konvolúciós</w:t>
      </w:r>
      <w:proofErr w:type="spellEnd"/>
      <w:r>
        <w:t xml:space="preserve"> neurális hálózatok bemutatása és működése</w:t>
      </w:r>
      <w:bookmarkEnd w:id="99"/>
    </w:p>
    <w:p w14:paraId="669AAF43" w14:textId="04016D0E" w:rsidR="00743295" w:rsidRDefault="00E61B38" w:rsidP="00172B49">
      <w:r>
        <w:t xml:space="preserve">A </w:t>
      </w:r>
      <w:r w:rsidR="00243BE2">
        <w:t xml:space="preserve">gépi látás területén már régóta </w:t>
      </w:r>
      <w:r w:rsidR="00515960">
        <w:t>foglalkoztatja a kutatókat a</w:t>
      </w:r>
      <w:r w:rsidR="004D7357">
        <w:t xml:space="preserve">z objektumok felismerésének gondolata. </w:t>
      </w:r>
      <w:r w:rsidR="007A2897">
        <w:t>A kétezres évek előtti számítógépes rendszerek azonban túl gyengének bizonyultak a</w:t>
      </w:r>
      <w:r w:rsidR="00847BB6">
        <w:t xml:space="preserve">z objektumfelismerő algoritmusok számára. </w:t>
      </w:r>
      <w:r w:rsidR="008A43A5">
        <w:t>A</w:t>
      </w:r>
      <w:r w:rsidR="007C2443">
        <w:t xml:space="preserve"> </w:t>
      </w:r>
      <w:r w:rsidR="004D2B1F">
        <w:t xml:space="preserve">felismerő algoritmusok rengeteg erőforrást emésztettek fel, és </w:t>
      </w:r>
      <w:r w:rsidR="000D4B58">
        <w:t xml:space="preserve">a </w:t>
      </w:r>
      <w:r w:rsidR="000B4D99">
        <w:t>grafikus gyorsítók koráig nem is</w:t>
      </w:r>
      <w:r w:rsidR="00A05278">
        <w:t xml:space="preserve"> </w:t>
      </w:r>
      <w:r w:rsidR="00A4587C">
        <w:t xml:space="preserve">nagyon tudtak </w:t>
      </w:r>
      <w:r w:rsidR="009F4C68">
        <w:t>álmodni az emberek ilyen algoritmusokról.</w:t>
      </w:r>
      <w:r w:rsidR="008068A5">
        <w:t xml:space="preserve"> Azonban az utóbbi időben a grafikus gyorsítók fejlődésével megnyílt az út az objektumfelismerés felé. </w:t>
      </w:r>
      <w:r w:rsidR="00985A7B">
        <w:t xml:space="preserve">Egyre hatékonyabb algoritmusok jelennek meg évről évre, amik különböző megközelítésből </w:t>
      </w:r>
      <w:r w:rsidR="00D45E30">
        <w:t>indulnak neki ezeknek a problémáknak</w:t>
      </w:r>
    </w:p>
    <w:p w14:paraId="571DD00D" w14:textId="15D48F72" w:rsidR="000D1AF5" w:rsidRDefault="007F584C" w:rsidP="00172B49">
      <w:r>
        <w:t>Az objektumfelismerő algoritmusoknak rengeteg típusa létezik, azonban az áttörést a CNN</w:t>
      </w:r>
      <w:r w:rsidR="00495F73">
        <w:t xml:space="preserve"> </w:t>
      </w:r>
      <w:r>
        <w:t>(</w:t>
      </w:r>
      <w:proofErr w:type="spellStart"/>
      <w:r>
        <w:t>Konvolúciós</w:t>
      </w:r>
      <w:proofErr w:type="spellEnd"/>
      <w:r>
        <w:t xml:space="preserve"> Neurális Háló</w:t>
      </w:r>
      <w:r w:rsidR="00495F73">
        <w:t>zat</w:t>
      </w:r>
      <w:r>
        <w:t>) típusú algoritmusok hozták meg</w:t>
      </w:r>
      <w:r w:rsidR="007F77B0">
        <w:t xml:space="preserve"> 2014 környékén</w:t>
      </w:r>
      <w:r>
        <w:t>.</w:t>
      </w:r>
      <w:r w:rsidR="007F77B0">
        <w:fldChar w:fldCharType="begin"/>
      </w:r>
      <w:r w:rsidR="007F77B0">
        <w:instrText xml:space="preserve"> REF _Ref68093231 \r \h </w:instrText>
      </w:r>
      <w:r w:rsidR="00B90F8D">
        <w:instrText xml:space="preserve"> \* MERGEFORMAT </w:instrText>
      </w:r>
      <w:r w:rsidR="007F77B0">
        <w:fldChar w:fldCharType="separate"/>
      </w:r>
      <w:r w:rsidR="00DF6F88">
        <w:t>[24]</w:t>
      </w:r>
      <w:r w:rsidR="007F77B0">
        <w:fldChar w:fldCharType="end"/>
      </w:r>
    </w:p>
    <w:p w14:paraId="0775F40E" w14:textId="11D45F66" w:rsidR="008605E7" w:rsidRDefault="00EA1246" w:rsidP="00172B49">
      <w:r>
        <w:t xml:space="preserve">A </w:t>
      </w:r>
      <w:proofErr w:type="spellStart"/>
      <w:r>
        <w:t>konvolúciós</w:t>
      </w:r>
      <w:proofErr w:type="spellEnd"/>
      <w:r>
        <w:t xml:space="preserve"> neurális hálózatok </w:t>
      </w:r>
      <w:r w:rsidR="00777384">
        <w:t xml:space="preserve">a nevükből eredően </w:t>
      </w:r>
      <w:proofErr w:type="spellStart"/>
      <w:r w:rsidR="00777384">
        <w:t>konvolúciókat</w:t>
      </w:r>
      <w:proofErr w:type="spellEnd"/>
      <w:r w:rsidR="00777384">
        <w:t xml:space="preserve"> használnak a kimeneti eredmény meghatározásához.</w:t>
      </w:r>
    </w:p>
    <w:p w14:paraId="49446494" w14:textId="4D35B6A6" w:rsidR="008605E7" w:rsidRPr="00430A81" w:rsidRDefault="008605E7" w:rsidP="009D3956">
      <w:pPr>
        <w:pStyle w:val="Heading3"/>
      </w:pPr>
      <w:bookmarkStart w:id="100" w:name="_Toc88572636"/>
      <w:proofErr w:type="spellStart"/>
      <w:r w:rsidRPr="00430A81">
        <w:t>Konvolúció</w:t>
      </w:r>
      <w:bookmarkEnd w:id="100"/>
      <w:proofErr w:type="spellEnd"/>
    </w:p>
    <w:p w14:paraId="018CACD1" w14:textId="05244C04" w:rsidR="00BF1430" w:rsidRDefault="00777384" w:rsidP="000D1AF5">
      <w:r>
        <w:t xml:space="preserve">A </w:t>
      </w:r>
      <w:proofErr w:type="spellStart"/>
      <w:r>
        <w:t>konvolúció</w:t>
      </w:r>
      <w:proofErr w:type="spellEnd"/>
      <w:r>
        <w:t xml:space="preserve"> egy speciális művelet, </w:t>
      </w:r>
      <w:r w:rsidR="00E371F0">
        <w:t>ami</w:t>
      </w:r>
      <w:r w:rsidR="00516479">
        <w:t xml:space="preserve"> képfeldolgozás esetén</w:t>
      </w:r>
      <w:r w:rsidR="00E371F0">
        <w:t xml:space="preserve"> </w:t>
      </w:r>
      <w:r w:rsidR="00C16E41">
        <w:t xml:space="preserve">egy </w:t>
      </w:r>
      <w:r w:rsidR="00516479">
        <w:t>előre megadott</w:t>
      </w:r>
      <w:r w:rsidR="00CD3C90">
        <w:t xml:space="preserve"> </w:t>
      </w:r>
      <w:proofErr w:type="spellStart"/>
      <w:r w:rsidR="00C16E41">
        <w:t>konvolúciós</w:t>
      </w:r>
      <w:proofErr w:type="spellEnd"/>
      <w:r w:rsidR="00C16E41">
        <w:t xml:space="preserve"> kernelt felhasználva, a</w:t>
      </w:r>
      <w:r w:rsidR="00FB1548">
        <w:t>z adott képpont körüli koordinátá</w:t>
      </w:r>
      <w:r w:rsidR="009161C9">
        <w:t>kat összeszorozva a kernellel</w:t>
      </w:r>
      <w:r w:rsidR="00145534">
        <w:t xml:space="preserve"> (tulajdonképpen súlyozva)</w:t>
      </w:r>
      <w:r w:rsidR="009161C9">
        <w:t xml:space="preserve">, és utána </w:t>
      </w:r>
      <w:r w:rsidR="00516479">
        <w:t>ezeket a szorzatokat összegezve</w:t>
      </w:r>
      <w:r w:rsidR="009161C9">
        <w:t xml:space="preserve"> adja meg az adott képpontunk koordinátáit</w:t>
      </w:r>
      <w:r w:rsidR="001B7A5F">
        <w:t>.</w:t>
      </w:r>
      <w:r w:rsidR="00423941">
        <w:t xml:space="preserve"> Ez a művelet az 1</w:t>
      </w:r>
      <w:r w:rsidR="0091173F">
        <w:t>.</w:t>
      </w:r>
      <w:r w:rsidR="00423941">
        <w:t xml:space="preserve"> számú képletben látható, ahol K-</w:t>
      </w:r>
      <w:proofErr w:type="spellStart"/>
      <w:r w:rsidR="00423941">
        <w:t>val</w:t>
      </w:r>
      <w:proofErr w:type="spellEnd"/>
      <w:r w:rsidR="00423941">
        <w:t xml:space="preserve"> jelöljük a </w:t>
      </w:r>
      <w:proofErr w:type="spellStart"/>
      <w:r w:rsidR="00423941">
        <w:t>konvolúciós</w:t>
      </w:r>
      <w:proofErr w:type="spellEnd"/>
      <w:r w:rsidR="00423941">
        <w:t xml:space="preserve"> kernelt, I-vel a bemeneti képet, és J-vel az új, kimeneti képet</w:t>
      </w:r>
    </w:p>
    <w:p w14:paraId="664D605C" w14:textId="0643E958" w:rsidR="00BF1430" w:rsidRPr="00423941" w:rsidRDefault="009A5EE3" w:rsidP="009A5EE3">
      <w:pPr>
        <w:tabs>
          <w:tab w:val="center" w:pos="4395"/>
          <w:tab w:val="right" w:pos="8787"/>
        </w:tabs>
      </w:pPr>
      <w:r>
        <w:rPr>
          <w:iCs/>
        </w:rPr>
        <w:tab/>
      </w:r>
      <m:oMath>
        <m:r>
          <w:rPr>
            <w:rFonts w:ascii="Cambria Math" w:hAnsi="Cambria Math"/>
          </w:rPr>
          <m:t>J</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ab/>
        <w:t>(1)</w:t>
      </w:r>
    </w:p>
    <w:p w14:paraId="2F6B64B5" w14:textId="63651D2F" w:rsidR="00423941" w:rsidRDefault="00C222FB" w:rsidP="00423941">
      <w:r>
        <w:t>És ezt a művelet</w:t>
      </w:r>
      <w:r w:rsidR="00EB15BE">
        <w:t>nek az ere</w:t>
      </w:r>
      <w:r w:rsidR="00D44978">
        <w:t>d</w:t>
      </w:r>
      <w:r w:rsidR="00EB15BE">
        <w:t>ményét a következő</w:t>
      </w:r>
      <w:r w:rsidR="00EB3252">
        <w:t>, 2</w:t>
      </w:r>
      <w:r w:rsidR="003A4590">
        <w:t xml:space="preserve">. </w:t>
      </w:r>
      <w:r w:rsidR="00EB3252">
        <w:t>számú képletben található egyenlőség segítségével számítjuk ki. A képletben</w:t>
      </w:r>
      <w:r w:rsidR="00D41682">
        <w:t xml:space="preserve"> a betűk jelentése ugyanaz, mint az előző, 1</w:t>
      </w:r>
      <w:r w:rsidR="003A4590">
        <w:t>.</w:t>
      </w:r>
      <w:r w:rsidR="00D41682">
        <w:t xml:space="preserve"> képletben.</w:t>
      </w:r>
    </w:p>
    <w:p w14:paraId="3FDB93A2" w14:textId="575D5E18" w:rsidR="00D41682" w:rsidRPr="006759B2" w:rsidRDefault="009A5EE3" w:rsidP="009A5EE3">
      <w:pPr>
        <w:tabs>
          <w:tab w:val="center" w:pos="4395"/>
          <w:tab w:val="right" w:pos="8787"/>
        </w:tabs>
        <w:rPr>
          <w:rFonts w:ascii="Cambria Math" w:hAnsi="Cambria Math"/>
        </w:rPr>
      </w:pPr>
      <w:r w:rsidRPr="006759B2">
        <w:tab/>
      </w:r>
      <m:oMath>
        <m:r>
          <m:rPr>
            <m:sty m:val="p"/>
          </m:rPr>
          <w:rPr>
            <w:rFonts w:ascii="Cambria Math" w:hAnsi="Cambria Math"/>
          </w:rPr>
          <m:t>J</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u=0</m:t>
            </m:r>
          </m:sub>
          <m:sup>
            <m:r>
              <m:rPr>
                <m:sty m:val="p"/>
              </m:rPr>
              <w:rPr>
                <w:rFonts w:ascii="Cambria Math" w:hAnsi="Cambria Math"/>
              </w:rPr>
              <m:t>U</m:t>
            </m:r>
          </m:sup>
          <m:e>
            <m:nary>
              <m:naryPr>
                <m:chr m:val="∑"/>
                <m:limLoc m:val="undOvr"/>
                <m:ctrlPr>
                  <w:rPr>
                    <w:rFonts w:ascii="Cambria Math" w:hAnsi="Cambria Math"/>
                  </w:rPr>
                </m:ctrlPr>
              </m:naryPr>
              <m:sub>
                <m:r>
                  <m:rPr>
                    <m:sty m:val="p"/>
                  </m:rPr>
                  <w:rPr>
                    <w:rFonts w:ascii="Cambria Math" w:hAnsi="Cambria Math"/>
                  </w:rPr>
                  <m:t>v=0</m:t>
                </m:r>
              </m:sub>
              <m:sup>
                <m:r>
                  <m:rPr>
                    <m:sty m:val="p"/>
                  </m:rPr>
                  <w:rPr>
                    <w:rFonts w:ascii="Cambria Math" w:hAnsi="Cambria Math"/>
                  </w:rPr>
                  <m:t>V</m:t>
                </m:r>
              </m:sup>
              <m:e>
                <m:r>
                  <m:rPr>
                    <m:sty m:val="p"/>
                  </m:rPr>
                  <w:rPr>
                    <w:rFonts w:ascii="Cambria Math" w:hAnsi="Cambria Math"/>
                  </w:rPr>
                  <m:t>K(u,v)I</m:t>
                </m:r>
              </m:e>
            </m:nary>
            <m:d>
              <m:dPr>
                <m:ctrlPr>
                  <w:rPr>
                    <w:rFonts w:ascii="Cambria Math" w:hAnsi="Cambria Math"/>
                  </w:rPr>
                </m:ctrlPr>
              </m:dPr>
              <m:e>
                <m:r>
                  <m:rPr>
                    <m:sty m:val="p"/>
                  </m:rPr>
                  <w:rPr>
                    <w:rFonts w:ascii="Cambria Math" w:hAnsi="Cambria Math"/>
                  </w:rPr>
                  <m:t>x+u-</m:t>
                </m:r>
                <m:f>
                  <m:fPr>
                    <m:ctrlPr>
                      <w:rPr>
                        <w:rFonts w:ascii="Cambria Math" w:hAnsi="Cambria Math"/>
                      </w:rPr>
                    </m:ctrlPr>
                  </m:fPr>
                  <m:num>
                    <m:r>
                      <m:rPr>
                        <m:sty m:val="p"/>
                      </m:rPr>
                      <w:rPr>
                        <w:rFonts w:ascii="Cambria Math" w:hAnsi="Cambria Math"/>
                      </w:rPr>
                      <m:t>U-1</m:t>
                    </m:r>
                  </m:num>
                  <m:den>
                    <m:r>
                      <m:rPr>
                        <m:sty m:val="p"/>
                      </m:rPr>
                      <w:rPr>
                        <w:rFonts w:ascii="Cambria Math" w:hAnsi="Cambria Math"/>
                      </w:rPr>
                      <m:t>2</m:t>
                    </m:r>
                  </m:den>
                </m:f>
                <m:r>
                  <m:rPr>
                    <m:sty m:val="p"/>
                  </m:rPr>
                  <w:rPr>
                    <w:rFonts w:ascii="Cambria Math" w:hAnsi="Cambria Math"/>
                  </w:rPr>
                  <m:t>,y+v</m:t>
                </m:r>
                <m:f>
                  <m:fPr>
                    <m:ctrlPr>
                      <w:rPr>
                        <w:rFonts w:ascii="Cambria Math" w:hAnsi="Cambria Math"/>
                      </w:rPr>
                    </m:ctrlPr>
                  </m:fPr>
                  <m:num>
                    <m:r>
                      <m:rPr>
                        <m:sty m:val="p"/>
                      </m:rPr>
                      <w:rPr>
                        <w:rFonts w:ascii="Cambria Math" w:hAnsi="Cambria Math"/>
                      </w:rPr>
                      <m:t>V-1</m:t>
                    </m:r>
                  </m:num>
                  <m:den>
                    <m:r>
                      <m:rPr>
                        <m:sty m:val="p"/>
                      </m:rPr>
                      <w:rPr>
                        <w:rFonts w:ascii="Cambria Math" w:hAnsi="Cambria Math"/>
                      </w:rPr>
                      <m:t>2</m:t>
                    </m:r>
                  </m:den>
                </m:f>
              </m:e>
            </m:d>
          </m:e>
        </m:nary>
      </m:oMath>
      <w:r w:rsidRPr="006759B2">
        <w:rPr>
          <w:rFonts w:ascii="Cambria Math" w:hAnsi="Cambria Math"/>
        </w:rPr>
        <w:tab/>
        <w:t>(2)</w:t>
      </w:r>
    </w:p>
    <w:p w14:paraId="31C75934" w14:textId="2535F3D6" w:rsidR="004F0B6C" w:rsidRDefault="001B7A5F" w:rsidP="000D1AF5">
      <w:r>
        <w:t>A</w:t>
      </w:r>
      <w:r w:rsidR="00865F2D">
        <w:t xml:space="preserve"> CNN-ek </w:t>
      </w:r>
      <w:r w:rsidR="0053761E">
        <w:t xml:space="preserve">ezt a </w:t>
      </w:r>
      <w:proofErr w:type="spellStart"/>
      <w:r w:rsidR="0053761E">
        <w:t>konvolúciót</w:t>
      </w:r>
      <w:proofErr w:type="spellEnd"/>
      <w:r w:rsidR="0053761E">
        <w:t xml:space="preserve"> használják fő műveleteiknek.</w:t>
      </w:r>
      <w:r w:rsidR="002A22B3">
        <w:t xml:space="preserve"> Ezeknek az algoritmusoknak a</w:t>
      </w:r>
      <w:r w:rsidR="000569D9">
        <w:t xml:space="preserve">z általános működését írja le </w:t>
      </w:r>
      <w:proofErr w:type="spellStart"/>
      <w:r w:rsidR="000569D9">
        <w:t>Keiron</w:t>
      </w:r>
      <w:proofErr w:type="spellEnd"/>
      <w:r w:rsidR="000569D9">
        <w:t xml:space="preserve"> </w:t>
      </w:r>
      <w:proofErr w:type="spellStart"/>
      <w:r w:rsidR="000569D9">
        <w:t>O’Shea</w:t>
      </w:r>
      <w:proofErr w:type="spellEnd"/>
      <w:r w:rsidR="000569D9">
        <w:t xml:space="preserve"> tanulmánya</w:t>
      </w:r>
      <w:r w:rsidR="000569D9">
        <w:fldChar w:fldCharType="begin"/>
      </w:r>
      <w:r w:rsidR="000569D9">
        <w:instrText xml:space="preserve"> REF _Ref69727140 \r \h </w:instrText>
      </w:r>
      <w:r w:rsidR="000569D9">
        <w:fldChar w:fldCharType="separate"/>
      </w:r>
      <w:r w:rsidR="00DF6F88">
        <w:t>[17]</w:t>
      </w:r>
      <w:r w:rsidR="000569D9">
        <w:fldChar w:fldCharType="end"/>
      </w:r>
      <w:r w:rsidR="000569D9">
        <w:t>A tanulmány szerint e</w:t>
      </w:r>
      <w:r w:rsidR="0053761E">
        <w:t xml:space="preserve">zekben az algoritmusokban a </w:t>
      </w:r>
      <w:proofErr w:type="spellStart"/>
      <w:r w:rsidR="0053761E">
        <w:t>konvolúciós</w:t>
      </w:r>
      <w:proofErr w:type="spellEnd"/>
      <w:r w:rsidR="0053761E">
        <w:t xml:space="preserve"> kernelek taníthatóak,</w:t>
      </w:r>
      <w:r w:rsidR="006A1AB8">
        <w:t xml:space="preserve"> ezáltal képesek különböző objektumok jellemzőpontjainak </w:t>
      </w:r>
      <w:r w:rsidR="00317403">
        <w:t xml:space="preserve">meghatározása. Ezek a jellemzők egy ún. aktivációs térképen vizualizálhatóak is, </w:t>
      </w:r>
      <w:r w:rsidR="00D269B6">
        <w:t xml:space="preserve">amiken láthatóak, hogy a </w:t>
      </w:r>
      <w:proofErr w:type="spellStart"/>
      <w:r w:rsidR="00D269B6">
        <w:t>konvolúciók</w:t>
      </w:r>
      <w:proofErr w:type="spellEnd"/>
      <w:r w:rsidR="00D269B6">
        <w:t xml:space="preserve"> során a kép mely részletei</w:t>
      </w:r>
      <w:r w:rsidR="004C41CA">
        <w:t xml:space="preserve">t találta meg </w:t>
      </w:r>
      <w:r w:rsidR="00CA1F55">
        <w:t xml:space="preserve">az algoritmus. </w:t>
      </w:r>
      <w:r w:rsidR="00FC6402">
        <w:t>Azonban a képek széleinél problémát okoz</w:t>
      </w:r>
      <w:r w:rsidR="002306A5">
        <w:t xml:space="preserve">, hogy ott nem végezhető el a </w:t>
      </w:r>
      <w:proofErr w:type="spellStart"/>
      <w:r w:rsidR="002306A5">
        <w:lastRenderedPageBreak/>
        <w:t>konvolúció</w:t>
      </w:r>
      <w:proofErr w:type="spellEnd"/>
      <w:r w:rsidR="002306A5">
        <w:t xml:space="preserve">, ezért </w:t>
      </w:r>
      <w:r w:rsidR="00F576F2">
        <w:t>sok esetben egy</w:t>
      </w:r>
      <w:r w:rsidR="002306A5">
        <w:t xml:space="preserve"> nullákkal feltöltött keretet adunk a képnek, </w:t>
      </w:r>
      <w:r w:rsidR="00065978">
        <w:t xml:space="preserve">hogy ott is el tudja végezni az algoritmus a </w:t>
      </w:r>
      <w:proofErr w:type="spellStart"/>
      <w:r w:rsidR="00065978">
        <w:t>konvolúciót</w:t>
      </w:r>
      <w:proofErr w:type="spellEnd"/>
      <w:r w:rsidR="00065978">
        <w:t>.</w:t>
      </w:r>
    </w:p>
    <w:p w14:paraId="64B5F70B" w14:textId="56B47D7A" w:rsidR="000D1AF5" w:rsidRDefault="007106FD" w:rsidP="009D3956">
      <w:pPr>
        <w:pStyle w:val="Heading3"/>
      </w:pPr>
      <w:bookmarkStart w:id="101" w:name="_Toc88572637"/>
      <w:proofErr w:type="spellStart"/>
      <w:r>
        <w:t>Pooling</w:t>
      </w:r>
      <w:proofErr w:type="spellEnd"/>
      <w:r>
        <w:t xml:space="preserve"> </w:t>
      </w:r>
      <w:r w:rsidR="009F3C34">
        <w:t>rétegek</w:t>
      </w:r>
      <w:bookmarkEnd w:id="101"/>
    </w:p>
    <w:p w14:paraId="62A890D2" w14:textId="7CEDA973" w:rsidR="00CC1355" w:rsidRDefault="00CC1355" w:rsidP="000A538E">
      <w:r>
        <w:t xml:space="preserve">A </w:t>
      </w:r>
      <w:proofErr w:type="spellStart"/>
      <w:r>
        <w:t>pooling</w:t>
      </w:r>
      <w:proofErr w:type="spellEnd"/>
      <w:r>
        <w:t xml:space="preserve"> </w:t>
      </w:r>
      <w:r w:rsidR="009F3C34">
        <w:t>rétegek</w:t>
      </w:r>
      <w:r>
        <w:t xml:space="preserve"> </w:t>
      </w:r>
      <w:r w:rsidR="00C00E31">
        <w:t>olyan speciális rétege</w:t>
      </w:r>
      <w:r w:rsidR="00125CEA">
        <w:t>k</w:t>
      </w:r>
      <w:r w:rsidR="00490ADA">
        <w:t>, amik arra szolgálnak, hog</w:t>
      </w:r>
      <w:r w:rsidR="000037B3">
        <w:t>y a számítási kapacitásokat csökkentsük, és ezzel gyorsítsuk az algoritmust</w:t>
      </w:r>
      <w:r w:rsidR="008E2581">
        <w:t xml:space="preserve">. Ezeknek a rétegeknek az a feladatuk, hogy a </w:t>
      </w:r>
      <w:proofErr w:type="spellStart"/>
      <w:r w:rsidR="008E2581">
        <w:t>konvolúciós</w:t>
      </w:r>
      <w:proofErr w:type="spellEnd"/>
      <w:r w:rsidR="008E2581">
        <w:t xml:space="preserve"> </w:t>
      </w:r>
      <w:r w:rsidR="008D54D1">
        <w:t>művelete</w:t>
      </w:r>
      <w:r w:rsidR="00840525">
        <w:t>k</w:t>
      </w:r>
      <w:r w:rsidR="008D54D1">
        <w:t xml:space="preserve"> után</w:t>
      </w:r>
      <w:r w:rsidR="00FD4F12">
        <w:t xml:space="preserve"> lecsökkentsék a képnek a méretét.</w:t>
      </w:r>
      <w:r w:rsidR="006B577D">
        <w:t xml:space="preserve"> </w:t>
      </w:r>
      <w:r w:rsidR="00363997">
        <w:t xml:space="preserve">Ezt úgy végzik el, hogy a </w:t>
      </w:r>
      <w:proofErr w:type="spellStart"/>
      <w:r w:rsidR="00363997">
        <w:t>konvolúciós</w:t>
      </w:r>
      <w:proofErr w:type="spellEnd"/>
      <w:r w:rsidR="00363997">
        <w:t xml:space="preserve"> </w:t>
      </w:r>
      <w:r w:rsidR="00453A95">
        <w:t>rétegek</w:t>
      </w:r>
      <w:r w:rsidR="00363997">
        <w:t xml:space="preserve"> lefutása </w:t>
      </w:r>
      <w:r w:rsidR="00006C7B">
        <w:t xml:space="preserve">után a </w:t>
      </w:r>
      <w:proofErr w:type="spellStart"/>
      <w:r w:rsidR="00C62A67">
        <w:t>pooling</w:t>
      </w:r>
      <w:proofErr w:type="spellEnd"/>
      <w:r w:rsidR="00C62A67">
        <w:t xml:space="preserve"> </w:t>
      </w:r>
      <w:r w:rsidR="00D41096">
        <w:t>réteg</w:t>
      </w:r>
      <w:r w:rsidR="00C62A67">
        <w:t xml:space="preserve"> megkapja a </w:t>
      </w:r>
      <w:proofErr w:type="spellStart"/>
      <w:r w:rsidR="00D41096">
        <w:t>konvol</w:t>
      </w:r>
      <w:r w:rsidR="00D01551">
        <w:t>ú</w:t>
      </w:r>
      <w:r w:rsidR="00D41096">
        <w:t>ciós</w:t>
      </w:r>
      <w:proofErr w:type="spellEnd"/>
      <w:r w:rsidR="00D41096">
        <w:t xml:space="preserve"> réteg</w:t>
      </w:r>
      <w:r w:rsidR="00C62A67">
        <w:t xml:space="preserve"> kimeneti képét, ez lesz az ő bemeneti képe. Ezután ezen a képen </w:t>
      </w:r>
      <w:r w:rsidR="008D00C3">
        <w:t xml:space="preserve">egy megadott </w:t>
      </w:r>
      <w:r w:rsidR="00E913B3">
        <w:t xml:space="preserve">méretű kernellel </w:t>
      </w:r>
      <w:r w:rsidR="00E645C1">
        <w:t>végig megyünk</w:t>
      </w:r>
      <w:r w:rsidR="00E913B3">
        <w:t>, és egy</w:t>
      </w:r>
      <w:r w:rsidR="005934CA">
        <w:t xml:space="preserve"> előre</w:t>
      </w:r>
      <w:r w:rsidR="00E913B3">
        <w:t xml:space="preserve"> kiválasztott </w:t>
      </w:r>
      <w:r w:rsidR="001D6109">
        <w:t>matematikai művelet segítségével összevonjuk a</w:t>
      </w:r>
      <w:r w:rsidR="00E776EA">
        <w:t xml:space="preserve"> kernelbe tartozó</w:t>
      </w:r>
      <w:r w:rsidR="001D6109">
        <w:t xml:space="preserve"> képpontokat.</w:t>
      </w:r>
      <w:r w:rsidR="00E776EA">
        <w:t xml:space="preserve"> A művelet után kapott kimeneti képet adjuk </w:t>
      </w:r>
      <w:r w:rsidR="00305839">
        <w:t>tovább a következő művelet számára.</w:t>
      </w:r>
    </w:p>
    <w:p w14:paraId="44EA079E" w14:textId="371AD1BE" w:rsidR="00F27BBE" w:rsidRDefault="006C12E6" w:rsidP="000A538E">
      <w:r>
        <w:t xml:space="preserve">Az algoritmusok </w:t>
      </w:r>
      <w:r w:rsidR="00F31192">
        <w:t xml:space="preserve">erre a műveletre egy </w:t>
      </w:r>
      <m:oMath>
        <m:r>
          <w:rPr>
            <w:rFonts w:ascii="Cambria Math" w:hAnsi="Cambria Math"/>
          </w:rPr>
          <m:t xml:space="preserve">j×k </m:t>
        </m:r>
      </m:oMath>
      <w:r w:rsidR="00CB11EF">
        <w:t xml:space="preserve">méretű kernelt </w:t>
      </w:r>
      <w:r w:rsidR="00F31192">
        <w:t>használ</w:t>
      </w:r>
      <w:r w:rsidR="001C0BA7">
        <w:t>nak</w:t>
      </w:r>
      <w:r w:rsidR="00634078">
        <w:t xml:space="preserve">. Én most egy </w:t>
      </w:r>
      <m:oMath>
        <m:r>
          <w:rPr>
            <w:rFonts w:ascii="Cambria Math" w:hAnsi="Cambria Math"/>
          </w:rPr>
          <m:t>2×2</m:t>
        </m:r>
      </m:oMath>
      <w:r w:rsidR="00C66ECD">
        <w:t xml:space="preserve"> méretű</w:t>
      </w:r>
      <w:r w:rsidR="00634078">
        <w:t xml:space="preserve"> kernel segítségével fogom bemutatni </w:t>
      </w:r>
      <w:r w:rsidR="00045598">
        <w:t>ez a műveletet</w:t>
      </w:r>
      <w:r w:rsidR="008A792C">
        <w:t>. Ez</w:t>
      </w:r>
      <w:r w:rsidR="00413D11">
        <w:t xml:space="preserve"> a kernel jellegéből adódóan 4 képkocká</w:t>
      </w:r>
      <w:r w:rsidR="001A184B">
        <w:t>ból fog készíteni 1-et</w:t>
      </w:r>
      <w:r w:rsidR="005E2025">
        <w:t>, ezzel a bemeneti kép eredeti méretét 25</w:t>
      </w:r>
      <w:r w:rsidR="00775594">
        <w:t xml:space="preserve"> százalékkal</w:t>
      </w:r>
      <w:r w:rsidR="005E2025">
        <w:t xml:space="preserve"> tudjuk csökkenteni</w:t>
      </w:r>
      <w:r w:rsidR="001A184B">
        <w:t xml:space="preserve">. Erre a kernelre azonban </w:t>
      </w:r>
      <w:r w:rsidR="00F27BBE">
        <w:t>többféle</w:t>
      </w:r>
      <w:r w:rsidR="00AC40D6">
        <w:t xml:space="preserve"> </w:t>
      </w:r>
      <w:r w:rsidR="00F27BBE">
        <w:t xml:space="preserve">műveletet is lehet </w:t>
      </w:r>
      <w:r w:rsidR="00AC40D6">
        <w:t>alkalmazni</w:t>
      </w:r>
      <w:r w:rsidR="00F27BBE">
        <w:t xml:space="preserve">, ezekből fogok bemutatni </w:t>
      </w:r>
      <w:r w:rsidR="00987131">
        <w:t>két gyakori műveletet</w:t>
      </w:r>
    </w:p>
    <w:p w14:paraId="73FBF0B2" w14:textId="3468E163" w:rsidR="00686665" w:rsidRPr="004135ED" w:rsidRDefault="00686665" w:rsidP="00686665">
      <w:pPr>
        <w:pStyle w:val="BodyText"/>
        <w:numPr>
          <w:ilvl w:val="0"/>
          <w:numId w:val="31"/>
        </w:numPr>
        <w:rPr>
          <w:b/>
          <w:bCs/>
        </w:rPr>
      </w:pPr>
      <w:proofErr w:type="spellStart"/>
      <w:r w:rsidRPr="004135ED">
        <w:rPr>
          <w:b/>
          <w:bCs/>
        </w:rPr>
        <w:t>maxpooling</w:t>
      </w:r>
      <w:proofErr w:type="spellEnd"/>
    </w:p>
    <w:p w14:paraId="369B5C78" w14:textId="63015087" w:rsidR="00D244C6" w:rsidRDefault="00D244C6" w:rsidP="000A538E">
      <w:r>
        <w:t xml:space="preserve">A </w:t>
      </w:r>
      <w:proofErr w:type="spellStart"/>
      <w:r>
        <w:t>maxpooling</w:t>
      </w:r>
      <w:proofErr w:type="spellEnd"/>
      <w:r>
        <w:t xml:space="preserve"> műveletnél a nevéből is adódóan az algoritmus a kernel</w:t>
      </w:r>
      <w:r w:rsidR="00CC292C">
        <w:t>lel lefedett elemek</w:t>
      </w:r>
      <w:r>
        <w:t xml:space="preserve"> </w:t>
      </w:r>
      <w:r w:rsidR="00A55DFC">
        <w:t xml:space="preserve">közül megkeresi a legnagyobbat és ez a legnagyobb elem </w:t>
      </w:r>
      <w:r w:rsidR="00466752">
        <w:t xml:space="preserve">lesz az új képen egy képkocka. </w:t>
      </w:r>
      <w:r w:rsidR="004135ED">
        <w:t xml:space="preserve">Ennek a műveletnek a megfordítása a </w:t>
      </w:r>
      <w:proofErr w:type="spellStart"/>
      <w:r w:rsidR="004135ED" w:rsidRPr="004135ED">
        <w:rPr>
          <w:b/>
          <w:bCs/>
        </w:rPr>
        <w:t>minpooling</w:t>
      </w:r>
      <w:proofErr w:type="spellEnd"/>
      <w:r w:rsidR="004135ED">
        <w:t xml:space="preserve">, ami ugyanezen az elven működik, csak nem a legnagyobb hanem a legkisebb </w:t>
      </w:r>
      <w:proofErr w:type="spellStart"/>
      <w:r w:rsidR="004135ED">
        <w:t>element</w:t>
      </w:r>
      <w:proofErr w:type="spellEnd"/>
      <w:r w:rsidR="004135ED">
        <w:t xml:space="preserve"> választja ki.</w:t>
      </w:r>
    </w:p>
    <w:p w14:paraId="65D5B7CE" w14:textId="7E0D7569" w:rsidR="00686665" w:rsidRPr="004135ED" w:rsidRDefault="00686665" w:rsidP="00686665">
      <w:pPr>
        <w:pStyle w:val="BodyText"/>
        <w:numPr>
          <w:ilvl w:val="0"/>
          <w:numId w:val="31"/>
        </w:numPr>
        <w:rPr>
          <w:b/>
          <w:bCs/>
        </w:rPr>
      </w:pPr>
      <w:proofErr w:type="spellStart"/>
      <w:r w:rsidRPr="004135ED">
        <w:rPr>
          <w:b/>
          <w:bCs/>
        </w:rPr>
        <w:t>avgpooling</w:t>
      </w:r>
      <w:proofErr w:type="spellEnd"/>
    </w:p>
    <w:p w14:paraId="655E3A93" w14:textId="3BB83739" w:rsidR="00010EE1" w:rsidRDefault="00010EE1" w:rsidP="000A538E">
      <w:r>
        <w:t xml:space="preserve">Az </w:t>
      </w:r>
      <w:proofErr w:type="spellStart"/>
      <w:r w:rsidRPr="004135ED">
        <w:t>avgpooling</w:t>
      </w:r>
      <w:proofErr w:type="spellEnd"/>
      <w:r>
        <w:t xml:space="preserve"> </w:t>
      </w:r>
      <w:r w:rsidR="00C84235">
        <w:t>esetén a kernel által lefedett elemek</w:t>
      </w:r>
      <w:r w:rsidR="00F00ECD">
        <w:t xml:space="preserve">et összeadjuk, és </w:t>
      </w:r>
      <w:r w:rsidR="00DC539F">
        <w:t>elosztjuk az elemek darabszámával (számtani átlagot veszünk)</w:t>
      </w:r>
      <w:r w:rsidR="00F00ECD">
        <w:t xml:space="preserve">. Ez </w:t>
      </w:r>
      <w:r w:rsidR="00B937E3">
        <w:t>a szám lesz az új képen egy képkocka.</w:t>
      </w:r>
    </w:p>
    <w:p w14:paraId="38307313" w14:textId="43A026F2" w:rsidR="00B91EC6" w:rsidRDefault="005E05F8" w:rsidP="005E05F8">
      <w:pPr>
        <w:pStyle w:val="BodyText"/>
        <w:jc w:val="center"/>
      </w:pPr>
      <w:r>
        <w:rPr>
          <w:noProof/>
        </w:rPr>
        <w:lastRenderedPageBreak/>
        <w:drawing>
          <wp:inline distT="0" distB="0" distL="0" distR="0" wp14:anchorId="2E2C55D6" wp14:editId="73C0F2FB">
            <wp:extent cx="3115620" cy="21979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3585" cy="2267102"/>
                    </a:xfrm>
                    <a:prstGeom prst="rect">
                      <a:avLst/>
                    </a:prstGeom>
                    <a:noFill/>
                    <a:ln>
                      <a:noFill/>
                    </a:ln>
                  </pic:spPr>
                </pic:pic>
              </a:graphicData>
            </a:graphic>
          </wp:inline>
        </w:drawing>
      </w:r>
    </w:p>
    <w:p w14:paraId="3556451E" w14:textId="7A3F5C28" w:rsidR="00987131" w:rsidRDefault="00987131" w:rsidP="00B13E4E">
      <w:pPr>
        <w:pStyle w:val="Subtitle"/>
      </w:pPr>
      <w:r>
        <w:t xml:space="preserve">1. ábra: </w:t>
      </w:r>
      <w:proofErr w:type="spellStart"/>
      <w:r w:rsidR="00940A07">
        <w:t>m</w:t>
      </w:r>
      <w:r>
        <w:t>axpooling</w:t>
      </w:r>
      <w:proofErr w:type="spellEnd"/>
      <w:r>
        <w:t xml:space="preserve"> és </w:t>
      </w:r>
      <w:proofErr w:type="spellStart"/>
      <w:r>
        <w:t>avgpooling</w:t>
      </w:r>
      <w:proofErr w:type="spellEnd"/>
      <w:r w:rsidR="002D1B7E">
        <w:fldChar w:fldCharType="begin"/>
      </w:r>
      <w:r w:rsidR="002D1B7E">
        <w:instrText xml:space="preserve"> REF _Ref70087454 \r \h </w:instrText>
      </w:r>
      <w:r w:rsidR="00B13E4E">
        <w:instrText xml:space="preserve"> \* MERGEFORMAT </w:instrText>
      </w:r>
      <w:r w:rsidR="002D1B7E">
        <w:fldChar w:fldCharType="separate"/>
      </w:r>
      <w:r w:rsidR="00DF6F88">
        <w:t>[2]</w:t>
      </w:r>
      <w:r w:rsidR="002D1B7E">
        <w:fldChar w:fldCharType="end"/>
      </w:r>
    </w:p>
    <w:p w14:paraId="1D26A8DD" w14:textId="43C1193F" w:rsidR="00AE7CFA" w:rsidRDefault="00AE7CFA" w:rsidP="00987131">
      <w:pPr>
        <w:pStyle w:val="BodyText"/>
        <w:ind w:left="360"/>
        <w:jc w:val="center"/>
      </w:pPr>
      <w:r>
        <w:rPr>
          <w:noProof/>
        </w:rPr>
        <w:drawing>
          <wp:inline distT="0" distB="0" distL="0" distR="0" wp14:anchorId="66F37285" wp14:editId="161DF06D">
            <wp:extent cx="3692345" cy="250126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8966" cy="2532848"/>
                    </a:xfrm>
                    <a:prstGeom prst="rect">
                      <a:avLst/>
                    </a:prstGeom>
                  </pic:spPr>
                </pic:pic>
              </a:graphicData>
            </a:graphic>
          </wp:inline>
        </w:drawing>
      </w:r>
    </w:p>
    <w:p w14:paraId="6BC3AFA6" w14:textId="287A2B1D" w:rsidR="00102DBE" w:rsidRPr="00102DBE" w:rsidRDefault="00D244C3" w:rsidP="00D244C3">
      <w:pPr>
        <w:pStyle w:val="Subtitle"/>
      </w:pPr>
      <w:r>
        <w:t xml:space="preserve">2. </w:t>
      </w:r>
      <w:r w:rsidR="007B6978">
        <w:t xml:space="preserve">ábra: Az </w:t>
      </w:r>
      <w:proofErr w:type="spellStart"/>
      <w:r w:rsidR="007B6978">
        <w:t>avgpooling</w:t>
      </w:r>
      <w:proofErr w:type="spellEnd"/>
      <w:r w:rsidR="007B6978">
        <w:t xml:space="preserve"> és a </w:t>
      </w:r>
      <w:proofErr w:type="spellStart"/>
      <w:r w:rsidR="007B6978">
        <w:t>maxpooling</w:t>
      </w:r>
      <w:proofErr w:type="spellEnd"/>
      <w:r w:rsidR="007B6978">
        <w:t xml:space="preserve"> közötti különbség </w:t>
      </w:r>
      <w:r w:rsidR="007B6978">
        <w:fldChar w:fldCharType="begin"/>
      </w:r>
      <w:r w:rsidR="007B6978">
        <w:instrText xml:space="preserve"> REF _Ref70094012 \r \h </w:instrText>
      </w:r>
      <w:r w:rsidR="00B13E4E">
        <w:instrText xml:space="preserve"> \* MERGEFORMAT </w:instrText>
      </w:r>
      <w:r w:rsidR="007B6978">
        <w:fldChar w:fldCharType="separate"/>
      </w:r>
      <w:r w:rsidR="00DF6F88">
        <w:t>[23]</w:t>
      </w:r>
      <w:r w:rsidR="007B6978">
        <w:fldChar w:fldCharType="end"/>
      </w:r>
    </w:p>
    <w:p w14:paraId="230BEB98" w14:textId="35A19F8E" w:rsidR="000D1AF5" w:rsidRDefault="007106FD" w:rsidP="009D3956">
      <w:pPr>
        <w:pStyle w:val="Heading3"/>
      </w:pPr>
      <w:bookmarkStart w:id="102" w:name="_Toc88572638"/>
      <w:r>
        <w:t>Teljesen kapcsolt rétegek</w:t>
      </w:r>
      <w:bookmarkEnd w:id="102"/>
    </w:p>
    <w:p w14:paraId="244A7309" w14:textId="38E633DC" w:rsidR="006378D4" w:rsidRDefault="00C357A1" w:rsidP="00172B49">
      <w:r>
        <w:t>A</w:t>
      </w:r>
      <w:r w:rsidR="00013CE2">
        <w:t xml:space="preserve"> detektálás során a </w:t>
      </w:r>
      <w:proofErr w:type="spellStart"/>
      <w:r w:rsidR="00013CE2">
        <w:t>konvolúció</w:t>
      </w:r>
      <w:proofErr w:type="spellEnd"/>
      <w:r w:rsidR="00013CE2">
        <w:t xml:space="preserve"> és a </w:t>
      </w:r>
      <w:proofErr w:type="spellStart"/>
      <w:r w:rsidR="00013CE2">
        <w:t>pooling</w:t>
      </w:r>
      <w:proofErr w:type="spellEnd"/>
      <w:r w:rsidR="002B58C6">
        <w:t xml:space="preserve"> rétegek</w:t>
      </w:r>
      <w:r w:rsidR="00013CE2">
        <w:t xml:space="preserve"> többször végrehajtód</w:t>
      </w:r>
      <w:r w:rsidR="008D77C1">
        <w:t>nak</w:t>
      </w:r>
      <w:r w:rsidR="00013CE2">
        <w:t xml:space="preserve"> egymás után</w:t>
      </w:r>
      <w:r w:rsidR="008D77C1">
        <w:t xml:space="preserve"> megadott sorrendben. Azonban a futás legvégén nem ezek, hanem egy</w:t>
      </w:r>
      <w:r w:rsidR="00491A0B">
        <w:t xml:space="preserve"> telje</w:t>
      </w:r>
      <w:r w:rsidR="005A118E">
        <w:t>sen kapcsolt réteg</w:t>
      </w:r>
      <w:r w:rsidR="008D77C1">
        <w:t>en megy keresztül az adathalmaz, aminek</w:t>
      </w:r>
      <w:r w:rsidR="005A118E">
        <w:t xml:space="preserve"> segítségével meghatározza az algoritmus az aktivációs térkép alapján a</w:t>
      </w:r>
      <w:r w:rsidR="00561439">
        <w:t>z adott kép</w:t>
      </w:r>
      <w:r w:rsidR="006378D4">
        <w:t>nek az osztályát, amibe be lehet sorolni.</w:t>
      </w:r>
      <w:r w:rsidR="000D1AF5">
        <w:t xml:space="preserve"> A teljesen kapcsolt rétegben az összes neuron össze van kötve </w:t>
      </w:r>
      <w:r w:rsidR="009626A7">
        <w:t>az előző réteg összes neuronjával</w:t>
      </w:r>
      <w:r w:rsidR="00FD005E">
        <w:t xml:space="preserve">, a </w:t>
      </w:r>
      <w:r w:rsidR="003A3D02">
        <w:t xml:space="preserve">kapcsolatok súlyozva vannak, </w:t>
      </w:r>
      <w:r w:rsidR="00FD005E">
        <w:t xml:space="preserve">ezek alapján </w:t>
      </w:r>
      <w:r w:rsidR="007623FD">
        <w:t>történik a végeredmény kiszámítása.</w:t>
      </w:r>
    </w:p>
    <w:p w14:paraId="72605649" w14:textId="541831E8" w:rsidR="00727F0B" w:rsidRDefault="00727F0B" w:rsidP="00727F0B">
      <w:pPr>
        <w:pStyle w:val="Heading3"/>
      </w:pPr>
      <w:bookmarkStart w:id="103" w:name="_Toc88572639"/>
      <w:r>
        <w:t xml:space="preserve">Aktivációs </w:t>
      </w:r>
      <w:r w:rsidR="006D2C54">
        <w:t>rétegek</w:t>
      </w:r>
      <w:bookmarkEnd w:id="103"/>
    </w:p>
    <w:p w14:paraId="08170F48" w14:textId="77777777" w:rsidR="00FB0E7F" w:rsidRDefault="00727F0B" w:rsidP="000A538E">
      <w:r>
        <w:t xml:space="preserve">A </w:t>
      </w:r>
      <w:proofErr w:type="spellStart"/>
      <w:r>
        <w:t>konvolúciós</w:t>
      </w:r>
      <w:proofErr w:type="spellEnd"/>
      <w:r>
        <w:t xml:space="preserve"> neurális hálózatok esetében az algoritmusok használnak ún. </w:t>
      </w:r>
      <w:r w:rsidR="006D2C54">
        <w:t xml:space="preserve">aktivációs rétegeket. Ezek a rétegek </w:t>
      </w:r>
      <w:r w:rsidR="00DF7E1E">
        <w:t>arra szolgálnak, hogy a bemenetként kapott adaton egy függvény</w:t>
      </w:r>
      <w:r w:rsidR="006D51E7">
        <w:t>t</w:t>
      </w:r>
      <w:r>
        <w:t xml:space="preserve"> </w:t>
      </w:r>
      <w:r w:rsidR="006D51E7">
        <w:lastRenderedPageBreak/>
        <w:t xml:space="preserve">hajtanak végre, és a függvény által módosított adatot </w:t>
      </w:r>
      <w:r w:rsidR="005772FC">
        <w:t xml:space="preserve">adják meg a kimenetükön. </w:t>
      </w:r>
    </w:p>
    <w:p w14:paraId="2B44C2E7" w14:textId="097A43B1" w:rsidR="00B301DA" w:rsidRDefault="00FB0E7F" w:rsidP="000A538E">
      <w:r>
        <w:t xml:space="preserve">Ezek a rétegek különböző </w:t>
      </w:r>
      <w:r w:rsidR="00B301DA">
        <w:t>függvényeket használhatnak, amikből most fogok felsorolni néhányat.</w:t>
      </w:r>
      <w:r w:rsidR="00316A59">
        <w:t xml:space="preserve"> Ezeket a függ</w:t>
      </w:r>
      <w:r w:rsidR="00B3133F">
        <w:t>v</w:t>
      </w:r>
      <w:r w:rsidR="00316A59">
        <w:t xml:space="preserve">ényeket </w:t>
      </w:r>
      <w:proofErr w:type="spellStart"/>
      <w:r w:rsidR="00B3133F">
        <w:t>Sagar</w:t>
      </w:r>
      <w:proofErr w:type="spellEnd"/>
      <w:r w:rsidR="00B3133F" w:rsidRPr="00B3133F">
        <w:t xml:space="preserve"> </w:t>
      </w:r>
      <w:proofErr w:type="spellStart"/>
      <w:r w:rsidR="00B3133F" w:rsidRPr="00B3133F">
        <w:t>S</w:t>
      </w:r>
      <w:r w:rsidR="00B3133F">
        <w:t>harma</w:t>
      </w:r>
      <w:proofErr w:type="spellEnd"/>
      <w:r w:rsidR="00316A59">
        <w:t xml:space="preserve"> </w:t>
      </w:r>
      <w:proofErr w:type="spellStart"/>
      <w:r w:rsidR="004C3487">
        <w:t>Towards</w:t>
      </w:r>
      <w:proofErr w:type="spellEnd"/>
      <w:r w:rsidR="004C3487">
        <w:t xml:space="preserve"> Data Science oldalon </w:t>
      </w:r>
      <w:r w:rsidR="00B3133F">
        <w:t>fellelhető cikke alapján gyűjtöttem össze</w:t>
      </w:r>
      <w:r w:rsidR="00A45411">
        <w:fldChar w:fldCharType="begin"/>
      </w:r>
      <w:r w:rsidR="00A45411">
        <w:instrText xml:space="preserve"> REF _Ref70183947 \r \h </w:instrText>
      </w:r>
      <w:r w:rsidR="000A538E">
        <w:instrText xml:space="preserve"> \* MERGEFORMAT </w:instrText>
      </w:r>
      <w:r w:rsidR="00A45411">
        <w:fldChar w:fldCharType="separate"/>
      </w:r>
      <w:r w:rsidR="00DF6F88">
        <w:t>[11]</w:t>
      </w:r>
      <w:r w:rsidR="00A45411">
        <w:fldChar w:fldCharType="end"/>
      </w:r>
      <w:r w:rsidR="00A45411">
        <w:t>.</w:t>
      </w:r>
    </w:p>
    <w:p w14:paraId="68E09021" w14:textId="61A9D278" w:rsidR="00727F0B" w:rsidRPr="00E04604" w:rsidRDefault="00B301DA" w:rsidP="00B301DA">
      <w:pPr>
        <w:pStyle w:val="BodyText"/>
        <w:numPr>
          <w:ilvl w:val="0"/>
          <w:numId w:val="31"/>
        </w:numPr>
        <w:rPr>
          <w:b/>
          <w:bCs/>
        </w:rPr>
      </w:pPr>
      <w:proofErr w:type="spellStart"/>
      <w:r w:rsidRPr="00E04604">
        <w:rPr>
          <w:b/>
          <w:bCs/>
        </w:rPr>
        <w:t>ReLU</w:t>
      </w:r>
      <w:proofErr w:type="spellEnd"/>
    </w:p>
    <w:p w14:paraId="7FE6F488" w14:textId="77777777" w:rsidR="00C05A44" w:rsidRDefault="00815E9E" w:rsidP="000A538E">
      <w:r>
        <w:t xml:space="preserve">A </w:t>
      </w:r>
      <w:proofErr w:type="spellStart"/>
      <w:r>
        <w:t>ReLU</w:t>
      </w:r>
      <w:proofErr w:type="spellEnd"/>
      <w:r>
        <w:t xml:space="preserve"> függvény a </w:t>
      </w:r>
      <w:r w:rsidR="002D05EE" w:rsidRPr="002D05EE">
        <w:t>rektifikált lineáris egység</w:t>
      </w:r>
      <w:r w:rsidR="002D05EE">
        <w:t xml:space="preserve"> függvénynek a rövidítése. Ez a függvény működése szempontjából csak annyit végez, hogy a negatív elemeket nullára állítja, a többit változatlanul hagyj</w:t>
      </w:r>
      <w:r w:rsidR="00DD3EF4">
        <w:t xml:space="preserve">a. Gyakran használt aktivációs függvény, mivel </w:t>
      </w:r>
      <w:r w:rsidR="00A46824">
        <w:t>nem igényel sok matematikai műveletet és gyors.</w:t>
      </w:r>
    </w:p>
    <w:p w14:paraId="4AFC1F95" w14:textId="448F89C6" w:rsidR="00A45411" w:rsidRDefault="00300D28" w:rsidP="000A538E">
      <w:r>
        <w:t>A</w:t>
      </w:r>
      <w:r w:rsidR="00747BF1">
        <w:t>z eredmény</w:t>
      </w:r>
      <w:r>
        <w:t xml:space="preserve"> a </w:t>
      </w:r>
      <m:oMath>
        <m:r>
          <w:rPr>
            <w:rFonts w:ascii="Cambria Math" w:hAnsi="Cambria Math"/>
          </w:rPr>
          <m:t>[0;∞[</m:t>
        </m:r>
      </m:oMath>
      <w:r w:rsidR="000F4AC3">
        <w:t xml:space="preserve"> tartományba esik.</w:t>
      </w:r>
    </w:p>
    <w:p w14:paraId="421C5800" w14:textId="07FF0ACE" w:rsidR="00A754FD" w:rsidRPr="008B6AC6" w:rsidRDefault="003018CA" w:rsidP="003018CA">
      <w:pPr>
        <w:tabs>
          <w:tab w:val="center" w:pos="4395"/>
          <w:tab w:val="right" w:pos="8787"/>
        </w:tabs>
        <w:rPr>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=max⁡(0,x)</m:t>
        </m:r>
      </m:oMath>
      <w:r w:rsidRPr="008B6AC6">
        <w:rPr>
          <w:iCs/>
        </w:rPr>
        <w:tab/>
        <w:t>(3)</w:t>
      </w:r>
    </w:p>
    <w:p w14:paraId="4EB075A2" w14:textId="2FC4C23E" w:rsidR="0081306F" w:rsidRPr="00E04604" w:rsidRDefault="0081306F" w:rsidP="00B301DA">
      <w:pPr>
        <w:pStyle w:val="BodyText"/>
        <w:numPr>
          <w:ilvl w:val="0"/>
          <w:numId w:val="31"/>
        </w:numPr>
        <w:rPr>
          <w:b/>
          <w:bCs/>
        </w:rPr>
      </w:pPr>
      <w:r w:rsidRPr="00E04604">
        <w:rPr>
          <w:b/>
          <w:bCs/>
        </w:rPr>
        <w:t>Szivárgó(</w:t>
      </w:r>
      <w:proofErr w:type="spellStart"/>
      <w:r w:rsidRPr="00E04604">
        <w:rPr>
          <w:b/>
          <w:bCs/>
        </w:rPr>
        <w:t>leaky</w:t>
      </w:r>
      <w:proofErr w:type="spellEnd"/>
      <w:r w:rsidRPr="00E04604">
        <w:rPr>
          <w:b/>
          <w:bCs/>
        </w:rPr>
        <w:t xml:space="preserve">) </w:t>
      </w:r>
      <w:proofErr w:type="spellStart"/>
      <w:r w:rsidRPr="00E04604">
        <w:rPr>
          <w:b/>
          <w:bCs/>
        </w:rPr>
        <w:t>ReLU</w:t>
      </w:r>
      <w:proofErr w:type="spellEnd"/>
    </w:p>
    <w:p w14:paraId="4C577B05" w14:textId="77777777" w:rsidR="00C05A44" w:rsidRDefault="001C0318" w:rsidP="000A538E">
      <w:r>
        <w:t xml:space="preserve">A szivárgó </w:t>
      </w:r>
      <w:proofErr w:type="spellStart"/>
      <w:r>
        <w:t>ReLU</w:t>
      </w:r>
      <w:proofErr w:type="spellEnd"/>
      <w:r>
        <w:t xml:space="preserve"> az előbb </w:t>
      </w:r>
      <w:r w:rsidR="00EF0F53">
        <w:t xml:space="preserve">bemutatott </w:t>
      </w:r>
      <w:proofErr w:type="spellStart"/>
      <w:r w:rsidR="00EF0F53">
        <w:t>ReLU</w:t>
      </w:r>
      <w:proofErr w:type="spellEnd"/>
      <w:r w:rsidR="00EF0F53">
        <w:t xml:space="preserve"> függvény egy hibáját </w:t>
      </w:r>
      <w:r w:rsidR="00966660">
        <w:t xml:space="preserve">javítja, </w:t>
      </w:r>
      <w:r w:rsidR="00677E8F">
        <w:t>ami alapján</w:t>
      </w:r>
      <w:r w:rsidR="00141DAD">
        <w:t>,</w:t>
      </w:r>
      <w:r w:rsidR="00966660">
        <w:t xml:space="preserve"> </w:t>
      </w:r>
      <w:r w:rsidR="005C1AA7">
        <w:t xml:space="preserve">ha </w:t>
      </w:r>
      <w:r w:rsidR="00A46824">
        <w:t xml:space="preserve">túl </w:t>
      </w:r>
      <w:r w:rsidR="00677E8F">
        <w:t>nagy eltolást használunk a függvény használata</w:t>
      </w:r>
      <w:r w:rsidR="00E66C4E">
        <w:t xml:space="preserve"> előtt</w:t>
      </w:r>
      <w:r w:rsidR="00677E8F">
        <w:t xml:space="preserve">, </w:t>
      </w:r>
      <w:r w:rsidR="003F54B3">
        <w:t xml:space="preserve">és az értékek eltolódnak negatív irányba, akkor a függvény mindenre nulla értéket fog visszaadni. </w:t>
      </w:r>
      <w:r w:rsidR="00141DAD">
        <w:t xml:space="preserve">Ezért a </w:t>
      </w:r>
      <w:proofErr w:type="spellStart"/>
      <w:r w:rsidR="00141DAD">
        <w:t>ReLU</w:t>
      </w:r>
      <w:proofErr w:type="spellEnd"/>
      <w:r w:rsidR="00141DAD">
        <w:t xml:space="preserve"> függvényt úgy gondolták újra, hogy nem fog nulla értéket adni, hanem egy </w:t>
      </w:r>
      <w:r w:rsidR="00DF6375">
        <w:t>paramétert</w:t>
      </w:r>
      <w:r w:rsidR="00C05A44">
        <w:t xml:space="preserve"> </w:t>
      </w:r>
      <w:r w:rsidR="00EC3A7F">
        <w:t>(</w:t>
      </w:r>
      <w:r w:rsidR="00AE24F4">
        <w:t>a</w:t>
      </w:r>
      <w:r w:rsidR="00EC3A7F">
        <w:t>)</w:t>
      </w:r>
      <w:r w:rsidR="00DF6375">
        <w:t xml:space="preserve"> építettek be a függvénybe, ami a negatív </w:t>
      </w:r>
      <w:r w:rsidR="00AD6A2E">
        <w:t xml:space="preserve">értékeket </w:t>
      </w:r>
      <w:r w:rsidR="00EC3A7F">
        <w:t>is figyelembe veszi</w:t>
      </w:r>
      <w:r w:rsidR="00AE24F4">
        <w:t>.</w:t>
      </w:r>
    </w:p>
    <w:p w14:paraId="58AAB17E" w14:textId="1CCB0930" w:rsidR="00AE24F4" w:rsidRDefault="00202A7A" w:rsidP="000A538E">
      <w:r>
        <w:t>A</w:t>
      </w:r>
      <w:r w:rsidR="00747BF1">
        <w:t>z eredmény</w:t>
      </w:r>
      <w:r>
        <w:t xml:space="preserve"> a</w:t>
      </w:r>
      <w:r w:rsidR="00C05A44">
        <w:t xml:space="preserve"> </w:t>
      </w:r>
      <m:oMath>
        <m:r>
          <w:rPr>
            <w:rFonts w:ascii="Cambria Math" w:hAnsi="Cambria Math"/>
          </w:rPr>
          <m:t>]-∞;∞[</m:t>
        </m:r>
      </m:oMath>
      <w:r>
        <w:t xml:space="preserve"> tartományba esik</w:t>
      </w:r>
      <w:r w:rsidR="00C05A44">
        <w:t>.</w:t>
      </w:r>
    </w:p>
    <w:p w14:paraId="62CD0FED" w14:textId="7CD0037C" w:rsidR="00EC3A7F" w:rsidRPr="008B6AC6" w:rsidRDefault="003018CA" w:rsidP="003018CA">
      <w:pPr>
        <w:tabs>
          <w:tab w:val="center" w:pos="4395"/>
          <w:tab w:val="right" w:pos="8787"/>
        </w:tabs>
        <w:rPr>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=max⁡(ax,x)</m:t>
        </m:r>
      </m:oMath>
      <w:r w:rsidRPr="008B6AC6">
        <w:rPr>
          <w:iCs/>
        </w:rPr>
        <w:tab/>
        <w:t>(4)</w:t>
      </w:r>
    </w:p>
    <w:p w14:paraId="30D03B45" w14:textId="323E9B31" w:rsidR="00B301DA" w:rsidRPr="00E04604" w:rsidRDefault="00B301DA" w:rsidP="00B301DA">
      <w:pPr>
        <w:pStyle w:val="BodyText"/>
        <w:numPr>
          <w:ilvl w:val="0"/>
          <w:numId w:val="31"/>
        </w:numPr>
        <w:rPr>
          <w:b/>
          <w:bCs/>
        </w:rPr>
      </w:pPr>
      <w:proofErr w:type="spellStart"/>
      <w:r w:rsidRPr="00E04604">
        <w:rPr>
          <w:b/>
          <w:bCs/>
        </w:rPr>
        <w:t>sigmoid</w:t>
      </w:r>
      <w:proofErr w:type="spellEnd"/>
    </w:p>
    <w:p w14:paraId="26D480DE" w14:textId="42283679" w:rsidR="00FD26FB" w:rsidRDefault="00FD26FB" w:rsidP="000A538E">
      <w:r>
        <w:t xml:space="preserve">A </w:t>
      </w:r>
      <w:proofErr w:type="spellStart"/>
      <w:r>
        <w:t>szigmoid</w:t>
      </w:r>
      <w:proofErr w:type="spellEnd"/>
      <w:r>
        <w:t xml:space="preserve"> függv</w:t>
      </w:r>
      <w:r w:rsidR="00B81CF8">
        <w:t>ény</w:t>
      </w:r>
      <w:r w:rsidR="00C05A44">
        <w:t xml:space="preserve"> egy</w:t>
      </w:r>
      <w:r w:rsidR="00B81CF8">
        <w:t xml:space="preserve"> </w:t>
      </w:r>
      <m:oMath>
        <m:r>
          <w:rPr>
            <w:rFonts w:ascii="Cambria Math" w:hAnsi="Cambria Math"/>
          </w:rPr>
          <m:t xml:space="preserve">[0;1] </m:t>
        </m:r>
      </m:oMath>
      <w:r w:rsidR="00202A7A">
        <w:t xml:space="preserve"> </w:t>
      </w:r>
      <w:r w:rsidR="00DC0A9B">
        <w:t>tartományba eső</w:t>
      </w:r>
      <w:r w:rsidR="00B81CF8">
        <w:t xml:space="preserve"> értéket ad vissza </w:t>
      </w:r>
      <w:r w:rsidR="00FF151F">
        <w:t>eredményként</w:t>
      </w:r>
      <w:r w:rsidR="00B81CF8">
        <w:t xml:space="preserve">, ami tökéletes pl. osztályozó algoritmusok számára, mivel itt az osztályvalószínűség pont </w:t>
      </w:r>
      <w:r w:rsidR="00C05A44">
        <w:t xml:space="preserve">egy </w:t>
      </w:r>
      <m:oMath>
        <m:r>
          <w:rPr>
            <w:rFonts w:ascii="Cambria Math" w:hAnsi="Cambria Math"/>
          </w:rPr>
          <m:t xml:space="preserve">[0;1] </m:t>
        </m:r>
      </m:oMath>
      <w:r w:rsidR="00C05A44">
        <w:t xml:space="preserve"> </w:t>
      </w:r>
      <w:r w:rsidR="00DC0A9B">
        <w:t>tartományba eső szám.</w:t>
      </w:r>
    </w:p>
    <w:p w14:paraId="28749B7E" w14:textId="028443CE" w:rsidR="00B81CF8" w:rsidRDefault="00AD3A39" w:rsidP="003018CA">
      <w:pPr>
        <w:tabs>
          <w:tab w:val="center" w:pos="4395"/>
          <w:tab w:val="right" w:pos="8787"/>
        </w:tabs>
        <w:rPr>
          <w:rFonts w:ascii="Cambria Math" w:hAnsi="Cambria Math"/>
          <w:iCs/>
        </w:rPr>
      </w:pPr>
      <w:r w:rsidRPr="008B6AC6">
        <w:rPr>
          <w:iCs/>
        </w:rPr>
        <w:tab/>
      </w:r>
      <m:oMath>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-x</m:t>
                </m:r>
              </m:sup>
            </m:sSup>
          </m:den>
        </m:f>
      </m:oMath>
      <w:r w:rsidRPr="008B6AC6">
        <w:rPr>
          <w:rFonts w:ascii="Cambria Math" w:hAnsi="Cambria Math"/>
          <w:iCs/>
        </w:rPr>
        <w:tab/>
        <w:t>(5)</w:t>
      </w:r>
    </w:p>
    <w:p w14:paraId="2729E831" w14:textId="2231AB1B" w:rsidR="00D03D11" w:rsidRDefault="00D03D11" w:rsidP="00D03D11">
      <w:pPr>
        <w:pStyle w:val="Heading3"/>
      </w:pPr>
      <w:bookmarkStart w:id="104" w:name="_Toc88572640"/>
      <w:r>
        <w:t>Tanulás</w:t>
      </w:r>
      <w:bookmarkEnd w:id="104"/>
    </w:p>
    <w:p w14:paraId="667DF091" w14:textId="426A1CE4" w:rsidR="00D03D11" w:rsidRDefault="00D03D11" w:rsidP="00012F2F">
      <w:r>
        <w:t xml:space="preserve">A neurális hálózatoknak egy </w:t>
      </w:r>
      <w:r w:rsidR="006A5F44">
        <w:t>fő</w:t>
      </w:r>
      <w:r>
        <w:t xml:space="preserve"> folyamata a tanulás.</w:t>
      </w:r>
      <w:r w:rsidR="006C6677">
        <w:fldChar w:fldCharType="begin"/>
      </w:r>
      <w:r w:rsidR="006C6677">
        <w:instrText xml:space="preserve"> REF _Ref70620190 \r \h </w:instrText>
      </w:r>
      <w:r w:rsidR="006C6677">
        <w:fldChar w:fldCharType="separate"/>
      </w:r>
      <w:r w:rsidR="00DF6F88">
        <w:t>[12]</w:t>
      </w:r>
      <w:r w:rsidR="006C6677">
        <w:fldChar w:fldCharType="end"/>
      </w:r>
      <w:r>
        <w:t xml:space="preserve"> E</w:t>
      </w:r>
      <w:r w:rsidR="0066608A">
        <w:t xml:space="preserve">nnek a folyamatnak a során </w:t>
      </w:r>
      <w:r w:rsidR="00412ADC">
        <w:t>alakul ki az algoritmusnak azon képessége, hogy képesek legyenek objektumokat felismerni</w:t>
      </w:r>
      <w:r w:rsidR="002D7EE7">
        <w:t xml:space="preserve"> és osztályozni</w:t>
      </w:r>
      <w:r w:rsidR="00412ADC">
        <w:t xml:space="preserve">. Azonban </w:t>
      </w:r>
      <w:r w:rsidR="00B46074">
        <w:t xml:space="preserve">a tanulás </w:t>
      </w:r>
      <w:r w:rsidR="00412ADC">
        <w:t xml:space="preserve">nem egyszerű feladat. </w:t>
      </w:r>
      <w:r w:rsidR="005F4210">
        <w:t>mivel meg kell találni az algoritmus</w:t>
      </w:r>
      <w:r w:rsidR="00CB6151">
        <w:t xml:space="preserve"> által elkészített hálózatnak</w:t>
      </w:r>
      <w:r w:rsidR="005F4210">
        <w:t xml:space="preserve"> az optimális állapotát, hogy</w:t>
      </w:r>
      <w:r w:rsidR="00CF253F">
        <w:t xml:space="preserve"> képes legyen minél nagyobb pontossággal, minél </w:t>
      </w:r>
      <w:r w:rsidR="00CD7DCC">
        <w:t>több</w:t>
      </w:r>
      <w:r w:rsidR="00CF253F">
        <w:t xml:space="preserve"> objektumot felismerni. A </w:t>
      </w:r>
      <w:r w:rsidR="00B46074">
        <w:t>folyamat</w:t>
      </w:r>
      <w:r w:rsidR="00CF253F">
        <w:t xml:space="preserve"> során az algoritmus</w:t>
      </w:r>
      <w:r w:rsidR="00A46FB7">
        <w:t xml:space="preserve"> </w:t>
      </w:r>
      <w:r w:rsidR="00FE0691">
        <w:t xml:space="preserve">előre </w:t>
      </w:r>
      <w:r w:rsidR="00504EEE">
        <w:t>meghatározott, és felcímkézett</w:t>
      </w:r>
      <w:r w:rsidR="00A46FB7">
        <w:t xml:space="preserve"> bemeneti képek alapján tanulja meg a szükséges </w:t>
      </w:r>
      <w:proofErr w:type="spellStart"/>
      <w:r w:rsidR="00E231C0">
        <w:t>konvolúciós</w:t>
      </w:r>
      <w:proofErr w:type="spellEnd"/>
      <w:r w:rsidR="00E231C0">
        <w:t xml:space="preserve"> </w:t>
      </w:r>
      <w:r w:rsidR="00E231C0">
        <w:lastRenderedPageBreak/>
        <w:t>kerneleket és a különböző neuronokhoz tartozó s</w:t>
      </w:r>
      <w:r w:rsidR="00231229">
        <w:t>ú</w:t>
      </w:r>
      <w:r w:rsidR="00E231C0">
        <w:t>lyo</w:t>
      </w:r>
      <w:r w:rsidR="00231229">
        <w:t>zásokat</w:t>
      </w:r>
      <w:r w:rsidR="00E231C0">
        <w:t>.</w:t>
      </w:r>
      <w:r w:rsidR="00231229">
        <w:t xml:space="preserve"> </w:t>
      </w:r>
      <w:r w:rsidR="006A17D3">
        <w:t xml:space="preserve">A tanulási folyamat során először a </w:t>
      </w:r>
      <w:r w:rsidR="00FA63D0">
        <w:t xml:space="preserve">hálózat véletlenszerű kernelekkel és súlyokkal </w:t>
      </w:r>
      <w:r w:rsidR="00B46074">
        <w:t>töltődik fel</w:t>
      </w:r>
      <w:r w:rsidR="00FA63D0">
        <w:t xml:space="preserve"> </w:t>
      </w:r>
      <w:proofErr w:type="spellStart"/>
      <w:r w:rsidR="00FA63D0">
        <w:t>fel</w:t>
      </w:r>
      <w:proofErr w:type="spellEnd"/>
      <w:r w:rsidR="00FA63D0">
        <w:t>, majd ezek a</w:t>
      </w:r>
      <w:r w:rsidR="007F2DE3">
        <w:t xml:space="preserve">z értékek </w:t>
      </w:r>
      <w:r w:rsidR="00FA63D0">
        <w:t>a tanulási folyamat során változ</w:t>
      </w:r>
      <w:r w:rsidR="00B46074">
        <w:t>nak</w:t>
      </w:r>
      <w:r w:rsidR="00FA63D0">
        <w:t xml:space="preserve"> </w:t>
      </w:r>
      <w:r w:rsidR="009847C4">
        <w:t>a</w:t>
      </w:r>
      <w:r w:rsidR="00802D62">
        <w:t xml:space="preserve">z algoritmus kimeneti adatainak </w:t>
      </w:r>
      <w:r w:rsidR="009847C4">
        <w:t>függvényében</w:t>
      </w:r>
      <w:r w:rsidR="00E11DE1">
        <w:t>.</w:t>
      </w:r>
    </w:p>
    <w:p w14:paraId="5A1D264C" w14:textId="00074207" w:rsidR="00BF1564" w:rsidRDefault="00BF1564" w:rsidP="00012F2F">
      <w:r>
        <w:t xml:space="preserve">A tanulás során </w:t>
      </w:r>
      <w:r w:rsidR="005C3136">
        <w:t xml:space="preserve">a neurális hálózatok több matematikai </w:t>
      </w:r>
      <w:r w:rsidR="003A4B24">
        <w:t>műveletet</w:t>
      </w:r>
      <w:r w:rsidR="005C3136">
        <w:t xml:space="preserve"> </w:t>
      </w:r>
      <w:r w:rsidR="00751738">
        <w:t>alkalmazn</w:t>
      </w:r>
      <w:r w:rsidR="003A4B24">
        <w:t>ak</w:t>
      </w:r>
      <w:r w:rsidR="005C3136">
        <w:t xml:space="preserve">. Ezek közül a műveletek közül mutatok be </w:t>
      </w:r>
      <w:r w:rsidR="00B04A86">
        <w:t>néhányat</w:t>
      </w:r>
      <w:r w:rsidR="00B56C49">
        <w:t xml:space="preserve"> nagyvonalakban</w:t>
      </w:r>
      <w:r w:rsidR="005C3136">
        <w:t>, hogy mi a szerepük, és hogyan működne</w:t>
      </w:r>
      <w:r w:rsidR="00CB1AF1">
        <w:t>k</w:t>
      </w:r>
      <w:r w:rsidR="006202A2">
        <w:t>.</w:t>
      </w:r>
    </w:p>
    <w:p w14:paraId="5865A73E" w14:textId="77777777" w:rsidR="00452109" w:rsidRDefault="00452109" w:rsidP="00452109">
      <w:pPr>
        <w:pStyle w:val="ListParagraph"/>
        <w:numPr>
          <w:ilvl w:val="0"/>
          <w:numId w:val="31"/>
        </w:numPr>
        <w:rPr>
          <w:b/>
          <w:bCs/>
        </w:rPr>
      </w:pPr>
      <w:r w:rsidRPr="00012F2F">
        <w:rPr>
          <w:b/>
          <w:bCs/>
        </w:rPr>
        <w:t>Optimalizáció</w:t>
      </w:r>
    </w:p>
    <w:p w14:paraId="10242B8E" w14:textId="26CF9AF3" w:rsidR="00452109" w:rsidRDefault="00452109" w:rsidP="00012F2F">
      <w:r>
        <w:t>Az optimalizáció a tanulás során használt művelet a neurális háló</w:t>
      </w:r>
      <w:r w:rsidR="00D80A7D">
        <w:t xml:space="preserve">zat </w:t>
      </w:r>
      <w:r w:rsidR="00866521">
        <w:t xml:space="preserve">minőségének </w:t>
      </w:r>
      <w:r w:rsidR="00D03D78">
        <w:t>javítására. Az optimalizáció során</w:t>
      </w:r>
      <w:r w:rsidR="000A58C5">
        <w:t xml:space="preserve"> azt próbáljuk elérni, hogy a </w:t>
      </w:r>
      <w:r w:rsidR="00CC2005">
        <w:t xml:space="preserve">hálózat </w:t>
      </w:r>
      <w:r w:rsidR="00D94B48">
        <w:t xml:space="preserve">minél pontosabb eredményeket adjon, minél kevesebb legyen a hiba a hálózaton belül. Ezt úgy érjük el, hogy valamilyen </w:t>
      </w:r>
      <w:r w:rsidR="00640E22">
        <w:t xml:space="preserve">módszerrel ki kell </w:t>
      </w:r>
      <w:r w:rsidR="00B46074">
        <w:t>számolni</w:t>
      </w:r>
      <w:r w:rsidR="00640E22">
        <w:t>, hogy a hálózat mekkora hibaaránnyal működik</w:t>
      </w:r>
      <w:r w:rsidR="00AE307E">
        <w:t xml:space="preserve"> (pl. veszteséget számolunk)</w:t>
      </w:r>
      <w:r w:rsidR="00640E22">
        <w:t>, és ez alapján a hibaarány</w:t>
      </w:r>
      <w:r w:rsidR="000E0893">
        <w:t>ok</w:t>
      </w:r>
      <w:r w:rsidR="00640E22">
        <w:t xml:space="preserve"> alapján valamilyen módszerrel módosítanunk kell a </w:t>
      </w:r>
      <w:r w:rsidR="00940136">
        <w:t>hálózatunkon.</w:t>
      </w:r>
      <w:r w:rsidR="0052134B">
        <w:t xml:space="preserve"> </w:t>
      </w:r>
      <w:r w:rsidR="00940136">
        <w:t xml:space="preserve">Erre az optimalizációra </w:t>
      </w:r>
      <w:r w:rsidR="004D1A3F">
        <w:t xml:space="preserve">többféle megoldás létezik, </w:t>
      </w:r>
      <w:r w:rsidR="009B74E3">
        <w:t xml:space="preserve">a népszerűbb megoldások közé tartozik </w:t>
      </w:r>
      <w:r w:rsidR="000A2878">
        <w:t>pl. a</w:t>
      </w:r>
      <w:r w:rsidR="009B74E3">
        <w:t xml:space="preserve"> gradiensereszkedés módszere</w:t>
      </w:r>
      <w:r w:rsidR="002E2A8B">
        <w:fldChar w:fldCharType="begin"/>
      </w:r>
      <w:r w:rsidR="002E2A8B">
        <w:instrText xml:space="preserve"> REF _Ref70623682 \r \h </w:instrText>
      </w:r>
      <w:r w:rsidR="002E2A8B">
        <w:fldChar w:fldCharType="separate"/>
      </w:r>
      <w:r w:rsidR="00DF6F88">
        <w:t>[1]</w:t>
      </w:r>
      <w:r w:rsidR="002E2A8B">
        <w:fldChar w:fldCharType="end"/>
      </w:r>
      <w:r w:rsidR="000A2878">
        <w:t xml:space="preserve"> és az</w:t>
      </w:r>
      <w:r w:rsidR="009B74E3">
        <w:t xml:space="preserve"> Adam optimalizáció</w:t>
      </w:r>
      <w:r w:rsidR="008F0271">
        <w:fldChar w:fldCharType="begin"/>
      </w:r>
      <w:r w:rsidR="008F0271">
        <w:instrText xml:space="preserve"> REF _Ref70623751 \r \h </w:instrText>
      </w:r>
      <w:r w:rsidR="008F0271">
        <w:fldChar w:fldCharType="separate"/>
      </w:r>
      <w:r w:rsidR="00DF6F88">
        <w:t>[14]</w:t>
      </w:r>
      <w:r w:rsidR="008F0271">
        <w:fldChar w:fldCharType="end"/>
      </w:r>
      <w:r w:rsidR="000A2878">
        <w:t>.</w:t>
      </w:r>
      <w:r w:rsidR="00C45028">
        <w:t xml:space="preserve"> </w:t>
      </w:r>
    </w:p>
    <w:p w14:paraId="1EA6FC11" w14:textId="17363F75" w:rsidR="005C3136" w:rsidRPr="00012F2F" w:rsidRDefault="005C3136" w:rsidP="00012F2F">
      <w:pPr>
        <w:pStyle w:val="ListParagraph"/>
        <w:numPr>
          <w:ilvl w:val="0"/>
          <w:numId w:val="31"/>
        </w:numPr>
        <w:rPr>
          <w:b/>
          <w:bCs/>
        </w:rPr>
      </w:pPr>
      <w:r w:rsidRPr="00012F2F">
        <w:rPr>
          <w:b/>
          <w:bCs/>
        </w:rPr>
        <w:t>Veszteségfüggvények</w:t>
      </w:r>
    </w:p>
    <w:p w14:paraId="172D1A0A" w14:textId="44BFB392" w:rsidR="005C3136" w:rsidRDefault="00047546" w:rsidP="00012F2F">
      <w:r>
        <w:t>A</w:t>
      </w:r>
      <w:r w:rsidR="00273D6B">
        <w:t xml:space="preserve">z optimalizáció </w:t>
      </w:r>
      <w:r>
        <w:t>során használt veszteségfüggvények</w:t>
      </w:r>
      <w:r w:rsidR="00595229">
        <w:fldChar w:fldCharType="begin"/>
      </w:r>
      <w:r w:rsidR="00595229">
        <w:instrText xml:space="preserve"> REF _Ref70622844 \r \h </w:instrText>
      </w:r>
      <w:r w:rsidR="00595229">
        <w:fldChar w:fldCharType="separate"/>
      </w:r>
      <w:r w:rsidR="00DF6F88">
        <w:t>[8]</w:t>
      </w:r>
      <w:r w:rsidR="00595229">
        <w:fldChar w:fldCharType="end"/>
      </w:r>
      <w:r w:rsidR="0085131A">
        <w:t xml:space="preserve"> azt adják meg, hogy </w:t>
      </w:r>
      <w:r w:rsidR="001329B1">
        <w:t>a bemeneti</w:t>
      </w:r>
      <w:r>
        <w:t>,</w:t>
      </w:r>
      <w:r w:rsidR="001329B1">
        <w:t xml:space="preserve"> tanító képek</w:t>
      </w:r>
      <w:r w:rsidR="003231D8">
        <w:t xml:space="preserve">en megadott </w:t>
      </w:r>
      <w:r w:rsidR="0017211C">
        <w:t>objektumok és osztályaik</w:t>
      </w:r>
      <w:r w:rsidR="00B04A86">
        <w:t xml:space="preserve"> </w:t>
      </w:r>
      <w:r w:rsidR="003231D8">
        <w:t>(tehát a várt kimenet)</w:t>
      </w:r>
      <w:r w:rsidR="001329B1">
        <w:t xml:space="preserve"> és a kimeneti</w:t>
      </w:r>
      <w:r w:rsidR="003231D8">
        <w:t xml:space="preserve"> </w:t>
      </w:r>
      <w:r w:rsidR="0017211C">
        <w:t>objektumok és osztályaik</w:t>
      </w:r>
      <w:r w:rsidR="00B04A86">
        <w:t xml:space="preserve"> </w:t>
      </w:r>
      <w:r w:rsidR="00ED0308">
        <w:t>(tehát a valós kimenet)</w:t>
      </w:r>
      <w:r w:rsidR="003231D8">
        <w:t xml:space="preserve"> között mekkora </w:t>
      </w:r>
      <w:r w:rsidR="00ED0308">
        <w:t>eltérés</w:t>
      </w:r>
      <w:r w:rsidR="00892672">
        <w:t xml:space="preserve"> található</w:t>
      </w:r>
      <w:r w:rsidR="00976E35">
        <w:t xml:space="preserve">. Az algoritmusok ezt az eltérést(veszteséget) minél </w:t>
      </w:r>
      <w:r w:rsidR="003611AF">
        <w:t>alacsonyabb</w:t>
      </w:r>
      <w:r w:rsidR="009A4A9D">
        <w:t>an</w:t>
      </w:r>
      <w:r w:rsidR="003611AF">
        <w:t xml:space="preserve"> </w:t>
      </w:r>
      <w:r w:rsidR="00892672">
        <w:t>próbálják</w:t>
      </w:r>
      <w:r w:rsidR="003611AF">
        <w:t xml:space="preserve"> tartani, ezért úgy módosítják a hálózatot</w:t>
      </w:r>
      <w:r w:rsidR="00324683">
        <w:t>,</w:t>
      </w:r>
      <w:r w:rsidR="003611AF">
        <w:t xml:space="preserve"> hogy ezt a veszteséget minél jobban tudják csökkenteni.</w:t>
      </w:r>
      <w:r w:rsidR="0052134B">
        <w:t xml:space="preserve"> </w:t>
      </w:r>
      <w:r w:rsidR="00DC55B2">
        <w:t>E</w:t>
      </w:r>
      <w:r w:rsidR="0052134B">
        <w:t>zt az eltérést különböző matematikai módszerekkel lehet kiszámolni,</w:t>
      </w:r>
      <w:r w:rsidR="0075559D">
        <w:t xml:space="preserve"> mint pl. </w:t>
      </w:r>
      <w:r w:rsidR="005A3D63">
        <w:t>á</w:t>
      </w:r>
      <w:r w:rsidR="000D5EA2">
        <w:t xml:space="preserve">tlagos </w:t>
      </w:r>
      <w:r w:rsidR="005A3D63">
        <w:t>n</w:t>
      </w:r>
      <w:r w:rsidR="000D5EA2">
        <w:t xml:space="preserve">égyzetes </w:t>
      </w:r>
      <w:r w:rsidR="005A3D63">
        <w:t>e</w:t>
      </w:r>
      <w:r w:rsidR="000D5EA2">
        <w:t>ltérés</w:t>
      </w:r>
      <w:r w:rsidR="00BA500C">
        <w:t xml:space="preserve"> </w:t>
      </w:r>
      <w:r w:rsidR="000D5EA2">
        <w:t>(MSE)</w:t>
      </w:r>
      <w:r w:rsidR="00BA500C">
        <w:t xml:space="preserve">, vagy </w:t>
      </w:r>
      <w:r w:rsidR="005A3D63">
        <w:t>k</w:t>
      </w:r>
      <w:r w:rsidR="007904CA">
        <w:t>ereszt-</w:t>
      </w:r>
      <w:r w:rsidR="005A3D63">
        <w:t>e</w:t>
      </w:r>
      <w:r w:rsidR="009D7EFE">
        <w:t>n</w:t>
      </w:r>
      <w:r w:rsidR="007904CA">
        <w:t>trópia</w:t>
      </w:r>
      <w:r w:rsidR="007023F1">
        <w:t xml:space="preserve"> </w:t>
      </w:r>
      <w:r w:rsidR="009D7EFE">
        <w:t>(CE)</w:t>
      </w:r>
      <w:r w:rsidR="005A3D63">
        <w:fldChar w:fldCharType="begin"/>
      </w:r>
      <w:r w:rsidR="005A3D63">
        <w:instrText xml:space="preserve"> REF _Ref70629157 \r \h </w:instrText>
      </w:r>
      <w:r w:rsidR="005A3D63">
        <w:fldChar w:fldCharType="separate"/>
      </w:r>
      <w:r w:rsidR="00DF6F88">
        <w:t>[4]</w:t>
      </w:r>
      <w:r w:rsidR="005A3D63">
        <w:fldChar w:fldCharType="end"/>
      </w:r>
    </w:p>
    <w:p w14:paraId="71FE0A42" w14:textId="553F38CD" w:rsidR="00EC2DC1" w:rsidRPr="00012F2F" w:rsidRDefault="00A21059" w:rsidP="00012F2F">
      <w:pPr>
        <w:pStyle w:val="ListParagraph"/>
        <w:numPr>
          <w:ilvl w:val="0"/>
          <w:numId w:val="31"/>
        </w:numPr>
        <w:rPr>
          <w:b/>
          <w:bCs/>
        </w:rPr>
      </w:pPr>
      <w:r>
        <w:rPr>
          <w:b/>
          <w:bCs/>
        </w:rPr>
        <w:t>Kiejtés</w:t>
      </w:r>
    </w:p>
    <w:p w14:paraId="23591858" w14:textId="2FB62805" w:rsidR="00E21ADA" w:rsidRPr="00E21ADA" w:rsidRDefault="00E21ADA" w:rsidP="00012F2F">
      <w:r>
        <w:t>A</w:t>
      </w:r>
      <w:r w:rsidR="00A21059">
        <w:t xml:space="preserve"> kiejtés</w:t>
      </w:r>
      <w:r>
        <w:t xml:space="preserve"> </w:t>
      </w:r>
      <w:r w:rsidR="00A21059">
        <w:t>(</w:t>
      </w:r>
      <w:proofErr w:type="spellStart"/>
      <w:r>
        <w:t>dropout</w:t>
      </w:r>
      <w:proofErr w:type="spellEnd"/>
      <w:r w:rsidR="0020739A">
        <w:fldChar w:fldCharType="begin"/>
      </w:r>
      <w:r w:rsidR="0020739A">
        <w:instrText xml:space="preserve"> REF _Ref70619195 \r \h </w:instrText>
      </w:r>
      <w:r w:rsidR="00012F2F">
        <w:instrText xml:space="preserve"> \* MERGEFORMAT </w:instrText>
      </w:r>
      <w:r w:rsidR="0020739A">
        <w:fldChar w:fldCharType="separate"/>
      </w:r>
      <w:r w:rsidR="00DF6F88">
        <w:t>[20]</w:t>
      </w:r>
      <w:r w:rsidR="0020739A">
        <w:fldChar w:fldCharType="end"/>
      </w:r>
      <w:r w:rsidR="00A21059">
        <w:t>)</w:t>
      </w:r>
      <w:r>
        <w:t xml:space="preserve"> nevű műveletet a túltanulás </w:t>
      </w:r>
      <w:r w:rsidR="00D54C02">
        <w:t xml:space="preserve">elkerülésére szokták használni. </w:t>
      </w:r>
      <w:r w:rsidR="00720BE5">
        <w:t xml:space="preserve">A túltanulás </w:t>
      </w:r>
      <w:r w:rsidR="00813A3A">
        <w:t>az a</w:t>
      </w:r>
      <w:r w:rsidR="00720BE5">
        <w:t xml:space="preserve"> jelenség, amikor a</w:t>
      </w:r>
      <w:r w:rsidR="009114C2">
        <w:t xml:space="preserve"> hálózat túl jól alkalmazkodik a</w:t>
      </w:r>
      <w:r w:rsidR="00BB3708">
        <w:t xml:space="preserve"> tanító adatokhoz, és az azokra kizárólag jellemző formákat tanulja csak meg, ezért csak a hozzá hasonló bemeneten fog működni, más</w:t>
      </w:r>
      <w:r w:rsidR="006703EB">
        <w:t>, tőle jobban eltérő</w:t>
      </w:r>
      <w:r w:rsidR="00BB3708">
        <w:t xml:space="preserve"> bemeneteken </w:t>
      </w:r>
      <w:r w:rsidR="00EA7D7A">
        <w:t>sokkal alacsonyabb valószínűséggel fog működni.</w:t>
      </w:r>
      <w:r w:rsidR="009C09A7">
        <w:t xml:space="preserve"> </w:t>
      </w:r>
      <w:r w:rsidR="006703EB">
        <w:t xml:space="preserve">Ezért </w:t>
      </w:r>
      <w:r w:rsidR="00BE29FB">
        <w:t>alkalmazzuk</w:t>
      </w:r>
      <w:r w:rsidR="00813A3A">
        <w:t xml:space="preserve"> a </w:t>
      </w:r>
      <w:r w:rsidR="00A21059">
        <w:t>kiejtést</w:t>
      </w:r>
      <w:r w:rsidR="00813A3A">
        <w:t>,</w:t>
      </w:r>
      <w:r w:rsidR="00BE29FB">
        <w:t xml:space="preserve"> ami azt jelenti, hogy </w:t>
      </w:r>
      <w:r w:rsidR="00A74584">
        <w:t xml:space="preserve">bizonyos neuronokat </w:t>
      </w:r>
      <w:r w:rsidR="00E041CD">
        <w:t xml:space="preserve">ideiglenesen </w:t>
      </w:r>
      <w:r w:rsidR="00A74584">
        <w:t>kizárunk a tanulási folyamatból</w:t>
      </w:r>
      <w:r w:rsidR="006B6B3A">
        <w:t xml:space="preserve">, </w:t>
      </w:r>
      <w:r w:rsidR="006B268F">
        <w:t>nem veszünk figyelembe, ezáltal</w:t>
      </w:r>
      <w:r w:rsidR="00A23228">
        <w:t xml:space="preserve"> </w:t>
      </w:r>
      <w:r w:rsidR="00985BA7">
        <w:t xml:space="preserve">sokkal </w:t>
      </w:r>
      <w:r w:rsidR="00012F2F">
        <w:t>általánosabb lesz a modellünk tanulás során</w:t>
      </w:r>
      <w:r w:rsidR="00AB2FF4">
        <w:t>.</w:t>
      </w:r>
      <w:r w:rsidR="006D6917">
        <w:t xml:space="preserve"> Ezt a kizárást lehet véletlenszerűen, vagy valamilyen matematikai függvény</w:t>
      </w:r>
      <w:r w:rsidR="00A504FC">
        <w:t xml:space="preserve"> vagy logika</w:t>
      </w:r>
      <w:r w:rsidR="006D6917">
        <w:t xml:space="preserve"> mentén végezni</w:t>
      </w:r>
      <w:r w:rsidR="00A504FC">
        <w:t>.</w:t>
      </w:r>
    </w:p>
    <w:p w14:paraId="16155CE3" w14:textId="07560619" w:rsidR="000D1AF5" w:rsidRDefault="001F4AE6" w:rsidP="009D3956">
      <w:pPr>
        <w:pStyle w:val="Heading3"/>
      </w:pPr>
      <w:bookmarkStart w:id="105" w:name="_Toc88572641"/>
      <w:r>
        <w:lastRenderedPageBreak/>
        <w:t>Algoritmusok</w:t>
      </w:r>
      <w:r w:rsidR="00E55BC8">
        <w:t xml:space="preserve"> típusai</w:t>
      </w:r>
      <w:bookmarkEnd w:id="105"/>
    </w:p>
    <w:p w14:paraId="4ADBA226" w14:textId="3BE16CA5" w:rsidR="000D1AF5" w:rsidRDefault="007F77B0" w:rsidP="00172B49">
      <w:r>
        <w:t>Ezek közül a</w:t>
      </w:r>
      <w:r w:rsidR="006378D4">
        <w:t xml:space="preserve"> CNN</w:t>
      </w:r>
      <w:r>
        <w:t xml:space="preserve"> algoritmusok közül</w:t>
      </w:r>
      <w:r w:rsidR="006378D4">
        <w:t xml:space="preserve"> elsők között csak </w:t>
      </w:r>
      <w:r w:rsidR="00E51EC7">
        <w:t>olyan</w:t>
      </w:r>
      <w:r w:rsidR="00FB579B">
        <w:t xml:space="preserve"> típusúak léteztek</w:t>
      </w:r>
      <w:r w:rsidR="006378D4">
        <w:t xml:space="preserve">, amik </w:t>
      </w:r>
      <w:r w:rsidR="003C0D97">
        <w:t>csak az egész képet tudták osztályozni. Azonban idővel megjelentek azok is, amelyik egy kép régiójáról tudták megmondani az osztályt. Ezek közül is</w:t>
      </w:r>
      <w:r>
        <w:t xml:space="preserve"> az első híresebb algoritmus az R-CNN</w:t>
      </w:r>
      <w:r w:rsidR="00AB2238">
        <w:fldChar w:fldCharType="begin"/>
      </w:r>
      <w:r w:rsidR="00AB2238">
        <w:instrText xml:space="preserve"> REF _Ref68094078 \r \h </w:instrText>
      </w:r>
      <w:r w:rsidR="00AB2238">
        <w:fldChar w:fldCharType="separate"/>
      </w:r>
      <w:r w:rsidR="00DF6F88">
        <w:t>[5]</w:t>
      </w:r>
      <w:r w:rsidR="00AB2238">
        <w:fldChar w:fldCharType="end"/>
      </w:r>
      <w:r>
        <w:t xml:space="preserve"> volt.</w:t>
      </w:r>
      <w:r w:rsidR="00AC2134">
        <w:t xml:space="preserve"> Az R-CNN algoritmus</w:t>
      </w:r>
      <w:r w:rsidR="006F24EB">
        <w:t xml:space="preserve"> első lépésben</w:t>
      </w:r>
      <w:r w:rsidR="00AC2134">
        <w:t xml:space="preserve"> felosztja</w:t>
      </w:r>
      <w:r w:rsidR="00486721">
        <w:t xml:space="preserve"> a bemeneti képet különböző</w:t>
      </w:r>
      <w:r w:rsidR="00AC2134">
        <w:t xml:space="preserve"> régiókra</w:t>
      </w:r>
      <w:r w:rsidR="00B90F8D">
        <w:t xml:space="preserve"> </w:t>
      </w:r>
      <w:r w:rsidR="00AC2134">
        <w:t xml:space="preserve">(közel kétezer régiótípust ismer), és az alapján végzi az adott régión a </w:t>
      </w:r>
      <w:proofErr w:type="spellStart"/>
      <w:r w:rsidR="00AC2134">
        <w:t>konvolúciók</w:t>
      </w:r>
      <w:proofErr w:type="spellEnd"/>
      <w:r w:rsidR="00AC2134">
        <w:t xml:space="preserve"> után kiválasztásos keresés alapon a címke kiválasztását.</w:t>
      </w:r>
      <w:r w:rsidR="000569D9">
        <w:t xml:space="preserve"> </w:t>
      </w:r>
    </w:p>
    <w:p w14:paraId="4DDE3824" w14:textId="627A8E6D" w:rsidR="009F4C68" w:rsidRDefault="00AC2134" w:rsidP="00133812">
      <w:r>
        <w:t>Azonban ez az algoritmus a forrás szerint</w:t>
      </w:r>
      <w:r w:rsidR="00647D86">
        <w:fldChar w:fldCharType="begin"/>
      </w:r>
      <w:r w:rsidR="00647D86">
        <w:instrText xml:space="preserve"> REF _Ref68093231 \r \h </w:instrText>
      </w:r>
      <w:r w:rsidR="00647D86">
        <w:fldChar w:fldCharType="separate"/>
      </w:r>
      <w:r w:rsidR="00DF6F88">
        <w:t>[24]</w:t>
      </w:r>
      <w:r w:rsidR="00647D86">
        <w:fldChar w:fldCharType="end"/>
      </w:r>
      <w:r>
        <w:t xml:space="preserve"> is lassúnak bizonyult (1</w:t>
      </w:r>
      <w:r w:rsidR="00647D86">
        <w:t>4</w:t>
      </w:r>
      <w:r>
        <w:t>s/kép GPU-n), ezért valós időben nem használható.</w:t>
      </w:r>
      <w:r w:rsidR="00E9584F">
        <w:t xml:space="preserve"> </w:t>
      </w:r>
      <w:r w:rsidR="00187453">
        <w:t xml:space="preserve">Azonban az idő múlásával </w:t>
      </w:r>
      <w:r w:rsidR="000B0FBD">
        <w:t xml:space="preserve">újabb algoritmusok is megjelentek. Az R-CNN algoritmusnak is megjelentek </w:t>
      </w:r>
      <w:r w:rsidR="00C11B46">
        <w:t>jobban optimalizált, gyorsabb változatai</w:t>
      </w:r>
      <w:r w:rsidR="00F26CFD">
        <w:t>.</w:t>
      </w:r>
      <w:r w:rsidR="0037683B">
        <w:fldChar w:fldCharType="begin"/>
      </w:r>
      <w:r w:rsidR="0037683B">
        <w:instrText xml:space="preserve"> REF _Ref69769143 \r \h </w:instrText>
      </w:r>
      <w:r w:rsidR="0037683B">
        <w:fldChar w:fldCharType="separate"/>
      </w:r>
      <w:r w:rsidR="00DF6F88">
        <w:t>[18]</w:t>
      </w:r>
      <w:r w:rsidR="0037683B">
        <w:fldChar w:fldCharType="end"/>
      </w:r>
      <w:r w:rsidR="00F26CFD">
        <w:t xml:space="preserve"> Azonban </w:t>
      </w:r>
      <w:r w:rsidR="00EC2469">
        <w:t>az igazi áttörést a</w:t>
      </w:r>
      <w:r w:rsidR="00587E2F">
        <w:t xml:space="preserve">z egyszintű detektorok hozták meg. Ezek az algoritmusok </w:t>
      </w:r>
      <w:r w:rsidR="00303F42">
        <w:t xml:space="preserve">a nevükből adódóan csak egyszer </w:t>
      </w:r>
      <w:r w:rsidR="00BF1B5E">
        <w:t>dolgozzák fel a képet és úgy mondják meg a</w:t>
      </w:r>
      <w:r w:rsidR="00553399">
        <w:t>z objektumok osztályát.</w:t>
      </w:r>
      <w:r w:rsidR="00FD316C">
        <w:t xml:space="preserve"> Ezek közül is a két legismertebb </w:t>
      </w:r>
      <w:r w:rsidR="001B3B58">
        <w:t>algoritmus az SSD</w:t>
      </w:r>
      <w:r w:rsidR="00D54CC4">
        <w:t xml:space="preserve"> </w:t>
      </w:r>
      <w:r w:rsidR="001B3B58">
        <w:t>(</w:t>
      </w:r>
      <w:proofErr w:type="spellStart"/>
      <w:r w:rsidR="001B3B58">
        <w:t>Single</w:t>
      </w:r>
      <w:proofErr w:type="spellEnd"/>
      <w:r w:rsidR="001B3B58">
        <w:t xml:space="preserve"> </w:t>
      </w:r>
      <w:proofErr w:type="spellStart"/>
      <w:r w:rsidR="001B3B58">
        <w:t>Shot</w:t>
      </w:r>
      <w:proofErr w:type="spellEnd"/>
      <w:r w:rsidR="001B3B58">
        <w:t xml:space="preserve"> </w:t>
      </w:r>
      <w:proofErr w:type="spellStart"/>
      <w:r w:rsidR="001B3B58">
        <w:t>Detector</w:t>
      </w:r>
      <w:proofErr w:type="spellEnd"/>
      <w:r w:rsidR="001B3B58">
        <w:t>)</w:t>
      </w:r>
      <w:r w:rsidR="00A629EF">
        <w:fldChar w:fldCharType="begin"/>
      </w:r>
      <w:r w:rsidR="00A629EF">
        <w:instrText xml:space="preserve"> REF _Ref69769186 \r \h </w:instrText>
      </w:r>
      <w:r w:rsidR="00A629EF">
        <w:fldChar w:fldCharType="separate"/>
      </w:r>
      <w:r w:rsidR="00DF6F88">
        <w:t>[16]</w:t>
      </w:r>
      <w:r w:rsidR="00A629EF">
        <w:fldChar w:fldCharType="end"/>
      </w:r>
      <w:r w:rsidR="001B3B58">
        <w:t xml:space="preserve"> és a YOLO</w:t>
      </w:r>
      <w:r w:rsidR="00D54CC4">
        <w:t xml:space="preserve"> </w:t>
      </w:r>
      <w:r w:rsidR="001B3B58">
        <w:t>(</w:t>
      </w:r>
      <w:proofErr w:type="spellStart"/>
      <w:r w:rsidR="001B3B58">
        <w:t>You</w:t>
      </w:r>
      <w:proofErr w:type="spellEnd"/>
      <w:r w:rsidR="001B3B58">
        <w:t xml:space="preserve"> </w:t>
      </w:r>
      <w:proofErr w:type="spellStart"/>
      <w:r w:rsidR="001B3B58">
        <w:t>Only</w:t>
      </w:r>
      <w:proofErr w:type="spellEnd"/>
      <w:r w:rsidR="001B3B58">
        <w:t xml:space="preserve"> </w:t>
      </w:r>
      <w:proofErr w:type="spellStart"/>
      <w:r w:rsidR="001B3B58">
        <w:t>Look</w:t>
      </w:r>
      <w:proofErr w:type="spellEnd"/>
      <w:r w:rsidR="001B3B58">
        <w:t xml:space="preserve"> </w:t>
      </w:r>
      <w:proofErr w:type="spellStart"/>
      <w:r w:rsidR="001B3B58">
        <w:t>Once</w:t>
      </w:r>
      <w:proofErr w:type="spellEnd"/>
      <w:r w:rsidR="001B3B58">
        <w:t>)</w:t>
      </w:r>
      <w:r w:rsidR="00D54CC4">
        <w:t>.</w:t>
      </w:r>
      <w:r w:rsidR="00A629EF">
        <w:fldChar w:fldCharType="begin"/>
      </w:r>
      <w:r w:rsidR="00A629EF">
        <w:instrText xml:space="preserve"> REF _Ref69751972 \r \h </w:instrText>
      </w:r>
      <w:r w:rsidR="00A629EF">
        <w:fldChar w:fldCharType="separate"/>
      </w:r>
      <w:r w:rsidR="00DF6F88">
        <w:t>[19]</w:t>
      </w:r>
      <w:r w:rsidR="00A629EF">
        <w:fldChar w:fldCharType="end"/>
      </w:r>
    </w:p>
    <w:p w14:paraId="0E9B5FA6" w14:textId="77777777" w:rsidR="009857E3" w:rsidRDefault="009857E3" w:rsidP="00B77E53">
      <w:pPr>
        <w:jc w:val="center"/>
      </w:pPr>
      <w:r>
        <w:rPr>
          <w:noProof/>
        </w:rPr>
        <w:drawing>
          <wp:inline distT="0" distB="0" distL="0" distR="0" wp14:anchorId="1BE03004" wp14:editId="3B827AE6">
            <wp:extent cx="5579745" cy="1668145"/>
            <wp:effectExtent l="0" t="0" r="190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1668145"/>
                    </a:xfrm>
                    <a:prstGeom prst="rect">
                      <a:avLst/>
                    </a:prstGeom>
                  </pic:spPr>
                </pic:pic>
              </a:graphicData>
            </a:graphic>
          </wp:inline>
        </w:drawing>
      </w:r>
    </w:p>
    <w:p w14:paraId="79B124DD" w14:textId="09878271" w:rsidR="009857E3" w:rsidRDefault="005E4B6F" w:rsidP="009857E3">
      <w:pPr>
        <w:pStyle w:val="Subtitle"/>
      </w:pPr>
      <w:r>
        <w:t>3</w:t>
      </w:r>
      <w:r w:rsidR="009857E3">
        <w:t xml:space="preserve">. ábra: Példa egy </w:t>
      </w:r>
      <w:proofErr w:type="spellStart"/>
      <w:r w:rsidR="009857E3">
        <w:t>Konvolúciós</w:t>
      </w:r>
      <w:proofErr w:type="spellEnd"/>
      <w:r w:rsidR="009857E3">
        <w:t xml:space="preserve"> Neurális Hálózat felépítésére </w:t>
      </w:r>
      <w:r w:rsidR="009857E3">
        <w:fldChar w:fldCharType="begin"/>
      </w:r>
      <w:r w:rsidR="009857E3">
        <w:instrText xml:space="preserve"> REF _Ref69727140 \r \h </w:instrText>
      </w:r>
      <w:r w:rsidR="009857E3">
        <w:fldChar w:fldCharType="separate"/>
      </w:r>
      <w:r w:rsidR="00DF6F88">
        <w:t>[17]</w:t>
      </w:r>
      <w:r w:rsidR="009857E3">
        <w:fldChar w:fldCharType="end"/>
      </w:r>
    </w:p>
    <w:p w14:paraId="12917EFC" w14:textId="75E8C49A" w:rsidR="009F4C68" w:rsidRDefault="009F4C68" w:rsidP="004F0B6C">
      <w:pPr>
        <w:pStyle w:val="Heading2"/>
        <w:numPr>
          <w:ilvl w:val="1"/>
          <w:numId w:val="14"/>
        </w:numPr>
      </w:pPr>
      <w:bookmarkStart w:id="106" w:name="_Toc69642606"/>
      <w:bookmarkStart w:id="107" w:name="_Toc69643551"/>
      <w:bookmarkStart w:id="108" w:name="_Toc88572642"/>
      <w:r>
        <w:t xml:space="preserve">YOLO </w:t>
      </w:r>
      <w:r w:rsidRPr="008B45DB">
        <w:t>algoritmus</w:t>
      </w:r>
      <w:bookmarkEnd w:id="106"/>
      <w:bookmarkEnd w:id="107"/>
      <w:bookmarkEnd w:id="108"/>
    </w:p>
    <w:p w14:paraId="39657670" w14:textId="5CE034C7" w:rsidR="009A0414" w:rsidRDefault="009A0414" w:rsidP="00172B49">
      <w:r>
        <w:t xml:space="preserve">A YOLO </w:t>
      </w:r>
      <w:r w:rsidR="00724DF5">
        <w:t xml:space="preserve">a </w:t>
      </w:r>
      <w:proofErr w:type="spellStart"/>
      <w:r w:rsidR="00724DF5">
        <w:t>You</w:t>
      </w:r>
      <w:proofErr w:type="spellEnd"/>
      <w:r w:rsidR="00724DF5">
        <w:t xml:space="preserve"> </w:t>
      </w:r>
      <w:proofErr w:type="spellStart"/>
      <w:r w:rsidR="00724DF5">
        <w:t>Only</w:t>
      </w:r>
      <w:proofErr w:type="spellEnd"/>
      <w:r w:rsidR="00724DF5">
        <w:t xml:space="preserve"> </w:t>
      </w:r>
      <w:proofErr w:type="spellStart"/>
      <w:r w:rsidR="00724DF5">
        <w:t>Look</w:t>
      </w:r>
      <w:proofErr w:type="spellEnd"/>
      <w:r w:rsidR="00724DF5">
        <w:t xml:space="preserve"> </w:t>
      </w:r>
      <w:proofErr w:type="spellStart"/>
      <w:r w:rsidR="00724DF5">
        <w:t>Once</w:t>
      </w:r>
      <w:proofErr w:type="spellEnd"/>
      <w:r w:rsidR="00077684">
        <w:t xml:space="preserve"> nevű</w:t>
      </w:r>
      <w:r w:rsidR="00724DF5">
        <w:t xml:space="preserve"> algoritmusnak a rövidítése</w:t>
      </w:r>
      <w:r w:rsidR="005F69A0">
        <w:t>. A következőkben ezt az algoritmust fogom bemutatni.</w:t>
      </w:r>
      <w:r w:rsidR="005F69A0">
        <w:fldChar w:fldCharType="begin"/>
      </w:r>
      <w:r w:rsidR="005F69A0">
        <w:instrText xml:space="preserve"> REF _Ref69751972 \r \h </w:instrText>
      </w:r>
      <w:r w:rsidR="005F69A0">
        <w:fldChar w:fldCharType="separate"/>
      </w:r>
      <w:r w:rsidR="00DF6F88">
        <w:t>[19]</w:t>
      </w:r>
      <w:r w:rsidR="005F69A0">
        <w:fldChar w:fldCharType="end"/>
      </w:r>
      <w:r w:rsidR="00724DF5">
        <w:t xml:space="preserve"> Ezt az algoritmus</w:t>
      </w:r>
      <w:r w:rsidR="00973303">
        <w:t xml:space="preserve">t </w:t>
      </w:r>
      <w:r w:rsidR="006B0571">
        <w:t xml:space="preserve">2016-ban hozták létre </w:t>
      </w:r>
      <w:r w:rsidR="00510C6D">
        <w:t xml:space="preserve">abból a célból, hogy </w:t>
      </w:r>
      <w:r w:rsidR="00F04D9A">
        <w:t>alkossanak egy gyors</w:t>
      </w:r>
      <w:r w:rsidR="00510C6D">
        <w:t xml:space="preserve"> objektumfeli</w:t>
      </w:r>
      <w:r w:rsidR="00F04D9A">
        <w:t>smerőt</w:t>
      </w:r>
      <w:r w:rsidR="003E6ADA">
        <w:t xml:space="preserve"> a pontosság megtartása mellett. Ez az algoritmus </w:t>
      </w:r>
      <w:r w:rsidR="00097820">
        <w:t>a</w:t>
      </w:r>
      <w:r w:rsidR="003B0D9F">
        <w:t>z objektumfelismerés problémáját regressziós problémaként fogja fel</w:t>
      </w:r>
      <w:r w:rsidR="004C0D13">
        <w:t>.</w:t>
      </w:r>
    </w:p>
    <w:p w14:paraId="6E6EB78E" w14:textId="36493EBE" w:rsidR="008E581C" w:rsidRDefault="00B21F3A" w:rsidP="00172B49">
      <w:r>
        <w:t xml:space="preserve">Az algoritmus elsőnek </w:t>
      </w:r>
      <m:oMath>
        <m:r>
          <w:rPr>
            <w:rFonts w:ascii="Cambria Math" w:hAnsi="Cambria Math"/>
          </w:rPr>
          <m:t>S×S</m:t>
        </m:r>
      </m:oMath>
      <w:r w:rsidR="00856BE9">
        <w:t xml:space="preserve"> </w:t>
      </w:r>
      <w:r w:rsidR="00870213">
        <w:t>számú</w:t>
      </w:r>
      <w:r>
        <w:t xml:space="preserve"> </w:t>
      </w:r>
      <w:r w:rsidR="007F34A5">
        <w:t>négyzetekre bontja fel a bemeneti képet.</w:t>
      </w:r>
      <w:r w:rsidR="00870213">
        <w:t xml:space="preserve"> Ezek a négyzetek mindegyike </w:t>
      </w:r>
      <w:r w:rsidR="00501C43">
        <w:t>B</w:t>
      </w:r>
      <w:r w:rsidR="00870213">
        <w:t xml:space="preserve"> darab b</w:t>
      </w:r>
      <w:r w:rsidR="00460B84">
        <w:t>efoglaló geometriát (</w:t>
      </w:r>
      <w:proofErr w:type="spellStart"/>
      <w:r w:rsidR="00460B84">
        <w:t>bounding</w:t>
      </w:r>
      <w:proofErr w:type="spellEnd"/>
      <w:r w:rsidR="00460B84">
        <w:t xml:space="preserve"> </w:t>
      </w:r>
      <w:proofErr w:type="spellStart"/>
      <w:r w:rsidR="00460B84">
        <w:t>boxot</w:t>
      </w:r>
      <w:proofErr w:type="spellEnd"/>
      <w:r w:rsidR="00DF73CD">
        <w:t>)</w:t>
      </w:r>
      <w:r w:rsidR="00E647EC">
        <w:t xml:space="preserve"> tartalmazhat</w:t>
      </w:r>
      <w:r w:rsidR="00501C43">
        <w:t xml:space="preserve">, ami a benne észlelt </w:t>
      </w:r>
      <w:r w:rsidR="00971D63">
        <w:t>objektumokat</w:t>
      </w:r>
      <w:r w:rsidR="00501C43">
        <w:t xml:space="preserve"> körbeveszi</w:t>
      </w:r>
      <w:r w:rsidR="005531D8">
        <w:t>, ha az objektum középpontja a négyzetbe esik</w:t>
      </w:r>
      <w:r w:rsidR="00B37537">
        <w:t>.</w:t>
      </w:r>
      <w:r w:rsidR="00501C43">
        <w:t xml:space="preserve"> Ezek</w:t>
      </w:r>
      <w:r w:rsidR="0044436D">
        <w:t xml:space="preserve">hez a </w:t>
      </w:r>
      <w:r w:rsidR="00460B84">
        <w:t>geometriákhoz</w:t>
      </w:r>
      <w:r w:rsidR="0044436D">
        <w:t xml:space="preserve"> tartoz</w:t>
      </w:r>
      <w:r w:rsidR="00871681">
        <w:t>ó tulajdonságok</w:t>
      </w:r>
      <w:r w:rsidR="0044436D">
        <w:t xml:space="preserve"> </w:t>
      </w:r>
      <w:r w:rsidR="008E581C">
        <w:t>a</w:t>
      </w:r>
    </w:p>
    <w:p w14:paraId="57471676" w14:textId="06B8ADC3" w:rsidR="008E581C" w:rsidRDefault="00A91FF6" w:rsidP="008E581C">
      <w:pPr>
        <w:pStyle w:val="ListParagraph"/>
        <w:numPr>
          <w:ilvl w:val="0"/>
          <w:numId w:val="24"/>
        </w:numPr>
      </w:pPr>
      <w:r>
        <w:lastRenderedPageBreak/>
        <w:t xml:space="preserve">középponti </w:t>
      </w:r>
      <w:r w:rsidR="00441E86" w:rsidRPr="008E581C">
        <w:rPr>
          <w:b/>
          <w:bCs/>
        </w:rPr>
        <w:t>pozíciójuk</w:t>
      </w:r>
      <w:r w:rsidR="00A50FF4">
        <w:t xml:space="preserve"> </w:t>
      </w:r>
      <m:oMath>
        <m:r>
          <w:rPr>
            <w:rFonts w:ascii="Cambria Math" w:hAnsi="Cambria Math"/>
          </w:rPr>
          <m:t>(x, y)</m:t>
        </m:r>
      </m:oMath>
    </w:p>
    <w:p w14:paraId="4323E664" w14:textId="3B13A044" w:rsidR="008E581C" w:rsidRDefault="00441E86" w:rsidP="008E581C">
      <w:pPr>
        <w:pStyle w:val="ListParagraph"/>
        <w:numPr>
          <w:ilvl w:val="0"/>
          <w:numId w:val="24"/>
        </w:numPr>
      </w:pPr>
      <w:r w:rsidRPr="008E581C">
        <w:rPr>
          <w:b/>
          <w:bCs/>
        </w:rPr>
        <w:t>méretük</w:t>
      </w:r>
      <w:r w:rsidR="00A50FF4">
        <w:t xml:space="preserve"> </w:t>
      </w:r>
      <m:oMath>
        <m:r>
          <w:rPr>
            <w:rFonts w:ascii="Cambria Math" w:hAnsi="Cambria Math"/>
          </w:rPr>
          <m:t>(w, h)</m:t>
        </m:r>
      </m:oMath>
    </w:p>
    <w:p w14:paraId="17498D44" w14:textId="23ACD77A" w:rsidR="00871681" w:rsidRDefault="007E5101" w:rsidP="008E581C">
      <w:pPr>
        <w:pStyle w:val="ListParagraph"/>
        <w:numPr>
          <w:ilvl w:val="0"/>
          <w:numId w:val="24"/>
        </w:numPr>
      </w:pPr>
      <w:proofErr w:type="spellStart"/>
      <w:r w:rsidRPr="008E581C">
        <w:rPr>
          <w:b/>
          <w:bCs/>
        </w:rPr>
        <w:t>confidence</w:t>
      </w:r>
      <w:proofErr w:type="spellEnd"/>
      <w:r w:rsidRPr="008E581C">
        <w:rPr>
          <w:b/>
          <w:bCs/>
        </w:rPr>
        <w:t xml:space="preserve"> </w:t>
      </w:r>
      <w:proofErr w:type="spellStart"/>
      <w:r w:rsidRPr="008E581C">
        <w:rPr>
          <w:b/>
          <w:bCs/>
        </w:rPr>
        <w:t>level</w:t>
      </w:r>
      <w:proofErr w:type="spellEnd"/>
      <w:r w:rsidR="00413831">
        <w:t>,</w:t>
      </w:r>
      <w:r w:rsidR="009A07EB">
        <w:t xml:space="preserve"> hogy mennyire biztos az algoritmus abban, hogy az a</w:t>
      </w:r>
      <w:r w:rsidR="00991AB8">
        <w:t xml:space="preserve"> geometria </w:t>
      </w:r>
      <w:r w:rsidR="00873562">
        <w:t>tartalmaz-e objektumot</w:t>
      </w:r>
      <w:r w:rsidR="00FA0411">
        <w:t xml:space="preserve">, és mennyire </w:t>
      </w:r>
      <w:r w:rsidR="00C844E0">
        <w:t xml:space="preserve">ítéli pontosnak az objektumot körülvevő </w:t>
      </w:r>
      <w:r w:rsidR="00991AB8">
        <w:t>geometriának</w:t>
      </w:r>
      <w:r w:rsidR="00A7343C">
        <w:t xml:space="preserve"> a méreteit</w:t>
      </w:r>
      <w:r w:rsidR="001C4EEE">
        <w:t>.</w:t>
      </w:r>
    </w:p>
    <w:p w14:paraId="219F392D" w14:textId="1424A602" w:rsidR="00871681" w:rsidRPr="001B65C5" w:rsidRDefault="00871681" w:rsidP="00172B49">
      <w:r>
        <w:t xml:space="preserve">Ezt a </w:t>
      </w:r>
      <w:proofErr w:type="spellStart"/>
      <w:r w:rsidR="00FD2875">
        <w:t>confidence</w:t>
      </w:r>
      <w:proofErr w:type="spellEnd"/>
      <w:r w:rsidR="00FD2875">
        <w:t xml:space="preserve"> </w:t>
      </w:r>
      <w:proofErr w:type="spellStart"/>
      <w:r w:rsidR="00BC6B72">
        <w:t>levelt</w:t>
      </w:r>
      <w:proofErr w:type="spellEnd"/>
      <w:r w:rsidR="00BC6B72">
        <w:t xml:space="preserve"> (</w:t>
      </w:r>
      <w:r w:rsidR="00FD2875">
        <w:t>bizonyossá</w:t>
      </w:r>
      <w:r w:rsidR="00DE246F">
        <w:t>gi</w:t>
      </w:r>
      <w:r w:rsidR="00FD2875">
        <w:t xml:space="preserve"> pontszámot)</w:t>
      </w:r>
      <w:r>
        <w:t xml:space="preserve"> </w:t>
      </w:r>
      <w:r w:rsidR="00460DBD">
        <w:t xml:space="preserve">a következő, </w:t>
      </w:r>
      <w:r w:rsidR="00641FE6">
        <w:t>6.</w:t>
      </w:r>
      <w:r w:rsidR="00460DBD">
        <w:t xml:space="preserve"> számú képlettel számolja ki</w:t>
      </w:r>
      <w:r w:rsidR="00FC134B">
        <w:t xml:space="preserve">, ahol a </w:t>
      </w:r>
      <w:proofErr w:type="spellStart"/>
      <w:r w:rsidR="00FC134B">
        <w:t>Pr</w:t>
      </w:r>
      <w:proofErr w:type="spellEnd"/>
      <w:r w:rsidR="00FC134B">
        <w:t xml:space="preserve"> a</w:t>
      </w:r>
      <w:r w:rsidR="00C4035F">
        <w:t>z objektum tartalmazásának valószínűsége, az</w:t>
      </w:r>
      <w:r w:rsidR="001B65C5">
        <w:t xml:space="preserve"> </w:t>
      </w:r>
      <w:proofErr w:type="spellStart"/>
      <w:r w:rsidR="001B65C5">
        <w:t>IoU</w:t>
      </w:r>
      <w:proofErr w:type="spellEnd"/>
      <w:r w:rsidR="00C4035F">
        <w:t xml:space="preserve"> pedig</w:t>
      </w:r>
      <w:r w:rsidR="00991AB8">
        <w:t xml:space="preserve"> az </w:t>
      </w:r>
      <w:proofErr w:type="spellStart"/>
      <w:r w:rsidR="00B10093">
        <w:t>Intersection</w:t>
      </w:r>
      <w:proofErr w:type="spellEnd"/>
      <w:r w:rsidR="00B10093">
        <w:t xml:space="preserve"> Over Union rövidítése, ami </w:t>
      </w:r>
      <w:r w:rsidR="00367068">
        <w:t xml:space="preserve">azt adja meg, hogy </w:t>
      </w:r>
      <w:r w:rsidR="00531B81">
        <w:t xml:space="preserve">a geometriák </w:t>
      </w:r>
      <w:r w:rsidR="00EE75BD">
        <w:t>milyen arányban fedik egymást. A</w:t>
      </w:r>
      <w:r w:rsidR="001B65C5">
        <w:t xml:space="preserve"> kiszámítását a </w:t>
      </w:r>
      <w:r w:rsidR="005E4B6F">
        <w:t>4</w:t>
      </w:r>
      <w:r w:rsidR="001B65C5">
        <w:t>. ábra magyarázza</w:t>
      </w:r>
      <w:r w:rsidR="00EE75BD">
        <w:t xml:space="preserve">, aminél az </w:t>
      </w:r>
      <w:proofErr w:type="spellStart"/>
      <w:r w:rsidR="00EE75BD">
        <w:t>Area</w:t>
      </w:r>
      <w:proofErr w:type="spellEnd"/>
      <w:r w:rsidR="00EE75BD">
        <w:t xml:space="preserve"> of Overlap a </w:t>
      </w:r>
      <w:r w:rsidR="00844F96">
        <w:t xml:space="preserve">két geometria metszetének a területét adja meg, az </w:t>
      </w:r>
      <w:proofErr w:type="spellStart"/>
      <w:r w:rsidR="00844F96">
        <w:t>Area</w:t>
      </w:r>
      <w:proofErr w:type="spellEnd"/>
      <w:r w:rsidR="00844F96">
        <w:t xml:space="preserve"> of Union pedig a két geometria uniójának a területét</w:t>
      </w:r>
      <w:r w:rsidR="001B65C5">
        <w:t>.</w:t>
      </w:r>
    </w:p>
    <w:p w14:paraId="65E750BD" w14:textId="1033CC2D" w:rsidR="00326AC2" w:rsidRPr="006E1DBF" w:rsidRDefault="0039344F" w:rsidP="0039344F">
      <w:pPr>
        <w:tabs>
          <w:tab w:val="center" w:pos="4394"/>
          <w:tab w:val="right" w:pos="8789"/>
        </w:tabs>
        <w:ind w:right="-2"/>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Obj</m:t>
                </m:r>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oMath>
      <w:r>
        <w:tab/>
        <w:t>(</w:t>
      </w:r>
      <w:r w:rsidR="00641FE6">
        <w:t>6</w:t>
      </w:r>
      <w:r>
        <w:t>)</w:t>
      </w:r>
    </w:p>
    <w:p w14:paraId="7AD909D8" w14:textId="1B951AE1" w:rsidR="00AD17ED" w:rsidRDefault="00AD17ED" w:rsidP="00AD17ED">
      <w:pPr>
        <w:jc w:val="center"/>
      </w:pPr>
      <w:r>
        <w:rPr>
          <w:noProof/>
        </w:rPr>
        <w:drawing>
          <wp:inline distT="0" distB="0" distL="0" distR="0" wp14:anchorId="0E18A2E2" wp14:editId="3B7E68D2">
            <wp:extent cx="2524422" cy="19716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278" cy="2040294"/>
                    </a:xfrm>
                    <a:prstGeom prst="rect">
                      <a:avLst/>
                    </a:prstGeom>
                    <a:noFill/>
                    <a:ln>
                      <a:noFill/>
                    </a:ln>
                  </pic:spPr>
                </pic:pic>
              </a:graphicData>
            </a:graphic>
          </wp:inline>
        </w:drawing>
      </w:r>
    </w:p>
    <w:p w14:paraId="4234E2AF" w14:textId="0F3F063D" w:rsidR="00AD17ED" w:rsidRDefault="005E4B6F" w:rsidP="00B13E4E">
      <w:pPr>
        <w:pStyle w:val="Subtitle"/>
      </w:pPr>
      <w:bookmarkStart w:id="109" w:name="_Ref69752180"/>
      <w:r>
        <w:t>4</w:t>
      </w:r>
      <w:r w:rsidR="00514009">
        <w:t xml:space="preserve">. </w:t>
      </w:r>
      <w:r w:rsidR="00AD17ED">
        <w:t xml:space="preserve">ábra: </w:t>
      </w:r>
      <w:proofErr w:type="spellStart"/>
      <w:r w:rsidR="00AD17ED">
        <w:t>IoU</w:t>
      </w:r>
      <w:proofErr w:type="spellEnd"/>
      <w:r w:rsidR="00AD17ED">
        <w:t xml:space="preserve"> magyarázata</w:t>
      </w:r>
      <w:r w:rsidR="00DC3E2B">
        <w:fldChar w:fldCharType="begin"/>
      </w:r>
      <w:r w:rsidR="00DC3E2B">
        <w:instrText xml:space="preserve"> REF _Ref69752164 \r \h </w:instrText>
      </w:r>
      <w:r w:rsidR="00B13E4E">
        <w:instrText xml:space="preserve"> \* MERGEFORMAT </w:instrText>
      </w:r>
      <w:r w:rsidR="00DC3E2B">
        <w:fldChar w:fldCharType="separate"/>
      </w:r>
      <w:r w:rsidR="00DF6F88">
        <w:t>[13]</w:t>
      </w:r>
      <w:r w:rsidR="00DC3E2B">
        <w:fldChar w:fldCharType="end"/>
      </w:r>
      <w:bookmarkEnd w:id="109"/>
    </w:p>
    <w:p w14:paraId="4DBABE01" w14:textId="3DEA2A5A" w:rsidR="00F9260D" w:rsidRDefault="009E18E5" w:rsidP="003E0EB5">
      <w:r>
        <w:t>Ezek után</w:t>
      </w:r>
      <w:r w:rsidR="00E770BF">
        <w:t xml:space="preserve"> azt is meghatározza az algoritmus, hogy </w:t>
      </w:r>
      <w:r w:rsidR="00653940">
        <w:t>az adott négyzet, amit vizsgálunk, az</w:t>
      </w:r>
      <w:r w:rsidR="003E0EB5">
        <w:t xml:space="preserve"> </w:t>
      </w:r>
      <w:r w:rsidR="00653940">
        <w:t xml:space="preserve">milyen </w:t>
      </w:r>
      <w:r w:rsidR="000A18F7">
        <w:t xml:space="preserve">osztályba sorolható elemet tartalmazhat. </w:t>
      </w:r>
      <w:r w:rsidR="003E0EB5">
        <w:t>Ezt a következő</w:t>
      </w:r>
      <w:r w:rsidR="00461D3A">
        <w:t xml:space="preserve">, </w:t>
      </w:r>
      <w:r w:rsidR="00641FE6">
        <w:t>7</w:t>
      </w:r>
      <w:r w:rsidR="002B19B3">
        <w:t>.</w:t>
      </w:r>
      <w:r w:rsidR="003E0EB5">
        <w:t xml:space="preserve"> képlettel lehet meghatározni</w:t>
      </w:r>
      <w:r w:rsidR="0090394B">
        <w:t xml:space="preserve">, ahol a </w:t>
      </w:r>
      <w:proofErr w:type="spellStart"/>
      <w:r w:rsidR="0090394B">
        <w:t>Pr</w:t>
      </w:r>
      <w:proofErr w:type="spellEnd"/>
      <w:r w:rsidR="0090394B">
        <w:t xml:space="preserve"> a</w:t>
      </w:r>
      <w:r w:rsidR="000C1A53">
        <w:t xml:space="preserve"> valószínűségeket jelenti a</w:t>
      </w:r>
      <w:r w:rsidR="001E5546">
        <w:t xml:space="preserve">z Oszt az adott osztály valószínűségét, az </w:t>
      </w:r>
      <w:proofErr w:type="spellStart"/>
      <w:r w:rsidR="001E5546">
        <w:t>Obj</w:t>
      </w:r>
      <w:proofErr w:type="spellEnd"/>
      <w:r w:rsidR="001E5546">
        <w:t xml:space="preserve"> pedig az adott geometriában </w:t>
      </w:r>
      <w:r w:rsidR="00842450">
        <w:t>található objektum valószínűségét.</w:t>
      </w:r>
    </w:p>
    <w:p w14:paraId="64E294DE" w14:textId="2DCFAE69" w:rsidR="003E0EB5" w:rsidRPr="00006F5C" w:rsidRDefault="00A52F65" w:rsidP="00EC4D51">
      <w:pPr>
        <w:tabs>
          <w:tab w:val="center" w:pos="4395"/>
          <w:tab w:val="right" w:pos="8787"/>
        </w:tabs>
      </w:pPr>
      <w:r>
        <w:tab/>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Oszt</m:t>
                    </m:r>
                  </m:e>
                  <m:sub>
                    <m:r>
                      <w:rPr>
                        <w:rFonts w:ascii="Cambria Math" w:hAnsi="Cambria Math"/>
                      </w:rPr>
                      <m:t>i</m:t>
                    </m:r>
                  </m:sub>
                </m:sSub>
              </m:e>
              <m:e>
                <m:r>
                  <w:rPr>
                    <w:rFonts w:ascii="Cambria Math" w:hAnsi="Cambria Math"/>
                  </w:rPr>
                  <m:t>Obj</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Obj</m:t>
                </m:r>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Oszt</m:t>
                    </m:r>
                  </m:e>
                  <m:sub>
                    <m:r>
                      <w:rPr>
                        <w:rFonts w:ascii="Cambria Math" w:hAnsi="Cambria Math"/>
                      </w:rPr>
                      <m:t>i</m:t>
                    </m:r>
                  </m:sub>
                </m:sSub>
              </m:e>
            </m:d>
          </m:e>
        </m:func>
        <m:r>
          <w:rPr>
            <w:rFonts w:ascii="Cambria Math" w:hAnsi="Cambria Math"/>
          </w:rPr>
          <m:t>*</m:t>
        </m:r>
        <m:sSubSup>
          <m:sSubSupPr>
            <m:ctrlPr>
              <w:rPr>
                <w:rFonts w:ascii="Cambria Math" w:hAnsi="Cambria Math"/>
                <w:i/>
              </w:rPr>
            </m:ctrlPr>
          </m:sSubSupPr>
          <m:e>
            <m:r>
              <w:rPr>
                <w:rFonts w:ascii="Cambria Math" w:hAnsi="Cambria Math"/>
              </w:rPr>
              <m:t>IOU</m:t>
            </m:r>
          </m:e>
          <m:sub>
            <m:r>
              <w:rPr>
                <w:rFonts w:ascii="Cambria Math" w:hAnsi="Cambria Math"/>
              </w:rPr>
              <m:t>becsült</m:t>
            </m:r>
          </m:sub>
          <m:sup>
            <m:r>
              <w:rPr>
                <w:rFonts w:ascii="Cambria Math" w:hAnsi="Cambria Math"/>
              </w:rPr>
              <m:t>valós</m:t>
            </m:r>
          </m:sup>
        </m:sSubSup>
      </m:oMath>
      <w:r w:rsidR="00EC4D51">
        <w:tab/>
        <w:t>(</w:t>
      </w:r>
      <w:r w:rsidR="00641FE6">
        <w:t>7</w:t>
      </w:r>
      <w:r w:rsidR="00EC4D51">
        <w:t>)</w:t>
      </w:r>
    </w:p>
    <w:p w14:paraId="40ED4C1E" w14:textId="67BD0B9F" w:rsidR="0046446D" w:rsidRDefault="00006F5C" w:rsidP="003E0EB5">
      <w:r>
        <w:t xml:space="preserve">Ennek a végén egy </w:t>
      </w:r>
      <m:oMath>
        <m:r>
          <w:rPr>
            <w:rFonts w:ascii="Cambria Math" w:hAnsi="Cambria Math"/>
          </w:rPr>
          <m:t>S×S×(B*5+C)</m:t>
        </m:r>
      </m:oMath>
      <w:r w:rsidR="00F40B24">
        <w:t xml:space="preserve"> </w:t>
      </w:r>
      <w:r w:rsidR="001D5A6E">
        <w:t xml:space="preserve">méretű </w:t>
      </w:r>
      <w:proofErr w:type="spellStart"/>
      <w:r w:rsidR="001D5A6E">
        <w:t>tenzort</w:t>
      </w:r>
      <w:proofErr w:type="spellEnd"/>
      <w:r w:rsidR="001D5A6E">
        <w:t xml:space="preserve"> kapunk, </w:t>
      </w:r>
      <w:r w:rsidR="00A17A09">
        <w:t>ami</w:t>
      </w:r>
      <w:r w:rsidR="00584F0E">
        <w:t>nek mindegyik mezője egy</w:t>
      </w:r>
      <w:r w:rsidR="00A17A09">
        <w:t xml:space="preserve"> </w:t>
      </w:r>
      <w:r w:rsidR="00B2609F">
        <w:t xml:space="preserve">B </w:t>
      </w:r>
      <w:r w:rsidR="003A116A">
        <w:t>befoglaló geometriát</w:t>
      </w:r>
      <w:r w:rsidR="00B2609F">
        <w:t xml:space="preserve"> tárol</w:t>
      </w:r>
      <w:r w:rsidR="00584F0E">
        <w:t xml:space="preserve"> a </w:t>
      </w:r>
      <w:proofErr w:type="spellStart"/>
      <w:r w:rsidR="00584F0E">
        <w:t>confidence</w:t>
      </w:r>
      <w:proofErr w:type="spellEnd"/>
      <w:r w:rsidR="00584F0E">
        <w:t xml:space="preserve"> </w:t>
      </w:r>
      <w:proofErr w:type="spellStart"/>
      <w:r w:rsidR="00584F0E">
        <w:t>levellel</w:t>
      </w:r>
      <w:proofErr w:type="spellEnd"/>
      <w:r w:rsidR="00584F0E">
        <w:t xml:space="preserve">, és C </w:t>
      </w:r>
      <w:r w:rsidR="00127251">
        <w:t>darab osztálynak a valószínűség</w:t>
      </w:r>
      <w:r w:rsidR="008A216D">
        <w:t>ét</w:t>
      </w:r>
      <w:r w:rsidR="00440F8A">
        <w:t>.</w:t>
      </w:r>
    </w:p>
    <w:p w14:paraId="05138ACC" w14:textId="590798F6" w:rsidR="0046446D" w:rsidRDefault="00580AD1" w:rsidP="00580AD1">
      <w:pPr>
        <w:jc w:val="center"/>
      </w:pPr>
      <w:r>
        <w:rPr>
          <w:noProof/>
        </w:rPr>
        <w:lastRenderedPageBreak/>
        <w:drawing>
          <wp:inline distT="0" distB="0" distL="0" distR="0" wp14:anchorId="7DC7D229" wp14:editId="6A8E6B57">
            <wp:extent cx="5129591" cy="21903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7029" cy="2219103"/>
                    </a:xfrm>
                    <a:prstGeom prst="rect">
                      <a:avLst/>
                    </a:prstGeom>
                  </pic:spPr>
                </pic:pic>
              </a:graphicData>
            </a:graphic>
          </wp:inline>
        </w:drawing>
      </w:r>
    </w:p>
    <w:p w14:paraId="1383F068" w14:textId="4B1A27A2" w:rsidR="00580AD1" w:rsidRDefault="005E4B6F" w:rsidP="00B13E4E">
      <w:pPr>
        <w:pStyle w:val="Subtitle"/>
      </w:pPr>
      <w:r>
        <w:t>5</w:t>
      </w:r>
      <w:r w:rsidR="00514009">
        <w:t xml:space="preserve">. </w:t>
      </w:r>
      <w:r w:rsidR="00580AD1">
        <w:t>ábra: YOLO hálózat felépítése</w:t>
      </w:r>
      <w:r w:rsidR="00580AD1">
        <w:fldChar w:fldCharType="begin"/>
      </w:r>
      <w:r w:rsidR="00580AD1">
        <w:instrText xml:space="preserve"> REF _Ref69751972 \r \h </w:instrText>
      </w:r>
      <w:r w:rsidR="00B13E4E">
        <w:instrText xml:space="preserve"> \* MERGEFORMAT </w:instrText>
      </w:r>
      <w:r w:rsidR="00580AD1">
        <w:fldChar w:fldCharType="separate"/>
      </w:r>
      <w:r w:rsidR="00DF6F88">
        <w:t>[19]</w:t>
      </w:r>
      <w:r w:rsidR="00580AD1">
        <w:fldChar w:fldCharType="end"/>
      </w:r>
    </w:p>
    <w:p w14:paraId="6FCA54DB" w14:textId="1E3D0C6C" w:rsidR="00317B8A" w:rsidRDefault="00F60C77" w:rsidP="00514009">
      <w:pPr>
        <w:pStyle w:val="Heading2"/>
        <w:numPr>
          <w:ilvl w:val="1"/>
          <w:numId w:val="14"/>
        </w:numPr>
      </w:pPr>
      <w:bookmarkStart w:id="110" w:name="_Toc88572643"/>
      <w:r>
        <w:t>Emberek közötti távolság meghatározása</w:t>
      </w:r>
      <w:bookmarkEnd w:id="110"/>
    </w:p>
    <w:p w14:paraId="77E3420D" w14:textId="508310DB" w:rsidR="00CF1267" w:rsidRDefault="007D2F70" w:rsidP="00F60C77">
      <w:r>
        <w:t>Az emberek közötti távolság meghatározásáh</w:t>
      </w:r>
      <w:r w:rsidR="00FC7596">
        <w:t>oz szükséges algoritmust már többen levezették korábban</w:t>
      </w:r>
      <w:r>
        <w:t>.</w:t>
      </w:r>
      <w:r w:rsidR="000551DA">
        <w:fldChar w:fldCharType="begin"/>
      </w:r>
      <w:r w:rsidR="000551DA">
        <w:instrText xml:space="preserve"> REF _Ref69762788 \r \h </w:instrText>
      </w:r>
      <w:r w:rsidR="000551DA">
        <w:fldChar w:fldCharType="separate"/>
      </w:r>
      <w:r w:rsidR="00DF6F88">
        <w:t>[22]</w:t>
      </w:r>
      <w:r w:rsidR="000551DA">
        <w:fldChar w:fldCharType="end"/>
      </w:r>
      <w:r>
        <w:t xml:space="preserve"> </w:t>
      </w:r>
      <w:r w:rsidR="00FC7596">
        <w:t>A forrás alapján e</w:t>
      </w:r>
      <w:r>
        <w:t xml:space="preserve">lső lépésben </w:t>
      </w:r>
      <w:r w:rsidR="00AD75D7">
        <w:t>szükséges</w:t>
      </w:r>
      <w:r w:rsidR="00D76FD9">
        <w:t xml:space="preserve"> felismerni az embereket a képen, amit a</w:t>
      </w:r>
      <w:r w:rsidR="001E7830">
        <w:t xml:space="preserve"> korábban felvázolt</w:t>
      </w:r>
      <w:r w:rsidR="00D76FD9">
        <w:t xml:space="preserve"> YOLO algoritmus fog elvégezni</w:t>
      </w:r>
      <w:r w:rsidR="00623987">
        <w:t>.</w:t>
      </w:r>
      <w:r w:rsidR="004A0780">
        <w:fldChar w:fldCharType="begin"/>
      </w:r>
      <w:r w:rsidR="004A0780">
        <w:instrText xml:space="preserve"> REF _Ref69751972 \r \h </w:instrText>
      </w:r>
      <w:r w:rsidR="004A0780">
        <w:fldChar w:fldCharType="separate"/>
      </w:r>
      <w:r w:rsidR="00DF6F88">
        <w:t>[19]</w:t>
      </w:r>
      <w:r w:rsidR="004A0780">
        <w:fldChar w:fldCharType="end"/>
      </w:r>
      <w:r w:rsidR="00623987">
        <w:t xml:space="preserve"> </w:t>
      </w:r>
      <w:r w:rsidR="004320E1">
        <w:t xml:space="preserve">Ezek után következik az emberek pozíciójának a megtalálása a képen. A pozíciót a korábban megkapott </w:t>
      </w:r>
      <w:r w:rsidR="00ED6E99">
        <w:t>befoglaló geometriák</w:t>
      </w:r>
      <w:r w:rsidR="004320E1">
        <w:t xml:space="preserve"> felhasználásával </w:t>
      </w:r>
      <w:r w:rsidR="005F42C6">
        <w:t>fogjuk tudni megmondani. A forrás ajánlata szerint a</w:t>
      </w:r>
      <w:r w:rsidR="00FC70D0">
        <w:t xml:space="preserve"> </w:t>
      </w:r>
      <w:r w:rsidR="00ED6E99">
        <w:t>geometriák</w:t>
      </w:r>
      <w:r w:rsidR="005C5B4A">
        <w:t xml:space="preserve"> alsó-középső koordinátá</w:t>
      </w:r>
      <w:r w:rsidR="006B7BA0">
        <w:t>já</w:t>
      </w:r>
      <w:r w:rsidR="005C5B4A">
        <w:t xml:space="preserve">t </w:t>
      </w:r>
      <w:r w:rsidR="00E15D36">
        <w:t>ajánlott használni, mivel az emberek ott érintkeznek a talajjal, és mivel a talajra közel derékszögben állnak, ezért ott a legpontosabb a</w:t>
      </w:r>
      <w:r w:rsidR="00014B0F">
        <w:t xml:space="preserve"> köztes</w:t>
      </w:r>
      <w:r w:rsidR="00E15D36">
        <w:t xml:space="preserve"> távolság mérése. </w:t>
      </w:r>
      <w:r w:rsidR="00F27313">
        <w:t>Ennek a kiszámítása a</w:t>
      </w:r>
      <w:r w:rsidR="00014B0F">
        <w:t xml:space="preserve"> detektáló</w:t>
      </w:r>
      <w:r w:rsidR="00F27313">
        <w:t xml:space="preserve"> algoritmus kimeneti egységétől függ, </w:t>
      </w:r>
      <w:r w:rsidR="00AA4600">
        <w:t>ha a bal felső koordináta</w:t>
      </w:r>
      <m:oMath>
        <m:r>
          <w:rPr>
            <w:rFonts w:ascii="Cambria Math" w:hAnsi="Cambria Math"/>
          </w:rPr>
          <m:t>(x;y)</m:t>
        </m:r>
      </m:oMath>
      <w:r w:rsidR="0051132A">
        <w:t xml:space="preserve"> és a szélesség, magasság</w:t>
      </w:r>
      <m:oMath>
        <m:r>
          <w:rPr>
            <w:rFonts w:ascii="Cambria Math" w:hAnsi="Cambria Math"/>
          </w:rPr>
          <m:t>(w;h)</m:t>
        </m:r>
      </m:oMath>
      <w:r w:rsidR="00AA4600">
        <w:t xml:space="preserve"> van megadva, akkor a </w:t>
      </w:r>
      <w:r w:rsidR="00641FE6">
        <w:t>8</w:t>
      </w:r>
      <w:r w:rsidR="003A4590">
        <w:t>.</w:t>
      </w:r>
      <w:r w:rsidR="0051132A">
        <w:t xml:space="preserve"> képlet szerint lehet kiszámolni a koordinátákat</w:t>
      </w:r>
    </w:p>
    <w:p w14:paraId="2CBA281F" w14:textId="2CEC3CCC" w:rsidR="0051132A" w:rsidRDefault="003C6D27" w:rsidP="003C6D27">
      <w:pPr>
        <w:tabs>
          <w:tab w:val="center" w:pos="4395"/>
          <w:tab w:val="right" w:pos="8787"/>
        </w:tabs>
      </w:pPr>
      <w:r>
        <w:tab/>
      </w:r>
      <m:oMath>
        <m:r>
          <w:rPr>
            <w:rFonts w:ascii="Cambria Math" w:hAnsi="Cambria Math"/>
          </w:rPr>
          <m:t>p'(x,y)=</m:t>
        </m:r>
        <m:d>
          <m:dPr>
            <m:ctrlPr>
              <w:rPr>
                <w:rFonts w:ascii="Cambria Math" w:hAnsi="Cambria Math"/>
                <w:i/>
              </w:rPr>
            </m:ctrlPr>
          </m:dPr>
          <m:e>
            <m:r>
              <w:rPr>
                <w:rFonts w:ascii="Cambria Math" w:hAnsi="Cambria Math"/>
              </w:rPr>
              <m:t>x+h</m:t>
            </m:r>
          </m:e>
        </m:d>
        <m:r>
          <w:rPr>
            <w:rFonts w:ascii="Cambria Math" w:hAnsi="Cambria Math"/>
          </w:rPr>
          <m:t>,(</m:t>
        </m:r>
        <m:f>
          <m:fPr>
            <m:ctrlPr>
              <w:rPr>
                <w:rFonts w:ascii="Cambria Math" w:hAnsi="Cambria Math"/>
                <w:i/>
              </w:rPr>
            </m:ctrlPr>
          </m:fPr>
          <m:num>
            <m:r>
              <w:rPr>
                <w:rFonts w:ascii="Cambria Math" w:hAnsi="Cambria Math"/>
              </w:rPr>
              <m:t>y+w</m:t>
            </m:r>
          </m:num>
          <m:den>
            <m:r>
              <w:rPr>
                <w:rFonts w:ascii="Cambria Math" w:hAnsi="Cambria Math"/>
              </w:rPr>
              <m:t>2</m:t>
            </m:r>
          </m:den>
        </m:f>
        <m:r>
          <w:rPr>
            <w:rFonts w:ascii="Cambria Math" w:hAnsi="Cambria Math"/>
          </w:rPr>
          <m:t>)</m:t>
        </m:r>
      </m:oMath>
      <w:r w:rsidRPr="003C6D27">
        <w:rPr>
          <w:rFonts w:ascii="Cambria Math" w:hAnsi="Cambria Math"/>
          <w:i/>
        </w:rPr>
        <w:t xml:space="preserve"> </w:t>
      </w:r>
      <w:r>
        <w:rPr>
          <w:rFonts w:ascii="Cambria Math" w:hAnsi="Cambria Math"/>
          <w:i/>
        </w:rPr>
        <w:tab/>
      </w:r>
      <w:r w:rsidRPr="003C6D27">
        <w:t>(</w:t>
      </w:r>
      <w:r w:rsidR="00641FE6">
        <w:t>8</w:t>
      </w:r>
      <w:r w:rsidRPr="003C6D27">
        <w:t>)</w:t>
      </w:r>
    </w:p>
    <w:p w14:paraId="11EEEC2F" w14:textId="594AA8DE" w:rsidR="003C6D27" w:rsidRDefault="003C6D27" w:rsidP="003C6D27">
      <w:r>
        <w:t>Azonban</w:t>
      </w:r>
      <w:r w:rsidR="00543945">
        <w:t>,</w:t>
      </w:r>
      <w:r>
        <w:t xml:space="preserve"> ha a kép bal felső</w:t>
      </w:r>
      <w:r w:rsidR="0054394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543945">
        <w:t>)</w:t>
      </w:r>
      <w:r>
        <w:t>, és jobb alsó</w:t>
      </w:r>
      <w:r w:rsidR="00543945">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543945">
        <w:t xml:space="preserve">) </w:t>
      </w:r>
      <w:r>
        <w:t xml:space="preserve"> koordinátái</w:t>
      </w:r>
      <w:r w:rsidR="002A3640">
        <w:t>t kapjuk meg</w:t>
      </w:r>
      <w:r>
        <w:t>, akkor</w:t>
      </w:r>
      <w:r w:rsidR="00045BA9">
        <w:t xml:space="preserve"> pedig a</w:t>
      </w:r>
      <w:r w:rsidR="009A5EE3">
        <w:t xml:space="preserve"> </w:t>
      </w:r>
      <w:r w:rsidR="00641FE6">
        <w:t>9</w:t>
      </w:r>
      <w:r w:rsidR="000C61B1">
        <w:t>.</w:t>
      </w:r>
      <w:r w:rsidR="00045BA9">
        <w:t xml:space="preserve"> képlet szerint lehet kiszámolni a koordinátákat.</w:t>
      </w:r>
    </w:p>
    <w:p w14:paraId="2BF9AEF6" w14:textId="67953D14" w:rsidR="00984121" w:rsidRDefault="00045BA9" w:rsidP="003C3B4F">
      <w:pPr>
        <w:tabs>
          <w:tab w:val="center" w:pos="4395"/>
          <w:tab w:val="right" w:pos="8787"/>
        </w:tabs>
      </w:pPr>
      <w:r>
        <w:tab/>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(x,y)=</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Pr="003C6D27">
        <w:rPr>
          <w:rFonts w:ascii="Cambria Math" w:hAnsi="Cambria Math"/>
          <w:i/>
        </w:rPr>
        <w:t xml:space="preserve"> </w:t>
      </w:r>
      <w:r>
        <w:rPr>
          <w:rFonts w:ascii="Cambria Math" w:hAnsi="Cambria Math"/>
          <w:i/>
        </w:rPr>
        <w:tab/>
      </w:r>
      <w:r w:rsidR="009A5EE3" w:rsidRPr="00AD3A39">
        <w:rPr>
          <w:rFonts w:ascii="Cambria Math" w:hAnsi="Cambria Math"/>
          <w:iCs/>
        </w:rPr>
        <w:t>(</w:t>
      </w:r>
      <w:r w:rsidR="00641FE6">
        <w:rPr>
          <w:rFonts w:ascii="Cambria Math" w:hAnsi="Cambria Math"/>
          <w:iCs/>
        </w:rPr>
        <w:t>9</w:t>
      </w:r>
      <w:r w:rsidRPr="00AD3A39">
        <w:rPr>
          <w:iCs/>
        </w:rPr>
        <w:t>)</w:t>
      </w:r>
    </w:p>
    <w:p w14:paraId="24077AF9" w14:textId="65B69529" w:rsidR="00D361FB" w:rsidRDefault="002A3640" w:rsidP="003C3B4F">
      <w:pPr>
        <w:tabs>
          <w:tab w:val="center" w:pos="4395"/>
          <w:tab w:val="right" w:pos="8787"/>
        </w:tabs>
      </w:pPr>
      <w:r>
        <w:t>Ezeknek a koordinátáknak a kiszámítása természetesen minden felismert embernél megtörténik.</w:t>
      </w:r>
    </w:p>
    <w:p w14:paraId="28852189" w14:textId="0706FADC" w:rsidR="007F7901" w:rsidRDefault="007F7901" w:rsidP="003C3B4F">
      <w:pPr>
        <w:tabs>
          <w:tab w:val="center" w:pos="4395"/>
          <w:tab w:val="right" w:pos="8787"/>
        </w:tabs>
      </w:pPr>
      <w:r>
        <w:t xml:space="preserve">A következő lépésben a jelenlegi </w:t>
      </w:r>
      <w:r w:rsidR="008F7EB2">
        <w:t xml:space="preserve">koordinátákat át kell helyezni 2 dimenziós madártávlati nézetbe, hogy az emberek közötti távolság mérhető legyen. </w:t>
      </w:r>
      <w:r w:rsidR="0096182E">
        <w:t xml:space="preserve">Ehhez a forrás egy </w:t>
      </w:r>
      <w:r w:rsidR="00A86653">
        <w:t>jól ismert inverz homográf transzformációt</w:t>
      </w:r>
      <w:r w:rsidR="002E7760">
        <w:fldChar w:fldCharType="begin"/>
      </w:r>
      <w:r w:rsidR="002E7760">
        <w:instrText xml:space="preserve"> REF _Ref69767808 \r \h </w:instrText>
      </w:r>
      <w:r w:rsidR="002E7760">
        <w:fldChar w:fldCharType="separate"/>
      </w:r>
      <w:r w:rsidR="00DF6F88">
        <w:t>[3]</w:t>
      </w:r>
      <w:r w:rsidR="002E7760">
        <w:fldChar w:fldCharType="end"/>
      </w:r>
      <w:r w:rsidR="00A86653">
        <w:t xml:space="preserve"> alkalmaz</w:t>
      </w:r>
      <w:r w:rsidR="00742BC8">
        <w:t>:</w:t>
      </w:r>
    </w:p>
    <w:p w14:paraId="0FAF3970" w14:textId="54A0335B" w:rsidR="00742BC8" w:rsidRDefault="00123D9D" w:rsidP="003C3B4F">
      <w:pPr>
        <w:tabs>
          <w:tab w:val="center" w:pos="4395"/>
          <w:tab w:val="right" w:pos="8787"/>
        </w:tabs>
      </w:pPr>
      <w:r>
        <w:tab/>
      </w:r>
      <m:oMath>
        <m:sSup>
          <m:sSupPr>
            <m:ctrlPr>
              <w:rPr>
                <w:rFonts w:ascii="Cambria Math" w:hAnsi="Cambria Math"/>
                <w:i/>
              </w:rPr>
            </m:ctrlPr>
          </m:sSupPr>
          <m:e>
            <m:r>
              <w:rPr>
                <w:rFonts w:ascii="Cambria Math" w:hAnsi="Cambria Math"/>
              </w:rPr>
              <m:t>p</m:t>
            </m:r>
          </m:e>
          <m:sup>
            <m:r>
              <w:rPr>
                <w:rFonts w:ascii="Cambria Math" w:hAnsi="Cambria Math"/>
              </w:rPr>
              <m:t>bev</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im</m:t>
            </m:r>
          </m:sup>
        </m:sSup>
      </m:oMath>
      <w:r>
        <w:tab/>
        <w:t>(</w:t>
      </w:r>
      <w:r w:rsidR="00641FE6">
        <w:t>10</w:t>
      </w:r>
      <w:r>
        <w:t>)</w:t>
      </w:r>
    </w:p>
    <w:p w14:paraId="0A01FD06" w14:textId="4A5D076C" w:rsidR="00123D9D" w:rsidRDefault="00CE097F" w:rsidP="003C3B4F">
      <w:pPr>
        <w:tabs>
          <w:tab w:val="center" w:pos="4395"/>
          <w:tab w:val="right" w:pos="8787"/>
        </w:tabs>
      </w:pPr>
      <w:r>
        <w:lastRenderedPageBreak/>
        <w:t xml:space="preserve">ahol M egy </w:t>
      </w:r>
      <m:oMath>
        <m:r>
          <w:rPr>
            <w:rFonts w:ascii="Cambria Math" w:hAnsi="Cambria Math"/>
          </w:rPr>
          <m:t>3×3</m:t>
        </m:r>
      </m:oMath>
      <w:r w:rsidR="002B19B3">
        <w:t xml:space="preserve"> méretű </w:t>
      </w:r>
      <w:r>
        <w:t xml:space="preserve">mátrix, ami a perspektíva transzformációhoz szükséges </w:t>
      </w:r>
      <w:r w:rsidR="00131DB7">
        <w:t xml:space="preserve">információkat tartalmazza, </w:t>
      </w:r>
      <m:oMath>
        <m:sSup>
          <m:sSupPr>
            <m:ctrlPr>
              <w:rPr>
                <w:rFonts w:ascii="Cambria Math" w:hAnsi="Cambria Math"/>
                <w:i/>
              </w:rPr>
            </m:ctrlPr>
          </m:sSupPr>
          <m:e>
            <m:r>
              <w:rPr>
                <w:rFonts w:ascii="Cambria Math" w:hAnsi="Cambria Math"/>
              </w:rPr>
              <m:t>p</m:t>
            </m:r>
          </m:e>
          <m:sup>
            <m:r>
              <w:rPr>
                <w:rFonts w:ascii="Cambria Math" w:hAnsi="Cambria Math"/>
              </w:rPr>
              <m:t>im</m:t>
            </m:r>
          </m:sup>
        </m:sSup>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x</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p</m:t>
                </m:r>
              </m:e>
              <m:sup>
                <m:r>
                  <w:rPr>
                    <w:rFonts w:ascii="Cambria Math" w:hAnsi="Cambria Math"/>
                  </w:rPr>
                  <m:t>'</m:t>
                </m:r>
              </m:sup>
            </m:sSup>
          </m:e>
          <m:sub>
            <m:r>
              <w:rPr>
                <w:rFonts w:ascii="Cambria Math" w:hAnsi="Cambria Math"/>
              </w:rPr>
              <m:t>y</m:t>
            </m:r>
          </m:sub>
        </m:sSub>
        <m:r>
          <w:rPr>
            <w:rFonts w:ascii="Cambria Math" w:hAnsi="Cambria Math"/>
          </w:rPr>
          <m:t>,1]</m:t>
        </m:r>
      </m:oMath>
      <w:r w:rsidR="00397AEB">
        <w:t xml:space="preserve"> </w:t>
      </w:r>
      <w:r w:rsidR="00090D7B">
        <w:t xml:space="preserve">a </w:t>
      </w:r>
      <m:oMath>
        <m:r>
          <w:rPr>
            <w:rFonts w:ascii="Cambria Math" w:hAnsi="Cambria Math"/>
          </w:rPr>
          <m:t>p'</m:t>
        </m:r>
      </m:oMath>
      <w:r w:rsidR="00090D7B">
        <w:t xml:space="preserve"> vektornak egy homogenizált reprezentációja</w:t>
      </w:r>
      <w:r w:rsidR="00665DB9">
        <w:t>,</w:t>
      </w:r>
      <w:r w:rsidR="00EA19F9">
        <w:t xml:space="preserve"> és</w:t>
      </w:r>
      <w:r w:rsidR="00090D7B">
        <w:t xml:space="preserve"> </w:t>
      </w:r>
      <m:oMath>
        <m:sSup>
          <m:sSupPr>
            <m:ctrlPr>
              <w:rPr>
                <w:rFonts w:ascii="Cambria Math" w:hAnsi="Cambria Math"/>
                <w:i/>
              </w:rPr>
            </m:ctrlPr>
          </m:sSupPr>
          <m:e>
            <m:r>
              <w:rPr>
                <w:rFonts w:ascii="Cambria Math" w:hAnsi="Cambria Math"/>
              </w:rPr>
              <m:t>p</m:t>
            </m:r>
          </m:e>
          <m:sup>
            <m:r>
              <w:rPr>
                <w:rFonts w:ascii="Cambria Math" w:hAnsi="Cambria Math"/>
              </w:rPr>
              <m:t>bev</m:t>
            </m:r>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bev</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bev</m:t>
            </m:r>
          </m:sup>
        </m:sSubSup>
        <m:r>
          <w:rPr>
            <w:rFonts w:ascii="Cambria Math" w:hAnsi="Cambria Math"/>
          </w:rPr>
          <m:t>,1]</m:t>
        </m:r>
      </m:oMath>
      <w:r w:rsidR="00EA19F9">
        <w:t xml:space="preserve"> egy homogenizált változata a</w:t>
      </w:r>
      <w:r w:rsidR="00EB48B0">
        <w:t xml:space="preserve"> madártávlati koordinátáknak.</w:t>
      </w:r>
      <w:r w:rsidR="008E7EFE">
        <w:t xml:space="preserve"> Ebből pedig le lehet származtatni a </w:t>
      </w:r>
      <m:oMath>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x</m:t>
            </m:r>
          </m:sub>
          <m:sup>
            <m:r>
              <w:rPr>
                <w:rFonts w:ascii="Cambria Math" w:hAnsi="Cambria Math"/>
              </w:rPr>
              <m:t>bev</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y</m:t>
            </m:r>
          </m:sub>
          <m:sup>
            <m:r>
              <w:rPr>
                <w:rFonts w:ascii="Cambria Math" w:hAnsi="Cambria Math"/>
              </w:rPr>
              <m:t>bev</m:t>
            </m:r>
          </m:sup>
        </m:sSubSup>
        <m:r>
          <w:rPr>
            <w:rFonts w:ascii="Cambria Math" w:hAnsi="Cambria Math"/>
          </w:rPr>
          <m:t>]</m:t>
        </m:r>
      </m:oMath>
      <w:r w:rsidR="008E7EFE">
        <w:t xml:space="preserve"> vektort.</w:t>
      </w:r>
    </w:p>
    <w:p w14:paraId="7EF557CF" w14:textId="659EB222" w:rsidR="00B56D1F" w:rsidRDefault="00AF4F17" w:rsidP="003C3B4F">
      <w:pPr>
        <w:tabs>
          <w:tab w:val="center" w:pos="4395"/>
          <w:tab w:val="right" w:pos="8787"/>
        </w:tabs>
      </w:pPr>
      <w:r>
        <w:t xml:space="preserve">Miután megkaptuk a személyek valós koordinátáit már csak a köztük lévő távolságokat kell </w:t>
      </w:r>
      <w:r w:rsidR="00C91B17">
        <w:t>meghatározni. Ehhez elég két pontvektornak az euklideszi távolságát venni</w:t>
      </w:r>
      <w:r w:rsidR="00B803AB">
        <w:t>, ami a</w:t>
      </w:r>
      <w:r w:rsidR="00AD3A39">
        <w:t xml:space="preserve"> 1</w:t>
      </w:r>
      <w:r w:rsidR="00641FE6">
        <w:t>1</w:t>
      </w:r>
      <w:r w:rsidR="00B803AB">
        <w:t>. képletben található</w:t>
      </w:r>
      <w:r w:rsidR="00C91B17">
        <w:t>,</w:t>
      </w:r>
      <w:r w:rsidR="00B90F61">
        <w:t xml:space="preserve"> és ha ez kisebb</w:t>
      </w:r>
      <w:r w:rsidR="00291ADB">
        <w:t xml:space="preserve">, mint a beállított távolság, akkor </w:t>
      </w:r>
      <w:r w:rsidR="00B803AB">
        <w:t>riasztás keletkezik a rendszerben</w:t>
      </w:r>
      <w:r w:rsidR="00C973AC">
        <w:t>.</w:t>
      </w:r>
    </w:p>
    <w:p w14:paraId="4F5C2C58" w14:textId="26D07E4A" w:rsidR="00EB0DD9" w:rsidRDefault="00B803AB" w:rsidP="003C3B4F">
      <w:pPr>
        <w:tabs>
          <w:tab w:val="center" w:pos="4395"/>
          <w:tab w:val="right" w:pos="8787"/>
        </w:tabs>
      </w:pPr>
      <w: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tab/>
        <w:t>(</w:t>
      </w:r>
      <w:r w:rsidR="00AD3A39">
        <w:t>1</w:t>
      </w:r>
      <w:r w:rsidR="00641FE6">
        <w:t>1</w:t>
      </w:r>
      <w:r>
        <w:t>)</w:t>
      </w:r>
    </w:p>
    <w:p w14:paraId="37591416" w14:textId="77777777" w:rsidR="00991E4C" w:rsidRDefault="00971B6D" w:rsidP="00514009">
      <w:pPr>
        <w:pStyle w:val="Heading1"/>
        <w:numPr>
          <w:ilvl w:val="0"/>
          <w:numId w:val="14"/>
        </w:numPr>
      </w:pPr>
      <w:bookmarkStart w:id="111" w:name="_Toc69642607"/>
      <w:bookmarkStart w:id="112" w:name="_Toc69643552"/>
      <w:bookmarkStart w:id="113" w:name="_Toc88572644"/>
      <w:r>
        <w:lastRenderedPageBreak/>
        <w:t>Tervezés</w:t>
      </w:r>
      <w:bookmarkStart w:id="114" w:name="_Toc69642608"/>
      <w:bookmarkStart w:id="115" w:name="_Toc69643553"/>
      <w:bookmarkEnd w:id="111"/>
      <w:bookmarkEnd w:id="112"/>
      <w:bookmarkEnd w:id="113"/>
    </w:p>
    <w:p w14:paraId="6D87DB6D" w14:textId="0FB53FB1" w:rsidR="00971B6D" w:rsidRDefault="00971B6D" w:rsidP="00514009">
      <w:pPr>
        <w:pStyle w:val="Heading2"/>
        <w:numPr>
          <w:ilvl w:val="1"/>
          <w:numId w:val="14"/>
        </w:numPr>
      </w:pPr>
      <w:bookmarkStart w:id="116" w:name="_Toc88572645"/>
      <w:r>
        <w:t xml:space="preserve">Fejlesztői hardver, </w:t>
      </w:r>
      <w:r w:rsidR="001D54C5">
        <w:t>hardverkövetelmények</w:t>
      </w:r>
      <w:bookmarkEnd w:id="114"/>
      <w:bookmarkEnd w:id="115"/>
      <w:bookmarkEnd w:id="116"/>
    </w:p>
    <w:p w14:paraId="65452C94" w14:textId="15A0D920" w:rsidR="00AD0FA8" w:rsidRDefault="001D54C5" w:rsidP="00172B49">
      <w:r>
        <w:t xml:space="preserve">A szoftver </w:t>
      </w:r>
      <w:r w:rsidR="00F06285">
        <w:t xml:space="preserve">jellegéből adódóan nem </w:t>
      </w:r>
      <w:r w:rsidR="00651161">
        <w:t xml:space="preserve">képes minden hardvertípuson futni. </w:t>
      </w:r>
      <w:r w:rsidR="00BD050F">
        <w:t xml:space="preserve">Mivel </w:t>
      </w:r>
      <w:r w:rsidR="00831F46">
        <w:t>neurális hálót használ, ezért egy dedikált videókárty</w:t>
      </w:r>
      <w:r w:rsidR="00DB2B9D">
        <w:t xml:space="preserve">a </w:t>
      </w:r>
      <w:r w:rsidR="00393DEC">
        <w:t xml:space="preserve">szükséges a futásához. </w:t>
      </w:r>
      <w:r w:rsidR="00B80789">
        <w:t xml:space="preserve">Igaz, a neurális háló képes </w:t>
      </w:r>
      <w:r w:rsidR="00BD4F49">
        <w:t xml:space="preserve">grafikus kártya nélkül is, a számítógép processzorán futni, azonban a sebességében hatalmas visszaesés lesz tapasztalható ezesetben. A videókártyák a többmagos, </w:t>
      </w:r>
      <w:r w:rsidR="007260DD">
        <w:t xml:space="preserve">párhuzamos feldolgozásukkal sokkal gyorsabban tudnak végezni ezekkel a specifikus feladatokkal. </w:t>
      </w:r>
      <w:r w:rsidR="00F1074D">
        <w:t xml:space="preserve">Azonban a videókártyák közül se mindegy milyen típust választunk. </w:t>
      </w:r>
      <w:r w:rsidR="00B86C06">
        <w:t>A piacon</w:t>
      </w:r>
      <w:r w:rsidR="00195F2F">
        <w:t xml:space="preserve"> jelenleg</w:t>
      </w:r>
      <w:r w:rsidR="00B86C06">
        <w:t xml:space="preserve"> kettő nagyobb gyártó van jelen, az </w:t>
      </w:r>
      <w:proofErr w:type="spellStart"/>
      <w:r w:rsidR="00B86C06">
        <w:t>Nvidia</w:t>
      </w:r>
      <w:proofErr w:type="spellEnd"/>
      <w:r w:rsidR="00B86C06">
        <w:t xml:space="preserve"> és az AMD (régebbi nevén ATI). A</w:t>
      </w:r>
      <w:r w:rsidR="0098354A">
        <w:t xml:space="preserve">zonban ez a kettő gyártó a grafikus kártyán </w:t>
      </w:r>
      <w:r w:rsidR="006B0EA2">
        <w:t>történő szám</w:t>
      </w:r>
      <w:r w:rsidR="00195F2F">
        <w:t>ítások elvégzéséhez</w:t>
      </w:r>
      <w:r w:rsidR="006B0EA2">
        <w:t xml:space="preserve"> kettő külön eszközt kínál. Az AMD hardvereknél a</w:t>
      </w:r>
      <w:r w:rsidR="00E43766">
        <w:t xml:space="preserve"> HCC</w:t>
      </w:r>
      <w:r w:rsidR="00442EDB">
        <w:t>/</w:t>
      </w:r>
      <w:proofErr w:type="spellStart"/>
      <w:r w:rsidR="00442EDB">
        <w:t>ROCm</w:t>
      </w:r>
      <w:proofErr w:type="spellEnd"/>
      <w:r w:rsidR="00B026BF">
        <w:fldChar w:fldCharType="begin"/>
      </w:r>
      <w:r w:rsidR="00B026BF">
        <w:instrText xml:space="preserve"> REF _Ref70191114 \r \h </w:instrText>
      </w:r>
      <w:r w:rsidR="00B026BF">
        <w:fldChar w:fldCharType="separate"/>
      </w:r>
      <w:r w:rsidR="00DF6F88">
        <w:t>[10]</w:t>
      </w:r>
      <w:r w:rsidR="00B026BF">
        <w:fldChar w:fldCharType="end"/>
      </w:r>
      <w:r w:rsidR="00B026BF">
        <w:t xml:space="preserve"> </w:t>
      </w:r>
      <w:r w:rsidR="008153B5">
        <w:t xml:space="preserve">nevű </w:t>
      </w:r>
      <w:r w:rsidR="00BB51A1">
        <w:t xml:space="preserve">eszközt </w:t>
      </w:r>
      <w:r w:rsidR="001E2FE3">
        <w:t>szolgáltatja a gyártó,</w:t>
      </w:r>
      <w:r w:rsidR="00BB51A1">
        <w:t xml:space="preserve"> </w:t>
      </w:r>
      <w:proofErr w:type="spellStart"/>
      <w:r w:rsidR="00776AA8">
        <w:t>Nvidia</w:t>
      </w:r>
      <w:proofErr w:type="spellEnd"/>
      <w:r w:rsidR="00BB51A1">
        <w:t xml:space="preserve"> </w:t>
      </w:r>
      <w:r w:rsidR="001E2FE3">
        <w:t>részéről</w:t>
      </w:r>
      <w:r w:rsidR="00BB51A1">
        <w:t xml:space="preserve"> </w:t>
      </w:r>
      <w:r w:rsidR="00442EDB">
        <w:t>pedig a népszerűbb, CUDA</w:t>
      </w:r>
      <w:r w:rsidR="00605517">
        <w:fldChar w:fldCharType="begin"/>
      </w:r>
      <w:r w:rsidR="00605517">
        <w:instrText xml:space="preserve"> REF _Ref70191252 \r \h </w:instrText>
      </w:r>
      <w:r w:rsidR="00605517">
        <w:fldChar w:fldCharType="separate"/>
      </w:r>
      <w:r w:rsidR="00DF6F88">
        <w:t>[7]</w:t>
      </w:r>
      <w:r w:rsidR="00605517">
        <w:fldChar w:fldCharType="end"/>
      </w:r>
      <w:r w:rsidR="00442EDB">
        <w:t xml:space="preserve"> elnevezésű eszközt. </w:t>
      </w:r>
      <w:r w:rsidR="0033197E">
        <w:t>Az általam készít</w:t>
      </w:r>
      <w:r w:rsidR="00F46B75">
        <w:t xml:space="preserve">endő szoftver is ezt, a CUDA elnevezésű </w:t>
      </w:r>
      <w:r w:rsidR="0041214A">
        <w:t xml:space="preserve">eszközt fogja használni </w:t>
      </w:r>
      <w:r w:rsidR="00747F2B">
        <w:t xml:space="preserve">futása során. Ehhez azonban szükséges egy </w:t>
      </w:r>
      <w:proofErr w:type="spellStart"/>
      <w:r w:rsidR="00747F2B">
        <w:t>Nvidia</w:t>
      </w:r>
      <w:proofErr w:type="spellEnd"/>
      <w:r w:rsidR="00747F2B">
        <w:t xml:space="preserve"> videókártya, ami az én esetben egy MSI </w:t>
      </w:r>
      <w:proofErr w:type="spellStart"/>
      <w:r w:rsidR="00747F2B">
        <w:t>GeForce</w:t>
      </w:r>
      <w:proofErr w:type="spellEnd"/>
      <w:r w:rsidR="00747F2B">
        <w:t xml:space="preserve"> GTX 960 </w:t>
      </w:r>
      <w:proofErr w:type="spellStart"/>
      <w:r w:rsidR="00747F2B">
        <w:t>Gaming</w:t>
      </w:r>
      <w:proofErr w:type="spellEnd"/>
      <w:r w:rsidR="00747F2B">
        <w:t xml:space="preserve"> 4G OC típusú grafikus vezérlő lesz. </w:t>
      </w:r>
      <w:r w:rsidR="000B27FE">
        <w:t xml:space="preserve">Ez a kártya </w:t>
      </w:r>
      <w:r w:rsidR="002C53DF">
        <w:t xml:space="preserve">már nem a legfrissebb technológiát használja, azonban a szoftver futásához még elegendő teljesítményt tudj nyújtani. </w:t>
      </w:r>
      <w:r w:rsidR="00136EB4">
        <w:t xml:space="preserve">A szoftver szempontjából pedig </w:t>
      </w:r>
      <w:r w:rsidR="00A23035">
        <w:t xml:space="preserve">szintén ezt határozom meg alsó </w:t>
      </w:r>
      <w:r w:rsidR="00175250">
        <w:t xml:space="preserve">követelménynek. </w:t>
      </w:r>
    </w:p>
    <w:p w14:paraId="21AE7713" w14:textId="180B5B78" w:rsidR="006820CD" w:rsidRDefault="00C02739" w:rsidP="00430A81">
      <w:pPr>
        <w:pStyle w:val="ListParagraph"/>
        <w:numPr>
          <w:ilvl w:val="0"/>
          <w:numId w:val="30"/>
        </w:numPr>
      </w:pPr>
      <w:proofErr w:type="spellStart"/>
      <w:r>
        <w:t>Nvidia</w:t>
      </w:r>
      <w:proofErr w:type="spellEnd"/>
      <w:r>
        <w:t xml:space="preserve"> GTX 9xx videókártya, vagy nagyobb, legalább 4GB VRAM-</w:t>
      </w:r>
      <w:proofErr w:type="spellStart"/>
      <w:r w:rsidR="00494CE4">
        <w:t>m</w:t>
      </w:r>
      <w:r>
        <w:t>al</w:t>
      </w:r>
      <w:proofErr w:type="spellEnd"/>
      <w:r w:rsidR="002B0901">
        <w:t>, CUDA támogatással</w:t>
      </w:r>
    </w:p>
    <w:p w14:paraId="730BFDDF" w14:textId="2A1D97AA" w:rsidR="00C02739" w:rsidRDefault="009D1BB7" w:rsidP="00430A81">
      <w:pPr>
        <w:pStyle w:val="ListParagraph"/>
        <w:numPr>
          <w:ilvl w:val="0"/>
          <w:numId w:val="30"/>
        </w:numPr>
      </w:pPr>
      <w:r>
        <w:t xml:space="preserve">Intel i5 </w:t>
      </w:r>
      <w:r w:rsidR="002B0901">
        <w:t>6</w:t>
      </w:r>
      <w:r>
        <w:t>. generációs CPU, vagy újabb</w:t>
      </w:r>
    </w:p>
    <w:p w14:paraId="224BF164" w14:textId="409A1A97" w:rsidR="008D1E39" w:rsidRDefault="00844C8C" w:rsidP="00430A81">
      <w:pPr>
        <w:pStyle w:val="ListParagraph"/>
        <w:numPr>
          <w:ilvl w:val="0"/>
          <w:numId w:val="30"/>
        </w:numPr>
      </w:pPr>
      <w:r>
        <w:t>8GB RAM</w:t>
      </w:r>
    </w:p>
    <w:p w14:paraId="1D9D8BA2" w14:textId="341C5341" w:rsidR="009F4C68" w:rsidRDefault="00B673B0" w:rsidP="00430A81">
      <w:pPr>
        <w:pStyle w:val="ListParagraph"/>
        <w:numPr>
          <w:ilvl w:val="0"/>
          <w:numId w:val="30"/>
        </w:numPr>
      </w:pPr>
      <w:r>
        <w:t xml:space="preserve">legalább </w:t>
      </w:r>
      <w:r w:rsidR="00AD0FA8">
        <w:t>1</w:t>
      </w:r>
      <w:r w:rsidR="00EF7AC5">
        <w:t>,</w:t>
      </w:r>
      <w:r w:rsidR="00E66330">
        <w:t>5</w:t>
      </w:r>
      <w:r w:rsidR="00AD0FA8">
        <w:t>GB tárhely a szoftvernek</w:t>
      </w:r>
    </w:p>
    <w:p w14:paraId="43587A09" w14:textId="5A113DA0" w:rsidR="00AD0FA8" w:rsidRPr="009F4C68" w:rsidRDefault="00AD0FA8" w:rsidP="00430A81">
      <w:pPr>
        <w:pStyle w:val="ListParagraph"/>
        <w:numPr>
          <w:ilvl w:val="0"/>
          <w:numId w:val="30"/>
        </w:numPr>
      </w:pPr>
      <w:r>
        <w:t>legalább 2TB tárhely a felvételek tárolására</w:t>
      </w:r>
    </w:p>
    <w:p w14:paraId="64B9C6CE" w14:textId="4A14F0E2" w:rsidR="00640AC1" w:rsidRDefault="00F20FDD" w:rsidP="00430A81">
      <w:pPr>
        <w:pStyle w:val="ListParagraph"/>
        <w:numPr>
          <w:ilvl w:val="0"/>
          <w:numId w:val="30"/>
        </w:numPr>
      </w:pPr>
      <w:r>
        <w:t>Ajánlott dedikált szerveren futtatni</w:t>
      </w:r>
    </w:p>
    <w:p w14:paraId="2069F1D5" w14:textId="5BE55916" w:rsidR="006F6AC8" w:rsidRDefault="006F6AC8" w:rsidP="00430A81">
      <w:pPr>
        <w:pStyle w:val="ListParagraph"/>
        <w:numPr>
          <w:ilvl w:val="0"/>
          <w:numId w:val="30"/>
        </w:numPr>
      </w:pPr>
      <w:r>
        <w:t xml:space="preserve">Legalább 1 MP felbontású </w:t>
      </w:r>
      <w:r w:rsidR="00E66330">
        <w:t xml:space="preserve">kamera 25 </w:t>
      </w:r>
      <w:proofErr w:type="spellStart"/>
      <w:r w:rsidR="00E66330">
        <w:t>fps</w:t>
      </w:r>
      <w:proofErr w:type="spellEnd"/>
      <w:r w:rsidR="00E66330">
        <w:t xml:space="preserve"> sebességgel</w:t>
      </w:r>
    </w:p>
    <w:p w14:paraId="22BB26E7" w14:textId="6EB4135E" w:rsidR="00CB53B3" w:rsidRDefault="00CB26F3" w:rsidP="00514009">
      <w:pPr>
        <w:pStyle w:val="Heading2"/>
        <w:numPr>
          <w:ilvl w:val="1"/>
          <w:numId w:val="14"/>
        </w:numPr>
      </w:pPr>
      <w:bookmarkStart w:id="117" w:name="_Toc88572646"/>
      <w:r>
        <w:t>Ig</w:t>
      </w:r>
      <w:r w:rsidR="00F0174C">
        <w:t>ényspecifikáció</w:t>
      </w:r>
      <w:bookmarkEnd w:id="117"/>
    </w:p>
    <w:p w14:paraId="10658D67" w14:textId="3DDA5921" w:rsidR="008D31A5" w:rsidRDefault="00BB1185" w:rsidP="00BB1185">
      <w:r>
        <w:t>A jelenlegi rendszer szerint a</w:t>
      </w:r>
      <w:r w:rsidR="002F1D11">
        <w:t>z igazoltan beteg személyek</w:t>
      </w:r>
      <w:r w:rsidR="00FA69A7">
        <w:t xml:space="preserve"> esetén</w:t>
      </w:r>
      <w:r w:rsidR="002F1D11">
        <w:t xml:space="preserve"> személyes bevallás alapján </w:t>
      </w:r>
      <w:r w:rsidR="00FA69A7">
        <w:t>történik meg a kontaktszemélyek felkutatása. A</w:t>
      </w:r>
      <w:r w:rsidR="00705198">
        <w:t xml:space="preserve"> jelenlegi helyzetben az embereknek csak a lelkiismeretén és az emlékezőképességén múlik a betegség terjedésének meghatározása.</w:t>
      </w:r>
    </w:p>
    <w:p w14:paraId="7C9A0E18" w14:textId="4C58CB66" w:rsidR="008D31A5" w:rsidRPr="00BB1185" w:rsidRDefault="008D31A5" w:rsidP="00172B49">
      <w:r>
        <w:lastRenderedPageBreak/>
        <w:t xml:space="preserve">Ennek a helyzetnek a javítása érdekében történik ennek a szoftvernek a fejlesztése, hogy esetlegesen közterületen, vagy akár </w:t>
      </w:r>
      <w:r w:rsidR="00446827">
        <w:t>belterületen is (pl. egy gyár területén) megállapíthatóak legyenek a kontaktusok.</w:t>
      </w:r>
    </w:p>
    <w:p w14:paraId="55C8C114" w14:textId="173D007C" w:rsidR="00BB345A" w:rsidRDefault="00F017B8" w:rsidP="00691287">
      <w:r>
        <w:t>A szoftvernek</w:t>
      </w:r>
      <w:r w:rsidR="009018DC">
        <w:t xml:space="preserve"> több funkciót is meg kell valósítania. Először is a bejövő </w:t>
      </w:r>
      <w:r w:rsidR="00D43A58">
        <w:t>IP kamerának a képé</w:t>
      </w:r>
      <w:r w:rsidR="00C564B3">
        <w:t>t fel kell dolgoznia,</w:t>
      </w:r>
      <w:r w:rsidR="00D43A58">
        <w:t xml:space="preserve"> fel kell ismernie a</w:t>
      </w:r>
      <w:r w:rsidR="00020F48">
        <w:t>z embereket, és az arcmaszkokat</w:t>
      </w:r>
      <w:r w:rsidR="00C564B3">
        <w:t xml:space="preserve"> rajta</w:t>
      </w:r>
      <w:r w:rsidR="00020F48">
        <w:t xml:space="preserve">, amiket be kell kategorizálnia </w:t>
      </w:r>
      <w:r w:rsidR="0004277B">
        <w:t>c</w:t>
      </w:r>
      <w:r w:rsidR="00020F48">
        <w:t>soport</w:t>
      </w:r>
      <w:r w:rsidR="0004277B">
        <w:t>ok</w:t>
      </w:r>
      <w:r w:rsidR="00020F48">
        <w:t xml:space="preserve">ba is. Ezek közül a csoportok közül aztán </w:t>
      </w:r>
      <w:r w:rsidR="008D5277">
        <w:t>ki kell válogatnia a</w:t>
      </w:r>
      <w:r w:rsidR="00924068">
        <w:t>zokat, ahol az emberek szabályt vétettek</w:t>
      </w:r>
      <w:r w:rsidR="0004277B">
        <w:t xml:space="preserve"> (nem viselték rendesen a maszkot, vagy másfél méteres távolságon belül álltak egymástól)</w:t>
      </w:r>
      <w:r w:rsidR="00924068">
        <w:t xml:space="preserve">, és </w:t>
      </w:r>
      <w:r w:rsidR="00A3790E">
        <w:t xml:space="preserve">ezeket a szabályszegéseket </w:t>
      </w:r>
      <w:r w:rsidR="00246392">
        <w:t>el kell tárolnia későbbi felhasználásra</w:t>
      </w:r>
      <w:r w:rsidR="00A3790E">
        <w:t>.</w:t>
      </w:r>
      <w:r w:rsidR="00D81C7E">
        <w:t xml:space="preserve"> Ezen kívül a szoftvernek mentenie kell a nyers videofelvételeket is</w:t>
      </w:r>
      <w:r w:rsidR="00887D1B">
        <w:t xml:space="preserve">, hogy később azok is elérhetőek legyenek egyéb </w:t>
      </w:r>
      <w:r w:rsidR="00B96089">
        <w:t>feladatok esetén is akár (pl. bármilyen esemény visszatekintése érdekében)</w:t>
      </w:r>
      <w:r w:rsidR="00D81C7E">
        <w:t>.</w:t>
      </w:r>
      <w:r w:rsidR="00A3790E">
        <w:t xml:space="preserve"> </w:t>
      </w:r>
      <w:r w:rsidR="00FD5CA9">
        <w:t xml:space="preserve">Ebből az adatbázisból ezek után </w:t>
      </w:r>
      <w:r w:rsidR="00132BA7">
        <w:t xml:space="preserve">egy weboldal segítségével </w:t>
      </w:r>
      <w:r w:rsidR="00246392">
        <w:t xml:space="preserve">az ügyintézők számára </w:t>
      </w:r>
      <w:r w:rsidR="00132BA7">
        <w:t xml:space="preserve">visszatekinthetőnek kell lenniük a </w:t>
      </w:r>
      <w:r w:rsidR="00BB1185">
        <w:t>tárolt adatoknak</w:t>
      </w:r>
      <w:r w:rsidR="00132BA7">
        <w:t xml:space="preserve">, hogy </w:t>
      </w:r>
      <w:r w:rsidR="007853C9">
        <w:t xml:space="preserve">az esetleges kontaktszemélyek megtalálhatóak lehessenek. Ezekből </w:t>
      </w:r>
      <w:r w:rsidR="005C75F1">
        <w:t xml:space="preserve">aztán később lehet riportokat készíteni, videórészleteket lementeni. </w:t>
      </w:r>
    </w:p>
    <w:p w14:paraId="0CFEDBD2" w14:textId="68AA9AC0" w:rsidR="00EE0D86" w:rsidRDefault="00EE0D86" w:rsidP="00EE0D86">
      <w:pPr>
        <w:jc w:val="center"/>
      </w:pPr>
      <w:r>
        <w:rPr>
          <w:noProof/>
        </w:rPr>
        <w:drawing>
          <wp:inline distT="0" distB="0" distL="0" distR="0" wp14:anchorId="1B7C2086" wp14:editId="358521EB">
            <wp:extent cx="3837998" cy="46038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854813" cy="4624068"/>
                    </a:xfrm>
                    <a:prstGeom prst="rect">
                      <a:avLst/>
                    </a:prstGeom>
                    <a:noFill/>
                    <a:ln>
                      <a:noFill/>
                    </a:ln>
                  </pic:spPr>
                </pic:pic>
              </a:graphicData>
            </a:graphic>
          </wp:inline>
        </w:drawing>
      </w:r>
    </w:p>
    <w:p w14:paraId="30CD8EEF" w14:textId="0AB9C3AB" w:rsidR="00BB345A" w:rsidRDefault="005E4B6F" w:rsidP="00B13E4E">
      <w:pPr>
        <w:pStyle w:val="Subtitle"/>
      </w:pPr>
      <w:r>
        <w:t>6</w:t>
      </w:r>
      <w:r w:rsidR="0066483A">
        <w:t>.</w:t>
      </w:r>
      <w:r w:rsidR="0012372F">
        <w:t xml:space="preserve"> ábra: A szoftver </w:t>
      </w:r>
      <w:r w:rsidR="00C145DB">
        <w:t>alapfelépítés</w:t>
      </w:r>
      <w:r w:rsidR="009522B4">
        <w:t>ének terve</w:t>
      </w:r>
    </w:p>
    <w:p w14:paraId="53340557" w14:textId="65A47AED" w:rsidR="00B67666" w:rsidRDefault="00B67666" w:rsidP="00514009">
      <w:pPr>
        <w:pStyle w:val="Heading2"/>
        <w:numPr>
          <w:ilvl w:val="1"/>
          <w:numId w:val="14"/>
        </w:numPr>
      </w:pPr>
      <w:bookmarkStart w:id="118" w:name="_Toc88572647"/>
      <w:r>
        <w:lastRenderedPageBreak/>
        <w:t>Maszkok felismerése</w:t>
      </w:r>
      <w:bookmarkEnd w:id="118"/>
    </w:p>
    <w:p w14:paraId="720CC583" w14:textId="4D9F21D9" w:rsidR="00B67666" w:rsidRPr="00B67666" w:rsidRDefault="00B67666" w:rsidP="00B67666">
      <w:r w:rsidRPr="00B67666">
        <w:t xml:space="preserve">A szoftvernek a fő feladatai közé tartozik a maszkok és az emberek felismerése. A maszkfelismerés során az algoritmusnak nem szabad függenie a maszk színétől, típusától, kialakításától. Emellett az oldalról történő felimerést is támogatnia kell egy bizonyos szögig. Azt is szükséges megvalósítani ezen felül, hogy a hibásan hordott, például </w:t>
      </w:r>
      <w:proofErr w:type="spellStart"/>
      <w:r w:rsidRPr="00B67666">
        <w:t>orrot</w:t>
      </w:r>
      <w:proofErr w:type="spellEnd"/>
      <w:r w:rsidRPr="00B67666">
        <w:t xml:space="preserve"> nem takaró maszkot felismerje. Ezen felül pedig az algoritmusnak azt is figyelembe kell vennie, hogy az emberek milyen távolságra állnak egymástól. A koronavírus szempontjából a távolság fontos, mivel a fertőzésveszélyt nagymértékben tudja csökkenteni a legalább másfél méteres távolság tartása. Ehhez azonban az embereket is fel kell ismernie a programnak, különben a távolságokat nem fogja tudni megállapítani. Az informatikában a gépi látás témakörben az ilyen típusú problémákra már léteznek különféle megoldások. A legjobb megoldás erre a problémára a különböző objektumfelismerő és kategorizáló algoritmusok. Ezek az algoritmusok képesek megállapítani egy bizonyos képen, vagy képrészleten az objektumokat, és képesek az általuk előre betanult címkék alapján kategorizálni őket.</w:t>
      </w:r>
    </w:p>
    <w:p w14:paraId="2D659318" w14:textId="39FDA873" w:rsidR="00691287" w:rsidRDefault="00DA41A7" w:rsidP="00514009">
      <w:pPr>
        <w:pStyle w:val="Heading2"/>
        <w:numPr>
          <w:ilvl w:val="1"/>
          <w:numId w:val="14"/>
        </w:numPr>
      </w:pPr>
      <w:bookmarkStart w:id="119" w:name="_Toc88572648"/>
      <w:r>
        <w:t>YOLO algoritmusok megvalósításai</w:t>
      </w:r>
      <w:bookmarkEnd w:id="119"/>
    </w:p>
    <w:p w14:paraId="0568DC31" w14:textId="1D013D53" w:rsidR="002D67BA" w:rsidRDefault="002D67BA" w:rsidP="002D67BA">
      <w:r>
        <w:t xml:space="preserve">A korábban bemutatott YOLO algoritmusnak különböző </w:t>
      </w:r>
      <w:r w:rsidR="00D6140E">
        <w:t>megvalósított verziói léteznek. Ezek a verziók általában azok alapján különböznek, hogy</w:t>
      </w:r>
      <w:r w:rsidR="00982119">
        <w:t xml:space="preserve"> </w:t>
      </w:r>
      <w:r w:rsidR="00FB0C66">
        <w:t>milyen optimalizáción, javításon estek át, esetleg</w:t>
      </w:r>
      <w:r w:rsidR="00D6140E">
        <w:t xml:space="preserve"> milyen </w:t>
      </w:r>
      <w:r w:rsidR="00242D9E">
        <w:t>hálózatot használnak</w:t>
      </w:r>
      <w:r w:rsidR="007E0DEE">
        <w:t xml:space="preserve"> </w:t>
      </w:r>
      <w:proofErr w:type="spellStart"/>
      <w:r w:rsidR="007E0DEE">
        <w:t>backbone</w:t>
      </w:r>
      <w:proofErr w:type="spellEnd"/>
      <w:r w:rsidR="007E0DEE">
        <w:t xml:space="preserve"> hálózatnak</w:t>
      </w:r>
      <w:r w:rsidR="00242D9E">
        <w:t xml:space="preserve"> a program működése során, milyen keretrendszeren </w:t>
      </w:r>
      <w:r w:rsidR="00B103F1">
        <w:t xml:space="preserve">keresztül használják ezeket a </w:t>
      </w:r>
      <w:proofErr w:type="spellStart"/>
      <w:r w:rsidR="00B103F1">
        <w:t>hálózatokat</w:t>
      </w:r>
      <w:proofErr w:type="spellEnd"/>
      <w:r w:rsidR="007E0DEE">
        <w:t>.</w:t>
      </w:r>
    </w:p>
    <w:p w14:paraId="539A5026" w14:textId="46297B48" w:rsidR="00D444B9" w:rsidRDefault="00D444B9" w:rsidP="002D67BA">
      <w:r>
        <w:t xml:space="preserve">A YOLO algoritmusoknak különböző verziói is léteztek. Mindegyik verzió valamilyen újítást hozott az előzővel kapcsolatban. </w:t>
      </w:r>
    </w:p>
    <w:p w14:paraId="475C03C9" w14:textId="2AB14789" w:rsidR="00E70DB3" w:rsidRDefault="003C5583" w:rsidP="002D67BA">
      <w:r>
        <w:t xml:space="preserve">Az első és legismertebb YOLO megvalósítás a </w:t>
      </w:r>
      <w:proofErr w:type="spellStart"/>
      <w:r>
        <w:t>Darknet</w:t>
      </w:r>
      <w:proofErr w:type="spellEnd"/>
      <w:r>
        <w:t xml:space="preserve">. A </w:t>
      </w:r>
      <w:proofErr w:type="spellStart"/>
      <w:r>
        <w:t>Darknet</w:t>
      </w:r>
      <w:proofErr w:type="spellEnd"/>
      <w:r>
        <w:t xml:space="preserve"> egy C alapon írt CUDA</w:t>
      </w:r>
      <w:r w:rsidR="004446F9">
        <w:t>-t használó neurális hálózati keretrendszer.</w:t>
      </w:r>
      <w:r w:rsidR="00BB55BB">
        <w:fldChar w:fldCharType="begin"/>
      </w:r>
      <w:r w:rsidR="00BB55BB">
        <w:instrText xml:space="preserve"> REF _Ref70631239 \r \h </w:instrText>
      </w:r>
      <w:r w:rsidR="00BB55BB">
        <w:fldChar w:fldCharType="separate"/>
      </w:r>
      <w:r w:rsidR="00DF6F88">
        <w:t>[9]</w:t>
      </w:r>
      <w:r w:rsidR="00BB55BB">
        <w:fldChar w:fldCharType="end"/>
      </w:r>
      <w:r w:rsidR="004446F9">
        <w:t xml:space="preserve"> Ez a keretrendszer a YOLO-hoz eredetileg írt keretrendszer és</w:t>
      </w:r>
      <w:r w:rsidR="000C2908">
        <w:t xml:space="preserve"> a YOLO eredeti implementációja. A </w:t>
      </w:r>
      <w:r w:rsidR="00DF6B00">
        <w:t xml:space="preserve">keretrendszer képes CPU és CUDA </w:t>
      </w:r>
      <w:r w:rsidR="003C188A">
        <w:t xml:space="preserve">gyorsítóval működni, támogatja az </w:t>
      </w:r>
      <w:proofErr w:type="spellStart"/>
      <w:r w:rsidR="003C188A">
        <w:t>OpenCV</w:t>
      </w:r>
      <w:proofErr w:type="spellEnd"/>
      <w:r w:rsidR="003C188A">
        <w:t xml:space="preserve"> könyvtárakat, aminek a segítségével különböző </w:t>
      </w:r>
      <w:r w:rsidR="005D0633">
        <w:t>egyéb funkciók is megvalósításra kerültek.</w:t>
      </w:r>
    </w:p>
    <w:p w14:paraId="614F5A1F" w14:textId="00B4D09A" w:rsidR="00DA41A7" w:rsidRDefault="005D0633" w:rsidP="00B21124">
      <w:r>
        <w:t xml:space="preserve">A </w:t>
      </w:r>
      <w:proofErr w:type="spellStart"/>
      <w:r>
        <w:t>Darknet</w:t>
      </w:r>
      <w:proofErr w:type="spellEnd"/>
      <w:r>
        <w:t xml:space="preserve"> mellett természetesen vannak más megvalósításai is az algoritmusnak.</w:t>
      </w:r>
      <w:r w:rsidR="00C963BE">
        <w:t xml:space="preserve"> Létezik </w:t>
      </w:r>
      <w:r w:rsidR="008B0CC2">
        <w:t xml:space="preserve">különböző Python alapokon megvalósított megoldásai is, pl. </w:t>
      </w:r>
      <w:proofErr w:type="spellStart"/>
      <w:r w:rsidR="008B0CC2">
        <w:t>PyTorch</w:t>
      </w:r>
      <w:proofErr w:type="spellEnd"/>
      <w:r w:rsidR="008B0CC2">
        <w:t xml:space="preserve"> vagy </w:t>
      </w:r>
      <w:proofErr w:type="spellStart"/>
      <w:r w:rsidR="008B0CC2">
        <w:t>Tensorflow</w:t>
      </w:r>
      <w:proofErr w:type="spellEnd"/>
      <w:r w:rsidR="008B0CC2">
        <w:t xml:space="preserve"> alapokon </w:t>
      </w:r>
      <w:r w:rsidR="003F572B">
        <w:t>készült megoldások.</w:t>
      </w:r>
      <w:r w:rsidR="00392F6E">
        <w:t xml:space="preserve"> </w:t>
      </w:r>
      <w:r w:rsidR="003F572B">
        <w:t>A program szempontjából a lényege</w:t>
      </w:r>
      <w:r w:rsidR="009D074B">
        <w:t xml:space="preserve">s követelmények a GPU-n történő futás, Python nyelven implementálva és minél jobb eredményeket </w:t>
      </w:r>
      <w:r w:rsidR="00D763AD">
        <w:t xml:space="preserve">visszaadva. </w:t>
      </w:r>
      <w:r w:rsidR="007A3025">
        <w:t>Ezért a program szempontjából ideális választás a Y</w:t>
      </w:r>
      <w:r w:rsidR="004B5156">
        <w:t>OLO</w:t>
      </w:r>
      <w:r w:rsidR="007A3025">
        <w:t>v4</w:t>
      </w:r>
      <w:r w:rsidR="004B5156">
        <w:t xml:space="preserve"> kiadása</w:t>
      </w:r>
      <w:r w:rsidR="00B21124">
        <w:fldChar w:fldCharType="begin"/>
      </w:r>
      <w:r w:rsidR="00B21124">
        <w:instrText xml:space="preserve"> REF _Ref69760753 \r \h </w:instrText>
      </w:r>
      <w:r w:rsidR="00B21124">
        <w:fldChar w:fldCharType="separate"/>
      </w:r>
      <w:r w:rsidR="00DF6F88">
        <w:t>[21]</w:t>
      </w:r>
      <w:r w:rsidR="00B21124">
        <w:fldChar w:fldCharType="end"/>
      </w:r>
    </w:p>
    <w:p w14:paraId="30EDAB9A" w14:textId="4F3652E7" w:rsidR="00DA41A7" w:rsidRDefault="00DA41A7" w:rsidP="00514009">
      <w:pPr>
        <w:pStyle w:val="Heading2"/>
        <w:numPr>
          <w:ilvl w:val="1"/>
          <w:numId w:val="14"/>
        </w:numPr>
      </w:pPr>
      <w:bookmarkStart w:id="120" w:name="_Toc88572649"/>
      <w:r>
        <w:lastRenderedPageBreak/>
        <w:t>Maszkok</w:t>
      </w:r>
      <w:r w:rsidR="004359FA">
        <w:t xml:space="preserve"> és emberek</w:t>
      </w:r>
      <w:r>
        <w:t xml:space="preserve"> detektálása YOLO algoritmussal</w:t>
      </w:r>
      <w:bookmarkEnd w:id="120"/>
    </w:p>
    <w:p w14:paraId="04DEEA8C" w14:textId="52E03469" w:rsidR="00F24F45" w:rsidRDefault="00765B67" w:rsidP="007F3137">
      <w:r>
        <w:t xml:space="preserve">A maszkok detektálásának folyamatához az algoritmusnak elsők között ismernie kell </w:t>
      </w:r>
      <w:r w:rsidR="00701914">
        <w:t xml:space="preserve">a főbb kategóriákat a maszkviselési módok között. Ezek közül hármat lehet elkülöníteni, amikor visel maszkot, amikor rosszul viseli a maszkot, és amikor egyáltalán nem visel maszkot. A </w:t>
      </w:r>
      <w:r w:rsidR="00131625">
        <w:t xml:space="preserve">maszkviselés az az eset, amikor a személy teljesen viseli a maszkját, az orrát és a száját is egyaránt eltakarja. A </w:t>
      </w:r>
      <w:r w:rsidR="00EE432D">
        <w:t xml:space="preserve">rossz maszkviselés az az eset, amikor a személy visel, maszkot, csak az nem takarja az orrát, amivel így ugyanúgy </w:t>
      </w:r>
      <w:r w:rsidR="00D86DE7">
        <w:t>fertőzőképes marad, mivel az orrából a nedves cseppek ugyanúgy ki tudnak szállni a maszkon kívülre. A</w:t>
      </w:r>
      <w:r w:rsidR="00D1515F">
        <w:t xml:space="preserve"> harmadik eset, amikor egyáltalán nem viseli a maszkot, az alatt azt az esetet értjük, amikor se a száját, se az orrát nem takarja a maszk</w:t>
      </w:r>
      <w:r w:rsidR="00E32871">
        <w:t xml:space="preserve"> </w:t>
      </w:r>
      <w:r w:rsidR="00D1515F">
        <w:t>(vagy az állán van). Ez az eset a legrosszabb a három közül, mert így teljesen védtelen a</w:t>
      </w:r>
      <w:r w:rsidR="00E32871">
        <w:t xml:space="preserve"> személy.</w:t>
      </w:r>
    </w:p>
    <w:p w14:paraId="304B90E5" w14:textId="741FE1D8" w:rsidR="00DA41A7" w:rsidRDefault="003328CD" w:rsidP="00D6615C">
      <w:r>
        <w:t>Ezeket az eseteket</w:t>
      </w:r>
      <w:r w:rsidR="00A25ADF">
        <w:t>,</w:t>
      </w:r>
      <w:r>
        <w:t xml:space="preserve"> hogy fel tudja ismerni az algoritmus első lépésnek meg kell tanítani </w:t>
      </w:r>
      <w:r w:rsidR="00A25ADF">
        <w:t>vele. A betanítás során a hálóba képeket táplálunk, megadva a képrészleteket</w:t>
      </w:r>
      <w:r w:rsidR="002C53CA">
        <w:t>,</w:t>
      </w:r>
      <w:r w:rsidR="00A25ADF">
        <w:t xml:space="preserve"> amiket vizsgáljon, és </w:t>
      </w:r>
      <w:r w:rsidR="002C53CA">
        <w:t xml:space="preserve">azok kategóriáit. Ezek után a neurális háló elvégzi a képek jellemzőinek az összegyűjtését, és </w:t>
      </w:r>
      <w:r w:rsidR="00C370AD">
        <w:t xml:space="preserve">eltárolja a különböző </w:t>
      </w:r>
      <w:r w:rsidR="002B710E">
        <w:t xml:space="preserve">súlyokat egy fájlban. </w:t>
      </w:r>
      <w:r w:rsidR="00724BAF">
        <w:t xml:space="preserve">Ezt a fájlt azután betöltjük a detektorba, és a neurális háló segítségével az algoritmus megkeresi a </w:t>
      </w:r>
      <w:r w:rsidR="005573A8">
        <w:t>különböző objektumokat. Ezeknek az információit is megadja nekünk,</w:t>
      </w:r>
      <w:r w:rsidR="00977BC9">
        <w:t xml:space="preserve"> az érzékelés</w:t>
      </w:r>
      <w:r w:rsidR="002A4FA3">
        <w:t xml:space="preserve"> </w:t>
      </w:r>
      <w:r w:rsidR="000E1DFA">
        <w:t>valószínűségét</w:t>
      </w:r>
      <w:r w:rsidR="00977BC9">
        <w:t>, a</w:t>
      </w:r>
      <w:r w:rsidR="009237BA">
        <w:t xml:space="preserve">z objektumot körülvevő </w:t>
      </w:r>
      <w:r w:rsidR="00E418D4">
        <w:t>befoglaló geometria</w:t>
      </w:r>
      <w:r w:rsidR="009237BA">
        <w:t xml:space="preserve"> koordinátáit</w:t>
      </w:r>
      <w:r w:rsidR="009522B4">
        <w:t xml:space="preserve"> </w:t>
      </w:r>
      <w:r w:rsidR="009237BA">
        <w:t>(</w:t>
      </w:r>
      <w:r w:rsidR="00662D39">
        <w:t>bal felső koordináta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w:r w:rsidR="00662D39">
        <w:t>) és jobb alsó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62D39">
        <w:t>)</w:t>
      </w:r>
      <w:r w:rsidR="009237BA">
        <w:t>).</w:t>
      </w:r>
    </w:p>
    <w:p w14:paraId="7F82602D" w14:textId="273DD20F" w:rsidR="00087F6F" w:rsidRDefault="004359FA" w:rsidP="00D6615C">
      <w:r>
        <w:t>Az emberek detektálás</w:t>
      </w:r>
      <w:r w:rsidR="006242CC">
        <w:t xml:space="preserve">a kicsit egyszerűbb feladat, mivel itt csak 1 állapotot kell felismerni. Itt is </w:t>
      </w:r>
      <w:r w:rsidR="00026EF7">
        <w:t xml:space="preserve">be kell tanítani az algoritmust, azonban mivel az emberek detektálása régebb óta </w:t>
      </w:r>
      <w:r w:rsidR="000A3CF5">
        <w:t xml:space="preserve">aktív témakör, ezért sokkal több adatkészlet áll hozzájuk </w:t>
      </w:r>
      <w:r w:rsidR="00FD1D95">
        <w:t>rendelkezésre, mint a maszkfelismeréshez.</w:t>
      </w:r>
      <w:r w:rsidR="00F6066E">
        <w:t xml:space="preserve"> Sok nagyobb adathalmaz is tartalmaz hozzá </w:t>
      </w:r>
      <w:r w:rsidR="00863B3D">
        <w:t>adatot, mint pl. az MS COCO adatkészlet</w:t>
      </w:r>
      <w:r w:rsidR="002A09E2">
        <w:t>.</w:t>
      </w:r>
      <w:r w:rsidR="002A09E2">
        <w:fldChar w:fldCharType="begin"/>
      </w:r>
      <w:r w:rsidR="002A09E2">
        <w:instrText xml:space="preserve"> REF _Ref69771089 \r \h </w:instrText>
      </w:r>
      <w:r w:rsidR="002A09E2">
        <w:fldChar w:fldCharType="separate"/>
      </w:r>
      <w:r w:rsidR="00DF6F88">
        <w:t>[15]</w:t>
      </w:r>
      <w:r w:rsidR="002A09E2">
        <w:fldChar w:fldCharType="end"/>
      </w:r>
    </w:p>
    <w:p w14:paraId="13B94F6E" w14:textId="5F42BA09" w:rsidR="00DD5F1F" w:rsidRDefault="00C602C5" w:rsidP="00DD5F1F">
      <w:pPr>
        <w:pStyle w:val="Heading2"/>
        <w:numPr>
          <w:ilvl w:val="1"/>
          <w:numId w:val="14"/>
        </w:numPr>
      </w:pPr>
      <w:bookmarkStart w:id="121" w:name="_Toc88572650"/>
      <w:r>
        <w:t>Rendszer</w:t>
      </w:r>
      <w:r w:rsidR="00D94EB3">
        <w:t xml:space="preserve"> felépítése</w:t>
      </w:r>
      <w:bookmarkEnd w:id="121"/>
    </w:p>
    <w:p w14:paraId="48971937" w14:textId="2BA24ADE" w:rsidR="0066483A" w:rsidRDefault="0066483A" w:rsidP="0066483A">
      <w:r>
        <w:t xml:space="preserve">A </w:t>
      </w:r>
      <w:r w:rsidR="00C602C5">
        <w:t xml:space="preserve">rendszer az IP kamera </w:t>
      </w:r>
      <w:r w:rsidR="00E418D4">
        <w:t xml:space="preserve">beérkező </w:t>
      </w:r>
      <w:r w:rsidR="00C602C5">
        <w:t xml:space="preserve">képét </w:t>
      </w:r>
      <w:proofErr w:type="spellStart"/>
      <w:r w:rsidR="00C602C5">
        <w:t>képkockánként</w:t>
      </w:r>
      <w:proofErr w:type="spellEnd"/>
      <w:r w:rsidR="00C602C5">
        <w:t xml:space="preserve"> dolgozza fel</w:t>
      </w:r>
      <w:r w:rsidR="009308A0">
        <w:t>. A kamera képkockáit egyesével</w:t>
      </w:r>
      <w:r w:rsidR="00411AF4">
        <w:t>, egymás után</w:t>
      </w:r>
      <w:r w:rsidR="009308A0">
        <w:t xml:space="preserve"> veszi, és adja tovább a YOLO detektornak. A detektor ezek után </w:t>
      </w:r>
      <w:r w:rsidR="00002E6F">
        <w:t>a neurális hálója segítségével megpróbálja megtalálni a rajta található személyeket és a hozzájuk kapcsolódó arcokat, maszkokat. E</w:t>
      </w:r>
      <w:r w:rsidR="00F874FC">
        <w:t xml:space="preserve">zeknek a megkeresése után a detektor visszaadja a programnak az általa talált eredményt, a </w:t>
      </w:r>
      <w:r w:rsidR="00411AF4">
        <w:t>befoglaló geometriákat</w:t>
      </w:r>
      <w:r w:rsidR="004F13CF">
        <w:t xml:space="preserve">, és a hozzájuk tartozó </w:t>
      </w:r>
      <w:r w:rsidR="00411AF4">
        <w:t>osztályokat</w:t>
      </w:r>
      <w:r w:rsidR="004F13CF">
        <w:t xml:space="preserve">. Ezek után a program szétválogatja a személyeket, hogy a következő lépések </w:t>
      </w:r>
      <w:r w:rsidR="004F13CF">
        <w:lastRenderedPageBreak/>
        <w:t xml:space="preserve">gyorsabban végre tudjanak </w:t>
      </w:r>
      <w:proofErr w:type="spellStart"/>
      <w:r w:rsidR="004F13CF">
        <w:t>hajtódni</w:t>
      </w:r>
      <w:proofErr w:type="spellEnd"/>
      <w:r w:rsidR="004F13CF">
        <w:t xml:space="preserve">. </w:t>
      </w:r>
      <w:r w:rsidR="00927F2F">
        <w:t>Első lépésnek megnézi, hogy minden emberhez tartozik-e valamilyen állapot</w:t>
      </w:r>
      <w:r w:rsidR="009021D2">
        <w:t>, visel-e maszkot. Ha nem akkor hozzárendel egy nem eldönthető állapotot.</w:t>
      </w:r>
    </w:p>
    <w:p w14:paraId="15CDDB18" w14:textId="3FEFA131" w:rsidR="005915E1" w:rsidRPr="0066483A" w:rsidRDefault="005915E1" w:rsidP="0066483A">
      <w:r>
        <w:t xml:space="preserve">Ezek után a program kettéválik, praktikusan két külön szálra </w:t>
      </w:r>
      <w:proofErr w:type="spellStart"/>
      <w:r w:rsidR="00107F0D">
        <w:t>bontódik</w:t>
      </w:r>
      <w:proofErr w:type="spellEnd"/>
      <w:r w:rsidR="00107F0D">
        <w:t xml:space="preserve">. Az egyik </w:t>
      </w:r>
      <w:r w:rsidR="001A58C5">
        <w:t>szálon</w:t>
      </w:r>
      <w:r w:rsidR="00107F0D">
        <w:t xml:space="preserve"> az emberek maszkviselésének </w:t>
      </w:r>
      <w:r w:rsidR="001A58C5">
        <w:t xml:space="preserve">kiválogatása folyik, a másik vonalon pedig az embereknek a távolságmérése. A maszkviselés kiválogatásánál nézi </w:t>
      </w:r>
      <w:r w:rsidR="000F3454">
        <w:t xml:space="preserve">a program, hogy egy szabálysértésnél az elmúlt 3 képkockában volt-e a detektált terület közelében szintén szabálysértés, így próbálja meg kiszűrni a </w:t>
      </w:r>
      <w:r w:rsidR="001E710D">
        <w:t xml:space="preserve">hibás felismeréseket. Ha volt, akkor elmenti az ezeket tároló tömbbe a program </w:t>
      </w:r>
      <w:r w:rsidR="00255364">
        <w:t>a koordinátáit, emellett tovább</w:t>
      </w:r>
      <w:r w:rsidR="00171B53">
        <w:t xml:space="preserve"> </w:t>
      </w:r>
      <w:r w:rsidR="00255364">
        <w:t xml:space="preserve">küldi az adatbázis felé mentésre. </w:t>
      </w:r>
      <w:r w:rsidR="00171B53">
        <w:t xml:space="preserve">A távolságmérés során a korábban felvázolt távolságmérő algoritmust használva dolgozik a program. </w:t>
      </w:r>
      <w:r w:rsidR="00823888">
        <w:t>Ha talál kettő egymáshoz közel tartózkodó embert, akkor ellenőrzi a maszkviselésüket is</w:t>
      </w:r>
      <w:r w:rsidR="004459CF">
        <w:t xml:space="preserve"> a veszély szintjének meghatározására.</w:t>
      </w:r>
      <w:r w:rsidR="004C0C24">
        <w:t xml:space="preserve"> Ezek után ez a szál is eltárolja az adatbázisban a szerzett információkat. A progr</w:t>
      </w:r>
      <w:r w:rsidR="00696E5A">
        <w:t xml:space="preserve">am a legvégén még ellenőrzi, hogy </w:t>
      </w:r>
      <w:r w:rsidR="00E21180">
        <w:t>mennyi ideje volt lementve a legutóbbi videofelvétel, és ha 1 órája vagy azon kívül, akkor a jelenlegi fájl lezárja, és új fájlba kezdi el menteni a következő felvételt.</w:t>
      </w:r>
    </w:p>
    <w:p w14:paraId="249EEB51" w14:textId="23C44C9B" w:rsidR="0066483A" w:rsidRDefault="0066483A" w:rsidP="0066483A">
      <w:pPr>
        <w:jc w:val="center"/>
      </w:pPr>
      <w:r>
        <w:rPr>
          <w:noProof/>
        </w:rPr>
        <w:lastRenderedPageBreak/>
        <w:drawing>
          <wp:inline distT="0" distB="0" distL="0" distR="0" wp14:anchorId="43C15C58" wp14:editId="5D896372">
            <wp:extent cx="3333115" cy="75896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353008" cy="7634930"/>
                    </a:xfrm>
                    <a:prstGeom prst="rect">
                      <a:avLst/>
                    </a:prstGeom>
                  </pic:spPr>
                </pic:pic>
              </a:graphicData>
            </a:graphic>
          </wp:inline>
        </w:drawing>
      </w:r>
    </w:p>
    <w:p w14:paraId="38E563E4" w14:textId="5353632D" w:rsidR="00937395" w:rsidRDefault="005E4B6F" w:rsidP="00B13E4E">
      <w:pPr>
        <w:pStyle w:val="Subtitle"/>
      </w:pPr>
      <w:r>
        <w:t>7.</w:t>
      </w:r>
      <w:r w:rsidR="0066483A">
        <w:t xml:space="preserve"> ábra: A rendszer felépítésének vázlata</w:t>
      </w:r>
    </w:p>
    <w:p w14:paraId="36679D1B" w14:textId="23ED1B2D" w:rsidR="00763D4E" w:rsidRDefault="00763D4E" w:rsidP="00514009">
      <w:pPr>
        <w:pStyle w:val="Heading2"/>
        <w:numPr>
          <w:ilvl w:val="1"/>
          <w:numId w:val="14"/>
        </w:numPr>
      </w:pPr>
      <w:bookmarkStart w:id="122" w:name="_Toc88572651"/>
      <w:r>
        <w:lastRenderedPageBreak/>
        <w:t>Kimeneti adatok tárolásának módja</w:t>
      </w:r>
      <w:bookmarkEnd w:id="122"/>
    </w:p>
    <w:p w14:paraId="46D31421" w14:textId="13DDB66E" w:rsidR="00C11BC1" w:rsidRDefault="00024B89" w:rsidP="002104FC">
      <w:pPr>
        <w:jc w:val="center"/>
      </w:pPr>
      <w:r>
        <w:rPr>
          <w:noProof/>
        </w:rPr>
        <w:drawing>
          <wp:inline distT="0" distB="0" distL="0" distR="0" wp14:anchorId="3BAC4831" wp14:editId="471CAE79">
            <wp:extent cx="6135996" cy="298874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84551" cy="3012390"/>
                    </a:xfrm>
                    <a:prstGeom prst="rect">
                      <a:avLst/>
                    </a:prstGeom>
                  </pic:spPr>
                </pic:pic>
              </a:graphicData>
            </a:graphic>
          </wp:inline>
        </w:drawing>
      </w:r>
    </w:p>
    <w:p w14:paraId="587342B8" w14:textId="502BB5C8" w:rsidR="006A57FC" w:rsidRDefault="005E4B6F" w:rsidP="00B13E4E">
      <w:pPr>
        <w:pStyle w:val="Subtitle"/>
      </w:pPr>
      <w:r>
        <w:t>8</w:t>
      </w:r>
      <w:r w:rsidR="00136E95">
        <w:t>. ára: A</w:t>
      </w:r>
      <w:r w:rsidR="00D02524">
        <w:t xml:space="preserve">z adatbázis </w:t>
      </w:r>
      <w:r w:rsidR="00136E95">
        <w:t>felépítési terve</w:t>
      </w:r>
    </w:p>
    <w:p w14:paraId="168A23C9" w14:textId="6E4FC8E2" w:rsidR="000D72C7" w:rsidRPr="00495167" w:rsidRDefault="000D72C7" w:rsidP="000D72C7">
      <w:pPr>
        <w:pStyle w:val="Subtitle"/>
        <w:rPr>
          <w:b/>
          <w:bCs/>
        </w:rPr>
      </w:pPr>
      <w:r>
        <w:t xml:space="preserve">1. táblázat: A </w:t>
      </w:r>
      <w:proofErr w:type="spellStart"/>
      <w:r>
        <w:t>videos</w:t>
      </w:r>
      <w:proofErr w:type="spellEnd"/>
      <w:r>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0D72C7" w:rsidRPr="00495167" w14:paraId="2F975C19" w14:textId="77777777" w:rsidTr="005049DC">
        <w:tc>
          <w:tcPr>
            <w:tcW w:w="2122" w:type="dxa"/>
            <w:vMerge w:val="restart"/>
            <w:tcBorders>
              <w:top w:val="single" w:sz="12" w:space="0" w:color="auto"/>
              <w:left w:val="single" w:sz="12" w:space="0" w:color="auto"/>
            </w:tcBorders>
            <w:vAlign w:val="center"/>
          </w:tcPr>
          <w:p w14:paraId="4C8B9B1A" w14:textId="77777777" w:rsidR="000D72C7" w:rsidRPr="00495167" w:rsidRDefault="000D72C7" w:rsidP="005049DC">
            <w:pPr>
              <w:jc w:val="center"/>
              <w:rPr>
                <w:b/>
                <w:bCs/>
              </w:rPr>
            </w:pPr>
            <w:r w:rsidRPr="00495167">
              <w:rPr>
                <w:b/>
                <w:bCs/>
              </w:rPr>
              <w:br w:type="page"/>
              <w:t>Egyedhalmaz</w:t>
            </w:r>
          </w:p>
        </w:tc>
        <w:tc>
          <w:tcPr>
            <w:tcW w:w="3402" w:type="dxa"/>
            <w:gridSpan w:val="2"/>
            <w:tcBorders>
              <w:top w:val="single" w:sz="12" w:space="0" w:color="auto"/>
            </w:tcBorders>
            <w:vAlign w:val="center"/>
          </w:tcPr>
          <w:p w14:paraId="22CA206B" w14:textId="77777777" w:rsidR="000D72C7" w:rsidRPr="00495167" w:rsidRDefault="000D72C7" w:rsidP="005049DC">
            <w:pPr>
              <w:jc w:val="center"/>
              <w:rPr>
                <w:b/>
                <w:bCs/>
              </w:rPr>
            </w:pPr>
            <w:r w:rsidRPr="00495167">
              <w:rPr>
                <w:b/>
                <w:bCs/>
              </w:rPr>
              <w:t>Attribútum</w:t>
            </w:r>
          </w:p>
        </w:tc>
        <w:tc>
          <w:tcPr>
            <w:tcW w:w="1559" w:type="dxa"/>
            <w:vMerge w:val="restart"/>
            <w:tcBorders>
              <w:top w:val="single" w:sz="12" w:space="0" w:color="auto"/>
            </w:tcBorders>
            <w:vAlign w:val="center"/>
          </w:tcPr>
          <w:p w14:paraId="3F4A78E5" w14:textId="77777777" w:rsidR="000D72C7" w:rsidRPr="00495167" w:rsidRDefault="000D72C7" w:rsidP="005049DC">
            <w:pPr>
              <w:jc w:val="center"/>
              <w:rPr>
                <w:b/>
                <w:bCs/>
              </w:rPr>
            </w:pPr>
            <w:r w:rsidRPr="00495167">
              <w:rPr>
                <w:b/>
                <w:bCs/>
              </w:rPr>
              <w:t>Adattípus</w:t>
            </w:r>
          </w:p>
        </w:tc>
        <w:tc>
          <w:tcPr>
            <w:tcW w:w="1933" w:type="dxa"/>
            <w:vMerge w:val="restart"/>
            <w:tcBorders>
              <w:top w:val="single" w:sz="12" w:space="0" w:color="auto"/>
              <w:right w:val="single" w:sz="12" w:space="0" w:color="auto"/>
            </w:tcBorders>
            <w:vAlign w:val="center"/>
          </w:tcPr>
          <w:p w14:paraId="270CC2BC" w14:textId="77777777" w:rsidR="000D72C7" w:rsidRPr="00495167" w:rsidRDefault="000D72C7" w:rsidP="005049DC">
            <w:pPr>
              <w:jc w:val="center"/>
              <w:rPr>
                <w:b/>
                <w:bCs/>
              </w:rPr>
            </w:pPr>
            <w:r w:rsidRPr="00495167">
              <w:rPr>
                <w:b/>
                <w:bCs/>
              </w:rPr>
              <w:t>Tulajdonság típusa</w:t>
            </w:r>
          </w:p>
        </w:tc>
      </w:tr>
      <w:tr w:rsidR="000D72C7" w:rsidRPr="00495167" w14:paraId="1DECF15F" w14:textId="77777777" w:rsidTr="005049DC">
        <w:tc>
          <w:tcPr>
            <w:tcW w:w="2122" w:type="dxa"/>
            <w:vMerge/>
            <w:tcBorders>
              <w:left w:val="single" w:sz="12" w:space="0" w:color="auto"/>
            </w:tcBorders>
            <w:vAlign w:val="center"/>
          </w:tcPr>
          <w:p w14:paraId="5CB4EE97" w14:textId="77777777" w:rsidR="000D72C7" w:rsidRPr="00495167" w:rsidRDefault="000D72C7" w:rsidP="005049DC">
            <w:pPr>
              <w:jc w:val="center"/>
              <w:rPr>
                <w:b/>
                <w:bCs/>
              </w:rPr>
            </w:pPr>
          </w:p>
        </w:tc>
        <w:tc>
          <w:tcPr>
            <w:tcW w:w="1559" w:type="dxa"/>
            <w:tcBorders>
              <w:top w:val="single" w:sz="12" w:space="0" w:color="auto"/>
            </w:tcBorders>
            <w:vAlign w:val="center"/>
          </w:tcPr>
          <w:p w14:paraId="243209F3" w14:textId="77777777" w:rsidR="000D72C7" w:rsidRPr="00495167" w:rsidRDefault="000D72C7" w:rsidP="005049DC">
            <w:pPr>
              <w:jc w:val="center"/>
              <w:rPr>
                <w:b/>
                <w:bCs/>
              </w:rPr>
            </w:pPr>
            <w:r w:rsidRPr="00495167">
              <w:rPr>
                <w:b/>
                <w:bCs/>
              </w:rPr>
              <w:t>Név</w:t>
            </w:r>
          </w:p>
        </w:tc>
        <w:tc>
          <w:tcPr>
            <w:tcW w:w="1843" w:type="dxa"/>
            <w:tcBorders>
              <w:top w:val="single" w:sz="12" w:space="0" w:color="auto"/>
            </w:tcBorders>
            <w:vAlign w:val="center"/>
          </w:tcPr>
          <w:p w14:paraId="2EB462C1" w14:textId="77777777" w:rsidR="000D72C7" w:rsidRPr="00495167" w:rsidRDefault="000D72C7" w:rsidP="005049DC">
            <w:pPr>
              <w:jc w:val="center"/>
              <w:rPr>
                <w:b/>
                <w:bCs/>
              </w:rPr>
            </w:pPr>
            <w:r w:rsidRPr="00495167">
              <w:rPr>
                <w:b/>
                <w:bCs/>
              </w:rPr>
              <w:t>Szöveges értelmezés</w:t>
            </w:r>
          </w:p>
        </w:tc>
        <w:tc>
          <w:tcPr>
            <w:tcW w:w="1559" w:type="dxa"/>
            <w:vMerge/>
            <w:vAlign w:val="center"/>
          </w:tcPr>
          <w:p w14:paraId="593D57C9" w14:textId="77777777" w:rsidR="000D72C7" w:rsidRPr="00495167" w:rsidRDefault="000D72C7" w:rsidP="005049DC">
            <w:pPr>
              <w:jc w:val="center"/>
              <w:rPr>
                <w:b/>
                <w:bCs/>
              </w:rPr>
            </w:pPr>
          </w:p>
        </w:tc>
        <w:tc>
          <w:tcPr>
            <w:tcW w:w="1933" w:type="dxa"/>
            <w:vMerge/>
            <w:tcBorders>
              <w:right w:val="single" w:sz="12" w:space="0" w:color="auto"/>
            </w:tcBorders>
            <w:vAlign w:val="center"/>
          </w:tcPr>
          <w:p w14:paraId="215D9369" w14:textId="77777777" w:rsidR="000D72C7" w:rsidRPr="00495167" w:rsidRDefault="000D72C7" w:rsidP="005049DC">
            <w:pPr>
              <w:jc w:val="center"/>
              <w:rPr>
                <w:b/>
                <w:bCs/>
              </w:rPr>
            </w:pPr>
          </w:p>
        </w:tc>
      </w:tr>
      <w:tr w:rsidR="000D72C7" w:rsidRPr="00495167" w14:paraId="5EE024EA" w14:textId="77777777" w:rsidTr="005049DC">
        <w:tc>
          <w:tcPr>
            <w:tcW w:w="2122" w:type="dxa"/>
            <w:vMerge w:val="restart"/>
            <w:tcBorders>
              <w:top w:val="single" w:sz="12" w:space="0" w:color="auto"/>
              <w:left w:val="single" w:sz="12" w:space="0" w:color="auto"/>
            </w:tcBorders>
            <w:vAlign w:val="center"/>
          </w:tcPr>
          <w:p w14:paraId="25F49544" w14:textId="77777777" w:rsidR="000D72C7" w:rsidRPr="000D72C7" w:rsidRDefault="000D72C7" w:rsidP="005049DC">
            <w:pPr>
              <w:jc w:val="center"/>
            </w:pPr>
            <w:proofErr w:type="spellStart"/>
            <w:r w:rsidRPr="000D72C7">
              <w:t>videos</w:t>
            </w:r>
            <w:proofErr w:type="spellEnd"/>
          </w:p>
        </w:tc>
        <w:tc>
          <w:tcPr>
            <w:tcW w:w="1559" w:type="dxa"/>
            <w:tcBorders>
              <w:top w:val="single" w:sz="12" w:space="0" w:color="auto"/>
            </w:tcBorders>
            <w:vAlign w:val="center"/>
          </w:tcPr>
          <w:p w14:paraId="330F1DAE" w14:textId="77777777" w:rsidR="000D72C7" w:rsidRPr="000D72C7" w:rsidRDefault="000D72C7" w:rsidP="005049DC">
            <w:pPr>
              <w:jc w:val="center"/>
            </w:pPr>
            <w:proofErr w:type="spellStart"/>
            <w:r w:rsidRPr="000D72C7">
              <w:t>videoID</w:t>
            </w:r>
            <w:proofErr w:type="spellEnd"/>
          </w:p>
        </w:tc>
        <w:tc>
          <w:tcPr>
            <w:tcW w:w="1843" w:type="dxa"/>
            <w:tcBorders>
              <w:top w:val="single" w:sz="12" w:space="0" w:color="auto"/>
            </w:tcBorders>
            <w:vAlign w:val="center"/>
          </w:tcPr>
          <w:p w14:paraId="65F27D17" w14:textId="77777777" w:rsidR="000D72C7" w:rsidRPr="000D72C7" w:rsidRDefault="000D72C7" w:rsidP="005049DC">
            <w:pPr>
              <w:jc w:val="center"/>
            </w:pPr>
            <w:r w:rsidRPr="000D72C7">
              <w:t>Azonosító kód</w:t>
            </w:r>
          </w:p>
        </w:tc>
        <w:tc>
          <w:tcPr>
            <w:tcW w:w="1559" w:type="dxa"/>
            <w:tcBorders>
              <w:top w:val="single" w:sz="12" w:space="0" w:color="auto"/>
            </w:tcBorders>
            <w:vAlign w:val="center"/>
          </w:tcPr>
          <w:p w14:paraId="22B5D63D" w14:textId="77777777" w:rsidR="000D72C7" w:rsidRPr="000D72C7" w:rsidRDefault="000D72C7" w:rsidP="005049DC">
            <w:pPr>
              <w:jc w:val="center"/>
            </w:pPr>
            <w:r w:rsidRPr="000D72C7">
              <w:t>int</w:t>
            </w:r>
          </w:p>
        </w:tc>
        <w:tc>
          <w:tcPr>
            <w:tcW w:w="1933" w:type="dxa"/>
            <w:tcBorders>
              <w:top w:val="single" w:sz="12" w:space="0" w:color="auto"/>
              <w:right w:val="single" w:sz="12" w:space="0" w:color="auto"/>
            </w:tcBorders>
            <w:vAlign w:val="center"/>
          </w:tcPr>
          <w:p w14:paraId="34E8B7CE" w14:textId="77777777" w:rsidR="000D72C7" w:rsidRPr="000D72C7" w:rsidRDefault="000D72C7" w:rsidP="005049DC">
            <w:pPr>
              <w:jc w:val="center"/>
            </w:pPr>
            <w:r w:rsidRPr="000D72C7">
              <w:t>idegen azonosító</w:t>
            </w:r>
          </w:p>
        </w:tc>
      </w:tr>
      <w:tr w:rsidR="000D72C7" w:rsidRPr="00495167" w14:paraId="05E4469C" w14:textId="77777777" w:rsidTr="005049DC">
        <w:tc>
          <w:tcPr>
            <w:tcW w:w="2122" w:type="dxa"/>
            <w:vMerge/>
            <w:tcBorders>
              <w:left w:val="single" w:sz="12" w:space="0" w:color="auto"/>
            </w:tcBorders>
            <w:vAlign w:val="center"/>
          </w:tcPr>
          <w:p w14:paraId="57F4FEFF" w14:textId="77777777" w:rsidR="000D72C7" w:rsidRPr="000D72C7" w:rsidRDefault="000D72C7" w:rsidP="005049DC">
            <w:pPr>
              <w:jc w:val="center"/>
            </w:pPr>
          </w:p>
        </w:tc>
        <w:tc>
          <w:tcPr>
            <w:tcW w:w="1559" w:type="dxa"/>
            <w:vAlign w:val="center"/>
          </w:tcPr>
          <w:p w14:paraId="6CE75C3E" w14:textId="77777777" w:rsidR="000D72C7" w:rsidRPr="000D72C7" w:rsidRDefault="000D72C7" w:rsidP="005049DC">
            <w:pPr>
              <w:jc w:val="center"/>
            </w:pPr>
            <w:proofErr w:type="spellStart"/>
            <w:r w:rsidRPr="000D72C7">
              <w:t>videoName</w:t>
            </w:r>
            <w:proofErr w:type="spellEnd"/>
          </w:p>
        </w:tc>
        <w:tc>
          <w:tcPr>
            <w:tcW w:w="1843" w:type="dxa"/>
            <w:vAlign w:val="center"/>
          </w:tcPr>
          <w:p w14:paraId="02CAAE0A" w14:textId="77777777" w:rsidR="000D72C7" w:rsidRPr="000D72C7" w:rsidRDefault="000D72C7" w:rsidP="005049DC">
            <w:pPr>
              <w:jc w:val="center"/>
            </w:pPr>
            <w:r w:rsidRPr="000D72C7">
              <w:t>A videó neve</w:t>
            </w:r>
          </w:p>
        </w:tc>
        <w:tc>
          <w:tcPr>
            <w:tcW w:w="1559" w:type="dxa"/>
            <w:vAlign w:val="center"/>
          </w:tcPr>
          <w:p w14:paraId="34835E52" w14:textId="0DFA7D02" w:rsidR="000D72C7" w:rsidRPr="000D72C7" w:rsidRDefault="00702A29" w:rsidP="005049DC">
            <w:pPr>
              <w:jc w:val="center"/>
            </w:pPr>
            <w:proofErr w:type="spellStart"/>
            <w:r>
              <w:t>varchar</w:t>
            </w:r>
            <w:proofErr w:type="spellEnd"/>
            <w:r>
              <w:t>(20)</w:t>
            </w:r>
          </w:p>
        </w:tc>
        <w:tc>
          <w:tcPr>
            <w:tcW w:w="1933" w:type="dxa"/>
            <w:tcBorders>
              <w:right w:val="single" w:sz="12" w:space="0" w:color="auto"/>
            </w:tcBorders>
            <w:vAlign w:val="center"/>
          </w:tcPr>
          <w:p w14:paraId="2EC63B78" w14:textId="77777777" w:rsidR="000D72C7" w:rsidRPr="000D72C7" w:rsidRDefault="000D72C7" w:rsidP="005049DC">
            <w:pPr>
              <w:jc w:val="center"/>
            </w:pPr>
            <w:r w:rsidRPr="000D72C7">
              <w:t>leíró</w:t>
            </w:r>
          </w:p>
        </w:tc>
      </w:tr>
      <w:tr w:rsidR="000D72C7" w:rsidRPr="00495167" w14:paraId="29BCAB91" w14:textId="77777777" w:rsidTr="005049DC">
        <w:tc>
          <w:tcPr>
            <w:tcW w:w="2122" w:type="dxa"/>
            <w:vMerge/>
            <w:tcBorders>
              <w:left w:val="single" w:sz="12" w:space="0" w:color="auto"/>
            </w:tcBorders>
            <w:vAlign w:val="center"/>
          </w:tcPr>
          <w:p w14:paraId="2175843F" w14:textId="77777777" w:rsidR="000D72C7" w:rsidRPr="000D72C7" w:rsidRDefault="000D72C7" w:rsidP="005049DC">
            <w:pPr>
              <w:jc w:val="center"/>
            </w:pPr>
          </w:p>
        </w:tc>
        <w:tc>
          <w:tcPr>
            <w:tcW w:w="1559" w:type="dxa"/>
            <w:vAlign w:val="center"/>
          </w:tcPr>
          <w:p w14:paraId="345F39DB" w14:textId="77777777" w:rsidR="000D72C7" w:rsidRPr="000D72C7" w:rsidRDefault="000D72C7" w:rsidP="005049DC">
            <w:pPr>
              <w:jc w:val="center"/>
            </w:pPr>
            <w:proofErr w:type="spellStart"/>
            <w:r w:rsidRPr="000D72C7">
              <w:t>videoDate</w:t>
            </w:r>
            <w:proofErr w:type="spellEnd"/>
          </w:p>
        </w:tc>
        <w:tc>
          <w:tcPr>
            <w:tcW w:w="1843" w:type="dxa"/>
            <w:vAlign w:val="center"/>
          </w:tcPr>
          <w:p w14:paraId="443B5FA6" w14:textId="4F7CB99F" w:rsidR="000D72C7" w:rsidRPr="000D72C7" w:rsidRDefault="000D72C7" w:rsidP="005049DC">
            <w:pPr>
              <w:jc w:val="center"/>
            </w:pPr>
            <w:r w:rsidRPr="000D72C7">
              <w:t>A videó készültének ideje</w:t>
            </w:r>
            <w:r w:rsidR="00702A29">
              <w:t>(kezdőidő)</w:t>
            </w:r>
          </w:p>
        </w:tc>
        <w:tc>
          <w:tcPr>
            <w:tcW w:w="1559" w:type="dxa"/>
            <w:vAlign w:val="center"/>
          </w:tcPr>
          <w:p w14:paraId="34D13C05" w14:textId="77777777" w:rsidR="000D72C7" w:rsidRPr="000D72C7" w:rsidRDefault="000D72C7" w:rsidP="005049DC">
            <w:pPr>
              <w:jc w:val="center"/>
            </w:pPr>
            <w:proofErr w:type="spellStart"/>
            <w:r w:rsidRPr="000D72C7">
              <w:t>datetime</w:t>
            </w:r>
            <w:proofErr w:type="spellEnd"/>
          </w:p>
        </w:tc>
        <w:tc>
          <w:tcPr>
            <w:tcW w:w="1933" w:type="dxa"/>
            <w:tcBorders>
              <w:right w:val="single" w:sz="12" w:space="0" w:color="auto"/>
            </w:tcBorders>
            <w:vAlign w:val="center"/>
          </w:tcPr>
          <w:p w14:paraId="59F8680D" w14:textId="77777777" w:rsidR="000D72C7" w:rsidRPr="000D72C7" w:rsidRDefault="000D72C7" w:rsidP="005049DC">
            <w:pPr>
              <w:jc w:val="center"/>
            </w:pPr>
            <w:r w:rsidRPr="000D72C7">
              <w:t>leíró</w:t>
            </w:r>
          </w:p>
        </w:tc>
      </w:tr>
      <w:tr w:rsidR="000D72C7" w:rsidRPr="00495167" w14:paraId="00A4F9BB" w14:textId="77777777" w:rsidTr="005049DC">
        <w:tc>
          <w:tcPr>
            <w:tcW w:w="2122" w:type="dxa"/>
            <w:vMerge/>
            <w:tcBorders>
              <w:left w:val="single" w:sz="12" w:space="0" w:color="auto"/>
            </w:tcBorders>
            <w:vAlign w:val="center"/>
          </w:tcPr>
          <w:p w14:paraId="460EA248" w14:textId="77777777" w:rsidR="000D72C7" w:rsidRPr="000D72C7" w:rsidRDefault="000D72C7" w:rsidP="005049DC">
            <w:pPr>
              <w:jc w:val="center"/>
            </w:pPr>
          </w:p>
        </w:tc>
        <w:tc>
          <w:tcPr>
            <w:tcW w:w="1559" w:type="dxa"/>
            <w:vAlign w:val="center"/>
          </w:tcPr>
          <w:p w14:paraId="3A747E5F" w14:textId="77777777" w:rsidR="000D72C7" w:rsidRPr="000D72C7" w:rsidRDefault="000D72C7" w:rsidP="005049DC">
            <w:pPr>
              <w:jc w:val="center"/>
            </w:pPr>
            <w:proofErr w:type="spellStart"/>
            <w:r w:rsidRPr="000D72C7">
              <w:t>videoURL</w:t>
            </w:r>
            <w:proofErr w:type="spellEnd"/>
          </w:p>
        </w:tc>
        <w:tc>
          <w:tcPr>
            <w:tcW w:w="1843" w:type="dxa"/>
            <w:vAlign w:val="center"/>
          </w:tcPr>
          <w:p w14:paraId="2220D0AA" w14:textId="77777777" w:rsidR="000D72C7" w:rsidRPr="000D72C7" w:rsidRDefault="000D72C7" w:rsidP="005049DC">
            <w:pPr>
              <w:jc w:val="center"/>
            </w:pPr>
            <w:r w:rsidRPr="000D72C7">
              <w:t>A videó elérési útvonala</w:t>
            </w:r>
          </w:p>
        </w:tc>
        <w:tc>
          <w:tcPr>
            <w:tcW w:w="1559" w:type="dxa"/>
            <w:vAlign w:val="center"/>
          </w:tcPr>
          <w:p w14:paraId="5FF1CE8A" w14:textId="77777777" w:rsidR="000D72C7" w:rsidRPr="000D72C7" w:rsidRDefault="000D72C7" w:rsidP="005049DC">
            <w:pPr>
              <w:jc w:val="center"/>
            </w:pPr>
            <w:proofErr w:type="spellStart"/>
            <w:r w:rsidRPr="000D72C7">
              <w:t>varchar</w:t>
            </w:r>
            <w:proofErr w:type="spellEnd"/>
            <w:r w:rsidRPr="000D72C7">
              <w:t>(45)</w:t>
            </w:r>
          </w:p>
        </w:tc>
        <w:tc>
          <w:tcPr>
            <w:tcW w:w="1933" w:type="dxa"/>
            <w:tcBorders>
              <w:right w:val="single" w:sz="12" w:space="0" w:color="auto"/>
            </w:tcBorders>
            <w:vAlign w:val="center"/>
          </w:tcPr>
          <w:p w14:paraId="5A8D7A98" w14:textId="77777777" w:rsidR="000D72C7" w:rsidRPr="000D72C7" w:rsidRDefault="000D72C7" w:rsidP="005049DC">
            <w:pPr>
              <w:jc w:val="center"/>
            </w:pPr>
            <w:r w:rsidRPr="000D72C7">
              <w:t>leíró</w:t>
            </w:r>
          </w:p>
        </w:tc>
      </w:tr>
      <w:tr w:rsidR="000D72C7" w:rsidRPr="00495167" w14:paraId="3F08B17B" w14:textId="77777777" w:rsidTr="005049DC">
        <w:tc>
          <w:tcPr>
            <w:tcW w:w="2122" w:type="dxa"/>
            <w:vMerge/>
            <w:tcBorders>
              <w:left w:val="single" w:sz="12" w:space="0" w:color="auto"/>
            </w:tcBorders>
            <w:vAlign w:val="center"/>
          </w:tcPr>
          <w:p w14:paraId="540D2C9C" w14:textId="77777777" w:rsidR="000D72C7" w:rsidRPr="000D72C7" w:rsidRDefault="000D72C7" w:rsidP="005049DC">
            <w:pPr>
              <w:jc w:val="center"/>
            </w:pPr>
          </w:p>
        </w:tc>
        <w:tc>
          <w:tcPr>
            <w:tcW w:w="1559" w:type="dxa"/>
            <w:vAlign w:val="center"/>
          </w:tcPr>
          <w:p w14:paraId="187546ED" w14:textId="77777777" w:rsidR="000D72C7" w:rsidRPr="000D72C7" w:rsidRDefault="000D72C7" w:rsidP="005049DC">
            <w:pPr>
              <w:jc w:val="center"/>
            </w:pPr>
            <w:proofErr w:type="spellStart"/>
            <w:r w:rsidRPr="000D72C7">
              <w:t>videoAvailable</w:t>
            </w:r>
            <w:proofErr w:type="spellEnd"/>
          </w:p>
        </w:tc>
        <w:tc>
          <w:tcPr>
            <w:tcW w:w="1843" w:type="dxa"/>
            <w:vAlign w:val="center"/>
          </w:tcPr>
          <w:p w14:paraId="662EA067" w14:textId="77777777" w:rsidR="000D72C7" w:rsidRPr="000D72C7" w:rsidRDefault="000D72C7" w:rsidP="005049DC">
            <w:pPr>
              <w:jc w:val="center"/>
            </w:pPr>
            <w:r w:rsidRPr="000D72C7">
              <w:t>A videó elérhető-e</w:t>
            </w:r>
          </w:p>
        </w:tc>
        <w:tc>
          <w:tcPr>
            <w:tcW w:w="1559" w:type="dxa"/>
            <w:vAlign w:val="center"/>
          </w:tcPr>
          <w:p w14:paraId="25CC7300" w14:textId="5831773F" w:rsidR="000D72C7" w:rsidRPr="000D72C7" w:rsidRDefault="00E1274E" w:rsidP="005049DC">
            <w:pPr>
              <w:jc w:val="center"/>
            </w:pPr>
            <w:proofErr w:type="spellStart"/>
            <w:r>
              <w:t>boolean</w:t>
            </w:r>
            <w:proofErr w:type="spellEnd"/>
          </w:p>
        </w:tc>
        <w:tc>
          <w:tcPr>
            <w:tcW w:w="1933" w:type="dxa"/>
            <w:tcBorders>
              <w:right w:val="single" w:sz="12" w:space="0" w:color="auto"/>
            </w:tcBorders>
            <w:vAlign w:val="center"/>
          </w:tcPr>
          <w:p w14:paraId="2F6489D6" w14:textId="77777777" w:rsidR="000D72C7" w:rsidRPr="000D72C7" w:rsidRDefault="000D72C7" w:rsidP="005049DC">
            <w:pPr>
              <w:jc w:val="center"/>
            </w:pPr>
            <w:r w:rsidRPr="000D72C7">
              <w:t>leíró</w:t>
            </w:r>
          </w:p>
        </w:tc>
      </w:tr>
    </w:tbl>
    <w:p w14:paraId="28B1532D" w14:textId="77777777" w:rsidR="000D72C7" w:rsidRDefault="000D72C7">
      <w:pPr>
        <w:widowControl/>
        <w:suppressAutoHyphens w:val="0"/>
        <w:spacing w:line="240" w:lineRule="auto"/>
        <w:jc w:val="left"/>
      </w:pPr>
      <w:r>
        <w:br w:type="page"/>
      </w:r>
    </w:p>
    <w:p w14:paraId="7AA74FB4" w14:textId="77777777" w:rsidR="000D72C7" w:rsidRPr="000D72C7" w:rsidRDefault="000D72C7" w:rsidP="000D72C7">
      <w:pPr>
        <w:pStyle w:val="BodyText"/>
      </w:pPr>
    </w:p>
    <w:p w14:paraId="270EB5DE" w14:textId="26C4A51C" w:rsidR="006A57FC" w:rsidRDefault="000D72C7" w:rsidP="00B13E4E">
      <w:pPr>
        <w:pStyle w:val="Subtitle"/>
      </w:pPr>
      <w:r>
        <w:t>2</w:t>
      </w:r>
      <w:r w:rsidR="00B13E4E">
        <w:t xml:space="preserve">. táblázat: Az </w:t>
      </w:r>
      <w:proofErr w:type="spellStart"/>
      <w:r w:rsidR="00FB0F19">
        <w:t>users</w:t>
      </w:r>
      <w:proofErr w:type="spellEnd"/>
      <w:r w:rsidR="00FB0F19">
        <w:t xml:space="preserve"> tábla </w:t>
      </w:r>
      <w:r w:rsidR="00B13E4E">
        <w:t>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5620B7" w14:paraId="485D6875" w14:textId="77777777" w:rsidTr="00C50E45">
        <w:tc>
          <w:tcPr>
            <w:tcW w:w="2122" w:type="dxa"/>
            <w:vMerge w:val="restart"/>
            <w:tcBorders>
              <w:top w:val="single" w:sz="12" w:space="0" w:color="auto"/>
              <w:left w:val="single" w:sz="12" w:space="0" w:color="auto"/>
            </w:tcBorders>
            <w:vAlign w:val="center"/>
          </w:tcPr>
          <w:p w14:paraId="2C5A0FA9" w14:textId="77777777" w:rsidR="005620B7" w:rsidRPr="002559D7" w:rsidRDefault="005620B7" w:rsidP="00C50E45">
            <w:pPr>
              <w:jc w:val="center"/>
              <w:rPr>
                <w:b/>
                <w:bCs/>
              </w:rPr>
            </w:pPr>
            <w:r>
              <w:br w:type="page"/>
            </w:r>
            <w:r w:rsidRPr="002559D7">
              <w:rPr>
                <w:b/>
                <w:bCs/>
              </w:rPr>
              <w:t>Egyedhalmaz</w:t>
            </w:r>
          </w:p>
        </w:tc>
        <w:tc>
          <w:tcPr>
            <w:tcW w:w="3402" w:type="dxa"/>
            <w:gridSpan w:val="2"/>
            <w:tcBorders>
              <w:top w:val="single" w:sz="12" w:space="0" w:color="auto"/>
            </w:tcBorders>
            <w:vAlign w:val="center"/>
          </w:tcPr>
          <w:p w14:paraId="16178CE8" w14:textId="77777777" w:rsidR="005620B7" w:rsidRPr="002559D7" w:rsidRDefault="005620B7" w:rsidP="00C50E45">
            <w:pPr>
              <w:jc w:val="center"/>
              <w:rPr>
                <w:b/>
                <w:bCs/>
              </w:rPr>
            </w:pPr>
            <w:r w:rsidRPr="002559D7">
              <w:rPr>
                <w:b/>
                <w:bCs/>
              </w:rPr>
              <w:t>Attribútum</w:t>
            </w:r>
          </w:p>
        </w:tc>
        <w:tc>
          <w:tcPr>
            <w:tcW w:w="1559" w:type="dxa"/>
            <w:vMerge w:val="restart"/>
            <w:tcBorders>
              <w:top w:val="single" w:sz="12" w:space="0" w:color="auto"/>
            </w:tcBorders>
            <w:vAlign w:val="center"/>
          </w:tcPr>
          <w:p w14:paraId="208550D6" w14:textId="77777777" w:rsidR="005620B7" w:rsidRPr="002559D7" w:rsidRDefault="005620B7" w:rsidP="00C50E45">
            <w:pPr>
              <w:jc w:val="center"/>
              <w:rPr>
                <w:b/>
                <w:bCs/>
              </w:rPr>
            </w:pPr>
            <w:r w:rsidRPr="002559D7">
              <w:rPr>
                <w:b/>
                <w:bCs/>
              </w:rPr>
              <w:t>Adattípus</w:t>
            </w:r>
          </w:p>
        </w:tc>
        <w:tc>
          <w:tcPr>
            <w:tcW w:w="1933" w:type="dxa"/>
            <w:vMerge w:val="restart"/>
            <w:tcBorders>
              <w:top w:val="single" w:sz="12" w:space="0" w:color="auto"/>
              <w:right w:val="single" w:sz="12" w:space="0" w:color="auto"/>
            </w:tcBorders>
            <w:vAlign w:val="center"/>
          </w:tcPr>
          <w:p w14:paraId="357AF031" w14:textId="77777777" w:rsidR="005620B7" w:rsidRPr="002559D7" w:rsidRDefault="005620B7" w:rsidP="00C50E45">
            <w:pPr>
              <w:jc w:val="center"/>
              <w:rPr>
                <w:b/>
                <w:bCs/>
              </w:rPr>
            </w:pPr>
            <w:r w:rsidRPr="002559D7">
              <w:rPr>
                <w:b/>
                <w:bCs/>
              </w:rPr>
              <w:t>Tulajdonság típusa</w:t>
            </w:r>
          </w:p>
        </w:tc>
      </w:tr>
      <w:tr w:rsidR="005620B7" w14:paraId="46DB1F51" w14:textId="77777777" w:rsidTr="00C50E45">
        <w:tc>
          <w:tcPr>
            <w:tcW w:w="2122" w:type="dxa"/>
            <w:vMerge/>
            <w:tcBorders>
              <w:left w:val="single" w:sz="12" w:space="0" w:color="auto"/>
              <w:bottom w:val="single" w:sz="12" w:space="0" w:color="auto"/>
            </w:tcBorders>
            <w:vAlign w:val="center"/>
          </w:tcPr>
          <w:p w14:paraId="427D367B" w14:textId="77777777" w:rsidR="005620B7" w:rsidRDefault="005620B7" w:rsidP="00C50E45">
            <w:pPr>
              <w:jc w:val="center"/>
            </w:pPr>
          </w:p>
        </w:tc>
        <w:tc>
          <w:tcPr>
            <w:tcW w:w="1559" w:type="dxa"/>
            <w:tcBorders>
              <w:bottom w:val="single" w:sz="12" w:space="0" w:color="auto"/>
            </w:tcBorders>
            <w:vAlign w:val="center"/>
          </w:tcPr>
          <w:p w14:paraId="589FEEB0" w14:textId="77777777" w:rsidR="005620B7" w:rsidRPr="002559D7" w:rsidRDefault="005620B7" w:rsidP="00C50E45">
            <w:pPr>
              <w:jc w:val="center"/>
              <w:rPr>
                <w:b/>
                <w:bCs/>
              </w:rPr>
            </w:pPr>
            <w:r w:rsidRPr="002559D7">
              <w:rPr>
                <w:b/>
                <w:bCs/>
              </w:rPr>
              <w:t>Név</w:t>
            </w:r>
          </w:p>
        </w:tc>
        <w:tc>
          <w:tcPr>
            <w:tcW w:w="1843" w:type="dxa"/>
            <w:tcBorders>
              <w:bottom w:val="single" w:sz="12" w:space="0" w:color="auto"/>
            </w:tcBorders>
            <w:vAlign w:val="center"/>
          </w:tcPr>
          <w:p w14:paraId="0A94C642" w14:textId="77777777" w:rsidR="005620B7" w:rsidRPr="002559D7" w:rsidRDefault="005620B7" w:rsidP="00C50E45">
            <w:pPr>
              <w:jc w:val="center"/>
              <w:rPr>
                <w:b/>
                <w:bCs/>
              </w:rPr>
            </w:pPr>
            <w:r w:rsidRPr="002559D7">
              <w:rPr>
                <w:b/>
                <w:bCs/>
              </w:rPr>
              <w:t>Szöveges értelmezés</w:t>
            </w:r>
          </w:p>
        </w:tc>
        <w:tc>
          <w:tcPr>
            <w:tcW w:w="1559" w:type="dxa"/>
            <w:vMerge/>
            <w:tcBorders>
              <w:bottom w:val="single" w:sz="12" w:space="0" w:color="auto"/>
            </w:tcBorders>
            <w:vAlign w:val="center"/>
          </w:tcPr>
          <w:p w14:paraId="0886902C" w14:textId="77777777" w:rsidR="005620B7" w:rsidRDefault="005620B7" w:rsidP="00C50E45">
            <w:pPr>
              <w:jc w:val="center"/>
            </w:pPr>
          </w:p>
        </w:tc>
        <w:tc>
          <w:tcPr>
            <w:tcW w:w="1933" w:type="dxa"/>
            <w:vMerge/>
            <w:tcBorders>
              <w:bottom w:val="single" w:sz="12" w:space="0" w:color="auto"/>
              <w:right w:val="single" w:sz="12" w:space="0" w:color="auto"/>
            </w:tcBorders>
            <w:vAlign w:val="center"/>
          </w:tcPr>
          <w:p w14:paraId="2D559252" w14:textId="77777777" w:rsidR="005620B7" w:rsidRDefault="005620B7" w:rsidP="00C50E45">
            <w:pPr>
              <w:jc w:val="center"/>
            </w:pPr>
          </w:p>
        </w:tc>
      </w:tr>
      <w:tr w:rsidR="006A57FC" w14:paraId="5876EF77" w14:textId="77777777" w:rsidTr="005049DC">
        <w:tc>
          <w:tcPr>
            <w:tcW w:w="2122" w:type="dxa"/>
            <w:vMerge w:val="restart"/>
            <w:tcBorders>
              <w:top w:val="single" w:sz="12" w:space="0" w:color="auto"/>
              <w:left w:val="single" w:sz="12" w:space="0" w:color="auto"/>
            </w:tcBorders>
            <w:vAlign w:val="center"/>
          </w:tcPr>
          <w:p w14:paraId="5F4D43DC" w14:textId="0819DDAA" w:rsidR="006A57FC" w:rsidRPr="006A57FC" w:rsidRDefault="006A57FC" w:rsidP="006A57FC">
            <w:pPr>
              <w:jc w:val="center"/>
            </w:pPr>
            <w:proofErr w:type="spellStart"/>
            <w:r>
              <w:t>users</w:t>
            </w:r>
            <w:proofErr w:type="spellEnd"/>
          </w:p>
        </w:tc>
        <w:tc>
          <w:tcPr>
            <w:tcW w:w="1559" w:type="dxa"/>
            <w:tcBorders>
              <w:top w:val="single" w:sz="12" w:space="0" w:color="auto"/>
            </w:tcBorders>
            <w:vAlign w:val="center"/>
          </w:tcPr>
          <w:p w14:paraId="32313C2B" w14:textId="205828B4" w:rsidR="006A57FC" w:rsidRDefault="006A57FC" w:rsidP="00C50E45">
            <w:pPr>
              <w:jc w:val="center"/>
            </w:pPr>
            <w:proofErr w:type="spellStart"/>
            <w:r>
              <w:t>userID</w:t>
            </w:r>
            <w:proofErr w:type="spellEnd"/>
          </w:p>
        </w:tc>
        <w:tc>
          <w:tcPr>
            <w:tcW w:w="1843" w:type="dxa"/>
            <w:tcBorders>
              <w:top w:val="single" w:sz="12" w:space="0" w:color="auto"/>
            </w:tcBorders>
            <w:vAlign w:val="center"/>
          </w:tcPr>
          <w:p w14:paraId="25DE1105" w14:textId="77777777" w:rsidR="006A57FC" w:rsidRDefault="006A57FC" w:rsidP="00C50E45">
            <w:pPr>
              <w:jc w:val="center"/>
            </w:pPr>
            <w:r>
              <w:t>Azonosító kód</w:t>
            </w:r>
          </w:p>
        </w:tc>
        <w:tc>
          <w:tcPr>
            <w:tcW w:w="1559" w:type="dxa"/>
            <w:tcBorders>
              <w:top w:val="single" w:sz="12" w:space="0" w:color="auto"/>
            </w:tcBorders>
            <w:vAlign w:val="center"/>
          </w:tcPr>
          <w:p w14:paraId="533FA6A9" w14:textId="77777777" w:rsidR="006A57FC" w:rsidRDefault="006A57FC" w:rsidP="00C50E45">
            <w:pPr>
              <w:jc w:val="center"/>
            </w:pPr>
            <w:r>
              <w:t>int</w:t>
            </w:r>
          </w:p>
        </w:tc>
        <w:tc>
          <w:tcPr>
            <w:tcW w:w="1933" w:type="dxa"/>
            <w:tcBorders>
              <w:top w:val="single" w:sz="12" w:space="0" w:color="auto"/>
              <w:right w:val="single" w:sz="12" w:space="0" w:color="auto"/>
            </w:tcBorders>
            <w:vAlign w:val="center"/>
          </w:tcPr>
          <w:p w14:paraId="4BE983ED" w14:textId="77777777" w:rsidR="006A57FC" w:rsidRDefault="006A57FC" w:rsidP="00C50E45">
            <w:pPr>
              <w:jc w:val="center"/>
            </w:pPr>
            <w:r>
              <w:t>azonosító</w:t>
            </w:r>
          </w:p>
        </w:tc>
      </w:tr>
      <w:tr w:rsidR="006A57FC" w14:paraId="5E392868" w14:textId="77777777" w:rsidTr="005049DC">
        <w:tc>
          <w:tcPr>
            <w:tcW w:w="2122" w:type="dxa"/>
            <w:vMerge/>
            <w:tcBorders>
              <w:left w:val="single" w:sz="12" w:space="0" w:color="auto"/>
            </w:tcBorders>
            <w:vAlign w:val="center"/>
          </w:tcPr>
          <w:p w14:paraId="65CD964C" w14:textId="4516A86E" w:rsidR="006A57FC" w:rsidRDefault="006A57FC" w:rsidP="00C50E45">
            <w:pPr>
              <w:jc w:val="center"/>
            </w:pPr>
          </w:p>
        </w:tc>
        <w:tc>
          <w:tcPr>
            <w:tcW w:w="1559" w:type="dxa"/>
            <w:vAlign w:val="center"/>
          </w:tcPr>
          <w:p w14:paraId="1B0BDB4C" w14:textId="405FF7AB" w:rsidR="006A57FC" w:rsidRDefault="006A57FC" w:rsidP="00C50E45">
            <w:pPr>
              <w:jc w:val="center"/>
            </w:pPr>
            <w:proofErr w:type="spellStart"/>
            <w:r>
              <w:t>username</w:t>
            </w:r>
            <w:proofErr w:type="spellEnd"/>
          </w:p>
        </w:tc>
        <w:tc>
          <w:tcPr>
            <w:tcW w:w="1843" w:type="dxa"/>
            <w:vAlign w:val="center"/>
          </w:tcPr>
          <w:p w14:paraId="30E8A57D" w14:textId="77777777" w:rsidR="006A57FC" w:rsidRDefault="006A57FC" w:rsidP="00C50E45">
            <w:pPr>
              <w:jc w:val="center"/>
            </w:pPr>
            <w:proofErr w:type="spellStart"/>
            <w:r>
              <w:t>Felhaszálónév</w:t>
            </w:r>
            <w:proofErr w:type="spellEnd"/>
          </w:p>
        </w:tc>
        <w:tc>
          <w:tcPr>
            <w:tcW w:w="1559" w:type="dxa"/>
            <w:vAlign w:val="center"/>
          </w:tcPr>
          <w:p w14:paraId="68216CB2" w14:textId="58DDF7D1"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6553E305" w14:textId="77777777" w:rsidR="006A57FC" w:rsidRDefault="006A57FC" w:rsidP="00C50E45">
            <w:pPr>
              <w:jc w:val="center"/>
            </w:pPr>
            <w:r>
              <w:t>leíró</w:t>
            </w:r>
          </w:p>
        </w:tc>
      </w:tr>
      <w:tr w:rsidR="006A57FC" w14:paraId="2CE8199E" w14:textId="77777777" w:rsidTr="005049DC">
        <w:tc>
          <w:tcPr>
            <w:tcW w:w="2122" w:type="dxa"/>
            <w:vMerge/>
            <w:tcBorders>
              <w:left w:val="single" w:sz="12" w:space="0" w:color="auto"/>
            </w:tcBorders>
            <w:vAlign w:val="center"/>
          </w:tcPr>
          <w:p w14:paraId="51D005B5" w14:textId="235524E1" w:rsidR="006A57FC" w:rsidRDefault="006A57FC" w:rsidP="00C50E45">
            <w:pPr>
              <w:jc w:val="center"/>
            </w:pPr>
          </w:p>
        </w:tc>
        <w:tc>
          <w:tcPr>
            <w:tcW w:w="1559" w:type="dxa"/>
            <w:vAlign w:val="center"/>
          </w:tcPr>
          <w:p w14:paraId="3477C81F" w14:textId="00DF4F42" w:rsidR="006A57FC" w:rsidRDefault="006A57FC" w:rsidP="00C50E45">
            <w:pPr>
              <w:jc w:val="center"/>
            </w:pPr>
            <w:proofErr w:type="spellStart"/>
            <w:r>
              <w:t>password</w:t>
            </w:r>
            <w:proofErr w:type="spellEnd"/>
          </w:p>
        </w:tc>
        <w:tc>
          <w:tcPr>
            <w:tcW w:w="1843" w:type="dxa"/>
            <w:vAlign w:val="center"/>
          </w:tcPr>
          <w:p w14:paraId="72451F28" w14:textId="77777777" w:rsidR="006A57FC" w:rsidRDefault="006A57FC" w:rsidP="00C50E45">
            <w:pPr>
              <w:jc w:val="center"/>
            </w:pPr>
            <w:r>
              <w:t>Jelszó</w:t>
            </w:r>
          </w:p>
        </w:tc>
        <w:tc>
          <w:tcPr>
            <w:tcW w:w="1559" w:type="dxa"/>
            <w:vAlign w:val="center"/>
          </w:tcPr>
          <w:p w14:paraId="60C92FD3" w14:textId="572C3418"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213C99E1" w14:textId="77777777" w:rsidR="006A57FC" w:rsidRDefault="006A57FC" w:rsidP="00C50E45">
            <w:pPr>
              <w:jc w:val="center"/>
            </w:pPr>
            <w:r>
              <w:t>leíró</w:t>
            </w:r>
          </w:p>
        </w:tc>
      </w:tr>
      <w:tr w:rsidR="006A57FC" w14:paraId="7BB531F9" w14:textId="77777777" w:rsidTr="005049DC">
        <w:tc>
          <w:tcPr>
            <w:tcW w:w="2122" w:type="dxa"/>
            <w:vMerge/>
            <w:tcBorders>
              <w:left w:val="single" w:sz="12" w:space="0" w:color="auto"/>
            </w:tcBorders>
            <w:vAlign w:val="center"/>
          </w:tcPr>
          <w:p w14:paraId="5F2B83CF" w14:textId="7D0DCAE3" w:rsidR="006A57FC" w:rsidRDefault="006A57FC" w:rsidP="00C50E45">
            <w:pPr>
              <w:jc w:val="center"/>
            </w:pPr>
          </w:p>
        </w:tc>
        <w:tc>
          <w:tcPr>
            <w:tcW w:w="1559" w:type="dxa"/>
            <w:vAlign w:val="center"/>
          </w:tcPr>
          <w:p w14:paraId="236C8BFF" w14:textId="77777777" w:rsidR="006A57FC" w:rsidRDefault="006A57FC" w:rsidP="00C50E45">
            <w:pPr>
              <w:jc w:val="center"/>
            </w:pPr>
            <w:r>
              <w:t>email</w:t>
            </w:r>
          </w:p>
        </w:tc>
        <w:tc>
          <w:tcPr>
            <w:tcW w:w="1843" w:type="dxa"/>
            <w:vAlign w:val="center"/>
          </w:tcPr>
          <w:p w14:paraId="1643696A" w14:textId="77777777" w:rsidR="006A57FC" w:rsidRDefault="006A57FC" w:rsidP="00C50E45">
            <w:pPr>
              <w:jc w:val="center"/>
            </w:pPr>
            <w:r>
              <w:t>E-mail cím</w:t>
            </w:r>
          </w:p>
        </w:tc>
        <w:tc>
          <w:tcPr>
            <w:tcW w:w="1559" w:type="dxa"/>
            <w:vAlign w:val="center"/>
          </w:tcPr>
          <w:p w14:paraId="332FCEB1" w14:textId="5571CFF8"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4C192535" w14:textId="77777777" w:rsidR="006A57FC" w:rsidRDefault="006A57FC" w:rsidP="00C50E45">
            <w:pPr>
              <w:jc w:val="center"/>
            </w:pPr>
            <w:r>
              <w:t>leíró</w:t>
            </w:r>
          </w:p>
        </w:tc>
      </w:tr>
      <w:tr w:rsidR="006A57FC" w14:paraId="6A13A333" w14:textId="77777777" w:rsidTr="005049DC">
        <w:tc>
          <w:tcPr>
            <w:tcW w:w="2122" w:type="dxa"/>
            <w:vMerge/>
            <w:tcBorders>
              <w:left w:val="single" w:sz="12" w:space="0" w:color="auto"/>
            </w:tcBorders>
            <w:vAlign w:val="center"/>
          </w:tcPr>
          <w:p w14:paraId="714B27D9" w14:textId="517BA342" w:rsidR="006A57FC" w:rsidRDefault="006A57FC" w:rsidP="00C50E45">
            <w:pPr>
              <w:jc w:val="center"/>
            </w:pPr>
          </w:p>
        </w:tc>
        <w:tc>
          <w:tcPr>
            <w:tcW w:w="1559" w:type="dxa"/>
            <w:vAlign w:val="center"/>
          </w:tcPr>
          <w:p w14:paraId="6B449C8D" w14:textId="096F2554" w:rsidR="006A57FC" w:rsidRDefault="006A57FC" w:rsidP="00C50E45">
            <w:pPr>
              <w:jc w:val="center"/>
            </w:pPr>
            <w:proofErr w:type="spellStart"/>
            <w:r>
              <w:t>token</w:t>
            </w:r>
            <w:proofErr w:type="spellEnd"/>
          </w:p>
        </w:tc>
        <w:tc>
          <w:tcPr>
            <w:tcW w:w="1843" w:type="dxa"/>
            <w:vAlign w:val="center"/>
          </w:tcPr>
          <w:p w14:paraId="4236BCA4" w14:textId="52901CFC" w:rsidR="006A57FC" w:rsidRDefault="006A57FC" w:rsidP="00C50E45">
            <w:pPr>
              <w:jc w:val="center"/>
            </w:pPr>
            <w:r>
              <w:t xml:space="preserve">Bejelentkezési </w:t>
            </w:r>
            <w:proofErr w:type="spellStart"/>
            <w:r>
              <w:t>token</w:t>
            </w:r>
            <w:proofErr w:type="spellEnd"/>
          </w:p>
        </w:tc>
        <w:tc>
          <w:tcPr>
            <w:tcW w:w="1559" w:type="dxa"/>
            <w:vAlign w:val="center"/>
          </w:tcPr>
          <w:p w14:paraId="48EFBD50" w14:textId="468D62E6" w:rsidR="006A57FC" w:rsidRDefault="006A57FC" w:rsidP="00C50E45">
            <w:pPr>
              <w:jc w:val="center"/>
            </w:pPr>
            <w:proofErr w:type="spellStart"/>
            <w:r>
              <w:t>varchar</w:t>
            </w:r>
            <w:proofErr w:type="spellEnd"/>
            <w:r>
              <w:t>(45)</w:t>
            </w:r>
          </w:p>
        </w:tc>
        <w:tc>
          <w:tcPr>
            <w:tcW w:w="1933" w:type="dxa"/>
            <w:tcBorders>
              <w:right w:val="single" w:sz="12" w:space="0" w:color="auto"/>
            </w:tcBorders>
            <w:vAlign w:val="center"/>
          </w:tcPr>
          <w:p w14:paraId="303E88D2" w14:textId="77777777" w:rsidR="006A57FC" w:rsidRDefault="006A57FC" w:rsidP="00C50E45">
            <w:pPr>
              <w:jc w:val="center"/>
            </w:pPr>
            <w:r>
              <w:t>leíró</w:t>
            </w:r>
          </w:p>
        </w:tc>
      </w:tr>
    </w:tbl>
    <w:p w14:paraId="33D49105" w14:textId="2CB6C1E2" w:rsidR="00066F0D" w:rsidRDefault="000D72C7" w:rsidP="00066F0D">
      <w:pPr>
        <w:pStyle w:val="Subtitle"/>
      </w:pPr>
      <w:r>
        <w:t>3</w:t>
      </w:r>
      <w:r w:rsidR="00066F0D" w:rsidRPr="002D0322">
        <w:t>.</w:t>
      </w:r>
      <w:r w:rsidR="00066F0D">
        <w:t xml:space="preserve"> táblázat: A </w:t>
      </w:r>
      <w:proofErr w:type="spellStart"/>
      <w:r w:rsidR="00066F0D">
        <w:t>classes</w:t>
      </w:r>
      <w:proofErr w:type="spellEnd"/>
      <w:r w:rsidR="00066F0D">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066F0D" w14:paraId="2F30A5C4" w14:textId="77777777" w:rsidTr="005049DC">
        <w:tc>
          <w:tcPr>
            <w:tcW w:w="2122" w:type="dxa"/>
            <w:vMerge w:val="restart"/>
            <w:tcBorders>
              <w:top w:val="single" w:sz="12" w:space="0" w:color="auto"/>
              <w:left w:val="single" w:sz="12" w:space="0" w:color="auto"/>
            </w:tcBorders>
            <w:vAlign w:val="center"/>
          </w:tcPr>
          <w:p w14:paraId="7CCC3B7D" w14:textId="77777777" w:rsidR="00066F0D" w:rsidRDefault="00066F0D" w:rsidP="005049DC">
            <w:pPr>
              <w:jc w:val="center"/>
            </w:pPr>
            <w:r>
              <w:br w:type="page"/>
            </w:r>
            <w:r w:rsidRPr="002559D7">
              <w:rPr>
                <w:b/>
                <w:bCs/>
              </w:rPr>
              <w:t>Egyedhalmaz</w:t>
            </w:r>
          </w:p>
        </w:tc>
        <w:tc>
          <w:tcPr>
            <w:tcW w:w="3402" w:type="dxa"/>
            <w:gridSpan w:val="2"/>
            <w:tcBorders>
              <w:top w:val="single" w:sz="12" w:space="0" w:color="auto"/>
            </w:tcBorders>
            <w:vAlign w:val="center"/>
          </w:tcPr>
          <w:p w14:paraId="42131FF9" w14:textId="77777777" w:rsidR="00066F0D" w:rsidRDefault="00066F0D" w:rsidP="005049DC">
            <w:pPr>
              <w:jc w:val="center"/>
            </w:pPr>
            <w:r w:rsidRPr="002559D7">
              <w:rPr>
                <w:b/>
                <w:bCs/>
              </w:rPr>
              <w:t>Attribútum</w:t>
            </w:r>
          </w:p>
        </w:tc>
        <w:tc>
          <w:tcPr>
            <w:tcW w:w="1559" w:type="dxa"/>
            <w:vMerge w:val="restart"/>
            <w:tcBorders>
              <w:top w:val="single" w:sz="12" w:space="0" w:color="auto"/>
            </w:tcBorders>
            <w:vAlign w:val="center"/>
          </w:tcPr>
          <w:p w14:paraId="72BE6D25" w14:textId="77777777" w:rsidR="00066F0D" w:rsidRDefault="00066F0D" w:rsidP="005049DC">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0E6E0E8B" w14:textId="77777777" w:rsidR="00066F0D" w:rsidRDefault="00066F0D" w:rsidP="005049DC">
            <w:pPr>
              <w:jc w:val="center"/>
            </w:pPr>
            <w:r w:rsidRPr="002559D7">
              <w:rPr>
                <w:b/>
                <w:bCs/>
              </w:rPr>
              <w:t>Tulajdonság típusa</w:t>
            </w:r>
          </w:p>
        </w:tc>
      </w:tr>
      <w:tr w:rsidR="00066F0D" w14:paraId="4A0425E7" w14:textId="77777777" w:rsidTr="005049DC">
        <w:tc>
          <w:tcPr>
            <w:tcW w:w="2122" w:type="dxa"/>
            <w:vMerge/>
            <w:tcBorders>
              <w:left w:val="single" w:sz="12" w:space="0" w:color="auto"/>
            </w:tcBorders>
            <w:vAlign w:val="center"/>
          </w:tcPr>
          <w:p w14:paraId="78541DAD" w14:textId="77777777" w:rsidR="00066F0D" w:rsidRDefault="00066F0D" w:rsidP="005049DC">
            <w:pPr>
              <w:jc w:val="center"/>
            </w:pPr>
          </w:p>
        </w:tc>
        <w:tc>
          <w:tcPr>
            <w:tcW w:w="1559" w:type="dxa"/>
            <w:tcBorders>
              <w:top w:val="single" w:sz="12" w:space="0" w:color="auto"/>
            </w:tcBorders>
            <w:vAlign w:val="center"/>
          </w:tcPr>
          <w:p w14:paraId="4E036F02" w14:textId="77777777" w:rsidR="00066F0D" w:rsidRDefault="00066F0D" w:rsidP="005049DC">
            <w:pPr>
              <w:jc w:val="center"/>
            </w:pPr>
            <w:r w:rsidRPr="002559D7">
              <w:rPr>
                <w:b/>
                <w:bCs/>
              </w:rPr>
              <w:t>Név</w:t>
            </w:r>
          </w:p>
        </w:tc>
        <w:tc>
          <w:tcPr>
            <w:tcW w:w="1843" w:type="dxa"/>
            <w:tcBorders>
              <w:top w:val="single" w:sz="12" w:space="0" w:color="auto"/>
            </w:tcBorders>
            <w:vAlign w:val="center"/>
          </w:tcPr>
          <w:p w14:paraId="74C66EA0" w14:textId="77777777" w:rsidR="00066F0D" w:rsidRDefault="00066F0D" w:rsidP="005049DC">
            <w:pPr>
              <w:jc w:val="center"/>
            </w:pPr>
            <w:r w:rsidRPr="002559D7">
              <w:rPr>
                <w:b/>
                <w:bCs/>
              </w:rPr>
              <w:t>Szöveges értelmezés</w:t>
            </w:r>
          </w:p>
        </w:tc>
        <w:tc>
          <w:tcPr>
            <w:tcW w:w="1559" w:type="dxa"/>
            <w:vMerge/>
            <w:vAlign w:val="center"/>
          </w:tcPr>
          <w:p w14:paraId="7B8ED43A" w14:textId="77777777" w:rsidR="00066F0D" w:rsidRDefault="00066F0D" w:rsidP="005049DC">
            <w:pPr>
              <w:jc w:val="center"/>
            </w:pPr>
          </w:p>
        </w:tc>
        <w:tc>
          <w:tcPr>
            <w:tcW w:w="1933" w:type="dxa"/>
            <w:vMerge/>
            <w:tcBorders>
              <w:right w:val="single" w:sz="12" w:space="0" w:color="auto"/>
            </w:tcBorders>
            <w:vAlign w:val="center"/>
          </w:tcPr>
          <w:p w14:paraId="3170A8B0" w14:textId="77777777" w:rsidR="00066F0D" w:rsidRDefault="00066F0D" w:rsidP="005049DC">
            <w:pPr>
              <w:jc w:val="center"/>
            </w:pPr>
          </w:p>
        </w:tc>
      </w:tr>
      <w:tr w:rsidR="00066F0D" w14:paraId="41EAEB39" w14:textId="77777777" w:rsidTr="005049DC">
        <w:tc>
          <w:tcPr>
            <w:tcW w:w="2122" w:type="dxa"/>
            <w:vMerge w:val="restart"/>
            <w:tcBorders>
              <w:top w:val="single" w:sz="12" w:space="0" w:color="auto"/>
              <w:left w:val="single" w:sz="12" w:space="0" w:color="auto"/>
            </w:tcBorders>
            <w:vAlign w:val="center"/>
          </w:tcPr>
          <w:p w14:paraId="1C2EF114" w14:textId="77777777" w:rsidR="00066F0D" w:rsidRDefault="00066F0D" w:rsidP="005049DC">
            <w:pPr>
              <w:jc w:val="center"/>
            </w:pPr>
            <w:proofErr w:type="spellStart"/>
            <w:r>
              <w:t>classes</w:t>
            </w:r>
            <w:proofErr w:type="spellEnd"/>
          </w:p>
        </w:tc>
        <w:tc>
          <w:tcPr>
            <w:tcW w:w="1559" w:type="dxa"/>
            <w:tcBorders>
              <w:top w:val="single" w:sz="12" w:space="0" w:color="auto"/>
            </w:tcBorders>
            <w:vAlign w:val="center"/>
          </w:tcPr>
          <w:p w14:paraId="4FE33DCB" w14:textId="77777777" w:rsidR="00066F0D" w:rsidRDefault="00066F0D" w:rsidP="005049DC">
            <w:pPr>
              <w:jc w:val="center"/>
            </w:pPr>
            <w:proofErr w:type="spellStart"/>
            <w:r>
              <w:t>classID</w:t>
            </w:r>
            <w:proofErr w:type="spellEnd"/>
          </w:p>
        </w:tc>
        <w:tc>
          <w:tcPr>
            <w:tcW w:w="1843" w:type="dxa"/>
            <w:tcBorders>
              <w:top w:val="single" w:sz="12" w:space="0" w:color="auto"/>
            </w:tcBorders>
            <w:vAlign w:val="center"/>
          </w:tcPr>
          <w:p w14:paraId="5BC6710E" w14:textId="77777777" w:rsidR="00066F0D" w:rsidRDefault="00066F0D" w:rsidP="005049DC">
            <w:pPr>
              <w:jc w:val="center"/>
            </w:pPr>
            <w:r>
              <w:t>Azonosító kód</w:t>
            </w:r>
          </w:p>
        </w:tc>
        <w:tc>
          <w:tcPr>
            <w:tcW w:w="1559" w:type="dxa"/>
            <w:tcBorders>
              <w:top w:val="single" w:sz="12" w:space="0" w:color="auto"/>
            </w:tcBorders>
            <w:vAlign w:val="center"/>
          </w:tcPr>
          <w:p w14:paraId="66EC1DE5" w14:textId="77777777" w:rsidR="00066F0D" w:rsidRDefault="00066F0D" w:rsidP="005049DC">
            <w:pPr>
              <w:jc w:val="center"/>
            </w:pPr>
            <w:r>
              <w:t>int</w:t>
            </w:r>
          </w:p>
        </w:tc>
        <w:tc>
          <w:tcPr>
            <w:tcW w:w="1933" w:type="dxa"/>
            <w:tcBorders>
              <w:top w:val="single" w:sz="12" w:space="0" w:color="auto"/>
              <w:right w:val="single" w:sz="12" w:space="0" w:color="auto"/>
            </w:tcBorders>
            <w:vAlign w:val="center"/>
          </w:tcPr>
          <w:p w14:paraId="0B43C50B" w14:textId="77777777" w:rsidR="00066F0D" w:rsidRDefault="00066F0D" w:rsidP="005049DC">
            <w:pPr>
              <w:jc w:val="center"/>
            </w:pPr>
            <w:r>
              <w:t>azonosító</w:t>
            </w:r>
          </w:p>
        </w:tc>
      </w:tr>
      <w:tr w:rsidR="00066F0D" w14:paraId="093F0FD0" w14:textId="77777777" w:rsidTr="005049DC">
        <w:tc>
          <w:tcPr>
            <w:tcW w:w="2122" w:type="dxa"/>
            <w:vMerge/>
            <w:tcBorders>
              <w:left w:val="single" w:sz="12" w:space="0" w:color="auto"/>
              <w:bottom w:val="single" w:sz="12" w:space="0" w:color="auto"/>
            </w:tcBorders>
            <w:vAlign w:val="center"/>
          </w:tcPr>
          <w:p w14:paraId="6C4EB455" w14:textId="77777777" w:rsidR="00066F0D" w:rsidRDefault="00066F0D" w:rsidP="005049DC">
            <w:pPr>
              <w:jc w:val="center"/>
            </w:pPr>
          </w:p>
        </w:tc>
        <w:tc>
          <w:tcPr>
            <w:tcW w:w="1559" w:type="dxa"/>
            <w:tcBorders>
              <w:bottom w:val="single" w:sz="12" w:space="0" w:color="auto"/>
            </w:tcBorders>
            <w:vAlign w:val="center"/>
          </w:tcPr>
          <w:p w14:paraId="22691DC9" w14:textId="77777777" w:rsidR="00066F0D" w:rsidRDefault="00066F0D" w:rsidP="005049DC">
            <w:pPr>
              <w:jc w:val="center"/>
            </w:pPr>
            <w:proofErr w:type="spellStart"/>
            <w:r>
              <w:t>classname</w:t>
            </w:r>
            <w:proofErr w:type="spellEnd"/>
          </w:p>
        </w:tc>
        <w:tc>
          <w:tcPr>
            <w:tcW w:w="1843" w:type="dxa"/>
            <w:tcBorders>
              <w:bottom w:val="single" w:sz="12" w:space="0" w:color="auto"/>
            </w:tcBorders>
            <w:vAlign w:val="center"/>
          </w:tcPr>
          <w:p w14:paraId="35A87A11" w14:textId="77777777" w:rsidR="00066F0D" w:rsidRDefault="00066F0D" w:rsidP="005049DC">
            <w:pPr>
              <w:jc w:val="center"/>
            </w:pPr>
            <w:r>
              <w:t>Esemény neve</w:t>
            </w:r>
          </w:p>
        </w:tc>
        <w:tc>
          <w:tcPr>
            <w:tcW w:w="1559" w:type="dxa"/>
            <w:tcBorders>
              <w:bottom w:val="single" w:sz="12" w:space="0" w:color="auto"/>
            </w:tcBorders>
            <w:vAlign w:val="center"/>
          </w:tcPr>
          <w:p w14:paraId="1B5FB40C" w14:textId="77777777" w:rsidR="00066F0D" w:rsidRDefault="00066F0D" w:rsidP="005049DC">
            <w:pPr>
              <w:jc w:val="center"/>
            </w:pPr>
            <w:proofErr w:type="spellStart"/>
            <w:r>
              <w:t>varchar</w:t>
            </w:r>
            <w:proofErr w:type="spellEnd"/>
            <w:r w:rsidRPr="00F61A95">
              <w:t>(</w:t>
            </w:r>
            <w:r>
              <w:t>45</w:t>
            </w:r>
            <w:r w:rsidRPr="00F61A95">
              <w:t>)</w:t>
            </w:r>
          </w:p>
        </w:tc>
        <w:tc>
          <w:tcPr>
            <w:tcW w:w="1933" w:type="dxa"/>
            <w:tcBorders>
              <w:bottom w:val="single" w:sz="12" w:space="0" w:color="auto"/>
              <w:right w:val="single" w:sz="12" w:space="0" w:color="auto"/>
            </w:tcBorders>
            <w:vAlign w:val="center"/>
          </w:tcPr>
          <w:p w14:paraId="418AE9FB" w14:textId="77777777" w:rsidR="00066F0D" w:rsidRDefault="00066F0D" w:rsidP="005049DC">
            <w:pPr>
              <w:jc w:val="center"/>
            </w:pPr>
            <w:r>
              <w:t>leíró</w:t>
            </w:r>
          </w:p>
        </w:tc>
      </w:tr>
    </w:tbl>
    <w:p w14:paraId="49B334A6" w14:textId="6D2942F1" w:rsidR="00552291" w:rsidRDefault="000D72C7" w:rsidP="002D0322">
      <w:pPr>
        <w:pStyle w:val="Subtitle"/>
      </w:pPr>
      <w:r>
        <w:t>4</w:t>
      </w:r>
      <w:r w:rsidR="002D0322">
        <w:t xml:space="preserve">. táblázat: A </w:t>
      </w:r>
      <w:proofErr w:type="spellStart"/>
      <w:r w:rsidR="002D0322">
        <w:t>loginhistory</w:t>
      </w:r>
      <w:proofErr w:type="spellEnd"/>
      <w:r w:rsidR="002D0322">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552291" w14:paraId="72B82436" w14:textId="77777777" w:rsidTr="005049DC">
        <w:tc>
          <w:tcPr>
            <w:tcW w:w="2122" w:type="dxa"/>
            <w:vMerge w:val="restart"/>
            <w:tcBorders>
              <w:top w:val="single" w:sz="12" w:space="0" w:color="auto"/>
              <w:left w:val="single" w:sz="12" w:space="0" w:color="auto"/>
            </w:tcBorders>
            <w:vAlign w:val="center"/>
          </w:tcPr>
          <w:p w14:paraId="6A178B74" w14:textId="7A20D00F" w:rsidR="00552291" w:rsidRDefault="00552291" w:rsidP="00552291">
            <w:pPr>
              <w:jc w:val="center"/>
            </w:pPr>
            <w:r>
              <w:br w:type="page"/>
            </w:r>
            <w:r w:rsidRPr="002559D7">
              <w:rPr>
                <w:b/>
                <w:bCs/>
              </w:rPr>
              <w:t>Egyedhalmaz</w:t>
            </w:r>
          </w:p>
        </w:tc>
        <w:tc>
          <w:tcPr>
            <w:tcW w:w="3402" w:type="dxa"/>
            <w:gridSpan w:val="2"/>
            <w:tcBorders>
              <w:top w:val="single" w:sz="12" w:space="0" w:color="auto"/>
              <w:bottom w:val="single" w:sz="12" w:space="0" w:color="auto"/>
            </w:tcBorders>
            <w:vAlign w:val="center"/>
          </w:tcPr>
          <w:p w14:paraId="576F454F" w14:textId="57DABCB2" w:rsidR="00552291" w:rsidRDefault="00552291" w:rsidP="00552291">
            <w:pPr>
              <w:jc w:val="center"/>
            </w:pPr>
            <w:r w:rsidRPr="002559D7">
              <w:rPr>
                <w:b/>
                <w:bCs/>
              </w:rPr>
              <w:t>Attribútum</w:t>
            </w:r>
          </w:p>
        </w:tc>
        <w:tc>
          <w:tcPr>
            <w:tcW w:w="1559" w:type="dxa"/>
            <w:vMerge w:val="restart"/>
            <w:tcBorders>
              <w:top w:val="single" w:sz="12" w:space="0" w:color="auto"/>
            </w:tcBorders>
            <w:vAlign w:val="center"/>
          </w:tcPr>
          <w:p w14:paraId="62C2C5A8" w14:textId="7D85CC35" w:rsidR="00552291" w:rsidRDefault="00552291" w:rsidP="00552291">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6525B5B1" w14:textId="10F7FB67" w:rsidR="00552291" w:rsidRDefault="00552291" w:rsidP="00552291">
            <w:pPr>
              <w:jc w:val="center"/>
            </w:pPr>
            <w:r w:rsidRPr="002559D7">
              <w:rPr>
                <w:b/>
                <w:bCs/>
              </w:rPr>
              <w:t>Tulajdonság típusa</w:t>
            </w:r>
          </w:p>
        </w:tc>
      </w:tr>
      <w:tr w:rsidR="00552291" w14:paraId="65842610" w14:textId="77777777" w:rsidTr="005049DC">
        <w:tc>
          <w:tcPr>
            <w:tcW w:w="2122" w:type="dxa"/>
            <w:vMerge/>
            <w:tcBorders>
              <w:left w:val="single" w:sz="12" w:space="0" w:color="auto"/>
            </w:tcBorders>
            <w:vAlign w:val="center"/>
          </w:tcPr>
          <w:p w14:paraId="46084B2A" w14:textId="77777777" w:rsidR="00552291" w:rsidRDefault="00552291" w:rsidP="00552291">
            <w:pPr>
              <w:jc w:val="center"/>
            </w:pPr>
          </w:p>
        </w:tc>
        <w:tc>
          <w:tcPr>
            <w:tcW w:w="1559" w:type="dxa"/>
            <w:tcBorders>
              <w:top w:val="single" w:sz="12" w:space="0" w:color="auto"/>
              <w:bottom w:val="single" w:sz="4" w:space="0" w:color="auto"/>
            </w:tcBorders>
            <w:vAlign w:val="center"/>
          </w:tcPr>
          <w:p w14:paraId="47385E67" w14:textId="1474527F" w:rsidR="00552291" w:rsidRDefault="00552291" w:rsidP="00552291">
            <w:pPr>
              <w:jc w:val="center"/>
            </w:pPr>
            <w:r w:rsidRPr="002559D7">
              <w:rPr>
                <w:b/>
                <w:bCs/>
              </w:rPr>
              <w:t>Név</w:t>
            </w:r>
          </w:p>
        </w:tc>
        <w:tc>
          <w:tcPr>
            <w:tcW w:w="1843" w:type="dxa"/>
            <w:tcBorders>
              <w:top w:val="single" w:sz="12" w:space="0" w:color="auto"/>
              <w:bottom w:val="single" w:sz="4" w:space="0" w:color="auto"/>
            </w:tcBorders>
            <w:vAlign w:val="center"/>
          </w:tcPr>
          <w:p w14:paraId="588A6E95" w14:textId="4D8D8ED4" w:rsidR="00552291" w:rsidRDefault="00552291" w:rsidP="00552291">
            <w:pPr>
              <w:jc w:val="center"/>
            </w:pPr>
            <w:r w:rsidRPr="002559D7">
              <w:rPr>
                <w:b/>
                <w:bCs/>
              </w:rPr>
              <w:t>Szöveges értelmezés</w:t>
            </w:r>
          </w:p>
        </w:tc>
        <w:tc>
          <w:tcPr>
            <w:tcW w:w="1559" w:type="dxa"/>
            <w:vMerge/>
            <w:tcBorders>
              <w:bottom w:val="single" w:sz="4" w:space="0" w:color="auto"/>
            </w:tcBorders>
            <w:vAlign w:val="center"/>
          </w:tcPr>
          <w:p w14:paraId="51C129D0" w14:textId="77777777" w:rsidR="00552291" w:rsidRDefault="00552291" w:rsidP="00552291">
            <w:pPr>
              <w:jc w:val="center"/>
            </w:pPr>
          </w:p>
        </w:tc>
        <w:tc>
          <w:tcPr>
            <w:tcW w:w="1933" w:type="dxa"/>
            <w:vMerge/>
            <w:tcBorders>
              <w:bottom w:val="single" w:sz="4" w:space="0" w:color="auto"/>
              <w:right w:val="single" w:sz="12" w:space="0" w:color="auto"/>
            </w:tcBorders>
            <w:vAlign w:val="center"/>
          </w:tcPr>
          <w:p w14:paraId="7A6DE8AD" w14:textId="77777777" w:rsidR="00552291" w:rsidRDefault="00552291" w:rsidP="00552291">
            <w:pPr>
              <w:jc w:val="center"/>
            </w:pPr>
          </w:p>
        </w:tc>
      </w:tr>
      <w:tr w:rsidR="00552291" w14:paraId="5E4358D8" w14:textId="77777777" w:rsidTr="005049DC">
        <w:tc>
          <w:tcPr>
            <w:tcW w:w="2122" w:type="dxa"/>
            <w:vMerge w:val="restart"/>
            <w:tcBorders>
              <w:top w:val="single" w:sz="12" w:space="0" w:color="auto"/>
              <w:left w:val="single" w:sz="12" w:space="0" w:color="auto"/>
            </w:tcBorders>
            <w:vAlign w:val="center"/>
          </w:tcPr>
          <w:p w14:paraId="04A6EB6F" w14:textId="237488D1" w:rsidR="00552291" w:rsidRDefault="00552291" w:rsidP="00552291">
            <w:pPr>
              <w:jc w:val="center"/>
            </w:pPr>
            <w:proofErr w:type="spellStart"/>
            <w:r>
              <w:t>loginhistory</w:t>
            </w:r>
            <w:proofErr w:type="spellEnd"/>
          </w:p>
        </w:tc>
        <w:tc>
          <w:tcPr>
            <w:tcW w:w="1559" w:type="dxa"/>
            <w:tcBorders>
              <w:top w:val="single" w:sz="12" w:space="0" w:color="auto"/>
              <w:bottom w:val="single" w:sz="4" w:space="0" w:color="auto"/>
            </w:tcBorders>
            <w:vAlign w:val="center"/>
          </w:tcPr>
          <w:p w14:paraId="12A2B45A" w14:textId="6AAF8876" w:rsidR="00552291" w:rsidRDefault="00552291" w:rsidP="00552291">
            <w:pPr>
              <w:jc w:val="center"/>
            </w:pPr>
            <w:proofErr w:type="spellStart"/>
            <w:r>
              <w:t>loginID</w:t>
            </w:r>
            <w:proofErr w:type="spellEnd"/>
          </w:p>
        </w:tc>
        <w:tc>
          <w:tcPr>
            <w:tcW w:w="1843" w:type="dxa"/>
            <w:tcBorders>
              <w:top w:val="single" w:sz="12" w:space="0" w:color="auto"/>
              <w:bottom w:val="single" w:sz="4" w:space="0" w:color="auto"/>
            </w:tcBorders>
            <w:vAlign w:val="center"/>
          </w:tcPr>
          <w:p w14:paraId="06EDAEED" w14:textId="77777777" w:rsidR="00552291" w:rsidRDefault="00552291" w:rsidP="00552291">
            <w:pPr>
              <w:jc w:val="center"/>
            </w:pPr>
            <w:r>
              <w:t>Azonosító kód</w:t>
            </w:r>
          </w:p>
        </w:tc>
        <w:tc>
          <w:tcPr>
            <w:tcW w:w="1559" w:type="dxa"/>
            <w:tcBorders>
              <w:top w:val="single" w:sz="12" w:space="0" w:color="auto"/>
              <w:bottom w:val="single" w:sz="4" w:space="0" w:color="auto"/>
            </w:tcBorders>
            <w:vAlign w:val="center"/>
          </w:tcPr>
          <w:p w14:paraId="675C5F7C" w14:textId="77777777" w:rsidR="00552291" w:rsidRDefault="00552291" w:rsidP="00552291">
            <w:pPr>
              <w:jc w:val="center"/>
            </w:pPr>
            <w:r>
              <w:t>int</w:t>
            </w:r>
          </w:p>
        </w:tc>
        <w:tc>
          <w:tcPr>
            <w:tcW w:w="1933" w:type="dxa"/>
            <w:tcBorders>
              <w:top w:val="single" w:sz="12" w:space="0" w:color="auto"/>
              <w:bottom w:val="single" w:sz="4" w:space="0" w:color="auto"/>
              <w:right w:val="single" w:sz="12" w:space="0" w:color="auto"/>
            </w:tcBorders>
            <w:vAlign w:val="center"/>
          </w:tcPr>
          <w:p w14:paraId="5DC80A63" w14:textId="77777777" w:rsidR="00552291" w:rsidRDefault="00552291" w:rsidP="00552291">
            <w:pPr>
              <w:jc w:val="center"/>
            </w:pPr>
            <w:r>
              <w:t>azonosító</w:t>
            </w:r>
          </w:p>
        </w:tc>
      </w:tr>
      <w:tr w:rsidR="00552291" w14:paraId="6C81F3E1" w14:textId="77777777" w:rsidTr="005049DC">
        <w:tc>
          <w:tcPr>
            <w:tcW w:w="2122" w:type="dxa"/>
            <w:vMerge/>
            <w:tcBorders>
              <w:left w:val="single" w:sz="12" w:space="0" w:color="auto"/>
            </w:tcBorders>
            <w:vAlign w:val="center"/>
          </w:tcPr>
          <w:p w14:paraId="58B4515A" w14:textId="478A10EB" w:rsidR="00552291" w:rsidRDefault="00552291" w:rsidP="00552291">
            <w:pPr>
              <w:jc w:val="center"/>
            </w:pPr>
          </w:p>
        </w:tc>
        <w:tc>
          <w:tcPr>
            <w:tcW w:w="1559" w:type="dxa"/>
            <w:tcBorders>
              <w:top w:val="single" w:sz="4" w:space="0" w:color="auto"/>
            </w:tcBorders>
            <w:vAlign w:val="center"/>
          </w:tcPr>
          <w:p w14:paraId="18A1BF57" w14:textId="4A5CDE70" w:rsidR="00552291" w:rsidRDefault="00552291" w:rsidP="00552291">
            <w:pPr>
              <w:jc w:val="center"/>
            </w:pPr>
            <w:proofErr w:type="spellStart"/>
            <w:r>
              <w:t>userID</w:t>
            </w:r>
            <w:proofErr w:type="spellEnd"/>
          </w:p>
        </w:tc>
        <w:tc>
          <w:tcPr>
            <w:tcW w:w="1843" w:type="dxa"/>
            <w:tcBorders>
              <w:top w:val="single" w:sz="4" w:space="0" w:color="auto"/>
            </w:tcBorders>
            <w:vAlign w:val="center"/>
          </w:tcPr>
          <w:p w14:paraId="103637B0" w14:textId="77777777" w:rsidR="00552291" w:rsidRDefault="00552291" w:rsidP="00552291">
            <w:pPr>
              <w:jc w:val="center"/>
            </w:pPr>
            <w:r>
              <w:t>Azonosító kód</w:t>
            </w:r>
          </w:p>
        </w:tc>
        <w:tc>
          <w:tcPr>
            <w:tcW w:w="1559" w:type="dxa"/>
            <w:tcBorders>
              <w:top w:val="single" w:sz="4" w:space="0" w:color="auto"/>
            </w:tcBorders>
            <w:vAlign w:val="center"/>
          </w:tcPr>
          <w:p w14:paraId="0B030E91" w14:textId="77777777" w:rsidR="00552291" w:rsidRDefault="00552291" w:rsidP="00552291">
            <w:pPr>
              <w:jc w:val="center"/>
            </w:pPr>
            <w:r>
              <w:t>int</w:t>
            </w:r>
          </w:p>
        </w:tc>
        <w:tc>
          <w:tcPr>
            <w:tcW w:w="1933" w:type="dxa"/>
            <w:tcBorders>
              <w:top w:val="single" w:sz="4" w:space="0" w:color="auto"/>
              <w:right w:val="single" w:sz="12" w:space="0" w:color="auto"/>
            </w:tcBorders>
            <w:vAlign w:val="center"/>
          </w:tcPr>
          <w:p w14:paraId="0F5289ED" w14:textId="77777777" w:rsidR="00552291" w:rsidRDefault="00552291" w:rsidP="00552291">
            <w:pPr>
              <w:jc w:val="center"/>
            </w:pPr>
            <w:r>
              <w:t>idegen azonosító</w:t>
            </w:r>
          </w:p>
        </w:tc>
      </w:tr>
      <w:tr w:rsidR="00552291" w14:paraId="05F5BF6E" w14:textId="77777777" w:rsidTr="005049DC">
        <w:tc>
          <w:tcPr>
            <w:tcW w:w="2122" w:type="dxa"/>
            <w:vMerge/>
            <w:tcBorders>
              <w:left w:val="single" w:sz="12" w:space="0" w:color="auto"/>
            </w:tcBorders>
            <w:vAlign w:val="center"/>
          </w:tcPr>
          <w:p w14:paraId="5075F413" w14:textId="6B4EA29F" w:rsidR="00552291" w:rsidRDefault="00552291" w:rsidP="00552291">
            <w:pPr>
              <w:jc w:val="center"/>
            </w:pPr>
          </w:p>
        </w:tc>
        <w:tc>
          <w:tcPr>
            <w:tcW w:w="1559" w:type="dxa"/>
            <w:vAlign w:val="center"/>
          </w:tcPr>
          <w:p w14:paraId="58216820" w14:textId="1D5AEF75" w:rsidR="00552291" w:rsidRDefault="00552291" w:rsidP="00552291">
            <w:pPr>
              <w:jc w:val="center"/>
            </w:pPr>
            <w:proofErr w:type="spellStart"/>
            <w:r>
              <w:t>ip</w:t>
            </w:r>
            <w:proofErr w:type="spellEnd"/>
          </w:p>
        </w:tc>
        <w:tc>
          <w:tcPr>
            <w:tcW w:w="1843" w:type="dxa"/>
            <w:vAlign w:val="center"/>
          </w:tcPr>
          <w:p w14:paraId="14A46AB2" w14:textId="44921AE0" w:rsidR="00552291" w:rsidRDefault="00552291" w:rsidP="00552291">
            <w:pPr>
              <w:jc w:val="center"/>
            </w:pPr>
            <w:r>
              <w:t>Bejelentkezési IPv4 cím</w:t>
            </w:r>
          </w:p>
        </w:tc>
        <w:tc>
          <w:tcPr>
            <w:tcW w:w="1559" w:type="dxa"/>
            <w:vAlign w:val="center"/>
          </w:tcPr>
          <w:p w14:paraId="029DE4B1" w14:textId="329CCE21" w:rsidR="00552291" w:rsidRDefault="00552291" w:rsidP="00552291">
            <w:pPr>
              <w:jc w:val="center"/>
            </w:pPr>
            <w:proofErr w:type="spellStart"/>
            <w:r>
              <w:t>char</w:t>
            </w:r>
            <w:proofErr w:type="spellEnd"/>
            <w:r>
              <w:t>(15)</w:t>
            </w:r>
          </w:p>
        </w:tc>
        <w:tc>
          <w:tcPr>
            <w:tcW w:w="1933" w:type="dxa"/>
            <w:tcBorders>
              <w:right w:val="single" w:sz="12" w:space="0" w:color="auto"/>
            </w:tcBorders>
            <w:vAlign w:val="center"/>
          </w:tcPr>
          <w:p w14:paraId="7E5B0C59" w14:textId="77777777" w:rsidR="00552291" w:rsidRDefault="00552291" w:rsidP="00552291">
            <w:pPr>
              <w:jc w:val="center"/>
            </w:pPr>
            <w:r>
              <w:t>leíró</w:t>
            </w:r>
          </w:p>
        </w:tc>
      </w:tr>
      <w:tr w:rsidR="00552291" w14:paraId="53A6DE35" w14:textId="77777777" w:rsidTr="005049DC">
        <w:tc>
          <w:tcPr>
            <w:tcW w:w="2122" w:type="dxa"/>
            <w:vMerge/>
            <w:tcBorders>
              <w:left w:val="single" w:sz="12" w:space="0" w:color="auto"/>
            </w:tcBorders>
            <w:vAlign w:val="center"/>
          </w:tcPr>
          <w:p w14:paraId="3FBD8433" w14:textId="45708C48" w:rsidR="00552291" w:rsidRDefault="00552291" w:rsidP="00552291">
            <w:pPr>
              <w:jc w:val="center"/>
            </w:pPr>
          </w:p>
        </w:tc>
        <w:tc>
          <w:tcPr>
            <w:tcW w:w="1559" w:type="dxa"/>
            <w:vAlign w:val="center"/>
          </w:tcPr>
          <w:p w14:paraId="64857CEE" w14:textId="0CDA4372" w:rsidR="00552291" w:rsidRDefault="00552291" w:rsidP="00552291">
            <w:pPr>
              <w:jc w:val="center"/>
            </w:pPr>
            <w:proofErr w:type="spellStart"/>
            <w:r>
              <w:t>time</w:t>
            </w:r>
            <w:proofErr w:type="spellEnd"/>
          </w:p>
        </w:tc>
        <w:tc>
          <w:tcPr>
            <w:tcW w:w="1843" w:type="dxa"/>
            <w:vAlign w:val="center"/>
          </w:tcPr>
          <w:p w14:paraId="70169F95" w14:textId="5C738E94" w:rsidR="00552291" w:rsidRDefault="00552291" w:rsidP="00552291">
            <w:pPr>
              <w:jc w:val="center"/>
            </w:pPr>
            <w:r>
              <w:t>időpont</w:t>
            </w:r>
          </w:p>
        </w:tc>
        <w:tc>
          <w:tcPr>
            <w:tcW w:w="1559" w:type="dxa"/>
            <w:vAlign w:val="center"/>
          </w:tcPr>
          <w:p w14:paraId="2EF51143" w14:textId="372E83D6" w:rsidR="00552291" w:rsidRDefault="00552291" w:rsidP="00552291">
            <w:pPr>
              <w:jc w:val="center"/>
            </w:pPr>
            <w:proofErr w:type="spellStart"/>
            <w:r>
              <w:t>datetime</w:t>
            </w:r>
            <w:proofErr w:type="spellEnd"/>
          </w:p>
        </w:tc>
        <w:tc>
          <w:tcPr>
            <w:tcW w:w="1933" w:type="dxa"/>
            <w:tcBorders>
              <w:right w:val="single" w:sz="12" w:space="0" w:color="auto"/>
            </w:tcBorders>
            <w:vAlign w:val="center"/>
          </w:tcPr>
          <w:p w14:paraId="0AA4142E" w14:textId="77777777" w:rsidR="00552291" w:rsidRDefault="00552291" w:rsidP="00552291">
            <w:pPr>
              <w:jc w:val="center"/>
            </w:pPr>
            <w:r>
              <w:t>leíró</w:t>
            </w:r>
          </w:p>
        </w:tc>
      </w:tr>
    </w:tbl>
    <w:p w14:paraId="4FB638A4" w14:textId="77777777" w:rsidR="000D72C7" w:rsidRDefault="000D72C7">
      <w:pPr>
        <w:widowControl/>
        <w:suppressAutoHyphens w:val="0"/>
        <w:spacing w:line="240" w:lineRule="auto"/>
        <w:jc w:val="left"/>
        <w:rPr>
          <w:szCs w:val="36"/>
        </w:rPr>
      </w:pPr>
      <w:r>
        <w:br w:type="page"/>
      </w:r>
    </w:p>
    <w:p w14:paraId="3A6B0D9C" w14:textId="2D4BF16F" w:rsidR="002D0322" w:rsidRDefault="000D72C7" w:rsidP="002D0322">
      <w:pPr>
        <w:pStyle w:val="Subtitle"/>
      </w:pPr>
      <w:r>
        <w:lastRenderedPageBreak/>
        <w:t>5</w:t>
      </w:r>
      <w:r w:rsidR="002D0322">
        <w:t xml:space="preserve">. táblázat: Az </w:t>
      </w:r>
      <w:proofErr w:type="spellStart"/>
      <w:r w:rsidR="002D0322">
        <w:t>events</w:t>
      </w:r>
      <w:proofErr w:type="spellEnd"/>
      <w:r w:rsidR="002D0322">
        <w:t xml:space="preserve"> tábla terve</w:t>
      </w:r>
    </w:p>
    <w:tbl>
      <w:tblPr>
        <w:tblStyle w:val="TableGrid"/>
        <w:tblpPr w:leftFromText="141" w:rightFromText="141" w:vertAnchor="text" w:tblpY="1"/>
        <w:tblOverlap w:val="never"/>
        <w:tblW w:w="9016" w:type="dxa"/>
        <w:tblLayout w:type="fixed"/>
        <w:tblLook w:val="04A0" w:firstRow="1" w:lastRow="0" w:firstColumn="1" w:lastColumn="0" w:noHBand="0" w:noVBand="1"/>
      </w:tblPr>
      <w:tblGrid>
        <w:gridCol w:w="2122"/>
        <w:gridCol w:w="1559"/>
        <w:gridCol w:w="1843"/>
        <w:gridCol w:w="1559"/>
        <w:gridCol w:w="1933"/>
      </w:tblGrid>
      <w:tr w:rsidR="002D0322" w14:paraId="24487B8D" w14:textId="77777777" w:rsidTr="005049DC">
        <w:tc>
          <w:tcPr>
            <w:tcW w:w="2122" w:type="dxa"/>
            <w:vMerge w:val="restart"/>
            <w:tcBorders>
              <w:top w:val="single" w:sz="12" w:space="0" w:color="auto"/>
              <w:left w:val="single" w:sz="12" w:space="0" w:color="auto"/>
            </w:tcBorders>
            <w:vAlign w:val="center"/>
          </w:tcPr>
          <w:p w14:paraId="2B23C505" w14:textId="20814959" w:rsidR="002D0322" w:rsidRDefault="002D0322" w:rsidP="002D0322">
            <w:pPr>
              <w:jc w:val="center"/>
            </w:pPr>
            <w:r>
              <w:br w:type="page"/>
            </w:r>
            <w:r w:rsidRPr="002559D7">
              <w:rPr>
                <w:b/>
                <w:bCs/>
              </w:rPr>
              <w:t>Egyedhalmaz</w:t>
            </w:r>
          </w:p>
        </w:tc>
        <w:tc>
          <w:tcPr>
            <w:tcW w:w="3402" w:type="dxa"/>
            <w:gridSpan w:val="2"/>
            <w:tcBorders>
              <w:top w:val="single" w:sz="12" w:space="0" w:color="auto"/>
              <w:bottom w:val="single" w:sz="4" w:space="0" w:color="auto"/>
            </w:tcBorders>
            <w:vAlign w:val="center"/>
          </w:tcPr>
          <w:p w14:paraId="32738D52" w14:textId="1AE7A510" w:rsidR="002D0322" w:rsidRDefault="002D0322" w:rsidP="002D0322">
            <w:pPr>
              <w:jc w:val="center"/>
            </w:pPr>
            <w:r w:rsidRPr="002559D7">
              <w:rPr>
                <w:b/>
                <w:bCs/>
              </w:rPr>
              <w:t>Attribútum</w:t>
            </w:r>
          </w:p>
        </w:tc>
        <w:tc>
          <w:tcPr>
            <w:tcW w:w="1559" w:type="dxa"/>
            <w:vMerge w:val="restart"/>
            <w:tcBorders>
              <w:top w:val="single" w:sz="12" w:space="0" w:color="auto"/>
            </w:tcBorders>
            <w:vAlign w:val="center"/>
          </w:tcPr>
          <w:p w14:paraId="16015E81" w14:textId="43B42676" w:rsidR="002D0322" w:rsidRDefault="002D0322" w:rsidP="002D0322">
            <w:pPr>
              <w:jc w:val="center"/>
            </w:pPr>
            <w:r w:rsidRPr="002559D7">
              <w:rPr>
                <w:b/>
                <w:bCs/>
              </w:rPr>
              <w:t>Adattípus</w:t>
            </w:r>
          </w:p>
        </w:tc>
        <w:tc>
          <w:tcPr>
            <w:tcW w:w="1933" w:type="dxa"/>
            <w:vMerge w:val="restart"/>
            <w:tcBorders>
              <w:top w:val="single" w:sz="12" w:space="0" w:color="auto"/>
              <w:right w:val="single" w:sz="12" w:space="0" w:color="auto"/>
            </w:tcBorders>
            <w:vAlign w:val="center"/>
          </w:tcPr>
          <w:p w14:paraId="4D933AED" w14:textId="713459ED" w:rsidR="002D0322" w:rsidRDefault="002D0322" w:rsidP="002D0322">
            <w:pPr>
              <w:jc w:val="center"/>
            </w:pPr>
            <w:r w:rsidRPr="002559D7">
              <w:rPr>
                <w:b/>
                <w:bCs/>
              </w:rPr>
              <w:t>Tulajdonság típusa</w:t>
            </w:r>
          </w:p>
        </w:tc>
      </w:tr>
      <w:tr w:rsidR="002D0322" w14:paraId="120793D2" w14:textId="77777777" w:rsidTr="005049DC">
        <w:tc>
          <w:tcPr>
            <w:tcW w:w="2122" w:type="dxa"/>
            <w:vMerge/>
            <w:tcBorders>
              <w:left w:val="single" w:sz="12" w:space="0" w:color="auto"/>
            </w:tcBorders>
            <w:vAlign w:val="center"/>
          </w:tcPr>
          <w:p w14:paraId="585D24CB" w14:textId="77777777" w:rsidR="002D0322" w:rsidRDefault="002D0322" w:rsidP="002D0322">
            <w:pPr>
              <w:jc w:val="center"/>
            </w:pPr>
          </w:p>
        </w:tc>
        <w:tc>
          <w:tcPr>
            <w:tcW w:w="1559" w:type="dxa"/>
            <w:tcBorders>
              <w:top w:val="single" w:sz="12" w:space="0" w:color="auto"/>
              <w:bottom w:val="single" w:sz="4" w:space="0" w:color="auto"/>
            </w:tcBorders>
            <w:vAlign w:val="center"/>
          </w:tcPr>
          <w:p w14:paraId="08596414" w14:textId="006AC9DE" w:rsidR="002D0322" w:rsidRDefault="002D0322" w:rsidP="002D0322">
            <w:pPr>
              <w:jc w:val="center"/>
            </w:pPr>
            <w:r w:rsidRPr="002559D7">
              <w:rPr>
                <w:b/>
                <w:bCs/>
              </w:rPr>
              <w:t>Név</w:t>
            </w:r>
          </w:p>
        </w:tc>
        <w:tc>
          <w:tcPr>
            <w:tcW w:w="1843" w:type="dxa"/>
            <w:tcBorders>
              <w:top w:val="single" w:sz="12" w:space="0" w:color="auto"/>
              <w:bottom w:val="single" w:sz="4" w:space="0" w:color="auto"/>
            </w:tcBorders>
            <w:vAlign w:val="center"/>
          </w:tcPr>
          <w:p w14:paraId="68610F0E" w14:textId="1BCF0B5D" w:rsidR="002D0322" w:rsidRDefault="002D0322" w:rsidP="002D0322">
            <w:pPr>
              <w:jc w:val="center"/>
            </w:pPr>
            <w:r w:rsidRPr="002559D7">
              <w:rPr>
                <w:b/>
                <w:bCs/>
              </w:rPr>
              <w:t>Szöveges értelmezés</w:t>
            </w:r>
          </w:p>
        </w:tc>
        <w:tc>
          <w:tcPr>
            <w:tcW w:w="1559" w:type="dxa"/>
            <w:vMerge/>
            <w:tcBorders>
              <w:bottom w:val="single" w:sz="4" w:space="0" w:color="auto"/>
            </w:tcBorders>
            <w:vAlign w:val="center"/>
          </w:tcPr>
          <w:p w14:paraId="6E8B8A56" w14:textId="77777777" w:rsidR="002D0322" w:rsidRDefault="002D0322" w:rsidP="002D0322">
            <w:pPr>
              <w:jc w:val="center"/>
            </w:pPr>
          </w:p>
        </w:tc>
        <w:tc>
          <w:tcPr>
            <w:tcW w:w="1933" w:type="dxa"/>
            <w:vMerge/>
            <w:tcBorders>
              <w:bottom w:val="single" w:sz="4" w:space="0" w:color="auto"/>
              <w:right w:val="single" w:sz="12" w:space="0" w:color="auto"/>
            </w:tcBorders>
            <w:vAlign w:val="center"/>
          </w:tcPr>
          <w:p w14:paraId="7A4707EA" w14:textId="77777777" w:rsidR="002D0322" w:rsidRDefault="002D0322" w:rsidP="002D0322">
            <w:pPr>
              <w:jc w:val="center"/>
            </w:pPr>
          </w:p>
        </w:tc>
      </w:tr>
      <w:tr w:rsidR="002D0322" w14:paraId="50950CE2" w14:textId="77777777" w:rsidTr="005049DC">
        <w:tc>
          <w:tcPr>
            <w:tcW w:w="2122" w:type="dxa"/>
            <w:vMerge w:val="restart"/>
            <w:tcBorders>
              <w:top w:val="single" w:sz="12" w:space="0" w:color="auto"/>
              <w:left w:val="single" w:sz="12" w:space="0" w:color="auto"/>
            </w:tcBorders>
            <w:vAlign w:val="center"/>
          </w:tcPr>
          <w:p w14:paraId="7EB749B0" w14:textId="334B13A0" w:rsidR="002D0322" w:rsidRDefault="002D0322" w:rsidP="002D0322">
            <w:pPr>
              <w:jc w:val="center"/>
            </w:pPr>
            <w:proofErr w:type="spellStart"/>
            <w:r>
              <w:t>events</w:t>
            </w:r>
            <w:proofErr w:type="spellEnd"/>
          </w:p>
        </w:tc>
        <w:tc>
          <w:tcPr>
            <w:tcW w:w="1559" w:type="dxa"/>
            <w:tcBorders>
              <w:top w:val="single" w:sz="12" w:space="0" w:color="auto"/>
              <w:bottom w:val="single" w:sz="4" w:space="0" w:color="auto"/>
            </w:tcBorders>
            <w:vAlign w:val="center"/>
          </w:tcPr>
          <w:p w14:paraId="5892E716" w14:textId="085AD966" w:rsidR="002D0322" w:rsidRDefault="002D0322" w:rsidP="002D0322">
            <w:pPr>
              <w:jc w:val="center"/>
            </w:pPr>
            <w:proofErr w:type="spellStart"/>
            <w:r>
              <w:t>eventID</w:t>
            </w:r>
            <w:proofErr w:type="spellEnd"/>
          </w:p>
        </w:tc>
        <w:tc>
          <w:tcPr>
            <w:tcW w:w="1843" w:type="dxa"/>
            <w:tcBorders>
              <w:top w:val="single" w:sz="12" w:space="0" w:color="auto"/>
              <w:bottom w:val="single" w:sz="4" w:space="0" w:color="auto"/>
            </w:tcBorders>
            <w:vAlign w:val="center"/>
          </w:tcPr>
          <w:p w14:paraId="16B82477" w14:textId="77777777" w:rsidR="002D0322" w:rsidRDefault="002D0322" w:rsidP="002D0322">
            <w:pPr>
              <w:jc w:val="center"/>
            </w:pPr>
            <w:r>
              <w:t>Azonosító kód</w:t>
            </w:r>
          </w:p>
        </w:tc>
        <w:tc>
          <w:tcPr>
            <w:tcW w:w="1559" w:type="dxa"/>
            <w:tcBorders>
              <w:top w:val="single" w:sz="12" w:space="0" w:color="auto"/>
              <w:bottom w:val="single" w:sz="4" w:space="0" w:color="auto"/>
            </w:tcBorders>
            <w:vAlign w:val="center"/>
          </w:tcPr>
          <w:p w14:paraId="315BAB2B" w14:textId="77777777" w:rsidR="002D0322" w:rsidRDefault="002D0322" w:rsidP="002D0322">
            <w:pPr>
              <w:jc w:val="center"/>
            </w:pPr>
            <w:r>
              <w:t>int</w:t>
            </w:r>
          </w:p>
        </w:tc>
        <w:tc>
          <w:tcPr>
            <w:tcW w:w="1933" w:type="dxa"/>
            <w:tcBorders>
              <w:top w:val="single" w:sz="12" w:space="0" w:color="auto"/>
              <w:bottom w:val="single" w:sz="4" w:space="0" w:color="auto"/>
              <w:right w:val="single" w:sz="12" w:space="0" w:color="auto"/>
            </w:tcBorders>
            <w:vAlign w:val="center"/>
          </w:tcPr>
          <w:p w14:paraId="24C26478" w14:textId="77777777" w:rsidR="002D0322" w:rsidRDefault="002D0322" w:rsidP="002D0322">
            <w:pPr>
              <w:jc w:val="center"/>
            </w:pPr>
            <w:r>
              <w:t>azonosító</w:t>
            </w:r>
          </w:p>
        </w:tc>
      </w:tr>
      <w:tr w:rsidR="002D0322" w14:paraId="280E5785" w14:textId="77777777" w:rsidTr="005049DC">
        <w:tc>
          <w:tcPr>
            <w:tcW w:w="2122" w:type="dxa"/>
            <w:vMerge/>
            <w:tcBorders>
              <w:left w:val="single" w:sz="12" w:space="0" w:color="auto"/>
            </w:tcBorders>
            <w:vAlign w:val="center"/>
          </w:tcPr>
          <w:p w14:paraId="011C2A46" w14:textId="23434D2C" w:rsidR="002D0322" w:rsidRDefault="002D0322" w:rsidP="002D0322">
            <w:pPr>
              <w:jc w:val="center"/>
            </w:pPr>
          </w:p>
        </w:tc>
        <w:tc>
          <w:tcPr>
            <w:tcW w:w="1559" w:type="dxa"/>
            <w:tcBorders>
              <w:top w:val="single" w:sz="4" w:space="0" w:color="auto"/>
            </w:tcBorders>
            <w:vAlign w:val="center"/>
          </w:tcPr>
          <w:p w14:paraId="308E6FAF" w14:textId="727EEC4F" w:rsidR="002D0322" w:rsidRDefault="002D0322" w:rsidP="002D0322">
            <w:pPr>
              <w:jc w:val="center"/>
            </w:pPr>
            <w:proofErr w:type="spellStart"/>
            <w:r>
              <w:t>xBox</w:t>
            </w:r>
            <w:proofErr w:type="spellEnd"/>
          </w:p>
        </w:tc>
        <w:tc>
          <w:tcPr>
            <w:tcW w:w="1843" w:type="dxa"/>
            <w:tcBorders>
              <w:top w:val="single" w:sz="4" w:space="0" w:color="auto"/>
            </w:tcBorders>
            <w:vAlign w:val="center"/>
          </w:tcPr>
          <w:p w14:paraId="635F6583" w14:textId="32E1CD2C"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x koordinátája</w:t>
            </w:r>
          </w:p>
        </w:tc>
        <w:tc>
          <w:tcPr>
            <w:tcW w:w="1559" w:type="dxa"/>
            <w:tcBorders>
              <w:top w:val="single" w:sz="4" w:space="0" w:color="auto"/>
            </w:tcBorders>
            <w:vAlign w:val="center"/>
          </w:tcPr>
          <w:p w14:paraId="5DC64F3B" w14:textId="51A603A0" w:rsidR="002D0322" w:rsidRDefault="002D0322" w:rsidP="002D0322">
            <w:pPr>
              <w:jc w:val="center"/>
            </w:pPr>
            <w:proofErr w:type="spellStart"/>
            <w:r>
              <w:t>float</w:t>
            </w:r>
            <w:proofErr w:type="spellEnd"/>
          </w:p>
        </w:tc>
        <w:tc>
          <w:tcPr>
            <w:tcW w:w="1933" w:type="dxa"/>
            <w:tcBorders>
              <w:top w:val="single" w:sz="4" w:space="0" w:color="auto"/>
              <w:right w:val="single" w:sz="12" w:space="0" w:color="auto"/>
            </w:tcBorders>
            <w:vAlign w:val="center"/>
          </w:tcPr>
          <w:p w14:paraId="1BDA7D87" w14:textId="767ABC0F" w:rsidR="002D0322" w:rsidRDefault="002D0322" w:rsidP="002D0322">
            <w:pPr>
              <w:jc w:val="center"/>
            </w:pPr>
            <w:r>
              <w:t>leíró</w:t>
            </w:r>
          </w:p>
        </w:tc>
      </w:tr>
      <w:tr w:rsidR="002D0322" w14:paraId="306EA43C" w14:textId="77777777" w:rsidTr="005049DC">
        <w:tc>
          <w:tcPr>
            <w:tcW w:w="2122" w:type="dxa"/>
            <w:vMerge/>
            <w:tcBorders>
              <w:left w:val="single" w:sz="12" w:space="0" w:color="auto"/>
            </w:tcBorders>
            <w:vAlign w:val="center"/>
          </w:tcPr>
          <w:p w14:paraId="49405AFD" w14:textId="4086CB6E" w:rsidR="002D0322" w:rsidRDefault="002D0322" w:rsidP="002D0322">
            <w:pPr>
              <w:jc w:val="center"/>
            </w:pPr>
          </w:p>
        </w:tc>
        <w:tc>
          <w:tcPr>
            <w:tcW w:w="1559" w:type="dxa"/>
            <w:vAlign w:val="center"/>
          </w:tcPr>
          <w:p w14:paraId="44EF754D" w14:textId="0E63DF38" w:rsidR="002D0322" w:rsidRDefault="002D0322" w:rsidP="002D0322">
            <w:pPr>
              <w:jc w:val="center"/>
            </w:pPr>
            <w:proofErr w:type="spellStart"/>
            <w:r>
              <w:t>yBox</w:t>
            </w:r>
            <w:proofErr w:type="spellEnd"/>
          </w:p>
        </w:tc>
        <w:tc>
          <w:tcPr>
            <w:tcW w:w="1843" w:type="dxa"/>
            <w:vAlign w:val="center"/>
          </w:tcPr>
          <w:p w14:paraId="3173D933" w14:textId="3C7CCE32"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y koordinátája</w:t>
            </w:r>
          </w:p>
        </w:tc>
        <w:tc>
          <w:tcPr>
            <w:tcW w:w="1559" w:type="dxa"/>
            <w:vAlign w:val="center"/>
          </w:tcPr>
          <w:p w14:paraId="44604548" w14:textId="0C776FAA"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3C4EA722" w14:textId="77777777" w:rsidR="002D0322" w:rsidRDefault="002D0322" w:rsidP="002D0322">
            <w:pPr>
              <w:jc w:val="center"/>
            </w:pPr>
            <w:r>
              <w:t>leíró</w:t>
            </w:r>
          </w:p>
        </w:tc>
      </w:tr>
      <w:tr w:rsidR="002D0322" w14:paraId="2E6BC08D" w14:textId="77777777" w:rsidTr="005049DC">
        <w:tc>
          <w:tcPr>
            <w:tcW w:w="2122" w:type="dxa"/>
            <w:vMerge/>
            <w:tcBorders>
              <w:left w:val="single" w:sz="12" w:space="0" w:color="auto"/>
            </w:tcBorders>
            <w:vAlign w:val="center"/>
          </w:tcPr>
          <w:p w14:paraId="1F9F6651" w14:textId="488A682B" w:rsidR="002D0322" w:rsidRDefault="002D0322" w:rsidP="002D0322">
            <w:pPr>
              <w:jc w:val="center"/>
            </w:pPr>
          </w:p>
        </w:tc>
        <w:tc>
          <w:tcPr>
            <w:tcW w:w="1559" w:type="dxa"/>
            <w:vAlign w:val="center"/>
          </w:tcPr>
          <w:p w14:paraId="41250712" w14:textId="16510C3B" w:rsidR="002D0322" w:rsidRDefault="002D0322" w:rsidP="002D0322">
            <w:pPr>
              <w:jc w:val="center"/>
            </w:pPr>
            <w:proofErr w:type="spellStart"/>
            <w:r>
              <w:t>wBox</w:t>
            </w:r>
            <w:proofErr w:type="spellEnd"/>
          </w:p>
        </w:tc>
        <w:tc>
          <w:tcPr>
            <w:tcW w:w="1843" w:type="dxa"/>
            <w:vAlign w:val="center"/>
          </w:tcPr>
          <w:p w14:paraId="448D089E" w14:textId="441BFFF1"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szélessége</w:t>
            </w:r>
          </w:p>
        </w:tc>
        <w:tc>
          <w:tcPr>
            <w:tcW w:w="1559" w:type="dxa"/>
            <w:vAlign w:val="center"/>
          </w:tcPr>
          <w:p w14:paraId="71906F62" w14:textId="68EB6005"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4D0E0893" w14:textId="77777777" w:rsidR="002D0322" w:rsidRDefault="002D0322" w:rsidP="002D0322">
            <w:pPr>
              <w:jc w:val="center"/>
            </w:pPr>
            <w:r>
              <w:t>leíró</w:t>
            </w:r>
          </w:p>
        </w:tc>
      </w:tr>
      <w:tr w:rsidR="002D0322" w14:paraId="7AF74DA8" w14:textId="77777777" w:rsidTr="005049DC">
        <w:tc>
          <w:tcPr>
            <w:tcW w:w="2122" w:type="dxa"/>
            <w:vMerge/>
            <w:tcBorders>
              <w:left w:val="single" w:sz="12" w:space="0" w:color="auto"/>
            </w:tcBorders>
            <w:vAlign w:val="center"/>
          </w:tcPr>
          <w:p w14:paraId="76C6B032" w14:textId="5D8F20A7" w:rsidR="002D0322" w:rsidRDefault="002D0322" w:rsidP="002D0322">
            <w:pPr>
              <w:jc w:val="center"/>
            </w:pPr>
          </w:p>
        </w:tc>
        <w:tc>
          <w:tcPr>
            <w:tcW w:w="1559" w:type="dxa"/>
            <w:vAlign w:val="center"/>
          </w:tcPr>
          <w:p w14:paraId="3F62593D" w14:textId="59BDCC8A" w:rsidR="002D0322" w:rsidRDefault="002D0322" w:rsidP="002D0322">
            <w:pPr>
              <w:jc w:val="center"/>
            </w:pPr>
            <w:proofErr w:type="spellStart"/>
            <w:r>
              <w:t>hBox</w:t>
            </w:r>
            <w:proofErr w:type="spellEnd"/>
          </w:p>
        </w:tc>
        <w:tc>
          <w:tcPr>
            <w:tcW w:w="1843" w:type="dxa"/>
            <w:vAlign w:val="center"/>
          </w:tcPr>
          <w:p w14:paraId="3B06425E" w14:textId="4A4EEF66" w:rsidR="002D0322" w:rsidRDefault="002D0322" w:rsidP="002D0322">
            <w:pPr>
              <w:jc w:val="center"/>
            </w:pPr>
            <w:r>
              <w:t xml:space="preserve">A </w:t>
            </w:r>
            <w:proofErr w:type="spellStart"/>
            <w:r>
              <w:t>bounding</w:t>
            </w:r>
            <w:proofErr w:type="spellEnd"/>
            <w:r>
              <w:t xml:space="preserve"> </w:t>
            </w:r>
            <w:proofErr w:type="spellStart"/>
            <w:r>
              <w:t>box</w:t>
            </w:r>
            <w:proofErr w:type="spellEnd"/>
            <w:r>
              <w:t xml:space="preserve"> magassága</w:t>
            </w:r>
          </w:p>
        </w:tc>
        <w:tc>
          <w:tcPr>
            <w:tcW w:w="1559" w:type="dxa"/>
            <w:vAlign w:val="center"/>
          </w:tcPr>
          <w:p w14:paraId="7A2CD561" w14:textId="7471DD15" w:rsidR="002D0322" w:rsidRDefault="002D0322" w:rsidP="002D0322">
            <w:pPr>
              <w:jc w:val="center"/>
            </w:pPr>
            <w:proofErr w:type="spellStart"/>
            <w:r>
              <w:t>float</w:t>
            </w:r>
            <w:proofErr w:type="spellEnd"/>
          </w:p>
        </w:tc>
        <w:tc>
          <w:tcPr>
            <w:tcW w:w="1933" w:type="dxa"/>
            <w:tcBorders>
              <w:right w:val="single" w:sz="12" w:space="0" w:color="auto"/>
            </w:tcBorders>
            <w:vAlign w:val="center"/>
          </w:tcPr>
          <w:p w14:paraId="2502E426" w14:textId="77777777" w:rsidR="002D0322" w:rsidRDefault="002D0322" w:rsidP="002D0322">
            <w:pPr>
              <w:jc w:val="center"/>
            </w:pPr>
            <w:r>
              <w:t>leíró</w:t>
            </w:r>
          </w:p>
        </w:tc>
      </w:tr>
      <w:tr w:rsidR="002D0322" w14:paraId="1B89E43C" w14:textId="77777777" w:rsidTr="005049DC">
        <w:tc>
          <w:tcPr>
            <w:tcW w:w="2122" w:type="dxa"/>
            <w:vMerge/>
            <w:tcBorders>
              <w:left w:val="single" w:sz="12" w:space="0" w:color="auto"/>
            </w:tcBorders>
            <w:vAlign w:val="center"/>
          </w:tcPr>
          <w:p w14:paraId="7C6B2DA6" w14:textId="12F94FA4" w:rsidR="002D0322" w:rsidRDefault="002D0322" w:rsidP="002D0322">
            <w:pPr>
              <w:jc w:val="center"/>
            </w:pPr>
          </w:p>
        </w:tc>
        <w:tc>
          <w:tcPr>
            <w:tcW w:w="1559" w:type="dxa"/>
            <w:tcBorders>
              <w:bottom w:val="single" w:sz="4" w:space="0" w:color="auto"/>
            </w:tcBorders>
            <w:vAlign w:val="center"/>
          </w:tcPr>
          <w:p w14:paraId="36C330D1" w14:textId="58584CCF" w:rsidR="002D0322" w:rsidRDefault="002D0322" w:rsidP="002D0322">
            <w:pPr>
              <w:jc w:val="center"/>
            </w:pPr>
            <w:proofErr w:type="spellStart"/>
            <w:r>
              <w:t>classID</w:t>
            </w:r>
            <w:proofErr w:type="spellEnd"/>
          </w:p>
        </w:tc>
        <w:tc>
          <w:tcPr>
            <w:tcW w:w="1843" w:type="dxa"/>
            <w:tcBorders>
              <w:bottom w:val="single" w:sz="4" w:space="0" w:color="auto"/>
            </w:tcBorders>
            <w:vAlign w:val="center"/>
          </w:tcPr>
          <w:p w14:paraId="70AA927F" w14:textId="5E9A853B" w:rsidR="002D0322" w:rsidRDefault="002D0322" w:rsidP="002D0322">
            <w:pPr>
              <w:jc w:val="center"/>
            </w:pPr>
            <w:r>
              <w:t>Az esemény típusa</w:t>
            </w:r>
          </w:p>
        </w:tc>
        <w:tc>
          <w:tcPr>
            <w:tcW w:w="1559" w:type="dxa"/>
            <w:tcBorders>
              <w:bottom w:val="single" w:sz="4" w:space="0" w:color="auto"/>
            </w:tcBorders>
            <w:vAlign w:val="center"/>
          </w:tcPr>
          <w:p w14:paraId="5AC2FDA8" w14:textId="0BD3F048" w:rsidR="002D0322" w:rsidRDefault="002D0322" w:rsidP="002D0322">
            <w:pPr>
              <w:jc w:val="center"/>
            </w:pPr>
            <w:r>
              <w:t>int</w:t>
            </w:r>
          </w:p>
        </w:tc>
        <w:tc>
          <w:tcPr>
            <w:tcW w:w="1933" w:type="dxa"/>
            <w:tcBorders>
              <w:bottom w:val="single" w:sz="4" w:space="0" w:color="auto"/>
              <w:right w:val="single" w:sz="12" w:space="0" w:color="auto"/>
            </w:tcBorders>
            <w:vAlign w:val="center"/>
          </w:tcPr>
          <w:p w14:paraId="058A090D" w14:textId="74A9403B" w:rsidR="002D0322" w:rsidRDefault="002D0322" w:rsidP="002D0322">
            <w:pPr>
              <w:jc w:val="center"/>
            </w:pPr>
            <w:r>
              <w:t>idegen kulcs</w:t>
            </w:r>
          </w:p>
        </w:tc>
      </w:tr>
      <w:tr w:rsidR="002D0322" w14:paraId="23CDB2F7" w14:textId="77777777" w:rsidTr="005049DC">
        <w:tc>
          <w:tcPr>
            <w:tcW w:w="2122" w:type="dxa"/>
            <w:vMerge/>
            <w:tcBorders>
              <w:left w:val="single" w:sz="12" w:space="0" w:color="auto"/>
            </w:tcBorders>
            <w:vAlign w:val="center"/>
          </w:tcPr>
          <w:p w14:paraId="498F9819" w14:textId="40490F83" w:rsidR="002D0322" w:rsidRDefault="002D0322" w:rsidP="002D0322">
            <w:pPr>
              <w:jc w:val="center"/>
            </w:pPr>
          </w:p>
        </w:tc>
        <w:tc>
          <w:tcPr>
            <w:tcW w:w="1559" w:type="dxa"/>
            <w:tcBorders>
              <w:bottom w:val="single" w:sz="4" w:space="0" w:color="auto"/>
            </w:tcBorders>
            <w:vAlign w:val="center"/>
          </w:tcPr>
          <w:p w14:paraId="24CAD2DF" w14:textId="0AE8FD66" w:rsidR="002D0322" w:rsidRDefault="002D0322" w:rsidP="002D0322">
            <w:pPr>
              <w:jc w:val="center"/>
            </w:pPr>
            <w:proofErr w:type="spellStart"/>
            <w:r>
              <w:t>time</w:t>
            </w:r>
            <w:proofErr w:type="spellEnd"/>
          </w:p>
        </w:tc>
        <w:tc>
          <w:tcPr>
            <w:tcW w:w="1843" w:type="dxa"/>
            <w:tcBorders>
              <w:bottom w:val="single" w:sz="4" w:space="0" w:color="auto"/>
            </w:tcBorders>
            <w:vAlign w:val="center"/>
          </w:tcPr>
          <w:p w14:paraId="14087C0C" w14:textId="24DA5026" w:rsidR="002D0322" w:rsidRDefault="002D0322" w:rsidP="002D0322">
            <w:pPr>
              <w:jc w:val="center"/>
            </w:pPr>
            <w:r>
              <w:t>Az esemény ideje</w:t>
            </w:r>
          </w:p>
        </w:tc>
        <w:tc>
          <w:tcPr>
            <w:tcW w:w="1559" w:type="dxa"/>
            <w:tcBorders>
              <w:bottom w:val="single" w:sz="4" w:space="0" w:color="auto"/>
            </w:tcBorders>
            <w:vAlign w:val="center"/>
          </w:tcPr>
          <w:p w14:paraId="248B9354" w14:textId="0A03E078" w:rsidR="002D0322" w:rsidRDefault="002D0322" w:rsidP="002D0322">
            <w:pPr>
              <w:jc w:val="center"/>
            </w:pPr>
            <w:proofErr w:type="spellStart"/>
            <w:r>
              <w:t>datetime</w:t>
            </w:r>
            <w:proofErr w:type="spellEnd"/>
          </w:p>
        </w:tc>
        <w:tc>
          <w:tcPr>
            <w:tcW w:w="1933" w:type="dxa"/>
            <w:tcBorders>
              <w:bottom w:val="single" w:sz="4" w:space="0" w:color="auto"/>
              <w:right w:val="single" w:sz="12" w:space="0" w:color="auto"/>
            </w:tcBorders>
            <w:vAlign w:val="center"/>
          </w:tcPr>
          <w:p w14:paraId="199FD57C" w14:textId="179F6EE4" w:rsidR="002D0322" w:rsidRDefault="002D0322" w:rsidP="002D0322">
            <w:pPr>
              <w:jc w:val="center"/>
            </w:pPr>
            <w:r>
              <w:t>leíró</w:t>
            </w:r>
          </w:p>
        </w:tc>
      </w:tr>
      <w:tr w:rsidR="002D0322" w14:paraId="1248D59A" w14:textId="77777777" w:rsidTr="005049DC">
        <w:tc>
          <w:tcPr>
            <w:tcW w:w="2122" w:type="dxa"/>
            <w:vMerge/>
            <w:tcBorders>
              <w:left w:val="single" w:sz="12" w:space="0" w:color="auto"/>
            </w:tcBorders>
            <w:vAlign w:val="center"/>
          </w:tcPr>
          <w:p w14:paraId="23FD1A1C" w14:textId="1D264066" w:rsidR="002D0322" w:rsidRDefault="002D0322" w:rsidP="002D0322">
            <w:pPr>
              <w:jc w:val="center"/>
            </w:pPr>
          </w:p>
        </w:tc>
        <w:tc>
          <w:tcPr>
            <w:tcW w:w="1559" w:type="dxa"/>
            <w:tcBorders>
              <w:bottom w:val="single" w:sz="4" w:space="0" w:color="auto"/>
            </w:tcBorders>
            <w:vAlign w:val="center"/>
          </w:tcPr>
          <w:p w14:paraId="3FDF7086" w14:textId="2771AE0A" w:rsidR="002D0322" w:rsidRDefault="00702A29" w:rsidP="002D0322">
            <w:pPr>
              <w:jc w:val="center"/>
            </w:pPr>
            <w:proofErr w:type="spellStart"/>
            <w:r>
              <w:t>videoframe</w:t>
            </w:r>
            <w:proofErr w:type="spellEnd"/>
          </w:p>
        </w:tc>
        <w:tc>
          <w:tcPr>
            <w:tcW w:w="1843" w:type="dxa"/>
            <w:tcBorders>
              <w:bottom w:val="single" w:sz="4" w:space="0" w:color="auto"/>
            </w:tcBorders>
            <w:vAlign w:val="center"/>
          </w:tcPr>
          <w:p w14:paraId="79ECA20A" w14:textId="5E2190D4" w:rsidR="002D0322" w:rsidRDefault="002D0322" w:rsidP="002D0322">
            <w:pPr>
              <w:jc w:val="center"/>
            </w:pPr>
            <w:r>
              <w:t xml:space="preserve">Az esemény </w:t>
            </w:r>
            <w:r w:rsidR="00702A29">
              <w:t>képkockájának a száma a videóban</w:t>
            </w:r>
          </w:p>
        </w:tc>
        <w:tc>
          <w:tcPr>
            <w:tcW w:w="1559" w:type="dxa"/>
            <w:tcBorders>
              <w:bottom w:val="single" w:sz="4" w:space="0" w:color="auto"/>
            </w:tcBorders>
            <w:vAlign w:val="center"/>
          </w:tcPr>
          <w:p w14:paraId="06113FEA" w14:textId="378B4924" w:rsidR="002D0322" w:rsidRDefault="002D0322" w:rsidP="002D0322">
            <w:pPr>
              <w:jc w:val="center"/>
            </w:pPr>
            <w:r>
              <w:t>int</w:t>
            </w:r>
          </w:p>
        </w:tc>
        <w:tc>
          <w:tcPr>
            <w:tcW w:w="1933" w:type="dxa"/>
            <w:tcBorders>
              <w:bottom w:val="single" w:sz="4" w:space="0" w:color="auto"/>
              <w:right w:val="single" w:sz="12" w:space="0" w:color="auto"/>
            </w:tcBorders>
            <w:vAlign w:val="center"/>
          </w:tcPr>
          <w:p w14:paraId="5ECDA53C" w14:textId="5A6DD6C6" w:rsidR="002D0322" w:rsidRDefault="002D0322" w:rsidP="002D0322">
            <w:pPr>
              <w:jc w:val="center"/>
            </w:pPr>
            <w:r>
              <w:t>leíró</w:t>
            </w:r>
          </w:p>
        </w:tc>
      </w:tr>
      <w:tr w:rsidR="002D0322" w14:paraId="6A728419" w14:textId="77777777" w:rsidTr="005049DC">
        <w:tc>
          <w:tcPr>
            <w:tcW w:w="2122" w:type="dxa"/>
            <w:vMerge/>
            <w:tcBorders>
              <w:left w:val="single" w:sz="12" w:space="0" w:color="auto"/>
            </w:tcBorders>
            <w:vAlign w:val="center"/>
          </w:tcPr>
          <w:p w14:paraId="6EA52C22" w14:textId="00575754" w:rsidR="002D0322" w:rsidRDefault="002D0322" w:rsidP="002D0322">
            <w:pPr>
              <w:jc w:val="center"/>
            </w:pPr>
          </w:p>
        </w:tc>
        <w:tc>
          <w:tcPr>
            <w:tcW w:w="1559" w:type="dxa"/>
            <w:tcBorders>
              <w:bottom w:val="single" w:sz="4" w:space="0" w:color="auto"/>
            </w:tcBorders>
            <w:vAlign w:val="center"/>
          </w:tcPr>
          <w:p w14:paraId="519B07D1" w14:textId="6D18CF40" w:rsidR="002D0322" w:rsidRDefault="002D0322" w:rsidP="002D0322">
            <w:pPr>
              <w:jc w:val="center"/>
            </w:pPr>
            <w:proofErr w:type="spellStart"/>
            <w:r>
              <w:t>videoID</w:t>
            </w:r>
            <w:proofErr w:type="spellEnd"/>
          </w:p>
        </w:tc>
        <w:tc>
          <w:tcPr>
            <w:tcW w:w="1843" w:type="dxa"/>
            <w:tcBorders>
              <w:bottom w:val="single" w:sz="4" w:space="0" w:color="auto"/>
            </w:tcBorders>
            <w:vAlign w:val="center"/>
          </w:tcPr>
          <w:p w14:paraId="4387B351" w14:textId="2F40B927" w:rsidR="002D0322" w:rsidRDefault="002D0322" w:rsidP="002D0322">
            <w:pPr>
              <w:jc w:val="center"/>
            </w:pPr>
            <w:r>
              <w:t>A videó azonosítója</w:t>
            </w:r>
          </w:p>
        </w:tc>
        <w:tc>
          <w:tcPr>
            <w:tcW w:w="1559" w:type="dxa"/>
            <w:tcBorders>
              <w:bottom w:val="single" w:sz="4" w:space="0" w:color="auto"/>
            </w:tcBorders>
            <w:vAlign w:val="center"/>
          </w:tcPr>
          <w:p w14:paraId="47F714D3" w14:textId="140A640B" w:rsidR="002D0322" w:rsidRDefault="002D0322" w:rsidP="002D0322">
            <w:pPr>
              <w:jc w:val="center"/>
            </w:pPr>
            <w:r>
              <w:t>int</w:t>
            </w:r>
          </w:p>
        </w:tc>
        <w:tc>
          <w:tcPr>
            <w:tcW w:w="1933" w:type="dxa"/>
            <w:tcBorders>
              <w:bottom w:val="single" w:sz="4" w:space="0" w:color="auto"/>
              <w:right w:val="single" w:sz="12" w:space="0" w:color="auto"/>
            </w:tcBorders>
            <w:vAlign w:val="center"/>
          </w:tcPr>
          <w:p w14:paraId="6CE6B9CB" w14:textId="42D561BD" w:rsidR="002D0322" w:rsidRDefault="002D0322" w:rsidP="002D0322">
            <w:pPr>
              <w:jc w:val="center"/>
            </w:pPr>
            <w:r>
              <w:t>leíró</w:t>
            </w:r>
          </w:p>
        </w:tc>
      </w:tr>
      <w:tr w:rsidR="002D0322" w14:paraId="5C099D14" w14:textId="77777777" w:rsidTr="005049DC">
        <w:tc>
          <w:tcPr>
            <w:tcW w:w="2122" w:type="dxa"/>
            <w:vMerge/>
            <w:tcBorders>
              <w:left w:val="single" w:sz="12" w:space="0" w:color="auto"/>
            </w:tcBorders>
            <w:vAlign w:val="center"/>
          </w:tcPr>
          <w:p w14:paraId="4DEB2460" w14:textId="09E363CE" w:rsidR="002D0322" w:rsidRDefault="002D0322" w:rsidP="002D0322">
            <w:pPr>
              <w:jc w:val="center"/>
            </w:pPr>
          </w:p>
        </w:tc>
        <w:tc>
          <w:tcPr>
            <w:tcW w:w="1559" w:type="dxa"/>
            <w:tcBorders>
              <w:bottom w:val="single" w:sz="4" w:space="0" w:color="auto"/>
            </w:tcBorders>
            <w:vAlign w:val="center"/>
          </w:tcPr>
          <w:p w14:paraId="50DF5FEC" w14:textId="292A3757" w:rsidR="002D0322" w:rsidRDefault="002D0322" w:rsidP="002D0322">
            <w:pPr>
              <w:jc w:val="center"/>
            </w:pPr>
            <w:proofErr w:type="spellStart"/>
            <w:r>
              <w:t>level</w:t>
            </w:r>
            <w:proofErr w:type="spellEnd"/>
          </w:p>
        </w:tc>
        <w:tc>
          <w:tcPr>
            <w:tcW w:w="1843" w:type="dxa"/>
            <w:tcBorders>
              <w:bottom w:val="single" w:sz="4" w:space="0" w:color="auto"/>
            </w:tcBorders>
            <w:vAlign w:val="center"/>
          </w:tcPr>
          <w:p w14:paraId="246FD3E7" w14:textId="4032E1A5" w:rsidR="002D0322" w:rsidRDefault="002D0322" w:rsidP="002D0322">
            <w:pPr>
              <w:jc w:val="center"/>
            </w:pPr>
            <w:r>
              <w:t>A riasztás szintje</w:t>
            </w:r>
          </w:p>
        </w:tc>
        <w:tc>
          <w:tcPr>
            <w:tcW w:w="1559" w:type="dxa"/>
            <w:tcBorders>
              <w:bottom w:val="single" w:sz="4" w:space="0" w:color="auto"/>
            </w:tcBorders>
            <w:vAlign w:val="center"/>
          </w:tcPr>
          <w:p w14:paraId="7120FF5C" w14:textId="54C730A2" w:rsidR="002D0322" w:rsidRDefault="002D0322" w:rsidP="002D0322">
            <w:pPr>
              <w:jc w:val="center"/>
            </w:pPr>
            <w:r>
              <w:t>int</w:t>
            </w:r>
          </w:p>
        </w:tc>
        <w:tc>
          <w:tcPr>
            <w:tcW w:w="1933" w:type="dxa"/>
            <w:tcBorders>
              <w:bottom w:val="single" w:sz="4" w:space="0" w:color="auto"/>
              <w:right w:val="single" w:sz="12" w:space="0" w:color="auto"/>
            </w:tcBorders>
            <w:vAlign w:val="center"/>
          </w:tcPr>
          <w:p w14:paraId="19F16057" w14:textId="0F137A83" w:rsidR="002D0322" w:rsidRDefault="002D0322" w:rsidP="002D0322">
            <w:pPr>
              <w:jc w:val="center"/>
            </w:pPr>
            <w:r>
              <w:t>leíró</w:t>
            </w:r>
          </w:p>
        </w:tc>
      </w:tr>
    </w:tbl>
    <w:p w14:paraId="249983F0" w14:textId="77777777" w:rsidR="00B13E4E" w:rsidRDefault="00B13E4E" w:rsidP="00341598"/>
    <w:p w14:paraId="12E01339" w14:textId="43545DBC" w:rsidR="00724DE4" w:rsidRDefault="00341598" w:rsidP="00341598">
      <w:r>
        <w:t xml:space="preserve">A kimeneti adatok tárolásának módjára egy adatbázisrendszer használata szükséges. Ez az adatbázis rendszer a felső, </w:t>
      </w:r>
      <w:r w:rsidR="005E4B6F">
        <w:t>8</w:t>
      </w:r>
      <w:r w:rsidR="002B19B3">
        <w:t>.</w:t>
      </w:r>
      <w:r>
        <w:t xml:space="preserve"> ábra és</w:t>
      </w:r>
      <w:r w:rsidR="007D4A27">
        <w:t xml:space="preserve"> a fenti </w:t>
      </w:r>
      <w:r>
        <w:t>táblázat</w:t>
      </w:r>
      <w:r w:rsidR="007D4A27">
        <w:t>ok (1-</w:t>
      </w:r>
      <w:r w:rsidR="000D72C7">
        <w:t>5</w:t>
      </w:r>
      <w:r w:rsidR="007D4A27">
        <w:t>.)</w:t>
      </w:r>
      <w:r>
        <w:t xml:space="preserve"> szerinti </w:t>
      </w:r>
      <w:r w:rsidR="005D1594">
        <w:t>táblá</w:t>
      </w:r>
      <w:r w:rsidR="00B25567">
        <w:t>kat</w:t>
      </w:r>
      <w:r w:rsidR="005D1594">
        <w:t xml:space="preserve"> és mezőket (egyedhalmazokat és attribútumokat) tárolná. Az adatok tárolását egy relációs </w:t>
      </w:r>
      <w:r w:rsidR="00724DE4">
        <w:t>adatbázissal</w:t>
      </w:r>
      <w:r w:rsidR="005D1594">
        <w:t xml:space="preserve"> tervezem </w:t>
      </w:r>
      <w:r w:rsidR="002A017A">
        <w:t>megvalósítani</w:t>
      </w:r>
      <w:r w:rsidR="005D1594">
        <w:t xml:space="preserve">, azok közül is a </w:t>
      </w:r>
      <w:proofErr w:type="spellStart"/>
      <w:r w:rsidR="005D1594">
        <w:t>MySQL</w:t>
      </w:r>
      <w:proofErr w:type="spellEnd"/>
      <w:r w:rsidR="005D1594">
        <w:t xml:space="preserve"> nevű relációs </w:t>
      </w:r>
      <w:r w:rsidR="00724DE4">
        <w:t>adatbázissal</w:t>
      </w:r>
      <w:r w:rsidR="005D1594">
        <w:t>.</w:t>
      </w:r>
    </w:p>
    <w:p w14:paraId="0C181E87" w14:textId="5969D427" w:rsidR="00AC598F" w:rsidRDefault="00045B07" w:rsidP="00514009">
      <w:pPr>
        <w:pStyle w:val="Heading2"/>
        <w:numPr>
          <w:ilvl w:val="1"/>
          <w:numId w:val="14"/>
        </w:numPr>
      </w:pPr>
      <w:bookmarkStart w:id="123" w:name="_Toc88572652"/>
      <w:r>
        <w:lastRenderedPageBreak/>
        <w:t>Webes felület</w:t>
      </w:r>
      <w:bookmarkEnd w:id="123"/>
    </w:p>
    <w:p w14:paraId="503006A4" w14:textId="12F9640B" w:rsidR="007C5DF4" w:rsidRDefault="00A50D59" w:rsidP="004C48F8">
      <w:r>
        <w:t>A program már az előzőekben is említett webes felületen lesz elérhető a felhasználóknak. Ez a webes felület egy MVC típusú architektúrán lesz megvalósítva</w:t>
      </w:r>
      <w:r w:rsidR="007C1D15">
        <w:t xml:space="preserve">, REST API segítségével. </w:t>
      </w:r>
      <w:r w:rsidR="00CE12C2">
        <w:fldChar w:fldCharType="begin"/>
      </w:r>
      <w:r w:rsidR="00CE12C2">
        <w:instrText xml:space="preserve"> REF _Ref69645837 \r \h </w:instrText>
      </w:r>
      <w:r w:rsidR="00CE12C2">
        <w:fldChar w:fldCharType="separate"/>
      </w:r>
      <w:r w:rsidR="00DF6F88">
        <w:t>[6]</w:t>
      </w:r>
      <w:r w:rsidR="00CE12C2">
        <w:fldChar w:fldCharType="end"/>
      </w:r>
      <w:r w:rsidR="00CE12C2">
        <w:t xml:space="preserve"> A </w:t>
      </w:r>
      <w:r w:rsidR="003273BD">
        <w:t>frontend felől az API-n keresztül történnek meg a kérések, amit</w:t>
      </w:r>
      <w:r w:rsidR="00363135">
        <w:t xml:space="preserve"> a backend lekezel, és megfelelő választ ad vissza rá. </w:t>
      </w:r>
      <w:r w:rsidR="00113F95">
        <w:t>A</w:t>
      </w:r>
      <w:r w:rsidR="007A51BB">
        <w:t xml:space="preserve"> </w:t>
      </w:r>
      <w:r w:rsidR="00113F95">
        <w:t xml:space="preserve">rendszer </w:t>
      </w:r>
      <w:proofErr w:type="spellStart"/>
      <w:r w:rsidR="00173AF4">
        <w:t>Laravel</w:t>
      </w:r>
      <w:proofErr w:type="spellEnd"/>
      <w:r w:rsidR="007A51BB">
        <w:t xml:space="preserve"> alapokon fog működni</w:t>
      </w:r>
      <w:r w:rsidR="007D7655">
        <w:t>, ő szolgálja ki az API-t, válaszol a kérésekre, állítja össze a válaszüzeneteket.</w:t>
      </w:r>
    </w:p>
    <w:p w14:paraId="7FC4FD5C" w14:textId="66DEC666" w:rsidR="00E63325" w:rsidRDefault="001876A2" w:rsidP="004C48F8">
      <w:r>
        <w:rPr>
          <w:noProof/>
        </w:rPr>
        <w:drawing>
          <wp:inline distT="0" distB="0" distL="0" distR="0" wp14:anchorId="23C1D8C0" wp14:editId="6C22A7F3">
            <wp:extent cx="558165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1171575"/>
                    </a:xfrm>
                    <a:prstGeom prst="rect">
                      <a:avLst/>
                    </a:prstGeom>
                    <a:noFill/>
                    <a:ln>
                      <a:noFill/>
                    </a:ln>
                  </pic:spPr>
                </pic:pic>
              </a:graphicData>
            </a:graphic>
          </wp:inline>
        </w:drawing>
      </w:r>
    </w:p>
    <w:p w14:paraId="11DB7C46" w14:textId="6B5763CE" w:rsidR="007253B2" w:rsidRDefault="005E4B6F" w:rsidP="00036C1F">
      <w:pPr>
        <w:pStyle w:val="Subtitle"/>
      </w:pPr>
      <w:r>
        <w:t>9</w:t>
      </w:r>
      <w:r w:rsidR="001876A2">
        <w:t>. ábra: A rendszer felépítése</w:t>
      </w:r>
      <w:r w:rsidR="00637C06">
        <w:t xml:space="preserve"> webes kiszolgálóval</w:t>
      </w:r>
    </w:p>
    <w:p w14:paraId="445A2FC9" w14:textId="76D75B79" w:rsidR="00C75E8C" w:rsidRPr="00D05891" w:rsidRDefault="00D05891" w:rsidP="000A538E">
      <w:r>
        <w:t xml:space="preserve">A rendszer felépítése szempontjából a </w:t>
      </w:r>
      <w:r w:rsidR="00B6597E">
        <w:t xml:space="preserve">korábban felvázolt detektor megkapja az IP kamerától a képkockákat egy RTSP </w:t>
      </w:r>
      <w:proofErr w:type="spellStart"/>
      <w:r w:rsidR="00B6597E">
        <w:t>videostreamen</w:t>
      </w:r>
      <w:proofErr w:type="spellEnd"/>
      <w:r w:rsidR="00B6597E">
        <w:t xml:space="preserve"> keresztül. Ezután a detektor a YOLO </w:t>
      </w:r>
      <w:r w:rsidR="00363B96">
        <w:t>CNN-</w:t>
      </w:r>
      <w:proofErr w:type="spellStart"/>
      <w:r w:rsidR="00363B96">
        <w:t>nel</w:t>
      </w:r>
      <w:proofErr w:type="spellEnd"/>
      <w:r w:rsidR="00B6597E">
        <w:t xml:space="preserve"> összekapcsolva elvégzi a korábban felvázolt </w:t>
      </w:r>
      <w:r w:rsidR="00715170">
        <w:t xml:space="preserve">műveleteit, detektálásait. Ezek után az adatbázisba elmentve az adatokat </w:t>
      </w:r>
      <w:r w:rsidR="007D161A">
        <w:t xml:space="preserve">azzal párhuzamosan az aktuálisan feldolgozott képkockát is kiadja, amit egy köztes réteg megkap. Ez a köztes réteg arra szolgál, hogy a detektor csak a detektálással foglalkozzon, a weboldal leterheltsége esetén is függetlenül tudjon működni hatékonyan a detektor. Emellett ez a köztes réteg azt is meg fogja tudni valósítani, hogy valós időben tudjunk módosítani a detektor tulajdonságain (pl. </w:t>
      </w:r>
      <w:proofErr w:type="spellStart"/>
      <w:r w:rsidR="007D161A">
        <w:t>threshold</w:t>
      </w:r>
      <w:proofErr w:type="spellEnd"/>
      <w:r w:rsidR="007D161A">
        <w:t xml:space="preserve">, </w:t>
      </w:r>
      <w:r w:rsidR="00ED0AC4">
        <w:t>terület adatai a távolságérzékelések</w:t>
      </w:r>
      <w:r w:rsidR="00C75E8C">
        <w:t>h</w:t>
      </w:r>
      <w:r w:rsidR="00ED0AC4">
        <w:t>ez</w:t>
      </w:r>
      <w:r w:rsidR="00C75E8C">
        <w:t xml:space="preserve"> </w:t>
      </w:r>
      <w:r w:rsidR="00ED0AC4">
        <w:t>stb.</w:t>
      </w:r>
      <w:r w:rsidR="007D161A">
        <w:t>)</w:t>
      </w:r>
      <w:r w:rsidR="00C75E8C">
        <w:t xml:space="preserve"> Ez a köztes réteg, és az adatbázis fogja kiszolgálni a weboldalt, amiből az információkat kiszedve, és összecsomagolva kommunikál a web frontenddel, ami pedig a felhasználóval van kapcsolatban.</w:t>
      </w:r>
    </w:p>
    <w:p w14:paraId="3C3983C4" w14:textId="345625B6" w:rsidR="001D5C92" w:rsidRDefault="001D5C92" w:rsidP="001D5C92">
      <w:pPr>
        <w:pStyle w:val="BodyText"/>
        <w:jc w:val="center"/>
      </w:pPr>
      <w:r>
        <w:rPr>
          <w:noProof/>
        </w:rPr>
        <w:lastRenderedPageBreak/>
        <w:drawing>
          <wp:inline distT="0" distB="0" distL="0" distR="0" wp14:anchorId="1306847D" wp14:editId="37A0F14F">
            <wp:extent cx="5579745" cy="4483735"/>
            <wp:effectExtent l="0" t="0" r="190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79745" cy="4483735"/>
                    </a:xfrm>
                    <a:prstGeom prst="rect">
                      <a:avLst/>
                    </a:prstGeom>
                  </pic:spPr>
                </pic:pic>
              </a:graphicData>
            </a:graphic>
          </wp:inline>
        </w:drawing>
      </w:r>
    </w:p>
    <w:p w14:paraId="67F191EE" w14:textId="30E5202D" w:rsidR="001D5C92" w:rsidRDefault="005E4B6F" w:rsidP="001D5C92">
      <w:pPr>
        <w:pStyle w:val="Subtitle"/>
      </w:pPr>
      <w:r>
        <w:t>10</w:t>
      </w:r>
      <w:r w:rsidR="001D5C92">
        <w:t xml:space="preserve">. ábra: Felhasználó </w:t>
      </w:r>
      <w:proofErr w:type="spellStart"/>
      <w:r w:rsidR="001D5C92">
        <w:t>use-case</w:t>
      </w:r>
      <w:proofErr w:type="spellEnd"/>
      <w:r w:rsidR="001D5C92">
        <w:t xml:space="preserve"> diagramja</w:t>
      </w:r>
    </w:p>
    <w:p w14:paraId="3FE43BD4" w14:textId="77777777" w:rsidR="00C75E8C" w:rsidRDefault="00C75E8C" w:rsidP="00C75E8C">
      <w:pPr>
        <w:pStyle w:val="BodyText"/>
        <w:jc w:val="center"/>
      </w:pPr>
      <w:r>
        <w:rPr>
          <w:noProof/>
        </w:rPr>
        <w:drawing>
          <wp:inline distT="0" distB="0" distL="0" distR="0" wp14:anchorId="480E6270" wp14:editId="0BF2DD4A">
            <wp:extent cx="5583214" cy="3115340"/>
            <wp:effectExtent l="0" t="0" r="0" b="889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94093" cy="3121410"/>
                    </a:xfrm>
                    <a:prstGeom prst="rect">
                      <a:avLst/>
                    </a:prstGeom>
                  </pic:spPr>
                </pic:pic>
              </a:graphicData>
            </a:graphic>
          </wp:inline>
        </w:drawing>
      </w:r>
    </w:p>
    <w:p w14:paraId="39139913" w14:textId="7F68819D" w:rsidR="00C75E8C" w:rsidRDefault="00363B96" w:rsidP="00C75E8C">
      <w:pPr>
        <w:pStyle w:val="Subtitle"/>
      </w:pPr>
      <w:r>
        <w:t>1</w:t>
      </w:r>
      <w:r w:rsidR="005E4B6F">
        <w:t>1</w:t>
      </w:r>
      <w:r w:rsidR="00C75E8C">
        <w:t xml:space="preserve">. ábra: Adminisztrátor </w:t>
      </w:r>
      <w:proofErr w:type="spellStart"/>
      <w:r w:rsidR="00C75E8C">
        <w:t>use-case</w:t>
      </w:r>
      <w:proofErr w:type="spellEnd"/>
      <w:r w:rsidR="00C75E8C">
        <w:t xml:space="preserve"> diagramja</w:t>
      </w:r>
    </w:p>
    <w:p w14:paraId="70A94283" w14:textId="77777777" w:rsidR="00AC6662" w:rsidRDefault="00AC6662" w:rsidP="00AC6662">
      <w:pPr>
        <w:pStyle w:val="Heading3"/>
        <w:rPr>
          <w:rFonts w:eastAsia="Times New Roman" w:cs="Times New Roman"/>
          <w:color w:val="000000"/>
          <w:kern w:val="0"/>
          <w:lang w:eastAsia="ja-JP" w:bidi="ar-SA"/>
        </w:rPr>
      </w:pPr>
      <w:bookmarkStart w:id="124" w:name="_Toc88572653"/>
      <w:proofErr w:type="spellStart"/>
      <w:r w:rsidRPr="00AC6662">
        <w:lastRenderedPageBreak/>
        <w:t>Branding</w:t>
      </w:r>
      <w:proofErr w:type="spellEnd"/>
      <w:r>
        <w:t xml:space="preserve"> és logó</w:t>
      </w:r>
      <w:bookmarkEnd w:id="124"/>
    </w:p>
    <w:p w14:paraId="41FEFBBB" w14:textId="6E0C1EA8" w:rsidR="006B0102" w:rsidRDefault="00AC6662" w:rsidP="00F1443A">
      <w:r>
        <w:t xml:space="preserve">A webes felület megfelelő bemutatásához </w:t>
      </w:r>
      <w:r w:rsidR="00851C38">
        <w:t>jónak találtam</w:t>
      </w:r>
      <w:r>
        <w:t xml:space="preserve"> a programnak egy fantázianevet és egy logót választani, hogy teljes terjedelmében elkészíthető legyen a weboldal. Erre a feladatra a </w:t>
      </w:r>
      <w:proofErr w:type="spellStart"/>
      <w:r>
        <w:t>CoVsee</w:t>
      </w:r>
      <w:proofErr w:type="spellEnd"/>
      <w:r>
        <w:t xml:space="preserve"> fantázianevet találtam ki</w:t>
      </w:r>
      <w:r w:rsidR="004A7BF9">
        <w:t xml:space="preserve"> </w:t>
      </w:r>
      <w:r>
        <w:t xml:space="preserve">(a </w:t>
      </w:r>
      <w:proofErr w:type="spellStart"/>
      <w:r>
        <w:t>CoVid</w:t>
      </w:r>
      <w:proofErr w:type="spellEnd"/>
      <w:r>
        <w:t xml:space="preserve"> és a </w:t>
      </w:r>
      <w:proofErr w:type="spellStart"/>
      <w:r>
        <w:t>see</w:t>
      </w:r>
      <w:proofErr w:type="spellEnd"/>
      <w:r>
        <w:t xml:space="preserve"> szavakból összerakva), és a következő</w:t>
      </w:r>
      <w:r w:rsidR="004A7BF9">
        <w:t>, 12-es ábrán látható</w:t>
      </w:r>
      <w:r>
        <w:t xml:space="preserve"> logót fogom alkalmazni, amit egy </w:t>
      </w:r>
      <w:r w:rsidR="004A7BF9">
        <w:t>SVG</w:t>
      </w:r>
      <w:r w:rsidR="00851C38">
        <w:t xml:space="preserve"> rajzoló és</w:t>
      </w:r>
      <w:r w:rsidR="004A7BF9">
        <w:t xml:space="preserve"> gener</w:t>
      </w:r>
      <w:r w:rsidR="00851C38">
        <w:t xml:space="preserve">áló programmal </w:t>
      </w:r>
      <w:r w:rsidR="004A7BF9">
        <w:t>hoztam létre.</w:t>
      </w:r>
      <w:r w:rsidR="006B0102">
        <w:t xml:space="preserve"> Ezt az emblémát a weboldalon fogom felhasználni, mivel sokkal egyszerűbb ezzel elkészíteni és bemutatni a weboldalt, mintha helyettesítő szöveget vezetnék be a helyére.</w:t>
      </w:r>
    </w:p>
    <w:p w14:paraId="54DBB710" w14:textId="1486D9BD" w:rsidR="004A7BF9" w:rsidRDefault="004A7BF9" w:rsidP="004A7BF9">
      <w:pPr>
        <w:jc w:val="center"/>
      </w:pPr>
      <w:r>
        <w:rPr>
          <w:noProof/>
        </w:rPr>
        <w:drawing>
          <wp:inline distT="0" distB="0" distL="0" distR="0" wp14:anchorId="298F474F" wp14:editId="5C611C48">
            <wp:extent cx="5579745" cy="164973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1649730"/>
                    </a:xfrm>
                    <a:prstGeom prst="rect">
                      <a:avLst/>
                    </a:prstGeom>
                  </pic:spPr>
                </pic:pic>
              </a:graphicData>
            </a:graphic>
          </wp:inline>
        </w:drawing>
      </w:r>
    </w:p>
    <w:p w14:paraId="145BEA80" w14:textId="73D3CEF1" w:rsidR="004A7BF9" w:rsidRDefault="004A7BF9" w:rsidP="004A7BF9">
      <w:pPr>
        <w:jc w:val="center"/>
      </w:pPr>
      <w:r>
        <w:t>12. ábra: Az oldal logója</w:t>
      </w:r>
    </w:p>
    <w:p w14:paraId="5989F537" w14:textId="726D903C" w:rsidR="00604AED" w:rsidRDefault="00604AED" w:rsidP="00604AED">
      <w:pPr>
        <w:pStyle w:val="Heading2"/>
        <w:numPr>
          <w:ilvl w:val="1"/>
          <w:numId w:val="14"/>
        </w:numPr>
      </w:pPr>
      <w:r>
        <w:t>Használt adatkészletek</w:t>
      </w:r>
    </w:p>
    <w:p w14:paraId="704347ED" w14:textId="38CF5231" w:rsidR="00604AED" w:rsidRDefault="00604AED" w:rsidP="00604AED">
      <w:r>
        <w:t xml:space="preserve">A program megfelelő futásához szükség volt betanítható adatokra. A neurális háló számára a betanító adat adja meg azt, hogy mennyire lesz az a hálózat jó, mennyire lesz az a hálózat hatékony. Ezeket az adatokat úgy kell összeválogatni, hogy a legjobb eredményt lehessen elérni az objektumfelismerés terén, ezért ezeknek az adatkészleteknek a felépítése és a finomhangolás nagyon nehéz. Én is előre definiált adatkészletek válogatását fogom használni a dolgozatomban, mivel egy több akár tízezer adatból összeálló adatkészlet elkészítése és definiálása rengeteg munka és idő, és nem érné meg ilyen projekt esetében egyéni adatokkal dolgozni, ezért választottam már elérhető adatkészletek közül. </w:t>
      </w:r>
    </w:p>
    <w:p w14:paraId="0490E324" w14:textId="017ED088" w:rsidR="00604AED" w:rsidRDefault="00604AED" w:rsidP="00604AED">
      <w:r>
        <w:t xml:space="preserve">Az adatkészletek esetében a </w:t>
      </w:r>
      <w:proofErr w:type="spellStart"/>
      <w:r>
        <w:t>Kaggle</w:t>
      </w:r>
      <w:proofErr w:type="spellEnd"/>
      <w:r>
        <w:t xml:space="preserve"> nevű adatkészlet megosztó oldalt használtam. Ez az oldal egy nagyon népszerű oldal a gépi tanulás terén, rengeteg féle adatkészlet elérhető itt, rengeteg kategóriában. A neurális hálózattal dolgozó emberek többsége is használja ezt az oldalt adatkészletek beszerzésére. Emellett nem csak adatkészleteket, hanem különböző algoritmusokat, programokat is fel lehet ide tölteni, és meg lehet osztani másokkal, tehát tulajdonképpen egy neurális hálózati „</w:t>
      </w:r>
      <w:proofErr w:type="spellStart"/>
      <w:r>
        <w:t>hubnak</w:t>
      </w:r>
      <w:proofErr w:type="spellEnd"/>
      <w:r>
        <w:t xml:space="preserve">” mondható, ahol a neurális hálózatokkal </w:t>
      </w:r>
      <w:r>
        <w:lastRenderedPageBreak/>
        <w:t>foglalkozó s</w:t>
      </w:r>
      <w:r w:rsidR="00A70737">
        <w:t>zakemberek össze tudják gyűjteni és meg tudják osztani munkásságukat.</w:t>
      </w:r>
    </w:p>
    <w:p w14:paraId="79129EA9" w14:textId="08066283" w:rsidR="00A70737" w:rsidRDefault="005D266E" w:rsidP="00604AED">
      <w:r>
        <w:t>Adatkészletek közül is többet válogattam össze és használtam fel a dolgozatomhoz, amivel még optimálisabb eredményeket lehet elérni. Az általam használt adatkészletek:</w:t>
      </w:r>
    </w:p>
    <w:p w14:paraId="77FDFAFA" w14:textId="7D60E574" w:rsidR="005D266E" w:rsidRDefault="005D266E" w:rsidP="00604AED">
      <w:proofErr w:type="spellStart"/>
      <w:r>
        <w:t>A</w:t>
      </w:r>
      <w:r w:rsidRPr="005D266E">
        <w:t>ndrewmvd</w:t>
      </w:r>
      <w:proofErr w:type="spellEnd"/>
      <w:r>
        <w:t xml:space="preserve"> által készített adatkészlet</w:t>
      </w:r>
      <w:r>
        <w:fldChar w:fldCharType="begin"/>
      </w:r>
      <w:r>
        <w:instrText xml:space="preserve"> REF _Ref88575235 \r \h </w:instrText>
      </w:r>
      <w:r>
        <w:fldChar w:fldCharType="separate"/>
      </w:r>
      <w:r>
        <w:t>[27]</w:t>
      </w:r>
      <w:r>
        <w:fldChar w:fldCharType="end"/>
      </w:r>
      <w:r>
        <w:t>, ami 853 képből áll, és 3 különböző csoportra vannak osztva a képek: arcmaszkot visel, nem visel arcmaszkot és rosszul viseli a maszkot.</w:t>
      </w:r>
    </w:p>
    <w:p w14:paraId="094F8A5B" w14:textId="4B7B783C" w:rsidR="005D266E" w:rsidRDefault="005D266E" w:rsidP="00604AED"/>
    <w:p w14:paraId="5AC071F5" w14:textId="73667518" w:rsidR="005D266E" w:rsidRDefault="005D266E" w:rsidP="00604AED">
      <w:hyperlink r:id="rId22" w:history="1">
        <w:r w:rsidRPr="00213725">
          <w:rPr>
            <w:rStyle w:val="Hyperlink"/>
          </w:rPr>
          <w:t>https://www.kaggle.com/wobotintelligence/face-mask-detection-dataset</w:t>
        </w:r>
      </w:hyperlink>
      <w:r>
        <w:t xml:space="preserve"> ? </w:t>
      </w:r>
    </w:p>
    <w:p w14:paraId="3CA70AF0" w14:textId="6F5B5E58" w:rsidR="005D266E" w:rsidRDefault="005D266E" w:rsidP="00604AED"/>
    <w:p w14:paraId="3E4F37FD" w14:textId="0023CABE" w:rsidR="00B375EC" w:rsidRPr="00604AED" w:rsidRDefault="009C6E01" w:rsidP="00604AED">
      <w:r>
        <w:t xml:space="preserve">Az emberek felismeréséhez viszont nem én tanítom be a neurális hálózatot, hanem egy már meglévő, COCO </w:t>
      </w:r>
      <w:proofErr w:type="spellStart"/>
      <w:r>
        <w:t>datasetet</w:t>
      </w:r>
      <w:proofErr w:type="spellEnd"/>
      <w:r>
        <w:t xml:space="preserve"> fogok felhasználni, </w:t>
      </w:r>
      <w:r w:rsidR="00B375EC">
        <w:t>amiből az emberek felismerését fogom felhasználni, és így fogom megállapítani az emberek középpontját és a geometriáját.</w:t>
      </w:r>
    </w:p>
    <w:p w14:paraId="5D9BB939" w14:textId="1EDDF7A5" w:rsidR="00AC6662" w:rsidRDefault="00AC6662" w:rsidP="00AC6662">
      <w:pPr>
        <w:pStyle w:val="Heading1"/>
        <w:numPr>
          <w:ilvl w:val="0"/>
          <w:numId w:val="14"/>
        </w:numPr>
      </w:pPr>
      <w:bookmarkStart w:id="125" w:name="_Toc88572654"/>
      <w:r>
        <w:lastRenderedPageBreak/>
        <w:t>Megvalósítás</w:t>
      </w:r>
      <w:bookmarkEnd w:id="125"/>
    </w:p>
    <w:p w14:paraId="27ED8B77" w14:textId="774732C4" w:rsidR="00AC6662" w:rsidRPr="00AC6662" w:rsidRDefault="00AC6662" w:rsidP="00AC6662">
      <w:pPr>
        <w:pStyle w:val="Heading2"/>
        <w:numPr>
          <w:ilvl w:val="1"/>
          <w:numId w:val="14"/>
        </w:numPr>
      </w:pPr>
      <w:bookmarkStart w:id="126" w:name="_Toc88572655"/>
      <w:r w:rsidRPr="00AC6662">
        <w:t>Neurális hálózatok modern számítógépes környezetekben</w:t>
      </w:r>
      <w:bookmarkEnd w:id="126"/>
    </w:p>
    <w:p w14:paraId="030B19C4" w14:textId="77777777" w:rsidR="0056719B" w:rsidRDefault="00AC6662" w:rsidP="00F1443A">
      <w:r>
        <w:t xml:space="preserve">A számítástechnika története során a gépi tanulás és a neurális hálók </w:t>
      </w:r>
      <w:r w:rsidR="0056719B">
        <w:t>megvalósításának módja sok változáson ment keresztül.</w:t>
      </w:r>
    </w:p>
    <w:p w14:paraId="5F0C2753" w14:textId="6C443728" w:rsidR="00AC6662" w:rsidRDefault="0056719B" w:rsidP="00F1443A">
      <w:r>
        <w:t>A kezdetek kezdetén a neurális hálók futtatása kizárólag processzoron történt, különböző egyedi algoritmusokkal megvalósítva. Ez a módszer a GPU gyorsítók érkezése után rohamos léptékben változott meg, mivel a GPU jellegéből adódóan rengeteg, párhuzamos, képfeldolgozással és a neurális hálóhoz szükséges számolásokban erősebb volt, mint egy felső kategóriás CPU is.</w:t>
      </w:r>
      <w:r w:rsidR="00AC6662">
        <w:t xml:space="preserve"> </w:t>
      </w:r>
    </w:p>
    <w:p w14:paraId="3EA33E5C" w14:textId="5CB5C360" w:rsidR="003A264F" w:rsidRDefault="003A264F" w:rsidP="00F1443A">
      <w:r>
        <w:t>Az utóbbi időben ezeket a neurális hálós környezeteket Python vagy C++ nyelv alatt szokták főként fejleszteni. A Python mostanában népszerűbb, mivel szintaxisa is egyszerűbb, mint a C++-</w:t>
      </w:r>
      <w:proofErr w:type="spellStart"/>
      <w:r>
        <w:t>nak</w:t>
      </w:r>
      <w:proofErr w:type="spellEnd"/>
      <w:r>
        <w:t xml:space="preserve"> emellett sokkal több modul áll rendelkezésre, ami a gépi tanuláshoz és a neurális hálókhoz köthető. Ilyen modulok közé tartozik a </w:t>
      </w:r>
      <w:proofErr w:type="spellStart"/>
      <w:r>
        <w:t>Tensorflow</w:t>
      </w:r>
      <w:proofErr w:type="spellEnd"/>
      <w:r>
        <w:t xml:space="preserve"> vagy a </w:t>
      </w:r>
      <w:proofErr w:type="spellStart"/>
      <w:r>
        <w:t>PyTorch</w:t>
      </w:r>
      <w:proofErr w:type="spellEnd"/>
      <w:r>
        <w:t xml:space="preserve">. Utóbbit én is fogok alkalmazni dolgozatom során. </w:t>
      </w:r>
    </w:p>
    <w:p w14:paraId="704D85D9" w14:textId="3173F0E7" w:rsidR="00AC6662" w:rsidRDefault="00AC6662" w:rsidP="00AC6662">
      <w:pPr>
        <w:pStyle w:val="Heading2"/>
        <w:numPr>
          <w:ilvl w:val="1"/>
          <w:numId w:val="14"/>
        </w:numPr>
      </w:pPr>
      <w:bookmarkStart w:id="127" w:name="_Toc88572656"/>
      <w:r>
        <w:t>A YOLOv</w:t>
      </w:r>
      <w:r w:rsidR="0056719B">
        <w:t>5</w:t>
      </w:r>
      <w:r>
        <w:t xml:space="preserve"> </w:t>
      </w:r>
      <w:r w:rsidRPr="00AC6662">
        <w:t>algoritmus</w:t>
      </w:r>
      <w:bookmarkEnd w:id="127"/>
      <w:r>
        <w:t xml:space="preserve"> </w:t>
      </w:r>
    </w:p>
    <w:p w14:paraId="14FA57B7" w14:textId="64AF7813" w:rsidR="0056719B" w:rsidRDefault="0056719B" w:rsidP="0056719B">
      <w:r>
        <w:t xml:space="preserve">A YOLO </w:t>
      </w:r>
      <w:proofErr w:type="spellStart"/>
      <w:r>
        <w:t>algoritms</w:t>
      </w:r>
      <w:proofErr w:type="spellEnd"/>
      <w:r>
        <w:t xml:space="preserve"> több iteráción is keresztül ment az idő folyamán. Első 3 verzióját az algoritmus kigondolója, Joseph Redmond implementálta főleg C++ nyelv segítségével. Ezeket pontosabban a </w:t>
      </w:r>
      <w:proofErr w:type="spellStart"/>
      <w:r>
        <w:t>Darknetnek</w:t>
      </w:r>
      <w:proofErr w:type="spellEnd"/>
      <w:r>
        <w:t xml:space="preserve"> nevezett programcsomagba foglalta bele, ami különböző képfeldolgozások során használt algoritmusok gyűjteménye volt.</w:t>
      </w:r>
    </w:p>
    <w:p w14:paraId="3A9E5981" w14:textId="08B94C4D" w:rsidR="0056719B" w:rsidRDefault="0056719B" w:rsidP="0056719B">
      <w:r>
        <w:t xml:space="preserve">Ez a programcsomag már akár 60.6 </w:t>
      </w:r>
      <w:proofErr w:type="spellStart"/>
      <w:r>
        <w:t>mAP</w:t>
      </w:r>
      <w:proofErr w:type="spellEnd"/>
      <w:r>
        <w:t>(</w:t>
      </w:r>
      <w:proofErr w:type="spellStart"/>
      <w:r>
        <w:t>middle</w:t>
      </w:r>
      <w:proofErr w:type="spellEnd"/>
      <w:r>
        <w:t xml:space="preserve"> </w:t>
      </w:r>
      <w:proofErr w:type="spellStart"/>
      <w:r>
        <w:t>average</w:t>
      </w:r>
      <w:proofErr w:type="spellEnd"/>
      <w:r>
        <w:t xml:space="preserve"> </w:t>
      </w:r>
      <w:proofErr w:type="spellStart"/>
      <w:r>
        <w:t>precision</w:t>
      </w:r>
      <w:proofErr w:type="spellEnd"/>
      <w:r>
        <w:t>)-re is képes volt, ezáltal egy nagyon hatékony algoritmusnak mondható.</w:t>
      </w:r>
      <w:r w:rsidR="002D6666">
        <w:t xml:space="preserve"> Azonban idővel az alkotója abbahagyta a kódnak a fejlesztését, és ezt átvette egy másik, </w:t>
      </w:r>
      <w:proofErr w:type="spellStart"/>
      <w:r w:rsidR="002D6666">
        <w:t>Ultralyticsnek</w:t>
      </w:r>
      <w:proofErr w:type="spellEnd"/>
      <w:r w:rsidR="002D6666">
        <w:t xml:space="preserve"> nevezett csoport, akik továbbra is optimalizálják, és fejlesztik az algoritmust ezáltal még jobbá téve azt. </w:t>
      </w:r>
    </w:p>
    <w:p w14:paraId="47B0D2DB" w14:textId="7743E92E" w:rsidR="002D6666" w:rsidRDefault="002D6666" w:rsidP="0056719B">
      <w:r>
        <w:t xml:space="preserve">A YOLOv5 </w:t>
      </w:r>
      <w:proofErr w:type="spellStart"/>
      <w:r>
        <w:t>algotirmus</w:t>
      </w:r>
      <w:proofErr w:type="spellEnd"/>
      <w:r>
        <w:t xml:space="preserve"> is a nevükhöz fűződik. Ez az algoritmus konkrét programkóddal és keretrendszerrel készült már el, ami által sokkal </w:t>
      </w:r>
      <w:proofErr w:type="spellStart"/>
      <w:r>
        <w:t>könyebben</w:t>
      </w:r>
      <w:proofErr w:type="spellEnd"/>
      <w:r>
        <w:t xml:space="preserve"> implementálható </w:t>
      </w:r>
      <w:proofErr w:type="spellStart"/>
      <w:r>
        <w:t>pythonos</w:t>
      </w:r>
      <w:proofErr w:type="spellEnd"/>
      <w:r>
        <w:t xml:space="preserve"> mesterséges intelligencia környezetbe. </w:t>
      </w:r>
    </w:p>
    <w:p w14:paraId="03558473" w14:textId="6985EDA0" w:rsidR="002D6666" w:rsidRDefault="002D6666" w:rsidP="0056719B">
      <w:r>
        <w:rPr>
          <w:noProof/>
        </w:rPr>
        <w:lastRenderedPageBreak/>
        <w:drawing>
          <wp:inline distT="0" distB="0" distL="0" distR="0" wp14:anchorId="5902552D" wp14:editId="64D8BADF">
            <wp:extent cx="5579745" cy="27901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79745" cy="2790190"/>
                    </a:xfrm>
                    <a:prstGeom prst="rect">
                      <a:avLst/>
                    </a:prstGeom>
                    <a:noFill/>
                    <a:ln>
                      <a:noFill/>
                    </a:ln>
                  </pic:spPr>
                </pic:pic>
              </a:graphicData>
            </a:graphic>
          </wp:inline>
        </w:drawing>
      </w:r>
    </w:p>
    <w:p w14:paraId="59BEA4C8" w14:textId="41151DE7" w:rsidR="0056719B" w:rsidRPr="0056719B" w:rsidRDefault="002D6666" w:rsidP="002D6666">
      <w:pPr>
        <w:pStyle w:val="Subtitle"/>
      </w:pPr>
      <w:r>
        <w:t xml:space="preserve">13. ábra: A YOLOv5 sebessége COCO </w:t>
      </w:r>
      <w:proofErr w:type="spellStart"/>
      <w:r>
        <w:t>datasettel</w:t>
      </w:r>
      <w:proofErr w:type="spellEnd"/>
      <w:r>
        <w:t xml:space="preserve"> mérve</w:t>
      </w:r>
    </w:p>
    <w:p w14:paraId="6914C8D8" w14:textId="77777777" w:rsidR="00AC6662" w:rsidRDefault="00AC6662" w:rsidP="00EA4868">
      <w:pPr>
        <w:pStyle w:val="Heading2"/>
        <w:numPr>
          <w:ilvl w:val="1"/>
          <w:numId w:val="14"/>
        </w:numPr>
      </w:pPr>
      <w:bookmarkStart w:id="128" w:name="_Toc88572657"/>
      <w:r>
        <w:t xml:space="preserve">A kiszolgáló </w:t>
      </w:r>
      <w:r w:rsidRPr="00EA4868">
        <w:t>weboldal</w:t>
      </w:r>
      <w:bookmarkEnd w:id="128"/>
      <w:r>
        <w:t xml:space="preserve"> </w:t>
      </w:r>
    </w:p>
    <w:p w14:paraId="06A24F7E" w14:textId="77777777" w:rsidR="005049DC" w:rsidRDefault="00AC6662" w:rsidP="00F1443A">
      <w:r>
        <w:t>A rendszer fő interakciós eleme a kiszolgáló weboldal lesz. Ez a weboldal tartja a kapcsolatot a felhasználó és a háttérben futó detektorrendszer között. Optimális esetben a felhasználónak csak ezt kell használnia a rendszer működése során, a háttérben húzódó alkalmazáshoz nem szükséges hozzáférnie.</w:t>
      </w:r>
    </w:p>
    <w:p w14:paraId="4686520E" w14:textId="77B040C9" w:rsidR="00AC6662" w:rsidRDefault="00AC6662" w:rsidP="00F1443A">
      <w:r>
        <w:t>Ezt a weboldalt saját preferenciá</w:t>
      </w:r>
      <w:r w:rsidR="00A26577">
        <w:t>m</w:t>
      </w:r>
      <w:r>
        <w:t xml:space="preserve">ból adódóan PHP nyelven kezdtem el </w:t>
      </w:r>
      <w:r w:rsidR="00173AF4">
        <w:t>megvalósítani</w:t>
      </w:r>
      <w:r>
        <w:t xml:space="preserve">. Azért választottam a PHP nyelvet, mivel ebben már van némi tapasztalatom, és a PHP egyik remek keretrendszerével, a </w:t>
      </w:r>
      <w:proofErr w:type="spellStart"/>
      <w:r>
        <w:t>Laravellel</w:t>
      </w:r>
      <w:proofErr w:type="spellEnd"/>
      <w:r>
        <w:t xml:space="preserve"> már van tapasztalatom.</w:t>
      </w:r>
      <w:r w:rsidR="00A26577">
        <w:t xml:space="preserve"> Emellett a web egyik legnépszerűbb programozási nyelvről beszélünk, még ha a JavaScript, </w:t>
      </w:r>
      <w:proofErr w:type="spellStart"/>
      <w:r w:rsidR="00A26577">
        <w:t>Rust</w:t>
      </w:r>
      <w:proofErr w:type="spellEnd"/>
      <w:r w:rsidR="00A26577">
        <w:t xml:space="preserve"> meg egyéb más programozási nyelvek kezdik kiszorítani, még mindig rengeteg weboldal használja </w:t>
      </w:r>
      <w:r w:rsidR="00173AF4">
        <w:t>dinamikus megjelenítéshez</w:t>
      </w:r>
      <w:r w:rsidR="00A26577">
        <w:t>. A PHP mellett természetesen HTML, CSS és JavaScript nyelveket is használok a</w:t>
      </w:r>
      <w:r w:rsidR="00173AF4">
        <w:t xml:space="preserve"> weboldal frontendjének </w:t>
      </w:r>
      <w:r w:rsidR="00A26577">
        <w:t xml:space="preserve">elkészítéséhez, a </w:t>
      </w:r>
      <w:proofErr w:type="spellStart"/>
      <w:r w:rsidR="00A26577">
        <w:t>Laravel</w:t>
      </w:r>
      <w:proofErr w:type="spellEnd"/>
      <w:r w:rsidR="00A26577">
        <w:t xml:space="preserve"> egyedi, </w:t>
      </w:r>
      <w:proofErr w:type="spellStart"/>
      <w:r w:rsidR="00A26577">
        <w:t>blade</w:t>
      </w:r>
      <w:proofErr w:type="spellEnd"/>
      <w:r w:rsidR="00A26577">
        <w:t xml:space="preserve"> </w:t>
      </w:r>
      <w:proofErr w:type="spellStart"/>
      <w:r w:rsidR="00A26577">
        <w:t>template</w:t>
      </w:r>
      <w:proofErr w:type="spellEnd"/>
      <w:r w:rsidR="00A26577">
        <w:t xml:space="preserve"> nyelve mellett.</w:t>
      </w:r>
    </w:p>
    <w:p w14:paraId="2A06B7FB" w14:textId="77777777" w:rsidR="00AC6662" w:rsidRDefault="00AC6662" w:rsidP="00AC6662">
      <w:pPr>
        <w:pStyle w:val="Heading3"/>
      </w:pPr>
      <w:bookmarkStart w:id="129" w:name="_Toc88572658"/>
      <w:proofErr w:type="spellStart"/>
      <w:r>
        <w:t>Laravel</w:t>
      </w:r>
      <w:proofErr w:type="spellEnd"/>
      <w:r>
        <w:t xml:space="preserve"> </w:t>
      </w:r>
      <w:r w:rsidRPr="00AC6662">
        <w:t>keretrendszer</w:t>
      </w:r>
      <w:bookmarkEnd w:id="129"/>
    </w:p>
    <w:p w14:paraId="766237D6" w14:textId="7C6E65EA" w:rsidR="005049DC" w:rsidRDefault="00AC6662" w:rsidP="005049DC">
      <w:pPr>
        <w:spacing w:before="240"/>
      </w:pPr>
      <w:r>
        <w:t xml:space="preserve">A </w:t>
      </w:r>
      <w:proofErr w:type="spellStart"/>
      <w:r>
        <w:t>Laravel</w:t>
      </w:r>
      <w:proofErr w:type="spellEnd"/>
      <w:r>
        <w:t xml:space="preserve"> egy közösség által fejlesztett PHP keretrendszer, ami az egyszerű, gyors</w:t>
      </w:r>
      <w:r w:rsidR="00173AF4">
        <w:t>, hatékony</w:t>
      </w:r>
      <w:r>
        <w:t xml:space="preserve"> weboldalkészítésre fókuszál</w:t>
      </w:r>
      <w:r w:rsidR="00173AF4">
        <w:t>, ami aztán egy robosztus, jól skálázható környezetben működik</w:t>
      </w:r>
      <w:r>
        <w:t xml:space="preserve">. A keretrendszer rengeteg különböző elemből áll, amik mintegy építőkockaként működve képesek a webfejlesztés során segíteni a fejlesztőknek a munkáját és gyorsítani a fejlesztés </w:t>
      </w:r>
      <w:r>
        <w:lastRenderedPageBreak/>
        <w:t xml:space="preserve">folyamatát. Dolgozatomban is ezeknek az </w:t>
      </w:r>
      <w:r w:rsidR="00173AF4">
        <w:t>„</w:t>
      </w:r>
      <w:r>
        <w:t>építőkockáknak</w:t>
      </w:r>
      <w:r w:rsidR="00173AF4">
        <w:t>”</w:t>
      </w:r>
      <w:r>
        <w:t xml:space="preserve"> a segítségével fogom összeállítani a felhasználóknak szánt weboldalt.</w:t>
      </w:r>
    </w:p>
    <w:p w14:paraId="0239B68D" w14:textId="1F3336BA" w:rsidR="005049DC" w:rsidRDefault="005049DC" w:rsidP="005049DC">
      <w:pPr>
        <w:spacing w:before="240"/>
      </w:pPr>
      <w:r>
        <w:t xml:space="preserve">A </w:t>
      </w:r>
      <w:proofErr w:type="spellStart"/>
      <w:r>
        <w:t>Laravel</w:t>
      </w:r>
      <w:proofErr w:type="spellEnd"/>
      <w:r>
        <w:t xml:space="preserve"> keretrendszer egyik hasznos </w:t>
      </w:r>
      <w:r w:rsidR="00A26577">
        <w:t xml:space="preserve">eleme az MCV szemlélete. Az MVC szemlélet szerint a weboldal során a </w:t>
      </w:r>
      <w:proofErr w:type="spellStart"/>
      <w:r w:rsidR="00A26577">
        <w:t>Model</w:t>
      </w:r>
      <w:proofErr w:type="spellEnd"/>
      <w:r w:rsidR="00173AF4">
        <w:t xml:space="preserve"> </w:t>
      </w:r>
      <w:r w:rsidR="00A26577">
        <w:t xml:space="preserve">(adatbázis és adatok) és a </w:t>
      </w:r>
      <w:proofErr w:type="spellStart"/>
      <w:r w:rsidR="00A26577">
        <w:t>View</w:t>
      </w:r>
      <w:proofErr w:type="spellEnd"/>
      <w:r w:rsidR="00173AF4">
        <w:t xml:space="preserve"> </w:t>
      </w:r>
      <w:r w:rsidR="00A26577">
        <w:t>(frontend környezet</w:t>
      </w:r>
      <w:r w:rsidR="00173AF4">
        <w:t>,</w:t>
      </w:r>
      <w:r w:rsidR="00A26577">
        <w:t xml:space="preserve"> amit a felhasználó lát) elkülönülő réteget a </w:t>
      </w:r>
      <w:proofErr w:type="spellStart"/>
      <w:r w:rsidR="00A26577">
        <w:t>Controller</w:t>
      </w:r>
      <w:proofErr w:type="spellEnd"/>
      <w:r w:rsidR="00A26577">
        <w:t xml:space="preserve"> köti össze, ami</w:t>
      </w:r>
      <w:r w:rsidR="00173AF4">
        <w:t xml:space="preserve">nek az előnye közé tartozik, hogy sok esetben </w:t>
      </w:r>
      <w:r w:rsidR="001E32C4">
        <w:t>kön</w:t>
      </w:r>
      <w:r w:rsidR="00173AF4">
        <w:t>n</w:t>
      </w:r>
      <w:r w:rsidR="001E32C4">
        <w:t>yebb átlátni és elválasztani a különböző programozási szinteket, és nem keveredik a frontend környezetbe adatmanipuláció</w:t>
      </w:r>
      <w:r w:rsidR="00173AF4">
        <w:t>, hanem mindenről egy backend kontroller gondoskodik.</w:t>
      </w:r>
    </w:p>
    <w:p w14:paraId="2AD6D32B" w14:textId="39C10145" w:rsidR="001E32C4" w:rsidRDefault="001E32C4" w:rsidP="001E32C4">
      <w:pPr>
        <w:spacing w:before="240"/>
        <w:jc w:val="center"/>
      </w:pPr>
      <w:r>
        <w:rPr>
          <w:noProof/>
        </w:rPr>
        <w:drawing>
          <wp:inline distT="0" distB="0" distL="0" distR="0" wp14:anchorId="0AFA3BE8" wp14:editId="1EC03444">
            <wp:extent cx="3826926" cy="42075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30363" cy="4211350"/>
                    </a:xfrm>
                    <a:prstGeom prst="rect">
                      <a:avLst/>
                    </a:prstGeom>
                    <a:noFill/>
                    <a:ln>
                      <a:noFill/>
                    </a:ln>
                  </pic:spPr>
                </pic:pic>
              </a:graphicData>
            </a:graphic>
          </wp:inline>
        </w:drawing>
      </w:r>
    </w:p>
    <w:p w14:paraId="3C5A7960" w14:textId="7C7ECD27" w:rsidR="001E32C4" w:rsidRDefault="001E32C4" w:rsidP="001E32C4">
      <w:pPr>
        <w:pStyle w:val="Subtitle"/>
      </w:pPr>
      <w:r>
        <w:t>1</w:t>
      </w:r>
      <w:r w:rsidR="003A264F">
        <w:t>4</w:t>
      </w:r>
      <w:r>
        <w:t>. ábra: Az MVC architektúra felépítése</w:t>
      </w:r>
    </w:p>
    <w:p w14:paraId="34B48938" w14:textId="34A73792" w:rsidR="002C5290" w:rsidRDefault="002C5290" w:rsidP="00702E9B">
      <w:r>
        <w:t xml:space="preserve">A </w:t>
      </w:r>
      <w:proofErr w:type="spellStart"/>
      <w:r>
        <w:t>Laravel</w:t>
      </w:r>
      <w:proofErr w:type="spellEnd"/>
      <w:r>
        <w:t xml:space="preserve"> keretrendszer másik hasznos eleme a gyors prototípus készítés. A különböző alapelemekre</w:t>
      </w:r>
      <w:r w:rsidR="00173AF4">
        <w:t xml:space="preserve"> és</w:t>
      </w:r>
      <w:r>
        <w:t xml:space="preserve"> már előre meg vannak írva a </w:t>
      </w:r>
      <w:r w:rsidR="00173AF4">
        <w:t xml:space="preserve">függvények és a </w:t>
      </w:r>
      <w:proofErr w:type="spellStart"/>
      <w:r w:rsidR="00173AF4">
        <w:t>templatek</w:t>
      </w:r>
      <w:proofErr w:type="spellEnd"/>
      <w:r>
        <w:t>, ezeket</w:t>
      </w:r>
      <w:r w:rsidR="00173AF4">
        <w:t xml:space="preserve"> akár</w:t>
      </w:r>
      <w:r>
        <w:t xml:space="preserve"> egy egyszerű </w:t>
      </w:r>
      <w:r w:rsidR="00173AF4">
        <w:t xml:space="preserve">függvényhíváson keresztül </w:t>
      </w:r>
      <w:r>
        <w:t xml:space="preserve">meg lehet hívni, és ezáltal az alap funkciók (mint pl. adatbázis elérés, REST API válaszok, </w:t>
      </w:r>
      <w:proofErr w:type="spellStart"/>
      <w:r>
        <w:t>middleware</w:t>
      </w:r>
      <w:proofErr w:type="spellEnd"/>
      <w:r>
        <w:t xml:space="preserve"> szolgáltatások stb.) nagyon gyorsan elérhetőek és felhasználhatóak</w:t>
      </w:r>
      <w:r w:rsidR="00173AF4">
        <w:t>, nem kell mindent megírni a nulláról.</w:t>
      </w:r>
    </w:p>
    <w:p w14:paraId="76AAFAF9" w14:textId="0E0BAA58" w:rsidR="002C5290" w:rsidRDefault="009423E9" w:rsidP="009423E9">
      <w:pPr>
        <w:pStyle w:val="Heading3"/>
      </w:pPr>
      <w:bookmarkStart w:id="130" w:name="_Toc88572659"/>
      <w:r>
        <w:lastRenderedPageBreak/>
        <w:t>Regisztráció és bejelentkezés</w:t>
      </w:r>
      <w:bookmarkEnd w:id="130"/>
    </w:p>
    <w:p w14:paraId="70929E53" w14:textId="6047A9E0" w:rsidR="00173AF4" w:rsidRDefault="00173AF4" w:rsidP="00702E9B">
      <w:r>
        <w:t>A weboldal jellegéből adódóan védendő, privát információkat tartalmaz. Ezeket az adatokat nem lenne szerencsés eset, ha más, külső emberek is látnák az erre jogosult személyeken kívül, azonban mivel webes alkalmazásról van szó, elég nagy az esély, hogy más, külsős személyek is esetleg elérhetik a weboldalt</w:t>
      </w:r>
      <w:r w:rsidR="00EA5641">
        <w:t xml:space="preserve"> </w:t>
      </w:r>
      <w:r>
        <w:t>(kivéve</w:t>
      </w:r>
      <w:r w:rsidR="00EA5641">
        <w:t>,</w:t>
      </w:r>
      <w:r>
        <w:t xml:space="preserve"> ha egy elkülönített hálózatban van). Ezért </w:t>
      </w:r>
      <w:r w:rsidR="00EA5641">
        <w:t>a weboldal tervezése során szükséges valamilyen hitelesítési folyamatot használni, hogy biztos a megfelelő személy fér-e hozzá a szükséges információkhoz.</w:t>
      </w:r>
    </w:p>
    <w:p w14:paraId="449AB542" w14:textId="30F12CA5" w:rsidR="00EA5641" w:rsidRDefault="00EA5641" w:rsidP="00702E9B">
      <w:r>
        <w:t xml:space="preserve">Ezt a hitelesítést egy egyszerű, felhasználónév, jelszó kombinációs bejelentkezéssel fogom a dolgozatomban megoldani. Azonban a modern szoftverfejlesztés során egy ilyen egyszerű rendszer felépítésének is rengeteg buktatója, biztonsági rése lehet. Ezek közé a rések közé tartozik az egyik legismertebb, SQL </w:t>
      </w:r>
      <w:proofErr w:type="spellStart"/>
      <w:r>
        <w:t>injectionnak</w:t>
      </w:r>
      <w:proofErr w:type="spellEnd"/>
      <w:r>
        <w:t xml:space="preserve"> nevezett támadási forma. Ezen támadási forma során a beviteli mezőkbe olyan futtatható SQL kódot visznek fel speciális formátumban, ami bizonyos műveleteket képes elvégezni az adatbázisban (Akár le is lehet kérdezni az egész felhasználók táblát is vele pl.). Ezek a támadások nagyon veszélyesek, ezért nem is próbálkoztam saját megoldást kifejleszteni, hanem inkább hagyatkoztam a </w:t>
      </w:r>
      <w:proofErr w:type="spellStart"/>
      <w:r>
        <w:t>Laravel</w:t>
      </w:r>
      <w:proofErr w:type="spellEnd"/>
      <w:r>
        <w:t xml:space="preserve"> keretrendszerre. A </w:t>
      </w:r>
      <w:proofErr w:type="spellStart"/>
      <w:r>
        <w:t>Laravel</w:t>
      </w:r>
      <w:proofErr w:type="spellEnd"/>
      <w:r>
        <w:t xml:space="preserve"> keretrendszerben megtalálhatóak előre megírt </w:t>
      </w:r>
      <w:proofErr w:type="spellStart"/>
      <w:r>
        <w:t>authentikációs</w:t>
      </w:r>
      <w:proofErr w:type="spellEnd"/>
      <w:r>
        <w:t xml:space="preserve"> szolgáltatások, amik már az ismert sebezhetőségeket kikerülve kerültek megírásra.</w:t>
      </w:r>
    </w:p>
    <w:p w14:paraId="2F4A916E" w14:textId="349C865C" w:rsidR="00EA5641" w:rsidRDefault="00EA5641" w:rsidP="00702E9B">
      <w:r>
        <w:t xml:space="preserve">Dolgozatomban is az egyik ilyen szolgáltatást fogom használni. Pontosabban nem csak egy </w:t>
      </w:r>
      <w:proofErr w:type="spellStart"/>
      <w:r>
        <w:t>authentikációs</w:t>
      </w:r>
      <w:proofErr w:type="spellEnd"/>
      <w:r>
        <w:t xml:space="preserve"> szolgáltatást, hanem egy kompletten elkészített alap beléptető és regisztrációs oldalt és oldal kiindulási alapot. Ez a csomag </w:t>
      </w:r>
      <w:proofErr w:type="spellStart"/>
      <w:r>
        <w:t>Laravel</w:t>
      </w:r>
      <w:proofErr w:type="spellEnd"/>
      <w:r>
        <w:t xml:space="preserve"> </w:t>
      </w:r>
      <w:proofErr w:type="spellStart"/>
      <w:r>
        <w:t>Jetstream</w:t>
      </w:r>
      <w:proofErr w:type="spellEnd"/>
      <w:r w:rsidR="00702E9B">
        <w:fldChar w:fldCharType="begin"/>
      </w:r>
      <w:r w:rsidR="00702E9B">
        <w:instrText xml:space="preserve"> REF _Ref88329249 \r \h </w:instrText>
      </w:r>
      <w:r w:rsidR="00702E9B">
        <w:fldChar w:fldCharType="separate"/>
      </w:r>
      <w:r w:rsidR="00702E9B">
        <w:t>[25]</w:t>
      </w:r>
      <w:r w:rsidR="00702E9B">
        <w:fldChar w:fldCharType="end"/>
      </w:r>
      <w:r>
        <w:t xml:space="preserve"> néven érhető el, és egy remek alapot nyújt az alkalmazás elkészítéséhez.</w:t>
      </w:r>
    </w:p>
    <w:p w14:paraId="5B537871" w14:textId="36753747" w:rsidR="00EA5641" w:rsidRDefault="00EA5641" w:rsidP="00702E9B">
      <w:r>
        <w:t xml:space="preserve">A csomag a </w:t>
      </w:r>
      <w:proofErr w:type="spellStart"/>
      <w:r>
        <w:t>Laravel</w:t>
      </w:r>
      <w:proofErr w:type="spellEnd"/>
      <w:r>
        <w:t xml:space="preserve"> </w:t>
      </w:r>
      <w:proofErr w:type="spellStart"/>
      <w:r w:rsidR="00702E9B">
        <w:t>Fortify</w:t>
      </w:r>
      <w:proofErr w:type="spellEnd"/>
      <w:r>
        <w:t xml:space="preserve"> </w:t>
      </w:r>
      <w:proofErr w:type="spellStart"/>
      <w:r>
        <w:t>authentikációs</w:t>
      </w:r>
      <w:proofErr w:type="spellEnd"/>
      <w:r>
        <w:t xml:space="preserve"> szolgáltatásokat használja</w:t>
      </w:r>
      <w:r w:rsidR="006A1F63">
        <w:t>, ami szolgáltatja a bejelentkezési, regisztrációs, és még egyéb</w:t>
      </w:r>
      <w:r w:rsidR="009A4B64">
        <w:t xml:space="preserve"> (pl. jelszóemlékeztető)</w:t>
      </w:r>
      <w:r w:rsidR="006A1F63">
        <w:t xml:space="preserve"> szolgáltatások gerincét, alapfüggvényeit. Emellett a csomag még tartalmaz egy előre elkészített minta weboldal szerkezetet, amit a dolgozatomban is felhasználtam. Ez az oldalszerkezet egy </w:t>
      </w:r>
      <w:proofErr w:type="spellStart"/>
      <w:r w:rsidR="006A1F63">
        <w:t>Laravel</w:t>
      </w:r>
      <w:proofErr w:type="spellEnd"/>
      <w:r w:rsidR="006A1F63">
        <w:t xml:space="preserve"> </w:t>
      </w:r>
      <w:proofErr w:type="spellStart"/>
      <w:r w:rsidR="006A1F63">
        <w:t>Livewire</w:t>
      </w:r>
      <w:proofErr w:type="spellEnd"/>
      <w:r w:rsidR="006A1F63">
        <w:t xml:space="preserve"> </w:t>
      </w:r>
      <w:r w:rsidR="009A4B64">
        <w:t xml:space="preserve">keretrendszer alapján készült, amivel lehetőség nyílik a backend és a frontend keretrendszer összekötésére. A </w:t>
      </w:r>
      <w:proofErr w:type="spellStart"/>
      <w:r w:rsidR="009A4B64">
        <w:t>Laravel</w:t>
      </w:r>
      <w:proofErr w:type="spellEnd"/>
      <w:r w:rsidR="009A4B64">
        <w:t xml:space="preserve"> </w:t>
      </w:r>
      <w:proofErr w:type="spellStart"/>
      <w:r w:rsidR="009A4B64">
        <w:t>Livewire</w:t>
      </w:r>
      <w:proofErr w:type="spellEnd"/>
      <w:r w:rsidR="009A4B64">
        <w:t xml:space="preserve"> rendszere egy dinamikus, DOM manipulációt elősegítő </w:t>
      </w:r>
      <w:r w:rsidR="003A264F">
        <w:t>eszköz</w:t>
      </w:r>
      <w:r w:rsidR="009A4B64">
        <w:t xml:space="preserve">, ami aktív kapcsolatban van a weboldal backend környezetével. A </w:t>
      </w:r>
      <w:proofErr w:type="spellStart"/>
      <w:r w:rsidR="009A4B64">
        <w:t>Livewire</w:t>
      </w:r>
      <w:proofErr w:type="spellEnd"/>
      <w:r w:rsidR="009A4B64">
        <w:t xml:space="preserve"> segítségével meg lehet oldani, hogy a backenden legenerált információt át lehessen emelni frontend felületre az információ felesleges konvertálásával. Így pl. lehetséges</w:t>
      </w:r>
      <w:r w:rsidR="009D7556">
        <w:t>,</w:t>
      </w:r>
      <w:r w:rsidR="009A4B64">
        <w:t xml:space="preserve"> hogy egy háttérben elvégzett lekérdezés összes adatát átvigyük a frontendet kiszolgáló </w:t>
      </w:r>
      <w:r w:rsidR="003A264F">
        <w:t>fájlba</w:t>
      </w:r>
      <w:r w:rsidR="009A4B64">
        <w:t xml:space="preserve">, és </w:t>
      </w:r>
      <w:r w:rsidR="003A264F">
        <w:t>az oldal legenerálása és kirajzolása</w:t>
      </w:r>
      <w:r w:rsidR="009A4B64">
        <w:t xml:space="preserve"> során módosítsuk a </w:t>
      </w:r>
      <w:r w:rsidR="009A4B64">
        <w:lastRenderedPageBreak/>
        <w:t>DOM-ot a bejövő információknak megfelelően.</w:t>
      </w:r>
    </w:p>
    <w:p w14:paraId="5753156A" w14:textId="492A581C" w:rsidR="00702E9B" w:rsidRDefault="00702E9B" w:rsidP="00702E9B">
      <w:r>
        <w:t xml:space="preserve">A </w:t>
      </w:r>
      <w:proofErr w:type="spellStart"/>
      <w:r>
        <w:t>Jetstream</w:t>
      </w:r>
      <w:proofErr w:type="spellEnd"/>
      <w:r w:rsidR="009A4B64">
        <w:t xml:space="preserve"> alap</w:t>
      </w:r>
      <w:r>
        <w:t xml:space="preserve">szolgáltatások esetén nem sok dolgon módosítottam, a regisztrációs linket vettem ki egyedül, hogy külső személyek ne tudjanak regisztrálni, így nem is fognak hozzáférni az adatokhoz. </w:t>
      </w:r>
      <w:r w:rsidR="009A4B64">
        <w:t>Ezt a</w:t>
      </w:r>
      <w:r w:rsidR="003A264F">
        <w:t xml:space="preserve"> </w:t>
      </w:r>
      <w:r w:rsidR="003A264F" w:rsidRPr="003A264F">
        <w:rPr>
          <w:b/>
          <w:bCs/>
        </w:rPr>
        <w:t>web</w:t>
      </w:r>
      <w:r w:rsidR="003A264F">
        <w:t xml:space="preserve"> weboldalt tartalmazó mappán belül</w:t>
      </w:r>
      <w:r w:rsidR="009A4B64">
        <w:t xml:space="preserve"> </w:t>
      </w:r>
      <w:r w:rsidR="009A4B64" w:rsidRPr="003A264F">
        <w:rPr>
          <w:b/>
          <w:bCs/>
        </w:rPr>
        <w:t>app/http/</w:t>
      </w:r>
      <w:proofErr w:type="spellStart"/>
      <w:r w:rsidR="009A4B64" w:rsidRPr="003A264F">
        <w:rPr>
          <w:b/>
          <w:bCs/>
        </w:rPr>
        <w:t>Controllers</w:t>
      </w:r>
      <w:proofErr w:type="spellEnd"/>
      <w:r w:rsidR="009A4B64" w:rsidRPr="003A264F">
        <w:rPr>
          <w:b/>
          <w:bCs/>
        </w:rPr>
        <w:t>/Auth/</w:t>
      </w:r>
      <w:proofErr w:type="spellStart"/>
      <w:r w:rsidR="009A4B64" w:rsidRPr="003A264F">
        <w:rPr>
          <w:b/>
          <w:bCs/>
        </w:rPr>
        <w:t>RegisteredUserController.php</w:t>
      </w:r>
      <w:proofErr w:type="spellEnd"/>
      <w:r w:rsidR="009A4B64">
        <w:t xml:space="preserve"> </w:t>
      </w:r>
      <w:r w:rsidR="003A264F">
        <w:t xml:space="preserve">nevű </w:t>
      </w:r>
      <w:r w:rsidR="009A4B64">
        <w:t>fájl módo</w:t>
      </w:r>
      <w:r w:rsidR="00892404">
        <w:t>s</w:t>
      </w:r>
      <w:r w:rsidR="009A4B64">
        <w:t xml:space="preserve">ításával értem el, ahol a </w:t>
      </w:r>
      <w:proofErr w:type="spellStart"/>
      <w:r w:rsidR="009A4B64">
        <w:t>create</w:t>
      </w:r>
      <w:proofErr w:type="spellEnd"/>
      <w:r w:rsidR="009A4B64">
        <w:t xml:space="preserve">() függvényen belül az oldal elérését a </w:t>
      </w:r>
      <w:proofErr w:type="spellStart"/>
      <w:r w:rsidR="009A4B64">
        <w:t>register</w:t>
      </w:r>
      <w:proofErr w:type="spellEnd"/>
      <w:r w:rsidR="009A4B64">
        <w:t xml:space="preserve"> </w:t>
      </w:r>
      <w:proofErr w:type="spellStart"/>
      <w:r w:rsidR="009A4B64">
        <w:t>view</w:t>
      </w:r>
      <w:proofErr w:type="spellEnd"/>
      <w:r w:rsidR="009A4B64">
        <w:t xml:space="preserve"> helyett a login </w:t>
      </w:r>
      <w:proofErr w:type="spellStart"/>
      <w:r w:rsidR="009A4B64">
        <w:t>viewre</w:t>
      </w:r>
      <w:proofErr w:type="spellEnd"/>
      <w:r w:rsidR="009A4B64">
        <w:t xml:space="preserve"> írtam át, így a felhasználó még</w:t>
      </w:r>
      <w:r w:rsidR="00892404">
        <w:t xml:space="preserve"> </w:t>
      </w:r>
      <w:r w:rsidR="009A4B64">
        <w:t>ha be is írja az URL-t hogy ő az example.com/</w:t>
      </w:r>
      <w:proofErr w:type="spellStart"/>
      <w:r w:rsidR="009A4B64">
        <w:t>register</w:t>
      </w:r>
      <w:proofErr w:type="spellEnd"/>
      <w:r w:rsidR="009A4B64">
        <w:t xml:space="preserve"> oldalra akar lépni, akkor is a login felületet hozza be.</w:t>
      </w:r>
    </w:p>
    <w:p w14:paraId="5071B837" w14:textId="53891C90" w:rsidR="009A4B64" w:rsidRDefault="009A4B64" w:rsidP="009D7556">
      <w:pPr>
        <w:jc w:val="center"/>
      </w:pPr>
      <w:r>
        <w:rPr>
          <w:noProof/>
        </w:rPr>
        <mc:AlternateContent>
          <mc:Choice Requires="wps">
            <w:drawing>
              <wp:inline distT="0" distB="0" distL="0" distR="0" wp14:anchorId="3366D21D" wp14:editId="7DEB5884">
                <wp:extent cx="3871356" cy="1401288"/>
                <wp:effectExtent l="0" t="0" r="15240" b="27940"/>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356" cy="1401288"/>
                        </a:xfrm>
                        <a:prstGeom prst="rect">
                          <a:avLst/>
                        </a:prstGeom>
                        <a:solidFill>
                          <a:srgbClr val="FFFFFF"/>
                        </a:solidFill>
                        <a:ln w="9525">
                          <a:solidFill>
                            <a:srgbClr val="000000"/>
                          </a:solidFill>
                          <a:miter lim="800000"/>
                          <a:headEnd/>
                          <a:tailEnd/>
                        </a:ln>
                      </wps:spPr>
                      <wps:txbx>
                        <w:txbxContent>
                          <w:p w14:paraId="45EF416B" w14:textId="1785766A"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public</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function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create</w:t>
                            </w:r>
                            <w:proofErr w:type="spellEnd"/>
                            <w:r w:rsidRPr="009A4B64">
                              <w:rPr>
                                <w:rFonts w:ascii="Consolas" w:eastAsia="Times New Roman" w:hAnsi="Consolas" w:cs="Times New Roman"/>
                                <w:color w:val="000000"/>
                                <w:kern w:val="0"/>
                                <w:sz w:val="20"/>
                                <w:szCs w:val="20"/>
                                <w:lang w:eastAsia="ja-JP" w:bidi="ar-SA"/>
                              </w:rPr>
                              <w:t>()</w:t>
                            </w:r>
                          </w:p>
                          <w:p w14:paraId="06AD8DF3"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4B2B6237"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return</w:t>
                            </w:r>
                            <w:proofErr w:type="spellEnd"/>
                            <w:r w:rsidRPr="009A4B64">
                              <w:rPr>
                                <w:rFonts w:ascii="Consolas" w:eastAsia="Times New Roman" w:hAnsi="Consolas" w:cs="Times New Roman"/>
                                <w:color w:val="008000"/>
                                <w:kern w:val="0"/>
                                <w:sz w:val="20"/>
                                <w:szCs w:val="20"/>
                                <w:lang w:eastAsia="ja-JP" w:bidi="ar-SA"/>
                              </w:rPr>
                              <w:t xml:space="preserve"> </w:t>
                            </w:r>
                            <w:proofErr w:type="spellStart"/>
                            <w:r w:rsidRPr="009A4B64">
                              <w:rPr>
                                <w:rFonts w:ascii="Consolas" w:eastAsia="Times New Roman" w:hAnsi="Consolas" w:cs="Times New Roman"/>
                                <w:color w:val="008000"/>
                                <w:kern w:val="0"/>
                                <w:sz w:val="20"/>
                                <w:szCs w:val="20"/>
                                <w:lang w:eastAsia="ja-JP" w:bidi="ar-SA"/>
                              </w:rPr>
                              <w:t>view</w:t>
                            </w:r>
                            <w:proofErr w:type="spellEnd"/>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auth.register</w:t>
                            </w:r>
                            <w:proofErr w:type="spellEnd"/>
                            <w:r w:rsidRPr="009A4B64">
                              <w:rPr>
                                <w:rFonts w:ascii="Consolas" w:eastAsia="Times New Roman" w:hAnsi="Consolas" w:cs="Times New Roman"/>
                                <w:color w:val="008000"/>
                                <w:kern w:val="0"/>
                                <w:sz w:val="20"/>
                                <w:szCs w:val="20"/>
                                <w:lang w:eastAsia="ja-JP" w:bidi="ar-SA"/>
                              </w:rPr>
                              <w:t>');  //régi link</w:t>
                            </w:r>
                          </w:p>
                          <w:p w14:paraId="5A63C7FF"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return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view</w:t>
                            </w:r>
                            <w:proofErr w:type="spellEnd"/>
                            <w:r w:rsidRPr="009A4B64">
                              <w:rPr>
                                <w:rFonts w:ascii="Consolas" w:eastAsia="Times New Roman" w:hAnsi="Consolas" w:cs="Times New Roman"/>
                                <w:color w:val="000000"/>
                                <w:kern w:val="0"/>
                                <w:sz w:val="20"/>
                                <w:szCs w:val="20"/>
                                <w:lang w:eastAsia="ja-JP" w:bidi="ar-SA"/>
                              </w:rPr>
                              <w:t>(</w:t>
                            </w:r>
                            <w:r w:rsidRPr="009A4B64">
                              <w:rPr>
                                <w:rFonts w:ascii="Consolas" w:eastAsia="Times New Roman" w:hAnsi="Consolas" w:cs="Times New Roman"/>
                                <w:color w:val="A31515"/>
                                <w:kern w:val="0"/>
                                <w:sz w:val="20"/>
                                <w:szCs w:val="20"/>
                                <w:lang w:eastAsia="ja-JP" w:bidi="ar-SA"/>
                              </w:rPr>
                              <w:t>'</w:t>
                            </w:r>
                            <w:proofErr w:type="spellStart"/>
                            <w:r w:rsidRPr="009A4B64">
                              <w:rPr>
                                <w:rFonts w:ascii="Consolas" w:eastAsia="Times New Roman" w:hAnsi="Consolas" w:cs="Times New Roman"/>
                                <w:color w:val="A31515"/>
                                <w:kern w:val="0"/>
                                <w:sz w:val="20"/>
                                <w:szCs w:val="20"/>
                                <w:lang w:eastAsia="ja-JP" w:bidi="ar-SA"/>
                              </w:rPr>
                              <w:t>auth.login</w:t>
                            </w:r>
                            <w:proofErr w:type="spellEnd"/>
                            <w:r w:rsidRPr="009A4B64">
                              <w:rPr>
                                <w:rFonts w:ascii="Consolas" w:eastAsia="Times New Roman" w:hAnsi="Consolas" w:cs="Times New Roman"/>
                                <w:color w:val="A31515"/>
                                <w:kern w:val="0"/>
                                <w:sz w:val="20"/>
                                <w:szCs w:val="20"/>
                                <w:lang w:eastAsia="ja-JP" w:bidi="ar-SA"/>
                              </w:rPr>
                              <w:t>'</w:t>
                            </w: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//új link</w:t>
                            </w:r>
                          </w:p>
                          <w:p w14:paraId="40FC70AE"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2F7BA465"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063ACF1D" w14:textId="75CB68EE" w:rsidR="00604AED" w:rsidRDefault="00604AED" w:rsidP="009A4B64">
                            <w:pPr>
                              <w:jc w:val="left"/>
                            </w:pPr>
                          </w:p>
                        </w:txbxContent>
                      </wps:txbx>
                      <wps:bodyPr rot="0" vert="horz" wrap="square" lIns="91440" tIns="45720" rIns="91440" bIns="45720" anchor="t" anchorCtr="0">
                        <a:noAutofit/>
                      </wps:bodyPr>
                    </wps:wsp>
                  </a:graphicData>
                </a:graphic>
              </wp:inline>
            </w:drawing>
          </mc:Choice>
          <mc:Fallback>
            <w:pict>
              <v:shapetype w14:anchorId="3366D21D" id="_x0000_t202" coordsize="21600,21600" o:spt="202" path="m,l,21600r21600,l21600,xe">
                <v:stroke joinstyle="miter"/>
                <v:path gradientshapeok="t" o:connecttype="rect"/>
              </v:shapetype>
              <v:shape id="Szövegdoboz 2" o:spid="_x0000_s1026" type="#_x0000_t202" style="width:304.85pt;height:1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">
                <v:textbox>
                  <w:txbxContent>
                    <w:p w14:paraId="45EF416B" w14:textId="1785766A"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public</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function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create</w:t>
                      </w:r>
                      <w:proofErr w:type="spellEnd"/>
                      <w:r w:rsidRPr="009A4B64">
                        <w:rPr>
                          <w:rFonts w:ascii="Consolas" w:eastAsia="Times New Roman" w:hAnsi="Consolas" w:cs="Times New Roman"/>
                          <w:color w:val="000000"/>
                          <w:kern w:val="0"/>
                          <w:sz w:val="20"/>
                          <w:szCs w:val="20"/>
                          <w:lang w:eastAsia="ja-JP" w:bidi="ar-SA"/>
                        </w:rPr>
                        <w:t>()</w:t>
                      </w:r>
                    </w:p>
                    <w:p w14:paraId="06AD8DF3"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4B2B6237"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return</w:t>
                      </w:r>
                      <w:proofErr w:type="spellEnd"/>
                      <w:r w:rsidRPr="009A4B64">
                        <w:rPr>
                          <w:rFonts w:ascii="Consolas" w:eastAsia="Times New Roman" w:hAnsi="Consolas" w:cs="Times New Roman"/>
                          <w:color w:val="008000"/>
                          <w:kern w:val="0"/>
                          <w:sz w:val="20"/>
                          <w:szCs w:val="20"/>
                          <w:lang w:eastAsia="ja-JP" w:bidi="ar-SA"/>
                        </w:rPr>
                        <w:t xml:space="preserve"> </w:t>
                      </w:r>
                      <w:proofErr w:type="spellStart"/>
                      <w:r w:rsidRPr="009A4B64">
                        <w:rPr>
                          <w:rFonts w:ascii="Consolas" w:eastAsia="Times New Roman" w:hAnsi="Consolas" w:cs="Times New Roman"/>
                          <w:color w:val="008000"/>
                          <w:kern w:val="0"/>
                          <w:sz w:val="20"/>
                          <w:szCs w:val="20"/>
                          <w:lang w:eastAsia="ja-JP" w:bidi="ar-SA"/>
                        </w:rPr>
                        <w:t>view</w:t>
                      </w:r>
                      <w:proofErr w:type="spellEnd"/>
                      <w:r w:rsidRPr="009A4B64">
                        <w:rPr>
                          <w:rFonts w:ascii="Consolas" w:eastAsia="Times New Roman" w:hAnsi="Consolas" w:cs="Times New Roman"/>
                          <w:color w:val="008000"/>
                          <w:kern w:val="0"/>
                          <w:sz w:val="20"/>
                          <w:szCs w:val="20"/>
                          <w:lang w:eastAsia="ja-JP" w:bidi="ar-SA"/>
                        </w:rPr>
                        <w:t>('</w:t>
                      </w:r>
                      <w:proofErr w:type="spellStart"/>
                      <w:r w:rsidRPr="009A4B64">
                        <w:rPr>
                          <w:rFonts w:ascii="Consolas" w:eastAsia="Times New Roman" w:hAnsi="Consolas" w:cs="Times New Roman"/>
                          <w:color w:val="008000"/>
                          <w:kern w:val="0"/>
                          <w:sz w:val="20"/>
                          <w:szCs w:val="20"/>
                          <w:lang w:eastAsia="ja-JP" w:bidi="ar-SA"/>
                        </w:rPr>
                        <w:t>auth.register</w:t>
                      </w:r>
                      <w:proofErr w:type="spellEnd"/>
                      <w:r w:rsidRPr="009A4B64">
                        <w:rPr>
                          <w:rFonts w:ascii="Consolas" w:eastAsia="Times New Roman" w:hAnsi="Consolas" w:cs="Times New Roman"/>
                          <w:color w:val="008000"/>
                          <w:kern w:val="0"/>
                          <w:sz w:val="20"/>
                          <w:szCs w:val="20"/>
                          <w:lang w:eastAsia="ja-JP" w:bidi="ar-SA"/>
                        </w:rPr>
                        <w:t>');  //régi link</w:t>
                      </w:r>
                    </w:p>
                    <w:p w14:paraId="5A63C7FF"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FF"/>
                          <w:kern w:val="0"/>
                          <w:sz w:val="20"/>
                          <w:szCs w:val="20"/>
                          <w:lang w:eastAsia="ja-JP" w:bidi="ar-SA"/>
                        </w:rPr>
                        <w:t>return</w:t>
                      </w:r>
                      <w:proofErr w:type="spellEnd"/>
                      <w:r w:rsidRPr="009A4B64">
                        <w:rPr>
                          <w:rFonts w:ascii="Consolas" w:eastAsia="Times New Roman" w:hAnsi="Consolas" w:cs="Times New Roman"/>
                          <w:color w:val="000000"/>
                          <w:kern w:val="0"/>
                          <w:sz w:val="20"/>
                          <w:szCs w:val="20"/>
                          <w:lang w:eastAsia="ja-JP" w:bidi="ar-SA"/>
                        </w:rPr>
                        <w:t xml:space="preserve"> </w:t>
                      </w:r>
                      <w:proofErr w:type="spellStart"/>
                      <w:r w:rsidRPr="009A4B64">
                        <w:rPr>
                          <w:rFonts w:ascii="Consolas" w:eastAsia="Times New Roman" w:hAnsi="Consolas" w:cs="Times New Roman"/>
                          <w:color w:val="000000"/>
                          <w:kern w:val="0"/>
                          <w:sz w:val="20"/>
                          <w:szCs w:val="20"/>
                          <w:lang w:eastAsia="ja-JP" w:bidi="ar-SA"/>
                        </w:rPr>
                        <w:t>view</w:t>
                      </w:r>
                      <w:proofErr w:type="spellEnd"/>
                      <w:r w:rsidRPr="009A4B64">
                        <w:rPr>
                          <w:rFonts w:ascii="Consolas" w:eastAsia="Times New Roman" w:hAnsi="Consolas" w:cs="Times New Roman"/>
                          <w:color w:val="000000"/>
                          <w:kern w:val="0"/>
                          <w:sz w:val="20"/>
                          <w:szCs w:val="20"/>
                          <w:lang w:eastAsia="ja-JP" w:bidi="ar-SA"/>
                        </w:rPr>
                        <w:t>(</w:t>
                      </w:r>
                      <w:r w:rsidRPr="009A4B64">
                        <w:rPr>
                          <w:rFonts w:ascii="Consolas" w:eastAsia="Times New Roman" w:hAnsi="Consolas" w:cs="Times New Roman"/>
                          <w:color w:val="A31515"/>
                          <w:kern w:val="0"/>
                          <w:sz w:val="20"/>
                          <w:szCs w:val="20"/>
                          <w:lang w:eastAsia="ja-JP" w:bidi="ar-SA"/>
                        </w:rPr>
                        <w:t>'</w:t>
                      </w:r>
                      <w:proofErr w:type="spellStart"/>
                      <w:r w:rsidRPr="009A4B64">
                        <w:rPr>
                          <w:rFonts w:ascii="Consolas" w:eastAsia="Times New Roman" w:hAnsi="Consolas" w:cs="Times New Roman"/>
                          <w:color w:val="A31515"/>
                          <w:kern w:val="0"/>
                          <w:sz w:val="20"/>
                          <w:szCs w:val="20"/>
                          <w:lang w:eastAsia="ja-JP" w:bidi="ar-SA"/>
                        </w:rPr>
                        <w:t>auth.login</w:t>
                      </w:r>
                      <w:proofErr w:type="spellEnd"/>
                      <w:r w:rsidRPr="009A4B64">
                        <w:rPr>
                          <w:rFonts w:ascii="Consolas" w:eastAsia="Times New Roman" w:hAnsi="Consolas" w:cs="Times New Roman"/>
                          <w:color w:val="A31515"/>
                          <w:kern w:val="0"/>
                          <w:sz w:val="20"/>
                          <w:szCs w:val="20"/>
                          <w:lang w:eastAsia="ja-JP" w:bidi="ar-SA"/>
                        </w:rPr>
                        <w:t>'</w:t>
                      </w:r>
                      <w:r w:rsidRPr="009A4B64">
                        <w:rPr>
                          <w:rFonts w:ascii="Consolas" w:eastAsia="Times New Roman" w:hAnsi="Consolas" w:cs="Times New Roman"/>
                          <w:color w:val="000000"/>
                          <w:kern w:val="0"/>
                          <w:sz w:val="20"/>
                          <w:szCs w:val="20"/>
                          <w:lang w:eastAsia="ja-JP" w:bidi="ar-SA"/>
                        </w:rPr>
                        <w:t xml:space="preserve">);       </w:t>
                      </w:r>
                      <w:r w:rsidRPr="009A4B64">
                        <w:rPr>
                          <w:rFonts w:ascii="Consolas" w:eastAsia="Times New Roman" w:hAnsi="Consolas" w:cs="Times New Roman"/>
                          <w:color w:val="008000"/>
                          <w:kern w:val="0"/>
                          <w:sz w:val="20"/>
                          <w:szCs w:val="20"/>
                          <w:lang w:eastAsia="ja-JP" w:bidi="ar-SA"/>
                        </w:rPr>
                        <w:t>//új link</w:t>
                      </w:r>
                    </w:p>
                    <w:p w14:paraId="40FC70AE"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9A4B64">
                        <w:rPr>
                          <w:rFonts w:ascii="Consolas" w:eastAsia="Times New Roman" w:hAnsi="Consolas" w:cs="Times New Roman"/>
                          <w:color w:val="000000"/>
                          <w:kern w:val="0"/>
                          <w:sz w:val="20"/>
                          <w:szCs w:val="20"/>
                          <w:lang w:eastAsia="ja-JP" w:bidi="ar-SA"/>
                        </w:rPr>
                        <w:t>    }</w:t>
                      </w:r>
                    </w:p>
                    <w:p w14:paraId="2F7BA465" w14:textId="77777777" w:rsidR="00604AED" w:rsidRPr="009A4B64" w:rsidRDefault="00604AED" w:rsidP="009A4B64">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063ACF1D" w14:textId="75CB68EE" w:rsidR="00604AED" w:rsidRDefault="00604AED" w:rsidP="009A4B64">
                      <w:pPr>
                        <w:jc w:val="left"/>
                      </w:pPr>
                    </w:p>
                  </w:txbxContent>
                </v:textbox>
                <w10:anchorlock/>
              </v:shape>
            </w:pict>
          </mc:Fallback>
        </mc:AlternateContent>
      </w:r>
    </w:p>
    <w:p w14:paraId="4E199295" w14:textId="08224B91" w:rsidR="00AD0D6D" w:rsidRDefault="00CC4E8D" w:rsidP="00CC4E8D">
      <w:pPr>
        <w:pStyle w:val="ListParagraph"/>
        <w:numPr>
          <w:ilvl w:val="0"/>
          <w:numId w:val="45"/>
        </w:numPr>
        <w:jc w:val="center"/>
      </w:pPr>
      <w:r>
        <w:t xml:space="preserve">kódrészlet: </w:t>
      </w:r>
      <w:r w:rsidR="00AD0D6D">
        <w:t>A regisztráció módosítása bejelentkezésre</w:t>
      </w:r>
    </w:p>
    <w:p w14:paraId="4EE24F2C" w14:textId="6799B929" w:rsidR="003A264F" w:rsidRPr="00173AF4" w:rsidRDefault="003A264F" w:rsidP="003A264F">
      <w:r>
        <w:t xml:space="preserve">Emellett a weboldalhoz tartozó kódban és fájlokban annyi változtatás történt, hogy a </w:t>
      </w:r>
      <w:proofErr w:type="spellStart"/>
      <w:r>
        <w:t>composer.json</w:t>
      </w:r>
      <w:proofErr w:type="spellEnd"/>
      <w:r>
        <w:t xml:space="preserve"> fájlba, ami a </w:t>
      </w:r>
      <w:proofErr w:type="spellStart"/>
      <w:r>
        <w:t>composer</w:t>
      </w:r>
      <w:proofErr w:type="spellEnd"/>
      <w:r>
        <w:t xml:space="preserve"> nevű PHP keretrendszer követelményfájlja bekerült, hogy importálja a közös </w:t>
      </w:r>
      <w:proofErr w:type="spellStart"/>
      <w:r>
        <w:t>repóból</w:t>
      </w:r>
      <w:proofErr w:type="spellEnd"/>
      <w:r>
        <w:t xml:space="preserve"> a megfelelő </w:t>
      </w:r>
      <w:proofErr w:type="spellStart"/>
      <w:r>
        <w:t>laravel</w:t>
      </w:r>
      <w:proofErr w:type="spellEnd"/>
      <w:r>
        <w:t xml:space="preserve"> csomagokat.</w:t>
      </w:r>
    </w:p>
    <w:p w14:paraId="1C4DB12C" w14:textId="7ED82876" w:rsidR="009423E9" w:rsidRDefault="009423E9" w:rsidP="009423E9">
      <w:pPr>
        <w:pStyle w:val="Heading3"/>
      </w:pPr>
      <w:bookmarkStart w:id="131" w:name="_Toc88572660"/>
      <w:r>
        <w:t>Videók és Események megtekintése</w:t>
      </w:r>
      <w:bookmarkEnd w:id="131"/>
    </w:p>
    <w:p w14:paraId="45952A7B" w14:textId="0F6139CE" w:rsidR="009423E9" w:rsidRDefault="009423E9" w:rsidP="00702E9B">
      <w:r>
        <w:t>A videók és az események megtekintéséül szolgáló oldalaknak az alap felépítése megegyezik, mivel mind a kettő oldal azonos funkciót lát el, csak más paraméterekkel.</w:t>
      </w:r>
      <w:r w:rsidR="002274EC">
        <w:t xml:space="preserve"> Ezáltal az oldalakhoz írt programkód is nagy hasonlóságokat mutat egymással, egy alap mintára épülnek.</w:t>
      </w:r>
    </w:p>
    <w:p w14:paraId="2C9CD0D9" w14:textId="75BC37DE" w:rsidR="003A264F" w:rsidRDefault="003A264F" w:rsidP="003A264F">
      <w:r>
        <w:t xml:space="preserve">Ezeknek az oldalaknak a megvalósítása a </w:t>
      </w:r>
      <w:r w:rsidRPr="003A264F">
        <w:rPr>
          <w:b/>
          <w:bCs/>
        </w:rPr>
        <w:t>web</w:t>
      </w:r>
      <w:r>
        <w:rPr>
          <w:b/>
          <w:bCs/>
        </w:rPr>
        <w:t xml:space="preserve"> </w:t>
      </w:r>
      <w:r>
        <w:t xml:space="preserve">mappán belül a </w:t>
      </w:r>
      <w:proofErr w:type="spellStart"/>
      <w:r w:rsidRPr="003A264F">
        <w:rPr>
          <w:b/>
          <w:bCs/>
        </w:rPr>
        <w:t>resources</w:t>
      </w:r>
      <w:proofErr w:type="spellEnd"/>
      <w:r w:rsidRPr="003A264F">
        <w:rPr>
          <w:b/>
          <w:bCs/>
        </w:rPr>
        <w:t>/</w:t>
      </w:r>
      <w:proofErr w:type="spellStart"/>
      <w:r w:rsidRPr="003A264F">
        <w:rPr>
          <w:b/>
          <w:bCs/>
        </w:rPr>
        <w:t>views</w:t>
      </w:r>
      <w:proofErr w:type="spellEnd"/>
      <w:r>
        <w:t xml:space="preserve"> mappában történt, ami közül is a </w:t>
      </w:r>
      <w:proofErr w:type="spellStart"/>
      <w:r w:rsidRPr="003A264F">
        <w:rPr>
          <w:b/>
          <w:bCs/>
        </w:rPr>
        <w:t>vids.blade.php</w:t>
      </w:r>
      <w:proofErr w:type="spellEnd"/>
      <w:r>
        <w:t xml:space="preserve"> és az </w:t>
      </w:r>
      <w:proofErr w:type="spellStart"/>
      <w:r w:rsidRPr="003A264F">
        <w:rPr>
          <w:b/>
          <w:bCs/>
        </w:rPr>
        <w:t>events.blade.php</w:t>
      </w:r>
      <w:proofErr w:type="spellEnd"/>
      <w:r>
        <w:t xml:space="preserve"> fájlokat jelenti</w:t>
      </w:r>
    </w:p>
    <w:p w14:paraId="0EB9FD82" w14:textId="7FCE68F1" w:rsidR="005B04CF" w:rsidRDefault="009423E9" w:rsidP="003A264F">
      <w:r>
        <w:t xml:space="preserve">Ezek az oldalak egy egyszerű táblázatot jelenítenek meg, amiben megtalálhatóak </w:t>
      </w:r>
      <w:r w:rsidR="002274EC">
        <w:t>az adatbázis különböző rekordjainak emberek számára olvasható módon történő kiírásai.</w:t>
      </w:r>
    </w:p>
    <w:p w14:paraId="2CE8AA9C" w14:textId="6948D820" w:rsidR="002274EC" w:rsidRDefault="002274EC" w:rsidP="009423E9">
      <w:pPr>
        <w:pStyle w:val="BodyText"/>
      </w:pPr>
      <w:r>
        <w:t>A videók megtekintés</w:t>
      </w:r>
      <w:r w:rsidR="005B04CF">
        <w:t>ére szolgáló oldalon</w:t>
      </w:r>
      <w:r>
        <w:t xml:space="preserve"> a felhasználó számára a következő adatok kerülnek kijelzé</w:t>
      </w:r>
      <w:r w:rsidR="005B04CF">
        <w:t>s</w:t>
      </w:r>
      <w:r>
        <w:t>re:</w:t>
      </w:r>
    </w:p>
    <w:p w14:paraId="701C9999" w14:textId="2D51A9A3" w:rsidR="002274EC" w:rsidRDefault="002274EC" w:rsidP="002274EC">
      <w:pPr>
        <w:pStyle w:val="BodyText"/>
        <w:numPr>
          <w:ilvl w:val="0"/>
          <w:numId w:val="41"/>
        </w:numPr>
      </w:pPr>
      <w:r>
        <w:t>A videó ID-ja</w:t>
      </w:r>
    </w:p>
    <w:p w14:paraId="48DBF0C6" w14:textId="0DFDFAAA" w:rsidR="002274EC" w:rsidRDefault="002274EC" w:rsidP="002274EC">
      <w:pPr>
        <w:pStyle w:val="BodyText"/>
        <w:numPr>
          <w:ilvl w:val="0"/>
          <w:numId w:val="41"/>
        </w:numPr>
      </w:pPr>
      <w:r>
        <w:t xml:space="preserve">A videó neve (A név a következő formulából áll össze: </w:t>
      </w:r>
      <w:proofErr w:type="spellStart"/>
      <w:r>
        <w:t>ÉÉÉÉHHNNÓÓPPMMforrás</w:t>
      </w:r>
      <w:proofErr w:type="spellEnd"/>
      <w:r>
        <w:t>)</w:t>
      </w:r>
    </w:p>
    <w:p w14:paraId="7B33D1A1" w14:textId="37CE3E87" w:rsidR="002274EC" w:rsidRDefault="002274EC" w:rsidP="002274EC">
      <w:pPr>
        <w:pStyle w:val="BodyText"/>
        <w:numPr>
          <w:ilvl w:val="0"/>
          <w:numId w:val="41"/>
        </w:numPr>
      </w:pPr>
      <w:r>
        <w:lastRenderedPageBreak/>
        <w:t>A videó készítésének ideje</w:t>
      </w:r>
    </w:p>
    <w:p w14:paraId="7E41A19F" w14:textId="4C7679B4" w:rsidR="002274EC" w:rsidRDefault="002274EC" w:rsidP="002274EC">
      <w:pPr>
        <w:pStyle w:val="BodyText"/>
        <w:numPr>
          <w:ilvl w:val="0"/>
          <w:numId w:val="41"/>
        </w:numPr>
      </w:pPr>
      <w:r>
        <w:t>A videó elérhetősége</w:t>
      </w:r>
      <w:r w:rsidR="00E443FC">
        <w:t xml:space="preserve"> </w:t>
      </w:r>
      <w:r>
        <w:t>(megtörtént már a feldolgozása a rendszer által?)</w:t>
      </w:r>
    </w:p>
    <w:p w14:paraId="0DB193ED" w14:textId="6D75B351" w:rsidR="002274EC" w:rsidRDefault="002274EC" w:rsidP="002274EC">
      <w:pPr>
        <w:pStyle w:val="BodyText"/>
        <w:numPr>
          <w:ilvl w:val="0"/>
          <w:numId w:val="41"/>
        </w:numPr>
      </w:pPr>
      <w:r>
        <w:t>3 funkciógomb a videó megtekintéséhez, letöltéséhez és törléséhhez</w:t>
      </w:r>
    </w:p>
    <w:p w14:paraId="576D2A2D" w14:textId="7C3DC72B" w:rsidR="00E443FC" w:rsidRDefault="00E443FC" w:rsidP="00E443FC">
      <w:pPr>
        <w:pStyle w:val="BodyText"/>
      </w:pPr>
      <w:r>
        <w:t>Az események megtekintésekor pedig a következő adatok:</w:t>
      </w:r>
    </w:p>
    <w:p w14:paraId="690EBA0D" w14:textId="669A0C66" w:rsidR="00E443FC" w:rsidRDefault="00E443FC" w:rsidP="00E443FC">
      <w:pPr>
        <w:pStyle w:val="BodyText"/>
        <w:numPr>
          <w:ilvl w:val="0"/>
          <w:numId w:val="41"/>
        </w:numPr>
      </w:pPr>
      <w:r>
        <w:t>Az esemény ID-ja</w:t>
      </w:r>
    </w:p>
    <w:p w14:paraId="3EDA99CB" w14:textId="5BAA0E76" w:rsidR="00E443FC" w:rsidRDefault="00E443FC" w:rsidP="00E443FC">
      <w:pPr>
        <w:pStyle w:val="BodyText"/>
        <w:numPr>
          <w:ilvl w:val="0"/>
          <w:numId w:val="41"/>
        </w:numPr>
      </w:pPr>
      <w:r>
        <w:t>Az esemény típusa (kontakt vagy maszklevétel, vagy mind a kettő egyszerre)</w:t>
      </w:r>
    </w:p>
    <w:p w14:paraId="25F9B975" w14:textId="5F6B6880" w:rsidR="00E443FC" w:rsidRDefault="00E443FC" w:rsidP="00E443FC">
      <w:pPr>
        <w:pStyle w:val="BodyText"/>
        <w:numPr>
          <w:ilvl w:val="0"/>
          <w:numId w:val="41"/>
        </w:numPr>
      </w:pPr>
      <w:r>
        <w:t>Az esemény ideje</w:t>
      </w:r>
    </w:p>
    <w:p w14:paraId="3694F056" w14:textId="3CDA735F" w:rsidR="00E443FC" w:rsidRDefault="00E443FC" w:rsidP="00E443FC">
      <w:pPr>
        <w:pStyle w:val="BodyText"/>
        <w:numPr>
          <w:ilvl w:val="0"/>
          <w:numId w:val="41"/>
        </w:numPr>
      </w:pPr>
      <w:r>
        <w:t>Az esemény időtartama</w:t>
      </w:r>
    </w:p>
    <w:p w14:paraId="2388C693" w14:textId="1151A5F1" w:rsidR="00E443FC" w:rsidRDefault="00E443FC" w:rsidP="00E443FC">
      <w:pPr>
        <w:pStyle w:val="BodyText"/>
        <w:numPr>
          <w:ilvl w:val="0"/>
          <w:numId w:val="41"/>
        </w:numPr>
      </w:pPr>
      <w:r>
        <w:t>Az eseményt tároló videó neve</w:t>
      </w:r>
    </w:p>
    <w:p w14:paraId="0457D73C" w14:textId="46645D22" w:rsidR="00E443FC" w:rsidRDefault="00E443FC" w:rsidP="00E443FC">
      <w:pPr>
        <w:pStyle w:val="BodyText"/>
        <w:numPr>
          <w:ilvl w:val="0"/>
          <w:numId w:val="41"/>
        </w:numPr>
      </w:pPr>
      <w:r>
        <w:t>Az esemény súlyossági szintje</w:t>
      </w:r>
    </w:p>
    <w:p w14:paraId="1355AA1C" w14:textId="2BC22034" w:rsidR="00E443FC" w:rsidRDefault="00E443FC" w:rsidP="00E443FC">
      <w:pPr>
        <w:pStyle w:val="BodyText"/>
        <w:numPr>
          <w:ilvl w:val="0"/>
          <w:numId w:val="41"/>
        </w:numPr>
      </w:pPr>
      <w:r>
        <w:t>és 3 funkciógomb az esemény megtekintéséhez, letöltéséhez és törléséhez</w:t>
      </w:r>
    </w:p>
    <w:p w14:paraId="15335463" w14:textId="2CA61913" w:rsidR="005B04CF" w:rsidRDefault="002274EC" w:rsidP="00702E9B">
      <w:r>
        <w:t xml:space="preserve">Ezeket az adatokat a program a korábban említett </w:t>
      </w:r>
      <w:proofErr w:type="spellStart"/>
      <w:r>
        <w:t>MySQL</w:t>
      </w:r>
      <w:proofErr w:type="spellEnd"/>
      <w:r>
        <w:t xml:space="preserve"> táblában tárolt értékekből kérdezi le (1. </w:t>
      </w:r>
      <w:r w:rsidR="00E443FC">
        <w:t xml:space="preserve">és 5. </w:t>
      </w:r>
      <w:r>
        <w:t>táblázat) SQL lekéréseken keresztül.</w:t>
      </w:r>
      <w:r w:rsidR="005B04CF">
        <w:t xml:space="preserve"> A táblázat kitöltése egy egyszerű </w:t>
      </w:r>
      <w:proofErr w:type="spellStart"/>
      <w:r w:rsidR="005B04CF">
        <w:t>foreach</w:t>
      </w:r>
      <w:proofErr w:type="spellEnd"/>
      <w:r w:rsidR="005B04CF">
        <w:t xml:space="preserve"> ciklussal </w:t>
      </w:r>
      <w:proofErr w:type="spellStart"/>
      <w:r w:rsidR="005B04CF">
        <w:t>tölrténik</w:t>
      </w:r>
      <w:proofErr w:type="spellEnd"/>
      <w:r w:rsidR="005B04CF">
        <w:t>, pl.</w:t>
      </w:r>
    </w:p>
    <w:p w14:paraId="45BD3C68" w14:textId="5B867211" w:rsidR="005B04CF" w:rsidRDefault="003E005D" w:rsidP="006B0102">
      <w:pPr>
        <w:jc w:val="center"/>
      </w:pPr>
      <w:r>
        <w:rPr>
          <w:noProof/>
        </w:rPr>
        <mc:AlternateContent>
          <mc:Choice Requires="wps">
            <w:drawing>
              <wp:inline distT="0" distB="0" distL="0" distR="0" wp14:anchorId="2B57CC4C" wp14:editId="1F930C42">
                <wp:extent cx="5649685" cy="3048000"/>
                <wp:effectExtent l="0" t="0" r="27305" b="19050"/>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9685" cy="3048000"/>
                        </a:xfrm>
                        <a:prstGeom prst="rect">
                          <a:avLst/>
                        </a:prstGeom>
                        <a:solidFill>
                          <a:srgbClr val="FFFFFF"/>
                        </a:solidFill>
                        <a:ln w="9525">
                          <a:solidFill>
                            <a:srgbClr val="000000"/>
                          </a:solidFill>
                          <a:miter lim="800000"/>
                          <a:headEnd/>
                          <a:tailEnd/>
                        </a:ln>
                      </wps:spPr>
                      <wps:txbx>
                        <w:txbxContent>
                          <w:p w14:paraId="54C1E402" w14:textId="7C933266" w:rsidR="00604AED" w:rsidRPr="003E005D" w:rsidRDefault="00604AED" w:rsidP="003E005D">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@foreach ($</w:t>
                            </w:r>
                            <w:proofErr w:type="spellStart"/>
                            <w:r w:rsidRPr="003E005D">
                              <w:rPr>
                                <w:rFonts w:ascii="Consolas" w:eastAsia="Times New Roman" w:hAnsi="Consolas" w:cs="Times New Roman"/>
                                <w:color w:val="000000"/>
                                <w:kern w:val="0"/>
                                <w:sz w:val="20"/>
                                <w:szCs w:val="20"/>
                                <w:lang w:eastAsia="ja-JP" w:bidi="ar-SA"/>
                              </w:rPr>
                              <w:t>videos</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as</w:t>
                            </w:r>
                            <w:proofErr w:type="spellEnd"/>
                            <w:r w:rsidRPr="003E005D">
                              <w:rPr>
                                <w:rFonts w:ascii="Consolas" w:eastAsia="Times New Roman" w:hAnsi="Consolas" w:cs="Times New Roman"/>
                                <w:color w:val="000000"/>
                                <w:kern w:val="0"/>
                                <w:sz w:val="20"/>
                                <w:szCs w:val="20"/>
                                <w:lang w:eastAsia="ja-JP" w:bidi="ar-SA"/>
                              </w:rPr>
                              <w:t xml:space="preserve"> $video)</w:t>
                            </w:r>
                          </w:p>
                          <w:p w14:paraId="2D54F6AC" w14:textId="36015AFB" w:rsidR="00604AED" w:rsidRPr="003E005D" w:rsidRDefault="00604AED"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2F87E513" w14:textId="6D0C269F"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scope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"col"</w:t>
                            </w:r>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800000"/>
                                <w:kern w:val="0"/>
                                <w:sz w:val="20"/>
                                <w:szCs w:val="20"/>
                                <w:lang w:eastAsia="ja-JP" w:bidi="ar-SA"/>
                              </w:rPr>
                              <w:t>&gt;</w:t>
                            </w:r>
                          </w:p>
                          <w:p w14:paraId="0B6BD369" w14:textId="0632A0FE"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429A1DE3" w14:textId="5F56F43B"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videoDate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D7976E4" w14:textId="25E471F9"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videoAvailable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7D2D21C" w14:textId="47F51E92"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btn-success</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viewModal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data-bs-url</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videoURL</w:t>
                            </w:r>
                            <w:proofErr w:type="spellEnd"/>
                            <w:r w:rsidRPr="003E005D">
                              <w:rPr>
                                <w:rFonts w:ascii="Consolas" w:eastAsia="Times New Roman" w:hAnsi="Consolas" w:cs="Times New Roman"/>
                                <w:color w:val="000000"/>
                                <w:kern w:val="0"/>
                                <w:sz w:val="20"/>
                                <w:szCs w:val="20"/>
                                <w:lang w:eastAsia="ja-JP" w:bidi="ar-SA"/>
                              </w:rPr>
                              <w:t xml:space="preserve">}}&gt; </w:t>
                            </w:r>
                            <w:proofErr w:type="spellStart"/>
                            <w:r w:rsidRPr="003E005D">
                              <w:rPr>
                                <w:rFonts w:ascii="Consolas" w:eastAsia="Times New Roman" w:hAnsi="Consolas" w:cs="Times New Roman"/>
                                <w:color w:val="000000"/>
                                <w:kern w:val="0"/>
                                <w:sz w:val="20"/>
                                <w:szCs w:val="20"/>
                                <w:lang w:eastAsia="ja-JP" w:bidi="ar-SA"/>
                              </w:rPr>
                              <w:t>View</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DD3485F" w14:textId="761F93A0"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&gt;&lt;a</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href</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"{{$video-&gt;</w:t>
                            </w:r>
                            <w:proofErr w:type="spellStart"/>
                            <w:r w:rsidRPr="003E005D">
                              <w:rPr>
                                <w:rFonts w:ascii="Consolas" w:eastAsia="Times New Roman" w:hAnsi="Consolas" w:cs="Times New Roman"/>
                                <w:color w:val="0000FF"/>
                                <w:kern w:val="0"/>
                                <w:sz w:val="20"/>
                                <w:szCs w:val="20"/>
                                <w:lang w:eastAsia="ja-JP" w:bidi="ar-SA"/>
                              </w:rPr>
                              <w:t>videoURL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download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btn-primary</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Download</w:t>
                            </w:r>
                            <w:proofErr w:type="spellEnd"/>
                            <w:r w:rsidRPr="003E005D">
                              <w:rPr>
                                <w:rFonts w:ascii="Consolas" w:eastAsia="Times New Roman" w:hAnsi="Consolas" w:cs="Times New Roman"/>
                                <w:color w:val="800000"/>
                                <w:kern w:val="0"/>
                                <w:sz w:val="20"/>
                                <w:szCs w:val="20"/>
                                <w:lang w:eastAsia="ja-JP" w:bidi="ar-SA"/>
                              </w:rPr>
                              <w:t>&lt;/a&gt;&lt;/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0D8C5A4D" w14:textId="346F4D2C"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btn-danger</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deleteModal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data-bs-name</w:t>
                            </w:r>
                            <w:proofErr w:type="spellEnd"/>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Delete</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C710421" w14:textId="2CF06821" w:rsidR="00604AED" w:rsidRPr="003E005D" w:rsidRDefault="00604AED"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762C57CD" w14:textId="724733F2" w:rsidR="00604AED" w:rsidRPr="00B24840" w:rsidRDefault="00604AED" w:rsidP="00B24840">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@endforeach</w:t>
                            </w:r>
                            <w:r>
                              <w:rPr>
                                <w:rFonts w:ascii="Consolas" w:eastAsia="Times New Roman" w:hAnsi="Consolas" w:cs="Times New Roman"/>
                                <w:color w:val="000000"/>
                                <w:kern w:val="0"/>
                                <w:sz w:val="20"/>
                                <w:szCs w:val="20"/>
                                <w:lang w:eastAsia="ja-JP" w:bidi="ar-SA"/>
                              </w:rPr>
                              <w:tab/>
                            </w:r>
                          </w:p>
                        </w:txbxContent>
                      </wps:txbx>
                      <wps:bodyPr rot="0" vert="horz" wrap="square" lIns="91440" tIns="45720" rIns="91440" bIns="45720" anchor="t" anchorCtr="0">
                        <a:noAutofit/>
                      </wps:bodyPr>
                    </wps:wsp>
                  </a:graphicData>
                </a:graphic>
              </wp:inline>
            </w:drawing>
          </mc:Choice>
          <mc:Fallback>
            <w:pict>
              <v:shape w14:anchorId="2B57CC4C" id="_x0000_s1027" type="#_x0000_t202" style="width:444.8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">
                <v:textbox>
                  <w:txbxContent>
                    <w:p w14:paraId="54C1E402" w14:textId="7C933266" w:rsidR="00604AED" w:rsidRPr="003E005D" w:rsidRDefault="00604AED" w:rsidP="003E005D">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@foreach ($</w:t>
                      </w:r>
                      <w:proofErr w:type="spellStart"/>
                      <w:r w:rsidRPr="003E005D">
                        <w:rPr>
                          <w:rFonts w:ascii="Consolas" w:eastAsia="Times New Roman" w:hAnsi="Consolas" w:cs="Times New Roman"/>
                          <w:color w:val="000000"/>
                          <w:kern w:val="0"/>
                          <w:sz w:val="20"/>
                          <w:szCs w:val="20"/>
                          <w:lang w:eastAsia="ja-JP" w:bidi="ar-SA"/>
                        </w:rPr>
                        <w:t>videos</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as</w:t>
                      </w:r>
                      <w:proofErr w:type="spellEnd"/>
                      <w:r w:rsidRPr="003E005D">
                        <w:rPr>
                          <w:rFonts w:ascii="Consolas" w:eastAsia="Times New Roman" w:hAnsi="Consolas" w:cs="Times New Roman"/>
                          <w:color w:val="000000"/>
                          <w:kern w:val="0"/>
                          <w:sz w:val="20"/>
                          <w:szCs w:val="20"/>
                          <w:lang w:eastAsia="ja-JP" w:bidi="ar-SA"/>
                        </w:rPr>
                        <w:t xml:space="preserve"> $video)</w:t>
                      </w:r>
                    </w:p>
                    <w:p w14:paraId="2D54F6AC" w14:textId="36015AFB" w:rsidR="00604AED" w:rsidRPr="003E005D" w:rsidRDefault="00604AED"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2F87E513" w14:textId="6D0C269F"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scope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"col"</w:t>
                      </w:r>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th</w:t>
                      </w:r>
                      <w:proofErr w:type="spellEnd"/>
                      <w:r w:rsidRPr="003E005D">
                        <w:rPr>
                          <w:rFonts w:ascii="Consolas" w:eastAsia="Times New Roman" w:hAnsi="Consolas" w:cs="Times New Roman"/>
                          <w:color w:val="800000"/>
                          <w:kern w:val="0"/>
                          <w:sz w:val="20"/>
                          <w:szCs w:val="20"/>
                          <w:lang w:eastAsia="ja-JP" w:bidi="ar-SA"/>
                        </w:rPr>
                        <w:t>&gt;</w:t>
                      </w:r>
                    </w:p>
                    <w:p w14:paraId="0B6BD369" w14:textId="0632A0FE"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429A1DE3" w14:textId="5F56F43B"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videoDate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D7976E4" w14:textId="25E471F9" w:rsidR="00604AED" w:rsidRPr="003E005D" w:rsidRDefault="00604AED" w:rsidP="003E005D">
                      <w:pPr>
                        <w:widowControl/>
                        <w:shd w:val="clear" w:color="auto" w:fill="FFFFFF"/>
                        <w:suppressAutoHyphens w:val="0"/>
                        <w:spacing w:line="285" w:lineRule="atLeast"/>
                        <w:ind w:left="709"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videoAvailable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27D2D21C" w14:textId="47F51E92"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btn-success</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viewModal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data-bs-url</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videoURL</w:t>
                      </w:r>
                      <w:proofErr w:type="spellEnd"/>
                      <w:r w:rsidRPr="003E005D">
                        <w:rPr>
                          <w:rFonts w:ascii="Consolas" w:eastAsia="Times New Roman" w:hAnsi="Consolas" w:cs="Times New Roman"/>
                          <w:color w:val="000000"/>
                          <w:kern w:val="0"/>
                          <w:sz w:val="20"/>
                          <w:szCs w:val="20"/>
                          <w:lang w:eastAsia="ja-JP" w:bidi="ar-SA"/>
                        </w:rPr>
                        <w:t xml:space="preserve">}}&gt; </w:t>
                      </w:r>
                      <w:proofErr w:type="spellStart"/>
                      <w:r w:rsidRPr="003E005D">
                        <w:rPr>
                          <w:rFonts w:ascii="Consolas" w:eastAsia="Times New Roman" w:hAnsi="Consolas" w:cs="Times New Roman"/>
                          <w:color w:val="000000"/>
                          <w:kern w:val="0"/>
                          <w:sz w:val="20"/>
                          <w:szCs w:val="20"/>
                          <w:lang w:eastAsia="ja-JP" w:bidi="ar-SA"/>
                        </w:rPr>
                        <w:t>View</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DD3485F" w14:textId="761F93A0"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&gt;&lt;a</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href</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"{{$video-&gt;</w:t>
                      </w:r>
                      <w:proofErr w:type="spellStart"/>
                      <w:r w:rsidRPr="003E005D">
                        <w:rPr>
                          <w:rFonts w:ascii="Consolas" w:eastAsia="Times New Roman" w:hAnsi="Consolas" w:cs="Times New Roman"/>
                          <w:color w:val="0000FF"/>
                          <w:kern w:val="0"/>
                          <w:sz w:val="20"/>
                          <w:szCs w:val="20"/>
                          <w:lang w:eastAsia="ja-JP" w:bidi="ar-SA"/>
                        </w:rPr>
                        <w:t>videoURL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download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btn-primary</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Download</w:t>
                      </w:r>
                      <w:proofErr w:type="spellEnd"/>
                      <w:r w:rsidRPr="003E005D">
                        <w:rPr>
                          <w:rFonts w:ascii="Consolas" w:eastAsia="Times New Roman" w:hAnsi="Consolas" w:cs="Times New Roman"/>
                          <w:color w:val="800000"/>
                          <w:kern w:val="0"/>
                          <w:sz w:val="20"/>
                          <w:szCs w:val="20"/>
                          <w:lang w:eastAsia="ja-JP" w:bidi="ar-SA"/>
                        </w:rPr>
                        <w:t>&lt;/a&gt;&lt;/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0D8C5A4D" w14:textId="346F4D2C" w:rsidR="00604AED" w:rsidRPr="003E005D" w:rsidRDefault="00604AED" w:rsidP="003E005D">
                      <w:pPr>
                        <w:widowControl/>
                        <w:shd w:val="clear" w:color="auto" w:fill="FFFFFF"/>
                        <w:suppressAutoHyphens w:val="0"/>
                        <w:spacing w:line="285" w:lineRule="atLeast"/>
                        <w:ind w:left="1418"/>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type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button</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class</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btn</w:t>
                      </w:r>
                      <w:proofErr w:type="spellEnd"/>
                      <w:r w:rsidRPr="003E005D">
                        <w:rPr>
                          <w:rFonts w:ascii="Consolas" w:eastAsia="Times New Roman" w:hAnsi="Consolas" w:cs="Times New Roman"/>
                          <w:color w:val="0000FF"/>
                          <w:kern w:val="0"/>
                          <w:sz w:val="20"/>
                          <w:szCs w:val="20"/>
                          <w:lang w:eastAsia="ja-JP" w:bidi="ar-SA"/>
                        </w:rPr>
                        <w:t xml:space="preserve"> </w:t>
                      </w:r>
                      <w:proofErr w:type="spellStart"/>
                      <w:r w:rsidRPr="003E005D">
                        <w:rPr>
                          <w:rFonts w:ascii="Consolas" w:eastAsia="Times New Roman" w:hAnsi="Consolas" w:cs="Times New Roman"/>
                          <w:color w:val="0000FF"/>
                          <w:kern w:val="0"/>
                          <w:sz w:val="20"/>
                          <w:szCs w:val="20"/>
                          <w:lang w:eastAsia="ja-JP" w:bidi="ar-SA"/>
                        </w:rPr>
                        <w:t>btn-danger</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data-bs-toggle</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data-bs-target</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w:t>
                      </w:r>
                      <w:proofErr w:type="spellStart"/>
                      <w:r w:rsidRPr="003E005D">
                        <w:rPr>
                          <w:rFonts w:ascii="Consolas" w:eastAsia="Times New Roman" w:hAnsi="Consolas" w:cs="Times New Roman"/>
                          <w:color w:val="0000FF"/>
                          <w:kern w:val="0"/>
                          <w:sz w:val="20"/>
                          <w:szCs w:val="20"/>
                          <w:lang w:eastAsia="ja-JP" w:bidi="ar-SA"/>
                        </w:rPr>
                        <w:t>deleteModal</w:t>
                      </w:r>
                      <w:proofErr w:type="spellEnd"/>
                      <w:r w:rsidRPr="003E005D">
                        <w:rPr>
                          <w:rFonts w:ascii="Consolas" w:eastAsia="Times New Roman" w:hAnsi="Consolas" w:cs="Times New Roman"/>
                          <w:color w:val="0000FF"/>
                          <w:kern w:val="0"/>
                          <w:sz w:val="20"/>
                          <w:szCs w:val="20"/>
                          <w:lang w:eastAsia="ja-JP" w:bidi="ar-SA"/>
                        </w:rPr>
                        <w:t>"</w:t>
                      </w:r>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FF0000"/>
                          <w:kern w:val="0"/>
                          <w:sz w:val="20"/>
                          <w:szCs w:val="20"/>
                          <w:lang w:eastAsia="ja-JP" w:bidi="ar-SA"/>
                        </w:rPr>
                        <w:t>data-bs-id</w:t>
                      </w:r>
                      <w:proofErr w:type="spellEnd"/>
                      <w:r w:rsidRPr="003E005D">
                        <w:rPr>
                          <w:rFonts w:ascii="Consolas" w:eastAsia="Times New Roman" w:hAnsi="Consolas" w:cs="Times New Roman"/>
                          <w:color w:val="000000"/>
                          <w:kern w:val="0"/>
                          <w:sz w:val="20"/>
                          <w:szCs w:val="20"/>
                          <w:lang w:eastAsia="ja-JP" w:bidi="ar-SA"/>
                        </w:rPr>
                        <w:t>=</w:t>
                      </w:r>
                      <w:r w:rsidRPr="003E005D">
                        <w:rPr>
                          <w:rFonts w:ascii="Consolas" w:eastAsia="Times New Roman" w:hAnsi="Consolas" w:cs="Times New Roman"/>
                          <w:color w:val="0000FF"/>
                          <w:kern w:val="0"/>
                          <w:sz w:val="20"/>
                          <w:szCs w:val="20"/>
                          <w:lang w:eastAsia="ja-JP" w:bidi="ar-SA"/>
                        </w:rPr>
                        <w:t>{{$video-</w:t>
                      </w:r>
                      <w:r w:rsidRPr="003E005D">
                        <w:rPr>
                          <w:rFonts w:ascii="Consolas" w:eastAsia="Times New Roman" w:hAnsi="Consolas" w:cs="Times New Roman"/>
                          <w:color w:val="8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id</w:t>
                      </w:r>
                      <w:proofErr w:type="spellEnd"/>
                      <w:r w:rsidRPr="003E005D">
                        <w:rPr>
                          <w:rFonts w:ascii="Consolas" w:eastAsia="Times New Roman" w:hAnsi="Consolas" w:cs="Times New Roman"/>
                          <w:color w:val="000000"/>
                          <w:kern w:val="0"/>
                          <w:sz w:val="20"/>
                          <w:szCs w:val="20"/>
                          <w:lang w:eastAsia="ja-JP" w:bidi="ar-SA"/>
                        </w:rPr>
                        <w:t xml:space="preserve">}} </w:t>
                      </w:r>
                      <w:proofErr w:type="spellStart"/>
                      <w:r w:rsidRPr="003E005D">
                        <w:rPr>
                          <w:rFonts w:ascii="Consolas" w:eastAsia="Times New Roman" w:hAnsi="Consolas" w:cs="Times New Roman"/>
                          <w:color w:val="000000"/>
                          <w:kern w:val="0"/>
                          <w:sz w:val="20"/>
                          <w:szCs w:val="20"/>
                          <w:lang w:eastAsia="ja-JP" w:bidi="ar-SA"/>
                        </w:rPr>
                        <w:t>data-bs-name</w:t>
                      </w:r>
                      <w:proofErr w:type="spellEnd"/>
                      <w:r w:rsidRPr="003E005D">
                        <w:rPr>
                          <w:rFonts w:ascii="Consolas" w:eastAsia="Times New Roman" w:hAnsi="Consolas" w:cs="Times New Roman"/>
                          <w:color w:val="000000"/>
                          <w:kern w:val="0"/>
                          <w:sz w:val="20"/>
                          <w:szCs w:val="20"/>
                          <w:lang w:eastAsia="ja-JP" w:bidi="ar-SA"/>
                        </w:rPr>
                        <w:t>={{$video-&gt;</w:t>
                      </w:r>
                      <w:proofErr w:type="spellStart"/>
                      <w:r w:rsidRPr="003E005D">
                        <w:rPr>
                          <w:rFonts w:ascii="Consolas" w:eastAsia="Times New Roman" w:hAnsi="Consolas" w:cs="Times New Roman"/>
                          <w:color w:val="000000"/>
                          <w:kern w:val="0"/>
                          <w:sz w:val="20"/>
                          <w:szCs w:val="20"/>
                          <w:lang w:eastAsia="ja-JP" w:bidi="ar-SA"/>
                        </w:rPr>
                        <w:t>videoName</w:t>
                      </w:r>
                      <w:proofErr w:type="spellEnd"/>
                      <w:r w:rsidRPr="003E005D">
                        <w:rPr>
                          <w:rFonts w:ascii="Consolas" w:eastAsia="Times New Roman" w:hAnsi="Consolas" w:cs="Times New Roman"/>
                          <w:color w:val="000000"/>
                          <w:kern w:val="0"/>
                          <w:sz w:val="20"/>
                          <w:szCs w:val="20"/>
                          <w:lang w:eastAsia="ja-JP" w:bidi="ar-SA"/>
                        </w:rPr>
                        <w:t>}}&gt;</w:t>
                      </w:r>
                      <w:proofErr w:type="spellStart"/>
                      <w:r w:rsidRPr="003E005D">
                        <w:rPr>
                          <w:rFonts w:ascii="Consolas" w:eastAsia="Times New Roman" w:hAnsi="Consolas" w:cs="Times New Roman"/>
                          <w:color w:val="000000"/>
                          <w:kern w:val="0"/>
                          <w:sz w:val="20"/>
                          <w:szCs w:val="20"/>
                          <w:lang w:eastAsia="ja-JP" w:bidi="ar-SA"/>
                        </w:rPr>
                        <w:t>Delete</w:t>
                      </w:r>
                      <w:proofErr w:type="spellEnd"/>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button</w:t>
                      </w:r>
                      <w:proofErr w:type="spellEnd"/>
                      <w:r w:rsidRPr="003E005D">
                        <w:rPr>
                          <w:rFonts w:ascii="Consolas" w:eastAsia="Times New Roman" w:hAnsi="Consolas" w:cs="Times New Roman"/>
                          <w:color w:val="800000"/>
                          <w:kern w:val="0"/>
                          <w:sz w:val="20"/>
                          <w:szCs w:val="20"/>
                          <w:lang w:eastAsia="ja-JP" w:bidi="ar-SA"/>
                        </w:rPr>
                        <w:t>&gt;&lt;/</w:t>
                      </w:r>
                      <w:proofErr w:type="spellStart"/>
                      <w:r w:rsidRPr="003E005D">
                        <w:rPr>
                          <w:rFonts w:ascii="Consolas" w:eastAsia="Times New Roman" w:hAnsi="Consolas" w:cs="Times New Roman"/>
                          <w:color w:val="800000"/>
                          <w:kern w:val="0"/>
                          <w:sz w:val="20"/>
                          <w:szCs w:val="20"/>
                          <w:lang w:eastAsia="ja-JP" w:bidi="ar-SA"/>
                        </w:rPr>
                        <w:t>td</w:t>
                      </w:r>
                      <w:proofErr w:type="spellEnd"/>
                      <w:r w:rsidRPr="003E005D">
                        <w:rPr>
                          <w:rFonts w:ascii="Consolas" w:eastAsia="Times New Roman" w:hAnsi="Consolas" w:cs="Times New Roman"/>
                          <w:color w:val="800000"/>
                          <w:kern w:val="0"/>
                          <w:sz w:val="20"/>
                          <w:szCs w:val="20"/>
                          <w:lang w:eastAsia="ja-JP" w:bidi="ar-SA"/>
                        </w:rPr>
                        <w:t>&gt;</w:t>
                      </w:r>
                    </w:p>
                    <w:p w14:paraId="5C710421" w14:textId="2CF06821" w:rsidR="00604AED" w:rsidRPr="003E005D" w:rsidRDefault="00604AED" w:rsidP="003E005D">
                      <w:pPr>
                        <w:widowControl/>
                        <w:shd w:val="clear" w:color="auto" w:fill="FFFFFF"/>
                        <w:suppressAutoHyphens w:val="0"/>
                        <w:spacing w:line="285" w:lineRule="atLeast"/>
                        <w:ind w:firstLine="709"/>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800000"/>
                          <w:kern w:val="0"/>
                          <w:sz w:val="20"/>
                          <w:szCs w:val="20"/>
                          <w:lang w:eastAsia="ja-JP" w:bidi="ar-SA"/>
                        </w:rPr>
                        <w:t>&lt;/</w:t>
                      </w:r>
                      <w:proofErr w:type="spellStart"/>
                      <w:r w:rsidRPr="003E005D">
                        <w:rPr>
                          <w:rFonts w:ascii="Consolas" w:eastAsia="Times New Roman" w:hAnsi="Consolas" w:cs="Times New Roman"/>
                          <w:color w:val="800000"/>
                          <w:kern w:val="0"/>
                          <w:sz w:val="20"/>
                          <w:szCs w:val="20"/>
                          <w:lang w:eastAsia="ja-JP" w:bidi="ar-SA"/>
                        </w:rPr>
                        <w:t>tr</w:t>
                      </w:r>
                      <w:proofErr w:type="spellEnd"/>
                      <w:r w:rsidRPr="003E005D">
                        <w:rPr>
                          <w:rFonts w:ascii="Consolas" w:eastAsia="Times New Roman" w:hAnsi="Consolas" w:cs="Times New Roman"/>
                          <w:color w:val="800000"/>
                          <w:kern w:val="0"/>
                          <w:sz w:val="20"/>
                          <w:szCs w:val="20"/>
                          <w:lang w:eastAsia="ja-JP" w:bidi="ar-SA"/>
                        </w:rPr>
                        <w:t>&gt;</w:t>
                      </w:r>
                    </w:p>
                    <w:p w14:paraId="762C57CD" w14:textId="724733F2" w:rsidR="00604AED" w:rsidRPr="00B24840" w:rsidRDefault="00604AED" w:rsidP="00B24840">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3E005D">
                        <w:rPr>
                          <w:rFonts w:ascii="Consolas" w:eastAsia="Times New Roman" w:hAnsi="Consolas" w:cs="Times New Roman"/>
                          <w:color w:val="000000"/>
                          <w:kern w:val="0"/>
                          <w:sz w:val="20"/>
                          <w:szCs w:val="20"/>
                          <w:lang w:eastAsia="ja-JP" w:bidi="ar-SA"/>
                        </w:rPr>
                        <w:t>@endforeach</w:t>
                      </w:r>
                      <w:r>
                        <w:rPr>
                          <w:rFonts w:ascii="Consolas" w:eastAsia="Times New Roman" w:hAnsi="Consolas" w:cs="Times New Roman"/>
                          <w:color w:val="000000"/>
                          <w:kern w:val="0"/>
                          <w:sz w:val="20"/>
                          <w:szCs w:val="20"/>
                          <w:lang w:eastAsia="ja-JP" w:bidi="ar-SA"/>
                        </w:rPr>
                        <w:tab/>
                      </w:r>
                    </w:p>
                  </w:txbxContent>
                </v:textbox>
                <w10:anchorlock/>
              </v:shape>
            </w:pict>
          </mc:Fallback>
        </mc:AlternateContent>
      </w:r>
    </w:p>
    <w:p w14:paraId="4FD2CD18" w14:textId="354BED3D" w:rsidR="007368D8" w:rsidRDefault="00CC4E8D" w:rsidP="00CC4E8D">
      <w:pPr>
        <w:pStyle w:val="ListParagraph"/>
        <w:numPr>
          <w:ilvl w:val="0"/>
          <w:numId w:val="45"/>
        </w:numPr>
        <w:jc w:val="center"/>
      </w:pPr>
      <w:r>
        <w:t xml:space="preserve">kódrészlet: </w:t>
      </w:r>
      <w:r w:rsidR="007368D8">
        <w:t>Az eseményeket táblázatba kiíró ciklus</w:t>
      </w:r>
    </w:p>
    <w:p w14:paraId="7CFAB26A" w14:textId="77777777" w:rsidR="006B0102" w:rsidRDefault="002274EC" w:rsidP="007969B4">
      <w:pPr>
        <w:rPr>
          <w:noProof/>
        </w:rPr>
      </w:pPr>
      <w:r>
        <w:t xml:space="preserve">Az SQL lekérések </w:t>
      </w:r>
      <w:proofErr w:type="spellStart"/>
      <w:r>
        <w:t>paraméterezhetőek</w:t>
      </w:r>
      <w:proofErr w:type="spellEnd"/>
      <w:r>
        <w:t xml:space="preserve"> a keresési argumentumoknak megfelelően, tehát a videó készítésének idejének megfelelően.</w:t>
      </w:r>
      <w:r w:rsidR="00E443FC">
        <w:t xml:space="preserve"> A lekérés GET metóduson keresztül történik, ezáltal akár </w:t>
      </w:r>
      <w:proofErr w:type="spellStart"/>
      <w:r w:rsidR="005B04CF">
        <w:t>könyvjelzőzhető</w:t>
      </w:r>
      <w:proofErr w:type="spellEnd"/>
      <w:r w:rsidR="00E443FC">
        <w:t>, küldhetőek is a különböző keresési beállítások.</w:t>
      </w:r>
      <w:r w:rsidR="006B0102" w:rsidRPr="006B0102">
        <w:rPr>
          <w:noProof/>
        </w:rPr>
        <w:t xml:space="preserve"> </w:t>
      </w:r>
    </w:p>
    <w:p w14:paraId="2E6EC9E7" w14:textId="285D280C" w:rsidR="006B0102" w:rsidRDefault="006B0102" w:rsidP="006B0102">
      <w:pPr>
        <w:jc w:val="center"/>
      </w:pPr>
      <w:r>
        <w:rPr>
          <w:noProof/>
        </w:rPr>
        <w:lastRenderedPageBreak/>
        <mc:AlternateContent>
          <mc:Choice Requires="wps">
            <w:drawing>
              <wp:inline distT="0" distB="0" distL="0" distR="0" wp14:anchorId="10D16D5B" wp14:editId="17BC0FEF">
                <wp:extent cx="5572760" cy="4299857"/>
                <wp:effectExtent l="0" t="0" r="27940" b="24765"/>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760" cy="4299857"/>
                        </a:xfrm>
                        <a:prstGeom prst="rect">
                          <a:avLst/>
                        </a:prstGeom>
                        <a:solidFill>
                          <a:srgbClr val="FFFFFF"/>
                        </a:solidFill>
                        <a:ln w="9525">
                          <a:solidFill>
                            <a:srgbClr val="000000"/>
                          </a:solidFill>
                          <a:miter lim="800000"/>
                          <a:headEnd/>
                          <a:tailEnd/>
                        </a:ln>
                      </wps:spPr>
                      <wps:txbx>
                        <w:txbxContent>
                          <w:p w14:paraId="48A2382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public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static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function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getEvents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w:t>
                            </w:r>
                          </w:p>
                          <w:p w14:paraId="1250FBD9"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7DA78D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235AB51C"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69E2C750"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C05479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strtotime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 xml:space="preserve">"-1 </w:t>
                            </w:r>
                            <w:proofErr w:type="spellStart"/>
                            <w:r w:rsidRPr="00B24840">
                              <w:rPr>
                                <w:rFonts w:ascii="Consolas" w:eastAsia="Times New Roman" w:hAnsi="Consolas" w:cs="Times New Roman"/>
                                <w:color w:val="A31515"/>
                                <w:kern w:val="0"/>
                                <w:sz w:val="21"/>
                                <w:szCs w:val="21"/>
                                <w:lang w:eastAsia="ja-JP" w:bidi="ar-SA"/>
                              </w:rPr>
                              <w:t>hours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31984B8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3A96C540"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519F31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0F9017E5"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5F171C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AA7957F"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w:t>
                            </w:r>
                          </w:p>
                          <w:p w14:paraId="4A1F02A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2B68303"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ECCCD9A" w14:textId="77777777" w:rsidR="00604AED" w:rsidRPr="00B24840" w:rsidRDefault="00604AED" w:rsidP="006B0102">
                            <w:pPr>
                              <w:widowControl/>
                              <w:shd w:val="clear" w:color="auto" w:fill="FFFFFF"/>
                              <w:suppressAutoHyphens w:val="0"/>
                              <w:spacing w:line="285" w:lineRule="atLeast"/>
                              <w:ind w:left="1418" w:firstLine="709"/>
                              <w:jc w:val="left"/>
                              <w:rPr>
                                <w:rFonts w:ascii="Consolas" w:eastAsia="Times New Roman" w:hAnsi="Consolas" w:cs="Times New Roman"/>
                                <w:color w:val="000000"/>
                                <w:kern w:val="0"/>
                                <w:sz w:val="21"/>
                                <w:szCs w:val="21"/>
                                <w:lang w:eastAsia="ja-JP" w:bidi="ar-SA"/>
                              </w:rPr>
                            </w:pP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where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21F859A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4F94F553"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209442D4"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72D4720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5B27DE38"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384FC76" w14:textId="77777777" w:rsidR="00604AED" w:rsidRDefault="00604AED" w:rsidP="006B0102"/>
                        </w:txbxContent>
                      </wps:txbx>
                      <wps:bodyPr rot="0" vert="horz" wrap="square" lIns="91440" tIns="45720" rIns="91440" bIns="45720" anchor="t" anchorCtr="0">
                        <a:noAutofit/>
                      </wps:bodyPr>
                    </wps:wsp>
                  </a:graphicData>
                </a:graphic>
              </wp:inline>
            </w:drawing>
          </mc:Choice>
          <mc:Fallback>
            <w:pict>
              <v:shape w14:anchorId="10D16D5B" id="_x0000_s1028" type="#_x0000_t202" style="width:438.8pt;height:3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">
                <v:textbox>
                  <w:txbxContent>
                    <w:p w14:paraId="48A2382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public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static</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function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getEvents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w:t>
                      </w:r>
                    </w:p>
                    <w:p w14:paraId="1250FBD9"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7DA78D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starttime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235AB51C"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69E2C750"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C054797"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strtotime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 xml:space="preserve">"-1 </w:t>
                      </w:r>
                      <w:proofErr w:type="spellStart"/>
                      <w:r w:rsidRPr="00B24840">
                        <w:rPr>
                          <w:rFonts w:ascii="Consolas" w:eastAsia="Times New Roman" w:hAnsi="Consolas" w:cs="Times New Roman"/>
                          <w:color w:val="A31515"/>
                          <w:kern w:val="0"/>
                          <w:sz w:val="21"/>
                          <w:szCs w:val="21"/>
                          <w:lang w:eastAsia="ja-JP" w:bidi="ar-SA"/>
                        </w:rPr>
                        <w:t>hours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31984B8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3A96C540"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519F31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endtime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0F9017E5"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5F171C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3AA7957F"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 xml:space="preserve"> =  </w:t>
                      </w:r>
                      <w:proofErr w:type="spellStart"/>
                      <w:r w:rsidRPr="00B24840">
                        <w:rPr>
                          <w:rFonts w:ascii="Consolas" w:eastAsia="Times New Roman" w:hAnsi="Consolas" w:cs="Times New Roman"/>
                          <w:color w:val="000000"/>
                          <w:kern w:val="0"/>
                          <w:sz w:val="21"/>
                          <w:szCs w:val="21"/>
                          <w:lang w:eastAsia="ja-JP" w:bidi="ar-SA"/>
                        </w:rPr>
                        <w:t>date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"Y-m-d H:i:s"</w:t>
                      </w:r>
                      <w:r w:rsidRPr="00B24840">
                        <w:rPr>
                          <w:rFonts w:ascii="Consolas" w:eastAsia="Times New Roman" w:hAnsi="Consolas" w:cs="Times New Roman"/>
                          <w:color w:val="000000"/>
                          <w:kern w:val="0"/>
                          <w:sz w:val="21"/>
                          <w:szCs w:val="21"/>
                          <w:lang w:eastAsia="ja-JP" w:bidi="ar-SA"/>
                        </w:rPr>
                        <w:t>);</w:t>
                      </w:r>
                    </w:p>
                    <w:p w14:paraId="4A1F02A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2B68303"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if</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filled</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
                    <w:p w14:paraId="4ECCCD9A" w14:textId="77777777" w:rsidR="00604AED" w:rsidRPr="00B24840" w:rsidRDefault="00604AED" w:rsidP="006B0102">
                      <w:pPr>
                        <w:widowControl/>
                        <w:shd w:val="clear" w:color="auto" w:fill="FFFFFF"/>
                        <w:suppressAutoHyphens w:val="0"/>
                        <w:spacing w:line="285" w:lineRule="atLeast"/>
                        <w:ind w:left="1418" w:firstLine="709"/>
                        <w:jc w:val="left"/>
                        <w:rPr>
                          <w:rFonts w:ascii="Consolas" w:eastAsia="Times New Roman" w:hAnsi="Consolas" w:cs="Times New Roman"/>
                          <w:color w:val="000000"/>
                          <w:kern w:val="0"/>
                          <w:sz w:val="21"/>
                          <w:szCs w:val="21"/>
                          <w:lang w:eastAsia="ja-JP" w:bidi="ar-SA"/>
                        </w:rPr>
                      </w:pP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where</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request</w:t>
                      </w:r>
                      <w:proofErr w:type="spellEnd"/>
                      <w:r w:rsidRPr="00B24840">
                        <w:rPr>
                          <w:rFonts w:ascii="Consolas" w:eastAsia="Times New Roman" w:hAnsi="Consolas" w:cs="Times New Roman"/>
                          <w:color w:val="000000"/>
                          <w:kern w:val="0"/>
                          <w:sz w:val="21"/>
                          <w:szCs w:val="21"/>
                          <w:lang w:eastAsia="ja-JP" w:bidi="ar-SA"/>
                        </w:rPr>
                        <w:t>-&gt;input(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level</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21F859AD"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4F94F553"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else</w:t>
                      </w:r>
                      <w:proofErr w:type="spellEnd"/>
                      <w:r w:rsidRPr="00B24840">
                        <w:rPr>
                          <w:rFonts w:ascii="Consolas" w:eastAsia="Times New Roman" w:hAnsi="Consolas" w:cs="Times New Roman"/>
                          <w:color w:val="000000"/>
                          <w:kern w:val="0"/>
                          <w:sz w:val="21"/>
                          <w:szCs w:val="21"/>
                          <w:lang w:eastAsia="ja-JP" w:bidi="ar-SA"/>
                        </w:rPr>
                        <w:t>{</w:t>
                      </w:r>
                    </w:p>
                    <w:p w14:paraId="209442D4"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FF"/>
                          <w:kern w:val="0"/>
                          <w:sz w:val="21"/>
                          <w:szCs w:val="21"/>
                          <w:lang w:eastAsia="ja-JP" w:bidi="ar-SA"/>
                        </w:rPr>
                        <w:t>return</w:t>
                      </w:r>
                      <w:proofErr w:type="spellEnd"/>
                      <w:r w:rsidRPr="00B24840">
                        <w:rPr>
                          <w:rFonts w:ascii="Consolas" w:eastAsia="Times New Roman" w:hAnsi="Consolas" w:cs="Times New Roman"/>
                          <w:color w:val="000000"/>
                          <w:kern w:val="0"/>
                          <w:sz w:val="21"/>
                          <w:szCs w:val="21"/>
                          <w:lang w:eastAsia="ja-JP" w:bidi="ar-SA"/>
                        </w:rPr>
                        <w:t xml:space="preserve"> </w:t>
                      </w:r>
                      <w:proofErr w:type="spellStart"/>
                      <w:r w:rsidRPr="00B24840">
                        <w:rPr>
                          <w:rFonts w:ascii="Consolas" w:eastAsia="Times New Roman" w:hAnsi="Consolas" w:cs="Times New Roman"/>
                          <w:color w:val="000000"/>
                          <w:kern w:val="0"/>
                          <w:sz w:val="21"/>
                          <w:szCs w:val="21"/>
                          <w:lang w:eastAsia="ja-JP" w:bidi="ar-SA"/>
                        </w:rPr>
                        <w:t>view</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events</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xml:space="preserve"> =&gt; </w:t>
                      </w:r>
                      <w:proofErr w:type="spellStart"/>
                      <w:r w:rsidRPr="00B24840">
                        <w:rPr>
                          <w:rFonts w:ascii="Consolas" w:eastAsia="Times New Roman" w:hAnsi="Consolas" w:cs="Times New Roman"/>
                          <w:color w:val="000000"/>
                          <w:kern w:val="0"/>
                          <w:sz w:val="21"/>
                          <w:szCs w:val="21"/>
                          <w:lang w:eastAsia="ja-JP" w:bidi="ar-SA"/>
                        </w:rPr>
                        <w:t>Events</w:t>
                      </w:r>
                      <w:proofErr w:type="spellEnd"/>
                      <w:r w:rsidRPr="00B24840">
                        <w:rPr>
                          <w:rFonts w:ascii="Consolas" w:eastAsia="Times New Roman" w:hAnsi="Consolas" w:cs="Times New Roman"/>
                          <w:color w:val="000000"/>
                          <w:kern w:val="0"/>
                          <w:sz w:val="21"/>
                          <w:szCs w:val="21"/>
                          <w:lang w:eastAsia="ja-JP" w:bidi="ar-SA"/>
                        </w:rPr>
                        <w:t>::</w:t>
                      </w:r>
                      <w:proofErr w:type="spellStart"/>
                      <w:r w:rsidRPr="00B24840">
                        <w:rPr>
                          <w:rFonts w:ascii="Consolas" w:eastAsia="Times New Roman" w:hAnsi="Consolas" w:cs="Times New Roman"/>
                          <w:color w:val="000000"/>
                          <w:kern w:val="0"/>
                          <w:sz w:val="21"/>
                          <w:szCs w:val="21"/>
                          <w:lang w:eastAsia="ja-JP" w:bidi="ar-SA"/>
                        </w:rPr>
                        <w:t>whereBetween</w:t>
                      </w:r>
                      <w:proofErr w:type="spellEnd"/>
                      <w:r w:rsidRPr="00B24840">
                        <w:rPr>
                          <w:rFonts w:ascii="Consolas" w:eastAsia="Times New Roman" w:hAnsi="Consolas" w:cs="Times New Roman"/>
                          <w:color w:val="000000"/>
                          <w:kern w:val="0"/>
                          <w:sz w:val="21"/>
                          <w:szCs w:val="21"/>
                          <w:lang w:eastAsia="ja-JP" w:bidi="ar-SA"/>
                        </w:rPr>
                        <w:t>(</w:t>
                      </w:r>
                      <w:r w:rsidRPr="00B24840">
                        <w:rPr>
                          <w:rFonts w:ascii="Consolas" w:eastAsia="Times New Roman" w:hAnsi="Consolas" w:cs="Times New Roman"/>
                          <w:color w:val="A31515"/>
                          <w:kern w:val="0"/>
                          <w:sz w:val="21"/>
                          <w:szCs w:val="21"/>
                          <w:lang w:eastAsia="ja-JP" w:bidi="ar-SA"/>
                        </w:rPr>
                        <w:t>'</w:t>
                      </w:r>
                      <w:proofErr w:type="spellStart"/>
                      <w:r w:rsidRPr="00B24840">
                        <w:rPr>
                          <w:rFonts w:ascii="Consolas" w:eastAsia="Times New Roman" w:hAnsi="Consolas" w:cs="Times New Roman"/>
                          <w:color w:val="A31515"/>
                          <w:kern w:val="0"/>
                          <w:sz w:val="21"/>
                          <w:szCs w:val="21"/>
                          <w:lang w:eastAsia="ja-JP" w:bidi="ar-SA"/>
                        </w:rPr>
                        <w:t>time</w:t>
                      </w:r>
                      <w:proofErr w:type="spellEnd"/>
                      <w:r w:rsidRPr="00B24840">
                        <w:rPr>
                          <w:rFonts w:ascii="Consolas" w:eastAsia="Times New Roman" w:hAnsi="Consolas" w:cs="Times New Roman"/>
                          <w:color w:val="A31515"/>
                          <w:kern w:val="0"/>
                          <w:sz w:val="21"/>
                          <w:szCs w:val="21"/>
                          <w:lang w:eastAsia="ja-JP" w:bidi="ar-SA"/>
                        </w:rPr>
                        <w:t>'</w:t>
                      </w:r>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starttime</w:t>
                      </w:r>
                      <w:proofErr w:type="spellEnd"/>
                      <w:r w:rsidRPr="00B24840">
                        <w:rPr>
                          <w:rFonts w:ascii="Consolas" w:eastAsia="Times New Roman" w:hAnsi="Consolas" w:cs="Times New Roman"/>
                          <w:color w:val="000000"/>
                          <w:kern w:val="0"/>
                          <w:sz w:val="21"/>
                          <w:szCs w:val="21"/>
                          <w:lang w:eastAsia="ja-JP" w:bidi="ar-SA"/>
                        </w:rPr>
                        <w:t>, $</w:t>
                      </w:r>
                      <w:proofErr w:type="spellStart"/>
                      <w:r w:rsidRPr="00B24840">
                        <w:rPr>
                          <w:rFonts w:ascii="Consolas" w:eastAsia="Times New Roman" w:hAnsi="Consolas" w:cs="Times New Roman"/>
                          <w:color w:val="000000"/>
                          <w:kern w:val="0"/>
                          <w:sz w:val="21"/>
                          <w:szCs w:val="21"/>
                          <w:lang w:eastAsia="ja-JP" w:bidi="ar-SA"/>
                        </w:rPr>
                        <w:t>endtime</w:t>
                      </w:r>
                      <w:proofErr w:type="spellEnd"/>
                      <w:r w:rsidRPr="00B24840">
                        <w:rPr>
                          <w:rFonts w:ascii="Consolas" w:eastAsia="Times New Roman" w:hAnsi="Consolas" w:cs="Times New Roman"/>
                          <w:color w:val="000000"/>
                          <w:kern w:val="0"/>
                          <w:sz w:val="21"/>
                          <w:szCs w:val="21"/>
                          <w:lang w:eastAsia="ja-JP" w:bidi="ar-SA"/>
                        </w:rPr>
                        <w:t>])-&gt;</w:t>
                      </w:r>
                      <w:proofErr w:type="spellStart"/>
                      <w:r w:rsidRPr="00B24840">
                        <w:rPr>
                          <w:rFonts w:ascii="Consolas" w:eastAsia="Times New Roman" w:hAnsi="Consolas" w:cs="Times New Roman"/>
                          <w:color w:val="000000"/>
                          <w:kern w:val="0"/>
                          <w:sz w:val="21"/>
                          <w:szCs w:val="21"/>
                          <w:lang w:eastAsia="ja-JP" w:bidi="ar-SA"/>
                        </w:rPr>
                        <w:t>cursor</w:t>
                      </w:r>
                      <w:proofErr w:type="spellEnd"/>
                      <w:r w:rsidRPr="00B24840">
                        <w:rPr>
                          <w:rFonts w:ascii="Consolas" w:eastAsia="Times New Roman" w:hAnsi="Consolas" w:cs="Times New Roman"/>
                          <w:color w:val="000000"/>
                          <w:kern w:val="0"/>
                          <w:sz w:val="21"/>
                          <w:szCs w:val="21"/>
                          <w:lang w:eastAsia="ja-JP" w:bidi="ar-SA"/>
                        </w:rPr>
                        <w:t>()]);</w:t>
                      </w:r>
                    </w:p>
                    <w:p w14:paraId="72D4720A"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5B27DE38" w14:textId="77777777" w:rsidR="00604AED" w:rsidRPr="00B24840" w:rsidRDefault="00604AED" w:rsidP="006B0102">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B24840">
                        <w:rPr>
                          <w:rFonts w:ascii="Consolas" w:eastAsia="Times New Roman" w:hAnsi="Consolas" w:cs="Times New Roman"/>
                          <w:color w:val="000000"/>
                          <w:kern w:val="0"/>
                          <w:sz w:val="21"/>
                          <w:szCs w:val="21"/>
                          <w:lang w:eastAsia="ja-JP" w:bidi="ar-SA"/>
                        </w:rPr>
                        <w:t>    }</w:t>
                      </w:r>
                    </w:p>
                    <w:p w14:paraId="2384FC76" w14:textId="77777777" w:rsidR="00604AED" w:rsidRDefault="00604AED" w:rsidP="006B0102"/>
                  </w:txbxContent>
                </v:textbox>
                <w10:anchorlock/>
              </v:shape>
            </w:pict>
          </mc:Fallback>
        </mc:AlternateContent>
      </w:r>
    </w:p>
    <w:p w14:paraId="18D62AAE" w14:textId="57349BE4" w:rsidR="007368D8" w:rsidRDefault="00CC4E8D" w:rsidP="00CC4E8D">
      <w:pPr>
        <w:pStyle w:val="ListParagraph"/>
        <w:numPr>
          <w:ilvl w:val="0"/>
          <w:numId w:val="45"/>
        </w:numPr>
        <w:jc w:val="center"/>
      </w:pPr>
      <w:r>
        <w:t xml:space="preserve">kódrészlet: </w:t>
      </w:r>
      <w:r w:rsidR="007368D8">
        <w:t xml:space="preserve">Az eseményeket lekérdező </w:t>
      </w:r>
      <w:proofErr w:type="spellStart"/>
      <w:r w:rsidR="007368D8">
        <w:t>Controller</w:t>
      </w:r>
      <w:proofErr w:type="spellEnd"/>
      <w:r w:rsidR="00AD0D6D">
        <w:t xml:space="preserve"> függvény</w:t>
      </w:r>
    </w:p>
    <w:p w14:paraId="2420D527" w14:textId="294F0CDB" w:rsidR="00B24840" w:rsidRDefault="009423E9" w:rsidP="00702E9B">
      <w:r>
        <w:t xml:space="preserve">Az oldal </w:t>
      </w:r>
      <w:r w:rsidR="00E443FC">
        <w:t>tetején</w:t>
      </w:r>
      <w:r>
        <w:t xml:space="preserve"> még egy keres</w:t>
      </w:r>
      <w:r w:rsidR="00E443FC">
        <w:t>ősáv</w:t>
      </w:r>
      <w:r>
        <w:t xml:space="preserve"> is szerepel, mivel a sok bejegyzés miatt nagyon körülményes lenne a teljes listát végig nézni (emellett a lista is csak az utolsó 1 óra adatait jeleníti meg</w:t>
      </w:r>
      <w:r w:rsidR="0090127F">
        <w:t xml:space="preserve"> mivel nagyon lassú lenne az oldal betöltése, emellett erőforráspazarló is egy teljes SQL </w:t>
      </w:r>
      <w:r w:rsidR="00E443FC">
        <w:t>lekérdezést</w:t>
      </w:r>
      <w:r w:rsidR="0090127F">
        <w:t xml:space="preserve"> végig</w:t>
      </w:r>
      <w:r w:rsidR="007368D8">
        <w:t xml:space="preserve"> </w:t>
      </w:r>
      <w:r w:rsidR="0090127F">
        <w:t>futtatni</w:t>
      </w:r>
      <w:r>
        <w:t>)</w:t>
      </w:r>
      <w:r w:rsidR="00E443FC">
        <w:t>, emiatt lehet mind videónál mind eseménynél keresni időintervallumra</w:t>
      </w:r>
      <w:r w:rsidR="00DD3493">
        <w:t>.</w:t>
      </w:r>
      <w:r w:rsidR="00E443FC">
        <w:t xml:space="preserve"> Emelle</w:t>
      </w:r>
      <w:r w:rsidR="007368D8">
        <w:t>t</w:t>
      </w:r>
      <w:r w:rsidR="00E443FC">
        <w:t>t eseményeknél még súlyosság alapján is lehet keresni egy legördülő lista segítségével.</w:t>
      </w:r>
    </w:p>
    <w:p w14:paraId="24487014" w14:textId="0ED76E71" w:rsidR="004A7BF9" w:rsidRDefault="004A7BF9" w:rsidP="009423E9">
      <w:pPr>
        <w:pStyle w:val="BodyText"/>
      </w:pPr>
      <w:r>
        <w:rPr>
          <w:noProof/>
        </w:rPr>
        <w:lastRenderedPageBreak/>
        <w:drawing>
          <wp:inline distT="0" distB="0" distL="0" distR="0" wp14:anchorId="3E984276" wp14:editId="795A741E">
            <wp:extent cx="5601842" cy="27368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60674" cy="2765593"/>
                    </a:xfrm>
                    <a:prstGeom prst="rect">
                      <a:avLst/>
                    </a:prstGeom>
                  </pic:spPr>
                </pic:pic>
              </a:graphicData>
            </a:graphic>
          </wp:inline>
        </w:drawing>
      </w:r>
    </w:p>
    <w:p w14:paraId="0C134603" w14:textId="09E63E20" w:rsidR="004A7BF9" w:rsidRDefault="004A7BF9" w:rsidP="004A7BF9">
      <w:pPr>
        <w:pStyle w:val="Subtitle"/>
      </w:pPr>
      <w:r>
        <w:t>1</w:t>
      </w:r>
      <w:r w:rsidR="003A264F">
        <w:t>5</w:t>
      </w:r>
      <w:r>
        <w:t>. ábra: A videók megtekintésére szolgáló oldal</w:t>
      </w:r>
    </w:p>
    <w:p w14:paraId="66F5750C" w14:textId="0E3A6ED4" w:rsidR="004D6CC1" w:rsidRDefault="00227CAA" w:rsidP="000A23AF">
      <w:r>
        <w:t>Az oldal kódját</w:t>
      </w:r>
      <w:r w:rsidR="00B24840">
        <w:t xml:space="preserve"> </w:t>
      </w:r>
      <w:proofErr w:type="spellStart"/>
      <w:r w:rsidR="00B24840">
        <w:t>Laravel</w:t>
      </w:r>
      <w:proofErr w:type="spellEnd"/>
      <w:r>
        <w:t xml:space="preserve"> </w:t>
      </w:r>
      <w:proofErr w:type="spellStart"/>
      <w:r>
        <w:t>blade</w:t>
      </w:r>
      <w:proofErr w:type="spellEnd"/>
      <w:r>
        <w:t xml:space="preserve"> </w:t>
      </w:r>
      <w:proofErr w:type="spellStart"/>
      <w:r>
        <w:t>template</w:t>
      </w:r>
      <w:proofErr w:type="spellEnd"/>
      <w:r>
        <w:t xml:space="preserve"> alapján építettem fel. A keretrendszerhez kapcsolódó </w:t>
      </w:r>
      <w:proofErr w:type="spellStart"/>
      <w:r>
        <w:t>Laravel</w:t>
      </w:r>
      <w:proofErr w:type="spellEnd"/>
      <w:r>
        <w:t xml:space="preserve"> </w:t>
      </w:r>
      <w:proofErr w:type="spellStart"/>
      <w:r>
        <w:t>Jetstream</w:t>
      </w:r>
      <w:proofErr w:type="spellEnd"/>
      <w:r>
        <w:t xml:space="preserve"> kiegészítő modul alap </w:t>
      </w:r>
      <w:r w:rsidR="00B24840">
        <w:t>minta</w:t>
      </w:r>
      <w:r>
        <w:t>oldalát kezdtem el felhasználni és átalakítani a weboldal igényeinek megfelelően</w:t>
      </w:r>
      <w:r w:rsidR="00B24840">
        <w:t>, így az oldal egész felépítése és külső kinézete egységes lesz</w:t>
      </w:r>
      <w:r>
        <w:t xml:space="preserve">. A felső sávba a keresőmezőhöz egy HTML </w:t>
      </w:r>
      <w:proofErr w:type="spellStart"/>
      <w:r>
        <w:t>formot</w:t>
      </w:r>
      <w:proofErr w:type="spellEnd"/>
      <w:r>
        <w:t xml:space="preserve"> készítettem, amiben oldaltól függően 2, vagy 3 </w:t>
      </w:r>
      <w:r w:rsidR="009678BB">
        <w:t xml:space="preserve">beviteli mező van, a hozzájuk tartozó </w:t>
      </w:r>
      <w:proofErr w:type="spellStart"/>
      <w:r w:rsidR="009678BB">
        <w:t>labelekkel</w:t>
      </w:r>
      <w:proofErr w:type="spellEnd"/>
      <w:r w:rsidR="009678BB">
        <w:t xml:space="preserve"> együtt</w:t>
      </w:r>
      <w:r>
        <w:t xml:space="preserve">, kettő </w:t>
      </w:r>
      <w:proofErr w:type="spellStart"/>
      <w:r>
        <w:t>datetime</w:t>
      </w:r>
      <w:proofErr w:type="spellEnd"/>
      <w:r>
        <w:t xml:space="preserve">-local típusú </w:t>
      </w:r>
      <w:r w:rsidR="009678BB">
        <w:t>beviteli</w:t>
      </w:r>
      <w:r>
        <w:t xml:space="preserve"> mező, ami a kezdő és a befejező dátum bevitelére szolgál, és egy legördülő </w:t>
      </w:r>
      <w:proofErr w:type="spellStart"/>
      <w:r>
        <w:t>select</w:t>
      </w:r>
      <w:proofErr w:type="spellEnd"/>
      <w:r>
        <w:t xml:space="preserve"> lista, ami az események visszatekintésénél az esemény súlyosságának a kiválasztására szolgál. A beviteli mezők mellett található egy </w:t>
      </w:r>
      <w:proofErr w:type="spellStart"/>
      <w:r>
        <w:t>Search</w:t>
      </w:r>
      <w:proofErr w:type="spellEnd"/>
      <w:r>
        <w:t xml:space="preserve"> elnevezésű </w:t>
      </w:r>
      <w:proofErr w:type="spellStart"/>
      <w:r>
        <w:t>submit</w:t>
      </w:r>
      <w:proofErr w:type="spellEnd"/>
      <w:r>
        <w:t xml:space="preserve"> </w:t>
      </w:r>
      <w:proofErr w:type="spellStart"/>
      <w:r>
        <w:t>button</w:t>
      </w:r>
      <w:proofErr w:type="spellEnd"/>
      <w:r>
        <w:t xml:space="preserve"> is, ami a </w:t>
      </w:r>
      <w:proofErr w:type="spellStart"/>
      <w:r>
        <w:t>form</w:t>
      </w:r>
      <w:proofErr w:type="spellEnd"/>
      <w:r>
        <w:t xml:space="preserve"> elküldésekor visszatér ugyanerre a címre, csak </w:t>
      </w:r>
      <w:r w:rsidR="009678BB">
        <w:t>küldi</w:t>
      </w:r>
      <w:r>
        <w:t xml:space="preserve"> magával a </w:t>
      </w:r>
      <w:proofErr w:type="spellStart"/>
      <w:r>
        <w:t>form</w:t>
      </w:r>
      <w:proofErr w:type="spellEnd"/>
      <w:r>
        <w:t xml:space="preserve"> kitöltésekor bevitt adatokat egy GET kérésben, amely kérést a </w:t>
      </w:r>
      <w:proofErr w:type="spellStart"/>
      <w:r w:rsidR="007368D8">
        <w:t>L</w:t>
      </w:r>
      <w:r>
        <w:t>aravel</w:t>
      </w:r>
      <w:proofErr w:type="spellEnd"/>
      <w:r>
        <w:t xml:space="preserve"> </w:t>
      </w:r>
      <w:r w:rsidR="009678BB">
        <w:t xml:space="preserve">a </w:t>
      </w:r>
      <w:proofErr w:type="spellStart"/>
      <w:r w:rsidR="007368D8">
        <w:t>R</w:t>
      </w:r>
      <w:r w:rsidR="009678BB">
        <w:t>outing</w:t>
      </w:r>
      <w:proofErr w:type="spellEnd"/>
      <w:r w:rsidR="009678BB">
        <w:t xml:space="preserve"> rendszerén és a hozzá elkészített kontrolleren</w:t>
      </w:r>
      <w:r>
        <w:t xml:space="preserve"> keresztül feldolgozza, a megadott paraméterek alapján végrehajtja az SQL lekérdezést, és visszaadja az oldalt a megfelelő adatokkal egy táblázatban </w:t>
      </w:r>
      <w:r w:rsidR="009678BB">
        <w:t>megjelenítve</w:t>
      </w:r>
      <w:r>
        <w:t xml:space="preserve">. Ez pontosabban úgy működik, hogy a </w:t>
      </w:r>
      <w:proofErr w:type="spellStart"/>
      <w:r>
        <w:t>Routingon</w:t>
      </w:r>
      <w:proofErr w:type="spellEnd"/>
      <w:r>
        <w:t xml:space="preserve"> keresztül a </w:t>
      </w:r>
      <w:proofErr w:type="spellStart"/>
      <w:r w:rsidR="007368D8">
        <w:t>L</w:t>
      </w:r>
      <w:r>
        <w:t>aravel</w:t>
      </w:r>
      <w:proofErr w:type="spellEnd"/>
      <w:r>
        <w:t xml:space="preserve"> elküldi a </w:t>
      </w:r>
      <w:proofErr w:type="spellStart"/>
      <w:r>
        <w:t>Controllernek</w:t>
      </w:r>
      <w:proofErr w:type="spellEnd"/>
      <w:r>
        <w:t xml:space="preserve"> a GET kérést, ami egy SQL lekérdezést végez, ennek a lekérdezésnek az eredményét</w:t>
      </w:r>
      <w:r w:rsidR="00702E9B">
        <w:t xml:space="preserve"> </w:t>
      </w:r>
      <w:r>
        <w:t xml:space="preserve">(ami egy lista lesz) eltárolja egy változóban, amit a weboldal leírófájljának továbbít, ami pedig </w:t>
      </w:r>
      <w:r w:rsidR="000A23AF">
        <w:t>végigmegy egy ciklussal</w:t>
      </w:r>
      <w:r>
        <w:t xml:space="preserve"> a list</w:t>
      </w:r>
      <w:r w:rsidR="000A23AF">
        <w:t>a elemein</w:t>
      </w:r>
      <w:r w:rsidR="004D6CC1">
        <w:t xml:space="preserve"> és minden elemet kiír egy táblázat</w:t>
      </w:r>
      <w:r w:rsidR="009678BB">
        <w:t>i sorba</w:t>
      </w:r>
      <w:r w:rsidR="004D6CC1">
        <w:t xml:space="preserve">. </w:t>
      </w:r>
    </w:p>
    <w:p w14:paraId="746C299E" w14:textId="58E57E46" w:rsidR="000A23AF" w:rsidRDefault="000A23AF" w:rsidP="000A23AF">
      <w:r>
        <w:t>A videók és az események listázása során lehetőség van ezeknek az elemeknek a megtekintésére, lementésére és törlésére. Ezt az oldalon található 3 gomb segítségével lehet megtenni. A megtekintés és a törlés esemény során az oldal egy felugró</w:t>
      </w:r>
      <w:r w:rsidR="007368D8">
        <w:t>,</w:t>
      </w:r>
      <w:r>
        <w:t xml:space="preserve"> </w:t>
      </w:r>
      <w:proofErr w:type="spellStart"/>
      <w:r w:rsidR="007368D8">
        <w:t>M</w:t>
      </w:r>
      <w:r>
        <w:t>odal</w:t>
      </w:r>
      <w:proofErr w:type="spellEnd"/>
      <w:r>
        <w:t xml:space="preserve"> ablak segítségével kommunikál a felhasználóval, ami egy modern HTML keretrendszer, a </w:t>
      </w:r>
      <w:proofErr w:type="spellStart"/>
      <w:r>
        <w:lastRenderedPageBreak/>
        <w:t>Bootstrap</w:t>
      </w:r>
      <w:proofErr w:type="spellEnd"/>
      <w:r>
        <w:t xml:space="preserve"> segítségével sikerült megoldani. A gombra kattintáskor az oldal elindít egy JavaScript esemény, ami egy oldalon előre felvitt, azonban rejtett mezőt aktivál, ami szolgál a </w:t>
      </w:r>
      <w:proofErr w:type="spellStart"/>
      <w:r>
        <w:t>modal</w:t>
      </w:r>
      <w:proofErr w:type="spellEnd"/>
      <w:r>
        <w:t xml:space="preserve"> kijelzésére. Ez a JavaScript függvény még arra is képes, hogy meghíváskor módosítsa a </w:t>
      </w:r>
      <w:proofErr w:type="spellStart"/>
      <w:r>
        <w:t>modal</w:t>
      </w:r>
      <w:proofErr w:type="spellEnd"/>
      <w:r>
        <w:t xml:space="preserve"> tartalmát, ezáltal amikor a videókat akarjuk megtekinteni minden kattintáskor újra létrehozza a </w:t>
      </w:r>
      <w:proofErr w:type="spellStart"/>
      <w:r>
        <w:t>modalon</w:t>
      </w:r>
      <w:proofErr w:type="spellEnd"/>
      <w:r>
        <w:t xml:space="preserve"> belül a videó taget és feltölti a kiválasztott videó elérési útvonalával. A törlésnél pedig a törlendő videó nevével, emellett ott a törlés gombra is definiál egy eseményt, ami egy aszinkron JavaScript kérést indít el a webszerver felé az adatbázisból való törlés érdekében. Emellett videó esetén a tárhelyről is törli a videófájlt.</w:t>
      </w:r>
    </w:p>
    <w:p w14:paraId="772A25F5" w14:textId="1DD20B3C" w:rsidR="007368D8" w:rsidRDefault="007368D8" w:rsidP="007368D8">
      <w:r>
        <w:rPr>
          <w:noProof/>
        </w:rPr>
        <mc:AlternateContent>
          <mc:Choice Requires="wps">
            <w:drawing>
              <wp:inline distT="0" distB="0" distL="0" distR="0" wp14:anchorId="3AE2EBF5" wp14:editId="48CADDDF">
                <wp:extent cx="5881590" cy="1404620"/>
                <wp:effectExtent l="0" t="0" r="24130" b="13970"/>
                <wp:docPr id="2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1590" cy="1404620"/>
                        </a:xfrm>
                        <a:prstGeom prst="rect">
                          <a:avLst/>
                        </a:prstGeom>
                        <a:solidFill>
                          <a:srgbClr val="FFFFFF"/>
                        </a:solidFill>
                        <a:ln w="9525">
                          <a:solidFill>
                            <a:srgbClr val="000000"/>
                          </a:solidFill>
                          <a:miter lim="800000"/>
                          <a:headEnd/>
                          <a:tailEnd/>
                        </a:ln>
                      </wps:spPr>
                      <wps:txbx>
                        <w:txbxContent>
                          <w:p w14:paraId="402BA434"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fade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tabindex</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"-1"</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aria-labelledby</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aria-hidden</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true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47240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-dialog </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-xl"</w:t>
                            </w:r>
                            <w:r w:rsidRPr="007368D8">
                              <w:rPr>
                                <w:rFonts w:ascii="Consolas" w:eastAsia="Times New Roman" w:hAnsi="Consolas" w:cs="Times New Roman"/>
                                <w:color w:val="800000"/>
                                <w:kern w:val="0"/>
                                <w:sz w:val="20"/>
                                <w:szCs w:val="20"/>
                                <w:lang w:eastAsia="ja-JP" w:bidi="ar-SA"/>
                              </w:rPr>
                              <w:t>&gt;</w:t>
                            </w:r>
                          </w:p>
                          <w:p w14:paraId="753ED34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modal-content</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063CFCE1"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modal-header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CBDF75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&lt;h5</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modal-title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View</w:t>
                            </w:r>
                            <w:proofErr w:type="spellEnd"/>
                            <w:r w:rsidRPr="007368D8">
                              <w:rPr>
                                <w:rFonts w:ascii="Consolas" w:eastAsia="Times New Roman" w:hAnsi="Consolas" w:cs="Times New Roman"/>
                                <w:color w:val="000000"/>
                                <w:kern w:val="0"/>
                                <w:sz w:val="20"/>
                                <w:szCs w:val="20"/>
                                <w:lang w:eastAsia="ja-JP" w:bidi="ar-SA"/>
                              </w:rPr>
                              <w:t xml:space="preserve"> Video</w:t>
                            </w:r>
                            <w:r w:rsidRPr="007368D8">
                              <w:rPr>
                                <w:rFonts w:ascii="Consolas" w:eastAsia="Times New Roman" w:hAnsi="Consolas" w:cs="Times New Roman"/>
                                <w:color w:val="800000"/>
                                <w:kern w:val="0"/>
                                <w:sz w:val="20"/>
                                <w:szCs w:val="20"/>
                                <w:lang w:eastAsia="ja-JP" w:bidi="ar-SA"/>
                              </w:rPr>
                              <w:t>&lt;/h5&gt;</w:t>
                            </w:r>
                          </w:p>
                          <w:p w14:paraId="4EC78A65"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581515D6"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BF3A815"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-body"</w:t>
                            </w:r>
                            <w:r w:rsidRPr="007368D8">
                              <w:rPr>
                                <w:rFonts w:ascii="Consolas" w:eastAsia="Times New Roman" w:hAnsi="Consolas" w:cs="Times New Roman"/>
                                <w:color w:val="800000"/>
                                <w:kern w:val="0"/>
                                <w:sz w:val="20"/>
                                <w:szCs w:val="20"/>
                                <w:lang w:eastAsia="ja-JP" w:bidi="ar-SA"/>
                              </w:rPr>
                              <w:t>&gt;</w:t>
                            </w:r>
                          </w:p>
                          <w:p w14:paraId="0D83F257"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p>
                          <w:p w14:paraId="19F4BCB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5CF95CE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modal-footer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6EC7C3"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btn-secondary</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Close</w:t>
                            </w:r>
                            <w:proofErr w:type="spellEnd"/>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65F2719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20FD4B7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0459769"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78CE55EE"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&lt;/div&gt;</w:t>
                            </w:r>
                          </w:p>
                          <w:p w14:paraId="76AEEFBF" w14:textId="2D8AC81C"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txbxContent>
                      </wps:txbx>
                      <wps:bodyPr rot="0" vert="horz" wrap="square" lIns="91440" tIns="45720" rIns="91440" bIns="45720" anchor="t" anchorCtr="0">
                        <a:spAutoFit/>
                      </wps:bodyPr>
                    </wps:wsp>
                  </a:graphicData>
                </a:graphic>
              </wp:inline>
            </w:drawing>
          </mc:Choice>
          <mc:Fallback>
            <w:pict>
              <v:shape w14:anchorId="3AE2EBF5" id="_x0000_s1029" type="#_x0000_t202" style="width:463.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">
                <v:textbox style="mso-fit-shape-to-text:t">
                  <w:txbxContent>
                    <w:p w14:paraId="402BA434"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fade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tabindex</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"-1"</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aria-labelledby</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aria-hidden</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true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47240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 xml:space="preserve">-dialog </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-xl"</w:t>
                      </w:r>
                      <w:r w:rsidRPr="007368D8">
                        <w:rPr>
                          <w:rFonts w:ascii="Consolas" w:eastAsia="Times New Roman" w:hAnsi="Consolas" w:cs="Times New Roman"/>
                          <w:color w:val="800000"/>
                          <w:kern w:val="0"/>
                          <w:sz w:val="20"/>
                          <w:szCs w:val="20"/>
                          <w:lang w:eastAsia="ja-JP" w:bidi="ar-SA"/>
                        </w:rPr>
                        <w:t>&gt;</w:t>
                      </w:r>
                    </w:p>
                    <w:p w14:paraId="753ED34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modal-content</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063CFCE1"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modal-header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CBDF75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&lt;h5</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modal-title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id</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viewModalLabel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View</w:t>
                      </w:r>
                      <w:proofErr w:type="spellEnd"/>
                      <w:r w:rsidRPr="007368D8">
                        <w:rPr>
                          <w:rFonts w:ascii="Consolas" w:eastAsia="Times New Roman" w:hAnsi="Consolas" w:cs="Times New Roman"/>
                          <w:color w:val="000000"/>
                          <w:kern w:val="0"/>
                          <w:sz w:val="20"/>
                          <w:szCs w:val="20"/>
                          <w:lang w:eastAsia="ja-JP" w:bidi="ar-SA"/>
                        </w:rPr>
                        <w:t xml:space="preserve"> Video</w:t>
                      </w:r>
                      <w:r w:rsidRPr="007368D8">
                        <w:rPr>
                          <w:rFonts w:ascii="Consolas" w:eastAsia="Times New Roman" w:hAnsi="Consolas" w:cs="Times New Roman"/>
                          <w:color w:val="800000"/>
                          <w:kern w:val="0"/>
                          <w:sz w:val="20"/>
                          <w:szCs w:val="20"/>
                          <w:lang w:eastAsia="ja-JP" w:bidi="ar-SA"/>
                        </w:rPr>
                        <w:t>&lt;/h5&gt;</w:t>
                      </w:r>
                    </w:p>
                    <w:p w14:paraId="4EC78A65"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aria-label</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Close</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581515D6"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BF3A815"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-body"</w:t>
                      </w:r>
                      <w:r w:rsidRPr="007368D8">
                        <w:rPr>
                          <w:rFonts w:ascii="Consolas" w:eastAsia="Times New Roman" w:hAnsi="Consolas" w:cs="Times New Roman"/>
                          <w:color w:val="800000"/>
                          <w:kern w:val="0"/>
                          <w:sz w:val="20"/>
                          <w:szCs w:val="20"/>
                          <w:lang w:eastAsia="ja-JP" w:bidi="ar-SA"/>
                        </w:rPr>
                        <w:t>&gt;</w:t>
                      </w:r>
                    </w:p>
                    <w:p w14:paraId="0D83F257"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p>
                    <w:p w14:paraId="19F4BCB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5CF95CED"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modal-footer</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
                    <w:p w14:paraId="656EC7C3"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type</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button</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class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btn</w:t>
                      </w:r>
                      <w:proofErr w:type="spellEnd"/>
                      <w:r w:rsidRPr="007368D8">
                        <w:rPr>
                          <w:rFonts w:ascii="Consolas" w:eastAsia="Times New Roman" w:hAnsi="Consolas" w:cs="Times New Roman"/>
                          <w:color w:val="0000FF"/>
                          <w:kern w:val="0"/>
                          <w:sz w:val="20"/>
                          <w:szCs w:val="20"/>
                          <w:lang w:eastAsia="ja-JP" w:bidi="ar-SA"/>
                        </w:rPr>
                        <w:t xml:space="preserve"> </w:t>
                      </w:r>
                      <w:proofErr w:type="spellStart"/>
                      <w:r w:rsidRPr="007368D8">
                        <w:rPr>
                          <w:rFonts w:ascii="Consolas" w:eastAsia="Times New Roman" w:hAnsi="Consolas" w:cs="Times New Roman"/>
                          <w:color w:val="0000FF"/>
                          <w:kern w:val="0"/>
                          <w:sz w:val="20"/>
                          <w:szCs w:val="20"/>
                          <w:lang w:eastAsia="ja-JP" w:bidi="ar-SA"/>
                        </w:rPr>
                        <w:t>btn-secondary</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000000"/>
                          <w:kern w:val="0"/>
                          <w:sz w:val="20"/>
                          <w:szCs w:val="20"/>
                          <w:lang w:eastAsia="ja-JP" w:bidi="ar-SA"/>
                        </w:rPr>
                        <w:t xml:space="preserve"> </w:t>
                      </w:r>
                      <w:proofErr w:type="spellStart"/>
                      <w:r w:rsidRPr="007368D8">
                        <w:rPr>
                          <w:rFonts w:ascii="Consolas" w:eastAsia="Times New Roman" w:hAnsi="Consolas" w:cs="Times New Roman"/>
                          <w:color w:val="FF0000"/>
                          <w:kern w:val="0"/>
                          <w:sz w:val="20"/>
                          <w:szCs w:val="20"/>
                          <w:lang w:eastAsia="ja-JP" w:bidi="ar-SA"/>
                        </w:rPr>
                        <w:t>data-bs-dismiss</w:t>
                      </w:r>
                      <w:proofErr w:type="spellEnd"/>
                      <w:r w:rsidRPr="007368D8">
                        <w:rPr>
                          <w:rFonts w:ascii="Consolas" w:eastAsia="Times New Roman" w:hAnsi="Consolas" w:cs="Times New Roman"/>
                          <w:color w:val="000000"/>
                          <w:kern w:val="0"/>
                          <w:sz w:val="20"/>
                          <w:szCs w:val="20"/>
                          <w:lang w:eastAsia="ja-JP" w:bidi="ar-SA"/>
                        </w:rPr>
                        <w:t>=</w:t>
                      </w:r>
                      <w:r w:rsidRPr="007368D8">
                        <w:rPr>
                          <w:rFonts w:ascii="Consolas" w:eastAsia="Times New Roman" w:hAnsi="Consolas" w:cs="Times New Roman"/>
                          <w:color w:val="0000FF"/>
                          <w:kern w:val="0"/>
                          <w:sz w:val="20"/>
                          <w:szCs w:val="20"/>
                          <w:lang w:eastAsia="ja-JP" w:bidi="ar-SA"/>
                        </w:rPr>
                        <w:t>"</w:t>
                      </w:r>
                      <w:proofErr w:type="spellStart"/>
                      <w:r w:rsidRPr="007368D8">
                        <w:rPr>
                          <w:rFonts w:ascii="Consolas" w:eastAsia="Times New Roman" w:hAnsi="Consolas" w:cs="Times New Roman"/>
                          <w:color w:val="0000FF"/>
                          <w:kern w:val="0"/>
                          <w:sz w:val="20"/>
                          <w:szCs w:val="20"/>
                          <w:lang w:eastAsia="ja-JP" w:bidi="ar-SA"/>
                        </w:rPr>
                        <w:t>modal</w:t>
                      </w:r>
                      <w:proofErr w:type="spellEnd"/>
                      <w:r w:rsidRPr="007368D8">
                        <w:rPr>
                          <w:rFonts w:ascii="Consolas" w:eastAsia="Times New Roman" w:hAnsi="Consolas" w:cs="Times New Roman"/>
                          <w:color w:val="0000FF"/>
                          <w:kern w:val="0"/>
                          <w:sz w:val="20"/>
                          <w:szCs w:val="20"/>
                          <w:lang w:eastAsia="ja-JP" w:bidi="ar-SA"/>
                        </w:rPr>
                        <w:t>"</w:t>
                      </w:r>
                      <w:r w:rsidRPr="007368D8">
                        <w:rPr>
                          <w:rFonts w:ascii="Consolas" w:eastAsia="Times New Roman" w:hAnsi="Consolas" w:cs="Times New Roman"/>
                          <w:color w:val="800000"/>
                          <w:kern w:val="0"/>
                          <w:sz w:val="20"/>
                          <w:szCs w:val="20"/>
                          <w:lang w:eastAsia="ja-JP" w:bidi="ar-SA"/>
                        </w:rPr>
                        <w:t>&gt;</w:t>
                      </w:r>
                      <w:proofErr w:type="spellStart"/>
                      <w:r w:rsidRPr="007368D8">
                        <w:rPr>
                          <w:rFonts w:ascii="Consolas" w:eastAsia="Times New Roman" w:hAnsi="Consolas" w:cs="Times New Roman"/>
                          <w:color w:val="000000"/>
                          <w:kern w:val="0"/>
                          <w:sz w:val="20"/>
                          <w:szCs w:val="20"/>
                          <w:lang w:eastAsia="ja-JP" w:bidi="ar-SA"/>
                        </w:rPr>
                        <w:t>Close</w:t>
                      </w:r>
                      <w:proofErr w:type="spellEnd"/>
                      <w:r w:rsidRPr="007368D8">
                        <w:rPr>
                          <w:rFonts w:ascii="Consolas" w:eastAsia="Times New Roman" w:hAnsi="Consolas" w:cs="Times New Roman"/>
                          <w:color w:val="800000"/>
                          <w:kern w:val="0"/>
                          <w:sz w:val="20"/>
                          <w:szCs w:val="20"/>
                          <w:lang w:eastAsia="ja-JP" w:bidi="ar-SA"/>
                        </w:rPr>
                        <w:t>&lt;/</w:t>
                      </w:r>
                      <w:proofErr w:type="spellStart"/>
                      <w:r w:rsidRPr="007368D8">
                        <w:rPr>
                          <w:rFonts w:ascii="Consolas" w:eastAsia="Times New Roman" w:hAnsi="Consolas" w:cs="Times New Roman"/>
                          <w:color w:val="800000"/>
                          <w:kern w:val="0"/>
                          <w:sz w:val="20"/>
                          <w:szCs w:val="20"/>
                          <w:lang w:eastAsia="ja-JP" w:bidi="ar-SA"/>
                        </w:rPr>
                        <w:t>button</w:t>
                      </w:r>
                      <w:proofErr w:type="spellEnd"/>
                      <w:r w:rsidRPr="007368D8">
                        <w:rPr>
                          <w:rFonts w:ascii="Consolas" w:eastAsia="Times New Roman" w:hAnsi="Consolas" w:cs="Times New Roman"/>
                          <w:color w:val="800000"/>
                          <w:kern w:val="0"/>
                          <w:sz w:val="20"/>
                          <w:szCs w:val="20"/>
                          <w:lang w:eastAsia="ja-JP" w:bidi="ar-SA"/>
                        </w:rPr>
                        <w:t>&gt;</w:t>
                      </w:r>
                    </w:p>
                    <w:p w14:paraId="65F2719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20FD4B7C"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30459769"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000000"/>
                          <w:kern w:val="0"/>
                          <w:sz w:val="20"/>
                          <w:szCs w:val="20"/>
                          <w:lang w:eastAsia="ja-JP" w:bidi="ar-SA"/>
                        </w:rPr>
                        <w:t xml:space="preserve">  </w:t>
                      </w:r>
                      <w:r w:rsidRPr="007368D8">
                        <w:rPr>
                          <w:rFonts w:ascii="Consolas" w:eastAsia="Times New Roman" w:hAnsi="Consolas" w:cs="Times New Roman"/>
                          <w:color w:val="800000"/>
                          <w:kern w:val="0"/>
                          <w:sz w:val="20"/>
                          <w:szCs w:val="20"/>
                          <w:lang w:eastAsia="ja-JP" w:bidi="ar-SA"/>
                        </w:rPr>
                        <w:t>&lt;/div&gt;</w:t>
                      </w:r>
                    </w:p>
                    <w:p w14:paraId="78CE55EE" w14:textId="77777777"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0"/>
                          <w:szCs w:val="20"/>
                          <w:lang w:eastAsia="ja-JP" w:bidi="ar-SA"/>
                        </w:rPr>
                      </w:pPr>
                      <w:r w:rsidRPr="007368D8">
                        <w:rPr>
                          <w:rFonts w:ascii="Consolas" w:eastAsia="Times New Roman" w:hAnsi="Consolas" w:cs="Times New Roman"/>
                          <w:color w:val="800000"/>
                          <w:kern w:val="0"/>
                          <w:sz w:val="20"/>
                          <w:szCs w:val="20"/>
                          <w:lang w:eastAsia="ja-JP" w:bidi="ar-SA"/>
                        </w:rPr>
                        <w:t>&lt;/div&gt;</w:t>
                      </w:r>
                    </w:p>
                    <w:p w14:paraId="76AEEFBF" w14:textId="2D8AC81C" w:rsidR="00604AED" w:rsidRPr="007368D8" w:rsidRDefault="00604AED" w:rsidP="007368D8">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txbxContent>
                </v:textbox>
                <w10:anchorlock/>
              </v:shape>
            </w:pict>
          </mc:Fallback>
        </mc:AlternateContent>
      </w:r>
    </w:p>
    <w:p w14:paraId="1E05BD50" w14:textId="5BA3E85E" w:rsidR="007368D8" w:rsidRDefault="00CC4E8D" w:rsidP="00CC4E8D">
      <w:pPr>
        <w:pStyle w:val="Subtitle"/>
        <w:numPr>
          <w:ilvl w:val="0"/>
          <w:numId w:val="45"/>
        </w:numPr>
      </w:pPr>
      <w:r>
        <w:t xml:space="preserve">kódrészlet: </w:t>
      </w:r>
      <w:r w:rsidR="007368D8">
        <w:t xml:space="preserve">A videók megtekintéséhez alkalmazott </w:t>
      </w:r>
      <w:proofErr w:type="spellStart"/>
      <w:r w:rsidR="007368D8">
        <w:t>modal</w:t>
      </w:r>
      <w:proofErr w:type="spellEnd"/>
    </w:p>
    <w:p w14:paraId="624D2BEB" w14:textId="560AA8BE" w:rsidR="008B7F1A" w:rsidRDefault="008B7F1A" w:rsidP="008B7F1A">
      <w:pPr>
        <w:pStyle w:val="Heading3"/>
        <w:numPr>
          <w:ilvl w:val="2"/>
          <w:numId w:val="43"/>
        </w:numPr>
      </w:pPr>
      <w:bookmarkStart w:id="132" w:name="_Toc88572661"/>
      <w:r>
        <w:t>Élő videó megtekintése és konfigurálása</w:t>
      </w:r>
      <w:bookmarkEnd w:id="132"/>
    </w:p>
    <w:p w14:paraId="71F86BCB" w14:textId="61782488" w:rsidR="008B7F1A" w:rsidRDefault="008459CE" w:rsidP="008B7F1A">
      <w:r>
        <w:t xml:space="preserve">A felhasználónak lehetősége van arra, hogy megtekintse a program futása közbeni élő videóképet és beállítsa a detektor néhány tulajdonságát. A videófelvételek élő közvetítéséhez a program által </w:t>
      </w:r>
      <w:r w:rsidR="00AD0D6D">
        <w:t xml:space="preserve">éppen </w:t>
      </w:r>
      <w:r>
        <w:t xml:space="preserve">feldolgozott képkockákat a program egy RTMP adatfolyamon keresztül elküldi egy feldolgozó és tehermentesítő webszerver részére, ami pedig </w:t>
      </w:r>
      <w:r w:rsidR="00AD0D6D">
        <w:t>megosztható formában továbbítja akár több felhasználó számára is.</w:t>
      </w:r>
    </w:p>
    <w:p w14:paraId="670B67A0" w14:textId="22A091E3" w:rsidR="008459CE" w:rsidRDefault="008459CE" w:rsidP="008B7F1A">
      <w:r>
        <w:t xml:space="preserve">Az RTMP adatfolyamot a detektor programból egy </w:t>
      </w:r>
      <w:proofErr w:type="spellStart"/>
      <w:r>
        <w:t>ffmpeg-nek</w:t>
      </w:r>
      <w:proofErr w:type="spellEnd"/>
      <w:r>
        <w:t xml:space="preserve"> nevezett, videó feldolgozó és kódoló szoftver segítségével valósítom meg. Ez az </w:t>
      </w:r>
      <w:proofErr w:type="spellStart"/>
      <w:r>
        <w:t>ffmpeg</w:t>
      </w:r>
      <w:proofErr w:type="spellEnd"/>
      <w:r>
        <w:t xml:space="preserve"> nevű program </w:t>
      </w:r>
      <w:proofErr w:type="spellStart"/>
      <w:r>
        <w:t>képkockánként</w:t>
      </w:r>
      <w:proofErr w:type="spellEnd"/>
      <w:r>
        <w:t xml:space="preserve"> kapja meg a feldolgozott videót, amit átalakít a megfelelő kimenetre (esetünkben egy h264</w:t>
      </w:r>
      <w:r w:rsidR="00AD0D6D">
        <w:t xml:space="preserve"> </w:t>
      </w:r>
      <w:proofErr w:type="spellStart"/>
      <w:r w:rsidR="00AD0D6D">
        <w:lastRenderedPageBreak/>
        <w:t>kódolású</w:t>
      </w:r>
      <w:proofErr w:type="spellEnd"/>
      <w:r>
        <w:t xml:space="preserve"> </w:t>
      </w:r>
      <w:r w:rsidR="00AD0D6D">
        <w:t>RTMP</w:t>
      </w:r>
      <w:r>
        <w:t xml:space="preserve"> </w:t>
      </w:r>
      <w:proofErr w:type="spellStart"/>
      <w:r>
        <w:t>streamre</w:t>
      </w:r>
      <w:proofErr w:type="spellEnd"/>
      <w:r>
        <w:t>), és továbbítja a webszerver felé.</w:t>
      </w:r>
    </w:p>
    <w:p w14:paraId="4830AE6B" w14:textId="1945AF24" w:rsidR="00AD0D6D" w:rsidRDefault="00AD0D6D" w:rsidP="008B7F1A">
      <w:r>
        <w:rPr>
          <w:noProof/>
        </w:rPr>
        <mc:AlternateContent>
          <mc:Choice Requires="wps">
            <w:drawing>
              <wp:inline distT="0" distB="0" distL="0" distR="0" wp14:anchorId="382FE0A7" wp14:editId="2B3E1E1A">
                <wp:extent cx="5753100" cy="1404620"/>
                <wp:effectExtent l="0" t="0" r="19050" b="27305"/>
                <wp:docPr id="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rgbClr val="FFFFFF"/>
                        </a:solidFill>
                        <a:ln w="9525">
                          <a:solidFill>
                            <a:srgbClr val="000000"/>
                          </a:solidFill>
                          <a:miter lim="800000"/>
                          <a:headEnd/>
                          <a:tailEnd/>
                        </a:ln>
                      </wps:spPr>
                      <wps:txbx>
                        <w:txbxContent>
                          <w:p w14:paraId="713D2CFA" w14:textId="0108FF46"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command</w:t>
                            </w:r>
                            <w:proofErr w:type="spellEnd"/>
                            <w:r w:rsidRPr="00AD0D6D">
                              <w:rPr>
                                <w:rFonts w:ascii="Consolas" w:eastAsia="Times New Roman" w:hAnsi="Consolas" w:cs="Times New Roman"/>
                                <w:color w:val="000000"/>
                                <w:kern w:val="0"/>
                                <w:sz w:val="21"/>
                                <w:szCs w:val="21"/>
                                <w:lang w:eastAsia="ja-JP" w:bidi="ar-SA"/>
                              </w:rPr>
                              <w:t xml:space="preserve"> =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ffmpeg</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52F3592C"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'-re'</w:t>
                            </w:r>
                            <w:r w:rsidRPr="00AD0D6D">
                              <w:rPr>
                                <w:rFonts w:ascii="Consolas" w:eastAsia="Times New Roman" w:hAnsi="Consolas" w:cs="Times New Roman"/>
                                <w:color w:val="000000"/>
                                <w:kern w:val="0"/>
                                <w:sz w:val="21"/>
                                <w:szCs w:val="21"/>
                                <w:lang w:eastAsia="ja-JP" w:bidi="ar-SA"/>
                              </w:rPr>
                              <w:t>,</w:t>
                            </w:r>
                          </w:p>
                          <w:p w14:paraId="5CB0CB9E"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'-y'</w:t>
                            </w:r>
                            <w:r w:rsidRPr="00AD0D6D">
                              <w:rPr>
                                <w:rFonts w:ascii="Consolas" w:eastAsia="Times New Roman" w:hAnsi="Consolas" w:cs="Times New Roman"/>
                                <w:color w:val="000000"/>
                                <w:kern w:val="0"/>
                                <w:sz w:val="21"/>
                                <w:szCs w:val="21"/>
                                <w:lang w:eastAsia="ja-JP" w:bidi="ar-SA"/>
                              </w:rPr>
                              <w:t>,</w:t>
                            </w:r>
                          </w:p>
                          <w:p w14:paraId="0580560D"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rawvideo</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2771E88C"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'bgr24'</w:t>
                            </w:r>
                            <w:r w:rsidRPr="00AD0D6D">
                              <w:rPr>
                                <w:rFonts w:ascii="Consolas" w:eastAsia="Times New Roman" w:hAnsi="Consolas" w:cs="Times New Roman"/>
                                <w:color w:val="000000"/>
                                <w:kern w:val="0"/>
                                <w:sz w:val="21"/>
                                <w:szCs w:val="21"/>
                                <w:lang w:eastAsia="ja-JP" w:bidi="ar-SA"/>
                              </w:rPr>
                              <w:t>,</w:t>
                            </w:r>
                          </w:p>
                          <w:p w14:paraId="57F302B2"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'-s'</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"{}x{}"</w:t>
                            </w:r>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format</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width</w:t>
                            </w:r>
                            <w:proofErr w:type="spellEnd"/>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height</w:t>
                            </w:r>
                            <w:proofErr w:type="spellEnd"/>
                            <w:r w:rsidRPr="00AD0D6D">
                              <w:rPr>
                                <w:rFonts w:ascii="Consolas" w:eastAsia="Times New Roman" w:hAnsi="Consolas" w:cs="Times New Roman"/>
                                <w:color w:val="000000"/>
                                <w:kern w:val="0"/>
                                <w:sz w:val="21"/>
                                <w:szCs w:val="21"/>
                                <w:lang w:eastAsia="ja-JP" w:bidi="ar-SA"/>
                              </w:rPr>
                              <w:t>)),</w:t>
                            </w:r>
                          </w:p>
                          <w:p w14:paraId="20BB5D94"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'-r'</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fps</w:t>
                            </w:r>
                            <w:proofErr w:type="spellEnd"/>
                            <w:r w:rsidRPr="00AD0D6D">
                              <w:rPr>
                                <w:rFonts w:ascii="Consolas" w:eastAsia="Times New Roman" w:hAnsi="Consolas" w:cs="Times New Roman"/>
                                <w:color w:val="000000"/>
                                <w:kern w:val="0"/>
                                <w:sz w:val="21"/>
                                <w:szCs w:val="21"/>
                                <w:lang w:eastAsia="ja-JP" w:bidi="ar-SA"/>
                              </w:rPr>
                              <w:t>),</w:t>
                            </w:r>
                          </w:p>
                          <w:p w14:paraId="4F01B45B"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'-i'</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0F70ECBD"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tune</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zerolatency</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A36D4CA"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crf</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'18'</w:t>
                            </w:r>
                            <w:r w:rsidRPr="00AD0D6D">
                              <w:rPr>
                                <w:rFonts w:ascii="Consolas" w:eastAsia="Times New Roman" w:hAnsi="Consolas" w:cs="Times New Roman"/>
                                <w:color w:val="000000"/>
                                <w:kern w:val="0"/>
                                <w:sz w:val="21"/>
                                <w:szCs w:val="21"/>
                                <w:lang w:eastAsia="ja-JP" w:bidi="ar-SA"/>
                              </w:rPr>
                              <w:t>,</w:t>
                            </w:r>
                          </w:p>
                          <w:p w14:paraId="248E4A30"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vcodec</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'libx264'</w:t>
                            </w:r>
                            <w:r w:rsidRPr="00AD0D6D">
                              <w:rPr>
                                <w:rFonts w:ascii="Consolas" w:eastAsia="Times New Roman" w:hAnsi="Consolas" w:cs="Times New Roman"/>
                                <w:color w:val="000000"/>
                                <w:kern w:val="0"/>
                                <w:sz w:val="21"/>
                                <w:szCs w:val="21"/>
                                <w:lang w:eastAsia="ja-JP" w:bidi="ar-SA"/>
                              </w:rPr>
                              <w:t>,</w:t>
                            </w:r>
                          </w:p>
                          <w:p w14:paraId="01C0D035"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'yuv420p'</w:t>
                            </w:r>
                            <w:r w:rsidRPr="00AD0D6D">
                              <w:rPr>
                                <w:rFonts w:ascii="Consolas" w:eastAsia="Times New Roman" w:hAnsi="Consolas" w:cs="Times New Roman"/>
                                <w:color w:val="000000"/>
                                <w:kern w:val="0"/>
                                <w:sz w:val="21"/>
                                <w:szCs w:val="21"/>
                                <w:lang w:eastAsia="ja-JP" w:bidi="ar-SA"/>
                              </w:rPr>
                              <w:t>,</w:t>
                            </w:r>
                          </w:p>
                          <w:p w14:paraId="5D0040A4"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flv</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E2CDE50"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proofErr w:type="spellStart"/>
                            <w:r w:rsidRPr="00AD0D6D">
                              <w:rPr>
                                <w:rFonts w:ascii="Consolas" w:eastAsia="Times New Roman" w:hAnsi="Consolas" w:cs="Times New Roman"/>
                                <w:color w:val="000000"/>
                                <w:kern w:val="0"/>
                                <w:sz w:val="21"/>
                                <w:szCs w:val="21"/>
                                <w:lang w:eastAsia="ja-JP" w:bidi="ar-SA"/>
                              </w:rPr>
                              <w:t>rtmp_url</w:t>
                            </w:r>
                            <w:proofErr w:type="spellEnd"/>
                            <w:r w:rsidRPr="00AD0D6D">
                              <w:rPr>
                                <w:rFonts w:ascii="Consolas" w:eastAsia="Times New Roman" w:hAnsi="Consolas" w:cs="Times New Roman"/>
                                <w:color w:val="000000"/>
                                <w:kern w:val="0"/>
                                <w:sz w:val="21"/>
                                <w:szCs w:val="21"/>
                                <w:lang w:eastAsia="ja-JP" w:bidi="ar-SA"/>
                              </w:rPr>
                              <w:t>]</w:t>
                            </w:r>
                          </w:p>
                          <w:p w14:paraId="4F6D61F9" w14:textId="377AE752" w:rsidR="00604AED" w:rsidRDefault="00604AED"/>
                        </w:txbxContent>
                      </wps:txbx>
                      <wps:bodyPr rot="0" vert="horz" wrap="square" lIns="91440" tIns="45720" rIns="91440" bIns="45720" anchor="t" anchorCtr="0">
                        <a:spAutoFit/>
                      </wps:bodyPr>
                    </wps:wsp>
                  </a:graphicData>
                </a:graphic>
              </wp:inline>
            </w:drawing>
          </mc:Choice>
          <mc:Fallback>
            <w:pict>
              <v:shape w14:anchorId="382FE0A7" id="_x0000_s1030"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">
                <v:textbox style="mso-fit-shape-to-text:t">
                  <w:txbxContent>
                    <w:p w14:paraId="713D2CFA" w14:textId="0108FF46"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command</w:t>
                      </w:r>
                      <w:proofErr w:type="spellEnd"/>
                      <w:r w:rsidRPr="00AD0D6D">
                        <w:rPr>
                          <w:rFonts w:ascii="Consolas" w:eastAsia="Times New Roman" w:hAnsi="Consolas" w:cs="Times New Roman"/>
                          <w:color w:val="000000"/>
                          <w:kern w:val="0"/>
                          <w:sz w:val="21"/>
                          <w:szCs w:val="21"/>
                          <w:lang w:eastAsia="ja-JP" w:bidi="ar-SA"/>
                        </w:rPr>
                        <w:t xml:space="preserve"> =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ffmpeg</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52F3592C"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'-re'</w:t>
                      </w:r>
                      <w:r w:rsidRPr="00AD0D6D">
                        <w:rPr>
                          <w:rFonts w:ascii="Consolas" w:eastAsia="Times New Roman" w:hAnsi="Consolas" w:cs="Times New Roman"/>
                          <w:color w:val="000000"/>
                          <w:kern w:val="0"/>
                          <w:sz w:val="21"/>
                          <w:szCs w:val="21"/>
                          <w:lang w:eastAsia="ja-JP" w:bidi="ar-SA"/>
                        </w:rPr>
                        <w:t>,</w:t>
                      </w:r>
                    </w:p>
                    <w:p w14:paraId="5CB0CB9E"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'-y'</w:t>
                      </w:r>
                      <w:r w:rsidRPr="00AD0D6D">
                        <w:rPr>
                          <w:rFonts w:ascii="Consolas" w:eastAsia="Times New Roman" w:hAnsi="Consolas" w:cs="Times New Roman"/>
                          <w:color w:val="000000"/>
                          <w:kern w:val="0"/>
                          <w:sz w:val="21"/>
                          <w:szCs w:val="21"/>
                          <w:lang w:eastAsia="ja-JP" w:bidi="ar-SA"/>
                        </w:rPr>
                        <w:t>,</w:t>
                      </w:r>
                    </w:p>
                    <w:p w14:paraId="0580560D"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rawvideo</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2771E88C"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'bgr24'</w:t>
                      </w:r>
                      <w:r w:rsidRPr="00AD0D6D">
                        <w:rPr>
                          <w:rFonts w:ascii="Consolas" w:eastAsia="Times New Roman" w:hAnsi="Consolas" w:cs="Times New Roman"/>
                          <w:color w:val="000000"/>
                          <w:kern w:val="0"/>
                          <w:sz w:val="21"/>
                          <w:szCs w:val="21"/>
                          <w:lang w:eastAsia="ja-JP" w:bidi="ar-SA"/>
                        </w:rPr>
                        <w:t>,</w:t>
                      </w:r>
                    </w:p>
                    <w:p w14:paraId="57F302B2"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'-s'</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"{}x{}"</w:t>
                      </w:r>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format</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width</w:t>
                      </w:r>
                      <w:proofErr w:type="spellEnd"/>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height</w:t>
                      </w:r>
                      <w:proofErr w:type="spellEnd"/>
                      <w:r w:rsidRPr="00AD0D6D">
                        <w:rPr>
                          <w:rFonts w:ascii="Consolas" w:eastAsia="Times New Roman" w:hAnsi="Consolas" w:cs="Times New Roman"/>
                          <w:color w:val="000000"/>
                          <w:kern w:val="0"/>
                          <w:sz w:val="21"/>
                          <w:szCs w:val="21"/>
                          <w:lang w:eastAsia="ja-JP" w:bidi="ar-SA"/>
                        </w:rPr>
                        <w:t>)),</w:t>
                      </w:r>
                    </w:p>
                    <w:p w14:paraId="20BB5D94"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'-r'</w:t>
                      </w:r>
                      <w:r w:rsidRPr="00AD0D6D">
                        <w:rPr>
                          <w:rFonts w:ascii="Consolas" w:eastAsia="Times New Roman" w:hAnsi="Consolas" w:cs="Times New Roman"/>
                          <w:color w:val="000000"/>
                          <w:kern w:val="0"/>
                          <w:sz w:val="21"/>
                          <w:szCs w:val="21"/>
                          <w:lang w:eastAsia="ja-JP" w:bidi="ar-SA"/>
                        </w:rPr>
                        <w:t xml:space="preserve">, </w:t>
                      </w:r>
                      <w:proofErr w:type="spellStart"/>
                      <w:r w:rsidRPr="00AD0D6D">
                        <w:rPr>
                          <w:rFonts w:ascii="Consolas" w:eastAsia="Times New Roman" w:hAnsi="Consolas" w:cs="Times New Roman"/>
                          <w:color w:val="000000"/>
                          <w:kern w:val="0"/>
                          <w:sz w:val="21"/>
                          <w:szCs w:val="21"/>
                          <w:lang w:eastAsia="ja-JP" w:bidi="ar-SA"/>
                        </w:rPr>
                        <w:t>str</w:t>
                      </w:r>
                      <w:proofErr w:type="spellEnd"/>
                      <w:r w:rsidRPr="00AD0D6D">
                        <w:rPr>
                          <w:rFonts w:ascii="Consolas" w:eastAsia="Times New Roman" w:hAnsi="Consolas" w:cs="Times New Roman"/>
                          <w:color w:val="000000"/>
                          <w:kern w:val="0"/>
                          <w:sz w:val="21"/>
                          <w:szCs w:val="21"/>
                          <w:lang w:eastAsia="ja-JP" w:bidi="ar-SA"/>
                        </w:rPr>
                        <w:t>(</w:t>
                      </w:r>
                      <w:proofErr w:type="spellStart"/>
                      <w:r w:rsidRPr="00AD0D6D">
                        <w:rPr>
                          <w:rFonts w:ascii="Consolas" w:eastAsia="Times New Roman" w:hAnsi="Consolas" w:cs="Times New Roman"/>
                          <w:color w:val="000000"/>
                          <w:kern w:val="0"/>
                          <w:sz w:val="21"/>
                          <w:szCs w:val="21"/>
                          <w:lang w:eastAsia="ja-JP" w:bidi="ar-SA"/>
                        </w:rPr>
                        <w:t>fps</w:t>
                      </w:r>
                      <w:proofErr w:type="spellEnd"/>
                      <w:r w:rsidRPr="00AD0D6D">
                        <w:rPr>
                          <w:rFonts w:ascii="Consolas" w:eastAsia="Times New Roman" w:hAnsi="Consolas" w:cs="Times New Roman"/>
                          <w:color w:val="000000"/>
                          <w:kern w:val="0"/>
                          <w:sz w:val="21"/>
                          <w:szCs w:val="21"/>
                          <w:lang w:eastAsia="ja-JP" w:bidi="ar-SA"/>
                        </w:rPr>
                        <w:t>),</w:t>
                      </w:r>
                    </w:p>
                    <w:p w14:paraId="4F01B45B"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'-i'</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0F70ECBD"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tune</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zerolatency</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A36D4CA"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crf</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'18'</w:t>
                      </w:r>
                      <w:r w:rsidRPr="00AD0D6D">
                        <w:rPr>
                          <w:rFonts w:ascii="Consolas" w:eastAsia="Times New Roman" w:hAnsi="Consolas" w:cs="Times New Roman"/>
                          <w:color w:val="000000"/>
                          <w:kern w:val="0"/>
                          <w:sz w:val="21"/>
                          <w:szCs w:val="21"/>
                          <w:lang w:eastAsia="ja-JP" w:bidi="ar-SA"/>
                        </w:rPr>
                        <w:t>,</w:t>
                      </w:r>
                    </w:p>
                    <w:p w14:paraId="248E4A30"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vcodec</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'libx264'</w:t>
                      </w:r>
                      <w:r w:rsidRPr="00AD0D6D">
                        <w:rPr>
                          <w:rFonts w:ascii="Consolas" w:eastAsia="Times New Roman" w:hAnsi="Consolas" w:cs="Times New Roman"/>
                          <w:color w:val="000000"/>
                          <w:kern w:val="0"/>
                          <w:sz w:val="21"/>
                          <w:szCs w:val="21"/>
                          <w:lang w:eastAsia="ja-JP" w:bidi="ar-SA"/>
                        </w:rPr>
                        <w:t>,</w:t>
                      </w:r>
                    </w:p>
                    <w:p w14:paraId="01C0D035"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pix_fmt</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'yuv420p'</w:t>
                      </w:r>
                      <w:r w:rsidRPr="00AD0D6D">
                        <w:rPr>
                          <w:rFonts w:ascii="Consolas" w:eastAsia="Times New Roman" w:hAnsi="Consolas" w:cs="Times New Roman"/>
                          <w:color w:val="000000"/>
                          <w:kern w:val="0"/>
                          <w:sz w:val="21"/>
                          <w:szCs w:val="21"/>
                          <w:lang w:eastAsia="ja-JP" w:bidi="ar-SA"/>
                        </w:rPr>
                        <w:t>,</w:t>
                      </w:r>
                    </w:p>
                    <w:p w14:paraId="5D0040A4"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r w:rsidRPr="00AD0D6D">
                        <w:rPr>
                          <w:rFonts w:ascii="Consolas" w:eastAsia="Times New Roman" w:hAnsi="Consolas" w:cs="Times New Roman"/>
                          <w:color w:val="A31515"/>
                          <w:kern w:val="0"/>
                          <w:sz w:val="21"/>
                          <w:szCs w:val="21"/>
                          <w:lang w:eastAsia="ja-JP" w:bidi="ar-SA"/>
                        </w:rPr>
                        <w:t>'-f'</w:t>
                      </w:r>
                      <w:r w:rsidRPr="00AD0D6D">
                        <w:rPr>
                          <w:rFonts w:ascii="Consolas" w:eastAsia="Times New Roman" w:hAnsi="Consolas" w:cs="Times New Roman"/>
                          <w:color w:val="000000"/>
                          <w:kern w:val="0"/>
                          <w:sz w:val="21"/>
                          <w:szCs w:val="21"/>
                          <w:lang w:eastAsia="ja-JP" w:bidi="ar-SA"/>
                        </w:rPr>
                        <w:t xml:space="preserve">, </w:t>
                      </w:r>
                      <w:r w:rsidRPr="00AD0D6D">
                        <w:rPr>
                          <w:rFonts w:ascii="Consolas" w:eastAsia="Times New Roman" w:hAnsi="Consolas" w:cs="Times New Roman"/>
                          <w:color w:val="A31515"/>
                          <w:kern w:val="0"/>
                          <w:sz w:val="21"/>
                          <w:szCs w:val="21"/>
                          <w:lang w:eastAsia="ja-JP" w:bidi="ar-SA"/>
                        </w:rPr>
                        <w:t>'</w:t>
                      </w:r>
                      <w:proofErr w:type="spellStart"/>
                      <w:r w:rsidRPr="00AD0D6D">
                        <w:rPr>
                          <w:rFonts w:ascii="Consolas" w:eastAsia="Times New Roman" w:hAnsi="Consolas" w:cs="Times New Roman"/>
                          <w:color w:val="A31515"/>
                          <w:kern w:val="0"/>
                          <w:sz w:val="21"/>
                          <w:szCs w:val="21"/>
                          <w:lang w:eastAsia="ja-JP" w:bidi="ar-SA"/>
                        </w:rPr>
                        <w:t>flv</w:t>
                      </w:r>
                      <w:proofErr w:type="spellEnd"/>
                      <w:r w:rsidRPr="00AD0D6D">
                        <w:rPr>
                          <w:rFonts w:ascii="Consolas" w:eastAsia="Times New Roman" w:hAnsi="Consolas" w:cs="Times New Roman"/>
                          <w:color w:val="A31515"/>
                          <w:kern w:val="0"/>
                          <w:sz w:val="21"/>
                          <w:szCs w:val="21"/>
                          <w:lang w:eastAsia="ja-JP" w:bidi="ar-SA"/>
                        </w:rPr>
                        <w:t>'</w:t>
                      </w:r>
                      <w:r w:rsidRPr="00AD0D6D">
                        <w:rPr>
                          <w:rFonts w:ascii="Consolas" w:eastAsia="Times New Roman" w:hAnsi="Consolas" w:cs="Times New Roman"/>
                          <w:color w:val="000000"/>
                          <w:kern w:val="0"/>
                          <w:sz w:val="21"/>
                          <w:szCs w:val="21"/>
                          <w:lang w:eastAsia="ja-JP" w:bidi="ar-SA"/>
                        </w:rPr>
                        <w:t>,</w:t>
                      </w:r>
                    </w:p>
                    <w:p w14:paraId="7E2CDE50" w14:textId="77777777" w:rsidR="00604AED" w:rsidRPr="00AD0D6D" w:rsidRDefault="00604AED" w:rsidP="00AD0D6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AD0D6D">
                        <w:rPr>
                          <w:rFonts w:ascii="Consolas" w:eastAsia="Times New Roman" w:hAnsi="Consolas" w:cs="Times New Roman"/>
                          <w:color w:val="000000"/>
                          <w:kern w:val="0"/>
                          <w:sz w:val="21"/>
                          <w:szCs w:val="21"/>
                          <w:lang w:eastAsia="ja-JP" w:bidi="ar-SA"/>
                        </w:rPr>
                        <w:t>           </w:t>
                      </w:r>
                      <w:proofErr w:type="spellStart"/>
                      <w:r w:rsidRPr="00AD0D6D">
                        <w:rPr>
                          <w:rFonts w:ascii="Consolas" w:eastAsia="Times New Roman" w:hAnsi="Consolas" w:cs="Times New Roman"/>
                          <w:color w:val="000000"/>
                          <w:kern w:val="0"/>
                          <w:sz w:val="21"/>
                          <w:szCs w:val="21"/>
                          <w:lang w:eastAsia="ja-JP" w:bidi="ar-SA"/>
                        </w:rPr>
                        <w:t>rtmp_url</w:t>
                      </w:r>
                      <w:proofErr w:type="spellEnd"/>
                      <w:r w:rsidRPr="00AD0D6D">
                        <w:rPr>
                          <w:rFonts w:ascii="Consolas" w:eastAsia="Times New Roman" w:hAnsi="Consolas" w:cs="Times New Roman"/>
                          <w:color w:val="000000"/>
                          <w:kern w:val="0"/>
                          <w:sz w:val="21"/>
                          <w:szCs w:val="21"/>
                          <w:lang w:eastAsia="ja-JP" w:bidi="ar-SA"/>
                        </w:rPr>
                        <w:t>]</w:t>
                      </w:r>
                    </w:p>
                    <w:p w14:paraId="4F6D61F9" w14:textId="377AE752" w:rsidR="00604AED" w:rsidRDefault="00604AED"/>
                  </w:txbxContent>
                </v:textbox>
                <w10:anchorlock/>
              </v:shape>
            </w:pict>
          </mc:Fallback>
        </mc:AlternateContent>
      </w:r>
    </w:p>
    <w:p w14:paraId="215CC09C" w14:textId="7B1E8A25" w:rsidR="00CC4E8D" w:rsidRDefault="00CC4E8D" w:rsidP="00CC4E8D">
      <w:pPr>
        <w:pStyle w:val="Subtitle"/>
        <w:numPr>
          <w:ilvl w:val="0"/>
          <w:numId w:val="45"/>
        </w:numPr>
      </w:pPr>
      <w:r>
        <w:t xml:space="preserve">kódrészlet: Az </w:t>
      </w:r>
      <w:proofErr w:type="spellStart"/>
      <w:r>
        <w:t>ffmpeg</w:t>
      </w:r>
      <w:proofErr w:type="spellEnd"/>
      <w:r>
        <w:t xml:space="preserve"> </w:t>
      </w:r>
      <w:proofErr w:type="spellStart"/>
      <w:r>
        <w:t>plugin</w:t>
      </w:r>
      <w:proofErr w:type="spellEnd"/>
      <w:r>
        <w:t xml:space="preserve"> indítási paraméterei</w:t>
      </w:r>
    </w:p>
    <w:p w14:paraId="53AB4C3D" w14:textId="104C3C4A" w:rsidR="008459CE" w:rsidRPr="008B7F1A" w:rsidRDefault="008459CE" w:rsidP="008B7F1A">
      <w:r>
        <w:t xml:space="preserve">A webszerveren fel van állítva egy </w:t>
      </w:r>
      <w:proofErr w:type="spellStart"/>
      <w:r>
        <w:t>listener</w:t>
      </w:r>
      <w:proofErr w:type="spellEnd"/>
      <w:r>
        <w:t xml:space="preserve"> arra a </w:t>
      </w:r>
      <w:proofErr w:type="spellStart"/>
      <w:r w:rsidR="00AD0D6D">
        <w:t>portra</w:t>
      </w:r>
      <w:proofErr w:type="spellEnd"/>
      <w:r>
        <w:t>, amin beérkezik a detektor felől az élő videó, és adatfolyam beérkezése esetén továbbítja egy megfelelő, korábban beállított URL-re</w:t>
      </w:r>
      <w:r w:rsidR="00AD0D6D">
        <w:t>, mind RTMP közvetítésként, mint pedig m3u8 közvetítésként, hogy webes környezetben is megnyitható legyen.</w:t>
      </w:r>
    </w:p>
    <w:p w14:paraId="7DB08801" w14:textId="45CD7B54" w:rsidR="008C67C2" w:rsidRDefault="00DE7DA1" w:rsidP="008B7F1A">
      <w:r>
        <w:t xml:space="preserve">Az élő videókat feldolgozó oldal linkjének </w:t>
      </w:r>
      <w:proofErr w:type="spellStart"/>
      <w:r>
        <w:t>localhostot</w:t>
      </w:r>
      <w:proofErr w:type="spellEnd"/>
      <w:r>
        <w:t xml:space="preserve"> állítottam be, mivel az egész program helyi futással lett elkészítve</w:t>
      </w:r>
      <w:r w:rsidR="00AD0D6D">
        <w:t>, és tesztelve</w:t>
      </w:r>
      <w:r>
        <w:t xml:space="preserve">. Természetesen </w:t>
      </w:r>
      <w:r w:rsidR="00AD0D6D">
        <w:t>a detektort lehet akár egy külön, főként grafikus gyorsítókat tartalmazó szerverre helyezni</w:t>
      </w:r>
      <w:r w:rsidR="00AA1E45">
        <w:t xml:space="preserve">, </w:t>
      </w:r>
      <w:r w:rsidR="00AD0D6D">
        <w:t>ebben az esetben</w:t>
      </w:r>
      <w:r w:rsidR="00AA1E45">
        <w:t xml:space="preserve"> csak a programban kell átírni egy paramétert, a </w:t>
      </w:r>
      <w:r w:rsidR="00AA1E45" w:rsidRPr="00AD0D6D">
        <w:rPr>
          <w:b/>
          <w:bCs/>
        </w:rPr>
        <w:t>detect.py</w:t>
      </w:r>
      <w:r w:rsidR="00AA1E45">
        <w:t xml:space="preserve"> </w:t>
      </w:r>
      <w:r w:rsidR="00AD0D6D">
        <w:t>fájlban</w:t>
      </w:r>
      <w:r w:rsidR="00AA1E45">
        <w:t xml:space="preserve"> a</w:t>
      </w:r>
      <w:r w:rsidR="00AD0D6D">
        <w:t xml:space="preserve">z URL-t tartalmazó </w:t>
      </w:r>
      <w:proofErr w:type="spellStart"/>
      <w:r w:rsidR="00AD0D6D">
        <w:t>rtmp_url</w:t>
      </w:r>
      <w:proofErr w:type="spellEnd"/>
      <w:r w:rsidR="00AD0D6D">
        <w:t xml:space="preserve"> változó értékét szükséges módosítani.</w:t>
      </w:r>
    </w:p>
    <w:p w14:paraId="545D7D16" w14:textId="321595AE" w:rsidR="008C67C2" w:rsidRDefault="008C67C2" w:rsidP="008C67C2">
      <w:pPr>
        <w:jc w:val="center"/>
      </w:pPr>
      <w:r>
        <w:rPr>
          <w:noProof/>
        </w:rPr>
        <mc:AlternateContent>
          <mc:Choice Requires="wps">
            <w:drawing>
              <wp:inline distT="0" distB="0" distL="0" distR="0" wp14:anchorId="28D54199" wp14:editId="37AA3191">
                <wp:extent cx="3322320" cy="314960"/>
                <wp:effectExtent l="0" t="0" r="11430" b="27940"/>
                <wp:docPr id="2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314960"/>
                        </a:xfrm>
                        <a:prstGeom prst="rect">
                          <a:avLst/>
                        </a:prstGeom>
                        <a:solidFill>
                          <a:srgbClr val="FFFFFF"/>
                        </a:solidFill>
                        <a:ln w="9525">
                          <a:solidFill>
                            <a:srgbClr val="000000"/>
                          </a:solidFill>
                          <a:miter lim="800000"/>
                          <a:headEnd/>
                          <a:tailEnd/>
                        </a:ln>
                      </wps:spPr>
                      <wps:txbx>
                        <w:txbxContent>
                          <w:p w14:paraId="58A53D9C" w14:textId="357A12CE" w:rsidR="00604AED" w:rsidRDefault="00604AED" w:rsidP="008C67C2">
                            <w:pPr>
                              <w:widowControl/>
                              <w:shd w:val="clear" w:color="auto" w:fill="FFFFFF"/>
                              <w:suppressAutoHyphens w:val="0"/>
                              <w:spacing w:line="285" w:lineRule="atLeast"/>
                              <w:jc w:val="left"/>
                            </w:pPr>
                            <w:proofErr w:type="spellStart"/>
                            <w:r w:rsidRPr="008C67C2">
                              <w:rPr>
                                <w:rFonts w:ascii="Consolas" w:eastAsia="Times New Roman" w:hAnsi="Consolas" w:cs="Times New Roman"/>
                                <w:color w:val="000000"/>
                                <w:kern w:val="0"/>
                                <w:sz w:val="21"/>
                                <w:szCs w:val="21"/>
                                <w:lang w:eastAsia="ja-JP" w:bidi="ar-SA"/>
                              </w:rPr>
                              <w:t>rtmp_url</w:t>
                            </w:r>
                            <w:proofErr w:type="spellEnd"/>
                            <w:r w:rsidRPr="008C67C2">
                              <w:rPr>
                                <w:rFonts w:ascii="Consolas" w:eastAsia="Times New Roman" w:hAnsi="Consolas" w:cs="Times New Roman"/>
                                <w:color w:val="000000"/>
                                <w:kern w:val="0"/>
                                <w:sz w:val="21"/>
                                <w:szCs w:val="21"/>
                                <w:lang w:eastAsia="ja-JP" w:bidi="ar-SA"/>
                              </w:rPr>
                              <w:t xml:space="preserve"> = </w:t>
                            </w:r>
                            <w:r w:rsidRPr="008C67C2">
                              <w:rPr>
                                <w:rFonts w:ascii="Consolas" w:eastAsia="Times New Roman" w:hAnsi="Consolas" w:cs="Times New Roman"/>
                                <w:color w:val="A31515"/>
                                <w:kern w:val="0"/>
                                <w:sz w:val="21"/>
                                <w:szCs w:val="21"/>
                                <w:lang w:eastAsia="ja-JP" w:bidi="ar-SA"/>
                              </w:rPr>
                              <w:t>"</w:t>
                            </w:r>
                            <w:proofErr w:type="spellStart"/>
                            <w:r w:rsidRPr="008C67C2">
                              <w:rPr>
                                <w:rFonts w:ascii="Consolas" w:eastAsia="Times New Roman" w:hAnsi="Consolas" w:cs="Times New Roman"/>
                                <w:color w:val="A31515"/>
                                <w:kern w:val="0"/>
                                <w:sz w:val="21"/>
                                <w:szCs w:val="21"/>
                                <w:lang w:eastAsia="ja-JP" w:bidi="ar-SA"/>
                              </w:rPr>
                              <w:t>rtmp</w:t>
                            </w:r>
                            <w:proofErr w:type="spellEnd"/>
                            <w:r w:rsidRPr="008C67C2">
                              <w:rPr>
                                <w:rFonts w:ascii="Consolas" w:eastAsia="Times New Roman" w:hAnsi="Consolas" w:cs="Times New Roman"/>
                                <w:color w:val="A31515"/>
                                <w:kern w:val="0"/>
                                <w:sz w:val="21"/>
                                <w:szCs w:val="21"/>
                                <w:lang w:eastAsia="ja-JP" w:bidi="ar-SA"/>
                              </w:rPr>
                              <w:t>://127.0.0.1:1935/</w:t>
                            </w:r>
                            <w:proofErr w:type="spellStart"/>
                            <w:r w:rsidRPr="008C67C2">
                              <w:rPr>
                                <w:rFonts w:ascii="Consolas" w:eastAsia="Times New Roman" w:hAnsi="Consolas" w:cs="Times New Roman"/>
                                <w:color w:val="A31515"/>
                                <w:kern w:val="0"/>
                                <w:sz w:val="21"/>
                                <w:szCs w:val="21"/>
                                <w:lang w:eastAsia="ja-JP" w:bidi="ar-SA"/>
                              </w:rPr>
                              <w:t>stream</w:t>
                            </w:r>
                            <w:proofErr w:type="spellEnd"/>
                            <w:r w:rsidRPr="008C67C2">
                              <w:rPr>
                                <w:rFonts w:ascii="Consolas" w:eastAsia="Times New Roman" w:hAnsi="Consolas" w:cs="Times New Roman"/>
                                <w:color w:val="A31515"/>
                                <w:kern w:val="0"/>
                                <w:sz w:val="21"/>
                                <w:szCs w:val="21"/>
                                <w:lang w:eastAsia="ja-JP" w:bidi="ar-SA"/>
                              </w:rPr>
                              <w:t>"</w:t>
                            </w:r>
                          </w:p>
                        </w:txbxContent>
                      </wps:txbx>
                      <wps:bodyPr rot="0" vert="horz" wrap="square" lIns="91440" tIns="45720" rIns="91440" bIns="45720" anchor="t" anchorCtr="0">
                        <a:noAutofit/>
                      </wps:bodyPr>
                    </wps:wsp>
                  </a:graphicData>
                </a:graphic>
              </wp:inline>
            </w:drawing>
          </mc:Choice>
          <mc:Fallback>
            <w:pict>
              <v:shape w14:anchorId="28D54199" id="_x0000_s1031" type="#_x0000_t202" style="width:261.6pt;height: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">
                <v:textbox>
                  <w:txbxContent>
                    <w:p w14:paraId="58A53D9C" w14:textId="357A12CE" w:rsidR="00604AED" w:rsidRDefault="00604AED" w:rsidP="008C67C2">
                      <w:pPr>
                        <w:widowControl/>
                        <w:shd w:val="clear" w:color="auto" w:fill="FFFFFF"/>
                        <w:suppressAutoHyphens w:val="0"/>
                        <w:spacing w:line="285" w:lineRule="atLeast"/>
                        <w:jc w:val="left"/>
                      </w:pPr>
                      <w:proofErr w:type="spellStart"/>
                      <w:r w:rsidRPr="008C67C2">
                        <w:rPr>
                          <w:rFonts w:ascii="Consolas" w:eastAsia="Times New Roman" w:hAnsi="Consolas" w:cs="Times New Roman"/>
                          <w:color w:val="000000"/>
                          <w:kern w:val="0"/>
                          <w:sz w:val="21"/>
                          <w:szCs w:val="21"/>
                          <w:lang w:eastAsia="ja-JP" w:bidi="ar-SA"/>
                        </w:rPr>
                        <w:t>rtmp_url</w:t>
                      </w:r>
                      <w:proofErr w:type="spellEnd"/>
                      <w:r w:rsidRPr="008C67C2">
                        <w:rPr>
                          <w:rFonts w:ascii="Consolas" w:eastAsia="Times New Roman" w:hAnsi="Consolas" w:cs="Times New Roman"/>
                          <w:color w:val="000000"/>
                          <w:kern w:val="0"/>
                          <w:sz w:val="21"/>
                          <w:szCs w:val="21"/>
                          <w:lang w:eastAsia="ja-JP" w:bidi="ar-SA"/>
                        </w:rPr>
                        <w:t xml:space="preserve"> = </w:t>
                      </w:r>
                      <w:r w:rsidRPr="008C67C2">
                        <w:rPr>
                          <w:rFonts w:ascii="Consolas" w:eastAsia="Times New Roman" w:hAnsi="Consolas" w:cs="Times New Roman"/>
                          <w:color w:val="A31515"/>
                          <w:kern w:val="0"/>
                          <w:sz w:val="21"/>
                          <w:szCs w:val="21"/>
                          <w:lang w:eastAsia="ja-JP" w:bidi="ar-SA"/>
                        </w:rPr>
                        <w:t>"</w:t>
                      </w:r>
                      <w:proofErr w:type="spellStart"/>
                      <w:r w:rsidRPr="008C67C2">
                        <w:rPr>
                          <w:rFonts w:ascii="Consolas" w:eastAsia="Times New Roman" w:hAnsi="Consolas" w:cs="Times New Roman"/>
                          <w:color w:val="A31515"/>
                          <w:kern w:val="0"/>
                          <w:sz w:val="21"/>
                          <w:szCs w:val="21"/>
                          <w:lang w:eastAsia="ja-JP" w:bidi="ar-SA"/>
                        </w:rPr>
                        <w:t>rtmp</w:t>
                      </w:r>
                      <w:proofErr w:type="spellEnd"/>
                      <w:r w:rsidRPr="008C67C2">
                        <w:rPr>
                          <w:rFonts w:ascii="Consolas" w:eastAsia="Times New Roman" w:hAnsi="Consolas" w:cs="Times New Roman"/>
                          <w:color w:val="A31515"/>
                          <w:kern w:val="0"/>
                          <w:sz w:val="21"/>
                          <w:szCs w:val="21"/>
                          <w:lang w:eastAsia="ja-JP" w:bidi="ar-SA"/>
                        </w:rPr>
                        <w:t>://127.0.0.1:1935/</w:t>
                      </w:r>
                      <w:proofErr w:type="spellStart"/>
                      <w:r w:rsidRPr="008C67C2">
                        <w:rPr>
                          <w:rFonts w:ascii="Consolas" w:eastAsia="Times New Roman" w:hAnsi="Consolas" w:cs="Times New Roman"/>
                          <w:color w:val="A31515"/>
                          <w:kern w:val="0"/>
                          <w:sz w:val="21"/>
                          <w:szCs w:val="21"/>
                          <w:lang w:eastAsia="ja-JP" w:bidi="ar-SA"/>
                        </w:rPr>
                        <w:t>stream</w:t>
                      </w:r>
                      <w:proofErr w:type="spellEnd"/>
                      <w:r w:rsidRPr="008C67C2">
                        <w:rPr>
                          <w:rFonts w:ascii="Consolas" w:eastAsia="Times New Roman" w:hAnsi="Consolas" w:cs="Times New Roman"/>
                          <w:color w:val="A31515"/>
                          <w:kern w:val="0"/>
                          <w:sz w:val="21"/>
                          <w:szCs w:val="21"/>
                          <w:lang w:eastAsia="ja-JP" w:bidi="ar-SA"/>
                        </w:rPr>
                        <w:t>"</w:t>
                      </w:r>
                    </w:p>
                  </w:txbxContent>
                </v:textbox>
                <w10:anchorlock/>
              </v:shape>
            </w:pict>
          </mc:Fallback>
        </mc:AlternateContent>
      </w:r>
    </w:p>
    <w:p w14:paraId="011BF39B" w14:textId="2DF6902B" w:rsidR="007368D8" w:rsidRDefault="00CC4E8D" w:rsidP="00CC4E8D">
      <w:pPr>
        <w:pStyle w:val="Subtitle"/>
        <w:numPr>
          <w:ilvl w:val="0"/>
          <w:numId w:val="45"/>
        </w:numPr>
      </w:pPr>
      <w:r>
        <w:t xml:space="preserve">kódrészlet: </w:t>
      </w:r>
      <w:r w:rsidR="00AD0D6D">
        <w:t xml:space="preserve">Az </w:t>
      </w:r>
      <w:proofErr w:type="spellStart"/>
      <w:r w:rsidR="00AD0D6D">
        <w:t>rtmp_url</w:t>
      </w:r>
      <w:proofErr w:type="spellEnd"/>
      <w:r w:rsidR="00AD0D6D">
        <w:t xml:space="preserve"> változó</w:t>
      </w:r>
    </w:p>
    <w:p w14:paraId="0D50E3CE" w14:textId="146914DB" w:rsidR="00261684" w:rsidRPr="00261684" w:rsidRDefault="00AA1E45" w:rsidP="00261684">
      <w:pPr>
        <w:pStyle w:val="Heading2"/>
        <w:numPr>
          <w:ilvl w:val="1"/>
          <w:numId w:val="14"/>
        </w:numPr>
      </w:pPr>
      <w:bookmarkStart w:id="133" w:name="_Toc88572662"/>
      <w:r>
        <w:t>A detektor</w:t>
      </w:r>
      <w:bookmarkEnd w:id="133"/>
    </w:p>
    <w:p w14:paraId="352F07BA" w14:textId="526D750F" w:rsidR="00AA1E45" w:rsidRDefault="00AA1E45" w:rsidP="00B9556B">
      <w:r>
        <w:t xml:space="preserve">A detektor felépítését tekintve a korábban már említett </w:t>
      </w:r>
      <w:proofErr w:type="spellStart"/>
      <w:r>
        <w:t>Ultralytics</w:t>
      </w:r>
      <w:proofErr w:type="spellEnd"/>
      <w:r>
        <w:t xml:space="preserve"> által kifejlesztett YOLOv5</w:t>
      </w:r>
      <w:r w:rsidR="00B9556B">
        <w:t xml:space="preserve"> </w:t>
      </w:r>
      <w:r>
        <w:t>hálózatot használja alap építőelemként. A</w:t>
      </w:r>
      <w:r w:rsidR="00B9556B">
        <w:t xml:space="preserve">z általam készített </w:t>
      </w:r>
      <w:r>
        <w:t>program is ennek a csomagnak az alap detektorát használja, azonban elég sok módosítással</w:t>
      </w:r>
      <w:r w:rsidR="00B9556B">
        <w:t>, ezért külön is vettem a programot a csomag többi „segédprogram” részétől teljesen.</w:t>
      </w:r>
    </w:p>
    <w:p w14:paraId="280E74B2" w14:textId="42A5AC37" w:rsidR="00B9556B" w:rsidRDefault="00AA1E45" w:rsidP="000A23AF">
      <w:r>
        <w:t xml:space="preserve">A detektor eredeti beállításai szerint parancssori argumentumokkal indult volna el, és több </w:t>
      </w:r>
      <w:r>
        <w:lastRenderedPageBreak/>
        <w:t xml:space="preserve">bemeneti </w:t>
      </w:r>
      <w:r w:rsidR="00B9556B">
        <w:t xml:space="preserve">hálózati </w:t>
      </w:r>
      <w:r>
        <w:t xml:space="preserve">súlyformátumot várt volna, azonban mivel a dolgozat esetében ezek feleslegesek, ezért ezeket kitöröltem a programból, ezáltal egy sokkal átláthatóbb és gyorsabb programot </w:t>
      </w:r>
      <w:r w:rsidR="00B9556B">
        <w:t>készítve ezzel.</w:t>
      </w:r>
    </w:p>
    <w:p w14:paraId="28A00501" w14:textId="1E51D4F3" w:rsidR="002131C1" w:rsidRDefault="00C94A9E" w:rsidP="000A23AF">
      <w:r>
        <w:t>A detektor egy több lépésből működő program, ami több funkciót is lefed egyszerre. A jobb átláthatóság érdekében most levezetem a program működését.</w:t>
      </w:r>
      <w:r w:rsidR="00E0627F">
        <w:t xml:space="preserve"> A program a video almappán belül a detect.py fájlban található.</w:t>
      </w:r>
    </w:p>
    <w:p w14:paraId="3705978B" w14:textId="7DDD932F" w:rsidR="00261684" w:rsidRDefault="00261684" w:rsidP="00261684">
      <w:pPr>
        <w:pStyle w:val="Heading3"/>
      </w:pPr>
      <w:bookmarkStart w:id="134" w:name="_Toc88572663"/>
      <w:r>
        <w:t>Előkészületek és adatbetöltés</w:t>
      </w:r>
      <w:bookmarkEnd w:id="134"/>
    </w:p>
    <w:p w14:paraId="6E4F318A" w14:textId="74AD4A3A" w:rsidR="00DD3796" w:rsidRDefault="00C94A9E" w:rsidP="000A23AF">
      <w:r>
        <w:t>Az első lépésben a rendszerszintű csomagimportálások történnek meg. A csomagok között található idő és dátumkezelés (</w:t>
      </w:r>
      <w:proofErr w:type="spellStart"/>
      <w:r>
        <w:t>date</w:t>
      </w:r>
      <w:proofErr w:type="spellEnd"/>
      <w:r>
        <w:t xml:space="preserve"> és </w:t>
      </w:r>
      <w:proofErr w:type="spellStart"/>
      <w:r>
        <w:t>datetime</w:t>
      </w:r>
      <w:proofErr w:type="spellEnd"/>
      <w:r>
        <w:t>) alfolyamat kezelés(</w:t>
      </w:r>
      <w:proofErr w:type="spellStart"/>
      <w:r>
        <w:t>subprocess</w:t>
      </w:r>
      <w:proofErr w:type="spellEnd"/>
      <w:r>
        <w:t>), argumentum értelmező és rendszercsomagok (</w:t>
      </w:r>
      <w:proofErr w:type="spellStart"/>
      <w:r>
        <w:t>argparse</w:t>
      </w:r>
      <w:proofErr w:type="spellEnd"/>
      <w:r>
        <w:t xml:space="preserve">, </w:t>
      </w:r>
      <w:proofErr w:type="spellStart"/>
      <w:r>
        <w:t>os</w:t>
      </w:r>
      <w:proofErr w:type="spellEnd"/>
      <w:r>
        <w:t xml:space="preserve">, </w:t>
      </w:r>
      <w:proofErr w:type="spellStart"/>
      <w:r>
        <w:t>sys</w:t>
      </w:r>
      <w:proofErr w:type="spellEnd"/>
      <w:r>
        <w:t xml:space="preserve">, </w:t>
      </w:r>
      <w:proofErr w:type="spellStart"/>
      <w:r>
        <w:t>pathlib</w:t>
      </w:r>
      <w:proofErr w:type="spellEnd"/>
      <w:r>
        <w:t xml:space="preserve">), és a program szempontjából fontos képi és neurális </w:t>
      </w:r>
      <w:proofErr w:type="spellStart"/>
      <w:r>
        <w:t>hálózatos</w:t>
      </w:r>
      <w:proofErr w:type="spellEnd"/>
      <w:r>
        <w:t xml:space="preserve"> algoritmusok (</w:t>
      </w:r>
      <w:proofErr w:type="spellStart"/>
      <w:r>
        <w:t>opencv</w:t>
      </w:r>
      <w:proofErr w:type="spellEnd"/>
      <w:r>
        <w:t xml:space="preserve">, </w:t>
      </w:r>
      <w:proofErr w:type="spellStart"/>
      <w:r>
        <w:t>numpy</w:t>
      </w:r>
      <w:proofErr w:type="spellEnd"/>
      <w:r>
        <w:t xml:space="preserve">, </w:t>
      </w:r>
      <w:proofErr w:type="spellStart"/>
      <w:r>
        <w:t>pytorch</w:t>
      </w:r>
      <w:proofErr w:type="spellEnd"/>
      <w:r>
        <w:t>).</w:t>
      </w:r>
    </w:p>
    <w:p w14:paraId="3267244F" w14:textId="731E30EC" w:rsidR="00C94A9E" w:rsidRDefault="00C94A9E" w:rsidP="00E7454D">
      <w:r>
        <w:t>Ezt követően a program több, különböző YOLOv5-höz tartozó csomagot is beimportál, azonban</w:t>
      </w:r>
      <w:r w:rsidR="0006030F">
        <w:t xml:space="preserve">, </w:t>
      </w:r>
      <w:r>
        <w:t>hogy ezeket</w:t>
      </w:r>
      <w:r w:rsidR="0006030F">
        <w:t xml:space="preserve"> a program be tudja importálni szükséges átlépni a YOLOv5 algoritmusokat tartalmazó mappába. A programot úgy terveztem, hogy ezek a segédprogramok a detektort tartalmazó főkönyvtáron belül egy yolov5 mappában legyenek eltárolva. Ezekről a segédprogramokról készítettem is egy </w:t>
      </w:r>
      <w:proofErr w:type="spellStart"/>
      <w:r w:rsidR="0006030F">
        <w:t>github</w:t>
      </w:r>
      <w:proofErr w:type="spellEnd"/>
      <w:r w:rsidR="0006030F">
        <w:t xml:space="preserve"> </w:t>
      </w:r>
      <w:proofErr w:type="spellStart"/>
      <w:r w:rsidR="0006030F">
        <w:t>forkot</w:t>
      </w:r>
      <w:proofErr w:type="spellEnd"/>
      <w:r w:rsidR="0006030F">
        <w:t>, hogy esetleg verziófrissítések esetén ne az legyen, hogy a program már el sem indítható, mert sehol nem találhatóak már meg az általa hivatkozott függvények.</w:t>
      </w:r>
    </w:p>
    <w:p w14:paraId="628D586B" w14:textId="38647D4B" w:rsidR="0006030F" w:rsidRDefault="0006030F" w:rsidP="000A23AF">
      <w:r>
        <w:t xml:space="preserve">Az importok után még történik egy </w:t>
      </w:r>
      <w:proofErr w:type="spellStart"/>
      <w:r>
        <w:t>mysql</w:t>
      </w:r>
      <w:proofErr w:type="spellEnd"/>
      <w:r>
        <w:t xml:space="preserve"> adatbázis kapcsolódás definíció, mivel a program fog </w:t>
      </w:r>
      <w:proofErr w:type="spellStart"/>
      <w:r>
        <w:t>mysql</w:t>
      </w:r>
      <w:proofErr w:type="spellEnd"/>
      <w:r>
        <w:t xml:space="preserve"> táblákba is írni a </w:t>
      </w:r>
      <w:proofErr w:type="spellStart"/>
      <w:r>
        <w:t>mysql</w:t>
      </w:r>
      <w:proofErr w:type="spellEnd"/>
      <w:r>
        <w:t xml:space="preserve"> </w:t>
      </w:r>
      <w:proofErr w:type="spellStart"/>
      <w:r>
        <w:t>connector</w:t>
      </w:r>
      <w:proofErr w:type="spellEnd"/>
      <w:r>
        <w:t xml:space="preserve"> csomag segítségével, ezért szükséges egy kapcsolódást létrehozni a táblázattal.</w:t>
      </w:r>
      <w:r w:rsidR="00E7454D">
        <w:t xml:space="preserve"> Ezek a kapcsolódási adatok csak a programban levő változó módosításával módosíthatóak, de mivel ez nem lesz egy gyakran megváltozó érték, ezért nem is probléma.</w:t>
      </w:r>
    </w:p>
    <w:p w14:paraId="42CE9363" w14:textId="6D192DB0" w:rsidR="0006030F" w:rsidRDefault="0006030F" w:rsidP="00E7454D">
      <w:r>
        <w:t xml:space="preserve">Ezek után történik meg a fő függvénybe történő belépés. A függvényben több állítható paraméter is van, az esetleges különböző program beállítási funkciók módosítása érdekében. Ezekhez ritkán kell nyúlni, azonban nem probléma, ha ezek módosíthatóak kicsi belenyúlás közepette, mert lehetnek olyan esetek, amikor </w:t>
      </w:r>
      <w:proofErr w:type="spellStart"/>
      <w:r>
        <w:t>finomhangolni</w:t>
      </w:r>
      <w:proofErr w:type="spellEnd"/>
      <w:r>
        <w:t xml:space="preserve"> kell a detektort, vagy módosítani rajta dolgokat.</w:t>
      </w:r>
    </w:p>
    <w:p w14:paraId="33353905" w14:textId="3DD06E18" w:rsidR="0006030F" w:rsidRDefault="0006030F" w:rsidP="00E7454D">
      <w:r>
        <w:t>A függvénybe való belépést követően történik egy bejövő forrás vizsgálat, ami csak annyit csinál, hogy ellenőrzi, hogy a forrás az streaming vagy videó típusú-e</w:t>
      </w:r>
      <w:r w:rsidR="00E7454D">
        <w:t xml:space="preserve">, és ez alapján feltölti a </w:t>
      </w:r>
      <w:proofErr w:type="spellStart"/>
      <w:r w:rsidR="00E7454D">
        <w:t>webcam</w:t>
      </w:r>
      <w:proofErr w:type="spellEnd"/>
      <w:r w:rsidR="00E7454D">
        <w:t xml:space="preserve"> változót egy logikai értékkel.</w:t>
      </w:r>
    </w:p>
    <w:p w14:paraId="2E2C6B6F" w14:textId="1BCE7C3C" w:rsidR="0006030F" w:rsidRDefault="00DD3796" w:rsidP="00E7454D">
      <w:r>
        <w:t xml:space="preserve">Ezek után megtörténik a felismerő eszközök (itt grafikus kártya, vagy processzor, attól függ, </w:t>
      </w:r>
      <w:r>
        <w:lastRenderedPageBreak/>
        <w:t>melyik áll rendelkezésre) inicializálása, és a modell, pontosabban a súlyok betöltése a programba és a hálózatba.</w:t>
      </w:r>
      <w:r w:rsidR="00E7454D">
        <w:t xml:space="preserve"> Ezt a kódrészletet nagyban módosítottam és egyszerűsítettem,</w:t>
      </w:r>
      <w:r w:rsidR="00E0627F">
        <w:t xml:space="preserve"> </w:t>
      </w:r>
      <w:r w:rsidR="00E7454D">
        <w:t>mivel az eredeti detektorban többféle súlyokat is be lehetett táplálni, azonban a program esetében csak egy féle súlykiterjesztéssel fog dolgozni a program, ezáltal nem szükséges a többi súlykiterjesztésnek az ellenőrzése.</w:t>
      </w:r>
    </w:p>
    <w:p w14:paraId="7B61A8E8" w14:textId="6FF812E4" w:rsidR="004F0E2D" w:rsidRDefault="004F0E2D" w:rsidP="000A23AF">
      <w:r>
        <w:rPr>
          <w:noProof/>
        </w:rPr>
        <mc:AlternateContent>
          <mc:Choice Requires="wps">
            <w:drawing>
              <wp:inline distT="0" distB="0" distL="0" distR="0" wp14:anchorId="015D4793" wp14:editId="2C0AF80E">
                <wp:extent cx="5579745" cy="3519826"/>
                <wp:effectExtent l="0" t="0" r="20955" b="27305"/>
                <wp:docPr id="3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3519826"/>
                        </a:xfrm>
                        <a:prstGeom prst="rect">
                          <a:avLst/>
                        </a:prstGeom>
                        <a:solidFill>
                          <a:srgbClr val="FFFFFF"/>
                        </a:solidFill>
                        <a:ln w="9525">
                          <a:solidFill>
                            <a:srgbClr val="000000"/>
                          </a:solidFill>
                          <a:miter lim="800000"/>
                          <a:headEnd/>
                          <a:tailEnd/>
                        </a:ln>
                      </wps:spPr>
                      <wps:txbx>
                        <w:txbxContent>
                          <w:p w14:paraId="5BD2D2E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CPU/Videókártya inicializálása</w:t>
                            </w:r>
                          </w:p>
                          <w:p w14:paraId="41F2FCD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select_device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21DA4156"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 xml:space="preserve"> &amp;= </w:t>
                            </w:r>
                            <w:proofErr w:type="spellStart"/>
                            <w:r w:rsidRPr="00DD3796">
                              <w:rPr>
                                <w:rFonts w:ascii="Consolas" w:eastAsia="Times New Roman" w:hAnsi="Consolas" w:cs="Times New Roman"/>
                                <w:color w:val="000000"/>
                                <w:kern w:val="0"/>
                                <w:sz w:val="21"/>
                                <w:szCs w:val="21"/>
                                <w:lang w:eastAsia="ja-JP" w:bidi="ar-SA"/>
                              </w:rPr>
                              <w:t>device.type</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cpu</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half</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precision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only</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supported</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w:t>
                            </w:r>
                            <w:proofErr w:type="spellEnd"/>
                            <w:r w:rsidRPr="00DD3796">
                              <w:rPr>
                                <w:rFonts w:ascii="Consolas" w:eastAsia="Times New Roman" w:hAnsi="Consolas" w:cs="Times New Roman"/>
                                <w:color w:val="008000"/>
                                <w:kern w:val="0"/>
                                <w:sz w:val="21"/>
                                <w:szCs w:val="21"/>
                                <w:lang w:eastAsia="ja-JP" w:bidi="ar-SA"/>
                              </w:rPr>
                              <w:t xml:space="preserve"> CUDA</w:t>
                            </w:r>
                          </w:p>
                          <w:p w14:paraId="4D093E6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6ACF90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Modell betöltése</w:t>
                            </w:r>
                          </w:p>
                          <w:p w14:paraId="64DA26B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 = </w:t>
                            </w:r>
                            <w:proofErr w:type="spellStart"/>
                            <w:r w:rsidRPr="00DD3796">
                              <w:rPr>
                                <w:rFonts w:ascii="Consolas" w:eastAsia="Times New Roman" w:hAnsi="Consolas" w:cs="Times New Roman"/>
                                <w:color w:val="000000"/>
                                <w:kern w:val="0"/>
                                <w:sz w:val="21"/>
                                <w:szCs w:val="21"/>
                                <w:lang w:eastAsia="ja-JP" w:bidi="ar-SA"/>
                              </w:rPr>
                              <w:t>str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0</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isinstance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list</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
                          <w:p w14:paraId="200BCB31"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classify</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FF"/>
                                <w:kern w:val="0"/>
                                <w:sz w:val="21"/>
                                <w:szCs w:val="21"/>
                                <w:lang w:eastAsia="ja-JP" w:bidi="ar-SA"/>
                              </w:rPr>
                              <w:t>False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Path</w:t>
                            </w:r>
                            <w:proofErr w:type="spellEnd"/>
                            <w:r w:rsidRPr="00DD3796">
                              <w:rPr>
                                <w:rFonts w:ascii="Consolas" w:eastAsia="Times New Roman" w:hAnsi="Consolas" w:cs="Times New Roman"/>
                                <w:color w:val="000000"/>
                                <w:kern w:val="0"/>
                                <w:sz w:val="21"/>
                                <w:szCs w:val="21"/>
                                <w:lang w:eastAsia="ja-JP" w:bidi="ar-SA"/>
                              </w:rPr>
                              <w:t>(w).</w:t>
                            </w:r>
                            <w:proofErr w:type="spellStart"/>
                            <w:r w:rsidRPr="00DD3796">
                              <w:rPr>
                                <w:rFonts w:ascii="Consolas" w:eastAsia="Times New Roman" w:hAnsi="Consolas" w:cs="Times New Roman"/>
                                <w:color w:val="000000"/>
                                <w:kern w:val="0"/>
                                <w:sz w:val="21"/>
                                <w:szCs w:val="21"/>
                                <w:lang w:eastAsia="ja-JP" w:bidi="ar-SA"/>
                              </w:rPr>
                              <w:t>suffix.lower</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pt</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w:t>
                            </w:r>
                          </w:p>
                          <w:p w14:paraId="7F7EDDAE"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check_suffix</w:t>
                            </w:r>
                            <w:proofErr w:type="spellEnd"/>
                            <w:r w:rsidRPr="00DD3796">
                              <w:rPr>
                                <w:rFonts w:ascii="Consolas" w:eastAsia="Times New Roman" w:hAnsi="Consolas" w:cs="Times New Roman"/>
                                <w:color w:val="000000"/>
                                <w:kern w:val="0"/>
                                <w:sz w:val="21"/>
                                <w:szCs w:val="21"/>
                                <w:lang w:eastAsia="ja-JP" w:bidi="ar-SA"/>
                              </w:rPr>
                              <w:t xml:space="preserve">(w,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weights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have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acceptable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suffix</w:t>
                            </w:r>
                            <w:proofErr w:type="spellEnd"/>
                          </w:p>
                          <w:p w14:paraId="410B55F8"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098658"/>
                                <w:kern w:val="0"/>
                                <w:sz w:val="21"/>
                                <w:szCs w:val="21"/>
                                <w:lang w:eastAsia="ja-JP" w:bidi="ar-SA"/>
                              </w:rPr>
                              <w:t>64</w:t>
                            </w:r>
                            <w:r w:rsidRPr="00DD3796">
                              <w:rPr>
                                <w:rFonts w:ascii="Consolas" w:eastAsia="Times New Roman" w:hAnsi="Consolas" w:cs="Times New Roman"/>
                                <w:color w:val="000000"/>
                                <w:kern w:val="0"/>
                                <w:sz w:val="21"/>
                                <w:szCs w:val="21"/>
                                <w:lang w:eastAsia="ja-JP" w:bidi="ar-SA"/>
                              </w:rPr>
                              <w:t>, [</w:t>
                            </w:r>
                            <w:proofErr w:type="spellStart"/>
                            <w:r w:rsidRPr="00DD3796">
                              <w:rPr>
                                <w:rFonts w:ascii="Consolas" w:eastAsia="Times New Roman" w:hAnsi="Consolas" w:cs="Times New Roman"/>
                                <w:color w:val="0000FF"/>
                                <w:kern w:val="0"/>
                                <w:sz w:val="21"/>
                                <w:szCs w:val="21"/>
                                <w:lang w:eastAsia="ja-JP" w:bidi="ar-SA"/>
                              </w:rPr>
                              <w:t>f</w:t>
                            </w:r>
                            <w:r w:rsidRPr="00DD3796">
                              <w:rPr>
                                <w:rFonts w:ascii="Consolas" w:eastAsia="Times New Roman" w:hAnsi="Consolas" w:cs="Times New Roman"/>
                                <w:color w:val="A31515"/>
                                <w:kern w:val="0"/>
                                <w:sz w:val="21"/>
                                <w:szCs w:val="21"/>
                                <w:lang w:eastAsia="ja-JP" w:bidi="ar-SA"/>
                              </w:rPr>
                              <w:t>'class</w:t>
                            </w:r>
                            <w:proofErr w:type="spellEnd"/>
                            <w:r w:rsidRPr="00DD3796">
                              <w:rPr>
                                <w:rFonts w:ascii="Consolas" w:eastAsia="Times New Roman" w:hAnsi="Consolas" w:cs="Times New Roman"/>
                                <w:color w:val="000000"/>
                                <w:kern w:val="0"/>
                                <w:sz w:val="21"/>
                                <w:szCs w:val="21"/>
                                <w:lang w:eastAsia="ja-JP" w:bidi="ar-SA"/>
                              </w:rPr>
                              <w:t>{i}</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for</w:t>
                            </w:r>
                            <w:proofErr w:type="spellEnd"/>
                            <w:r w:rsidRPr="00DD3796">
                              <w:rPr>
                                <w:rFonts w:ascii="Consolas" w:eastAsia="Times New Roman" w:hAnsi="Consolas" w:cs="Times New Roman"/>
                                <w:color w:val="000000"/>
                                <w:kern w:val="0"/>
                                <w:sz w:val="21"/>
                                <w:szCs w:val="21"/>
                                <w:lang w:eastAsia="ja-JP" w:bidi="ar-SA"/>
                              </w:rPr>
                              <w:t xml:space="preserve"> i </w:t>
                            </w:r>
                            <w:r w:rsidRPr="00DD3796">
                              <w:rPr>
                                <w:rFonts w:ascii="Consolas" w:eastAsia="Times New Roman" w:hAnsi="Consolas" w:cs="Times New Roman"/>
                                <w:color w:val="0000FF"/>
                                <w:kern w:val="0"/>
                                <w:sz w:val="21"/>
                                <w:szCs w:val="21"/>
                                <w:lang w:eastAsia="ja-JP" w:bidi="ar-SA"/>
                              </w:rPr>
                              <w:t>in</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range</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1000</w:t>
                            </w:r>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assign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defaults</w:t>
                            </w:r>
                            <w:proofErr w:type="spellEnd"/>
                          </w:p>
                          <w:p w14:paraId="6AEDEB60"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446BAB60"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attempt_load</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map_location</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719A521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 int(</w:t>
                            </w:r>
                            <w:proofErr w:type="spellStart"/>
                            <w:r w:rsidRPr="00DD3796">
                              <w:rPr>
                                <w:rFonts w:ascii="Consolas" w:eastAsia="Times New Roman" w:hAnsi="Consolas" w:cs="Times New Roman"/>
                                <w:color w:val="000000"/>
                                <w:kern w:val="0"/>
                                <w:sz w:val="21"/>
                                <w:szCs w:val="21"/>
                                <w:lang w:eastAsia="ja-JP" w:bidi="ar-SA"/>
                              </w:rPr>
                              <w:t>model.stride.max</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model</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stride</w:t>
                            </w:r>
                            <w:proofErr w:type="spellEnd"/>
                          </w:p>
                          <w:p w14:paraId="484D5DB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model.module.names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hasattr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module</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model.names</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get</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class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names</w:t>
                            </w:r>
                            <w:proofErr w:type="spellEnd"/>
                          </w:p>
                          <w:p w14:paraId="5B10B8B3"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w:t>
                            </w:r>
                          </w:p>
                          <w:p w14:paraId="2B8AA3F7"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model.half</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to</w:t>
                            </w:r>
                            <w:proofErr w:type="spellEnd"/>
                            <w:r w:rsidRPr="00DD3796">
                              <w:rPr>
                                <w:rFonts w:ascii="Consolas" w:eastAsia="Times New Roman" w:hAnsi="Consolas" w:cs="Times New Roman"/>
                                <w:color w:val="008000"/>
                                <w:kern w:val="0"/>
                                <w:sz w:val="21"/>
                                <w:szCs w:val="21"/>
                                <w:lang w:eastAsia="ja-JP" w:bidi="ar-SA"/>
                              </w:rPr>
                              <w:t xml:space="preserve"> FP16</w:t>
                            </w:r>
                          </w:p>
                          <w:p w14:paraId="05766DCF" w14:textId="33236575" w:rsidR="00604AED" w:rsidRPr="00CC4E8D" w:rsidRDefault="00604AED" w:rsidP="00CC4E8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check_img_size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s=</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image </w:t>
                            </w:r>
                            <w:proofErr w:type="spellStart"/>
                            <w:r w:rsidRPr="00DD3796">
                              <w:rPr>
                                <w:rFonts w:ascii="Consolas" w:eastAsia="Times New Roman" w:hAnsi="Consolas" w:cs="Times New Roman"/>
                                <w:color w:val="008000"/>
                                <w:kern w:val="0"/>
                                <w:sz w:val="21"/>
                                <w:szCs w:val="21"/>
                                <w:lang w:eastAsia="ja-JP" w:bidi="ar-SA"/>
                              </w:rPr>
                              <w:t>size</w:t>
                            </w:r>
                            <w:proofErr w:type="spellEnd"/>
                          </w:p>
                        </w:txbxContent>
                      </wps:txbx>
                      <wps:bodyPr rot="0" vert="horz" wrap="square" lIns="91440" tIns="45720" rIns="91440" bIns="45720" anchor="t" anchorCtr="0">
                        <a:spAutoFit/>
                      </wps:bodyPr>
                    </wps:wsp>
                  </a:graphicData>
                </a:graphic>
              </wp:inline>
            </w:drawing>
          </mc:Choice>
          <mc:Fallback>
            <w:pict>
              <v:shape w14:anchorId="015D4793" id="_x0000_s1032" type="#_x0000_t202" style="width:439.35pt;height:27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">
                <v:textbox style="mso-fit-shape-to-text:t">
                  <w:txbxContent>
                    <w:p w14:paraId="5BD2D2E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CPU/Videókártya inicializálása</w:t>
                      </w:r>
                    </w:p>
                    <w:p w14:paraId="41F2FCD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select_device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21DA4156"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 xml:space="preserve"> &amp;= </w:t>
                      </w:r>
                      <w:proofErr w:type="spellStart"/>
                      <w:r w:rsidRPr="00DD3796">
                        <w:rPr>
                          <w:rFonts w:ascii="Consolas" w:eastAsia="Times New Roman" w:hAnsi="Consolas" w:cs="Times New Roman"/>
                          <w:color w:val="000000"/>
                          <w:kern w:val="0"/>
                          <w:sz w:val="21"/>
                          <w:szCs w:val="21"/>
                          <w:lang w:eastAsia="ja-JP" w:bidi="ar-SA"/>
                        </w:rPr>
                        <w:t>device.type</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cpu</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half</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precision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only</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supported</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on</w:t>
                      </w:r>
                      <w:proofErr w:type="spellEnd"/>
                      <w:r w:rsidRPr="00DD3796">
                        <w:rPr>
                          <w:rFonts w:ascii="Consolas" w:eastAsia="Times New Roman" w:hAnsi="Consolas" w:cs="Times New Roman"/>
                          <w:color w:val="008000"/>
                          <w:kern w:val="0"/>
                          <w:sz w:val="21"/>
                          <w:szCs w:val="21"/>
                          <w:lang w:eastAsia="ja-JP" w:bidi="ar-SA"/>
                        </w:rPr>
                        <w:t xml:space="preserve"> CUDA</w:t>
                      </w:r>
                    </w:p>
                    <w:p w14:paraId="4D093E6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6ACF90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Modell betöltése</w:t>
                      </w:r>
                    </w:p>
                    <w:p w14:paraId="64DA26B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 = </w:t>
                      </w:r>
                      <w:proofErr w:type="spellStart"/>
                      <w:r w:rsidRPr="00DD3796">
                        <w:rPr>
                          <w:rFonts w:ascii="Consolas" w:eastAsia="Times New Roman" w:hAnsi="Consolas" w:cs="Times New Roman"/>
                          <w:color w:val="000000"/>
                          <w:kern w:val="0"/>
                          <w:sz w:val="21"/>
                          <w:szCs w:val="21"/>
                          <w:lang w:eastAsia="ja-JP" w:bidi="ar-SA"/>
                        </w:rPr>
                        <w:t>str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0</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isinstance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list</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w:t>
                      </w:r>
                    </w:p>
                    <w:p w14:paraId="200BCB31"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classify</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FF"/>
                          <w:kern w:val="0"/>
                          <w:sz w:val="21"/>
                          <w:szCs w:val="21"/>
                          <w:lang w:eastAsia="ja-JP" w:bidi="ar-SA"/>
                        </w:rPr>
                        <w:t>False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Path</w:t>
                      </w:r>
                      <w:proofErr w:type="spellEnd"/>
                      <w:r w:rsidRPr="00DD3796">
                        <w:rPr>
                          <w:rFonts w:ascii="Consolas" w:eastAsia="Times New Roman" w:hAnsi="Consolas" w:cs="Times New Roman"/>
                          <w:color w:val="000000"/>
                          <w:kern w:val="0"/>
                          <w:sz w:val="21"/>
                          <w:szCs w:val="21"/>
                          <w:lang w:eastAsia="ja-JP" w:bidi="ar-SA"/>
                        </w:rPr>
                        <w:t>(w).</w:t>
                      </w:r>
                      <w:proofErr w:type="spellStart"/>
                      <w:r w:rsidRPr="00DD3796">
                        <w:rPr>
                          <w:rFonts w:ascii="Consolas" w:eastAsia="Times New Roman" w:hAnsi="Consolas" w:cs="Times New Roman"/>
                          <w:color w:val="000000"/>
                          <w:kern w:val="0"/>
                          <w:sz w:val="21"/>
                          <w:szCs w:val="21"/>
                          <w:lang w:eastAsia="ja-JP" w:bidi="ar-SA"/>
                        </w:rPr>
                        <w:t>suffix.lower</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pt</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w:t>
                      </w:r>
                    </w:p>
                    <w:p w14:paraId="7F7EDDAE"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check_suffix</w:t>
                      </w:r>
                      <w:proofErr w:type="spellEnd"/>
                      <w:r w:rsidRPr="00DD3796">
                        <w:rPr>
                          <w:rFonts w:ascii="Consolas" w:eastAsia="Times New Roman" w:hAnsi="Consolas" w:cs="Times New Roman"/>
                          <w:color w:val="000000"/>
                          <w:kern w:val="0"/>
                          <w:sz w:val="21"/>
                          <w:szCs w:val="21"/>
                          <w:lang w:eastAsia="ja-JP" w:bidi="ar-SA"/>
                        </w:rPr>
                        <w:t xml:space="preserve">(w, </w:t>
                      </w:r>
                      <w:proofErr w:type="spellStart"/>
                      <w:r w:rsidRPr="00DD3796">
                        <w:rPr>
                          <w:rFonts w:ascii="Consolas" w:eastAsia="Times New Roman" w:hAnsi="Consolas" w:cs="Times New Roman"/>
                          <w:color w:val="000000"/>
                          <w:kern w:val="0"/>
                          <w:sz w:val="21"/>
                          <w:szCs w:val="21"/>
                          <w:lang w:eastAsia="ja-JP" w:bidi="ar-SA"/>
                        </w:rPr>
                        <w:t>suffixes</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weights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have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acceptable</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suffix</w:t>
                      </w:r>
                      <w:proofErr w:type="spellEnd"/>
                    </w:p>
                    <w:p w14:paraId="410B55F8"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r w:rsidRPr="00DD3796">
                        <w:rPr>
                          <w:rFonts w:ascii="Consolas" w:eastAsia="Times New Roman" w:hAnsi="Consolas" w:cs="Times New Roman"/>
                          <w:color w:val="098658"/>
                          <w:kern w:val="0"/>
                          <w:sz w:val="21"/>
                          <w:szCs w:val="21"/>
                          <w:lang w:eastAsia="ja-JP" w:bidi="ar-SA"/>
                        </w:rPr>
                        <w:t>64</w:t>
                      </w:r>
                      <w:r w:rsidRPr="00DD3796">
                        <w:rPr>
                          <w:rFonts w:ascii="Consolas" w:eastAsia="Times New Roman" w:hAnsi="Consolas" w:cs="Times New Roman"/>
                          <w:color w:val="000000"/>
                          <w:kern w:val="0"/>
                          <w:sz w:val="21"/>
                          <w:szCs w:val="21"/>
                          <w:lang w:eastAsia="ja-JP" w:bidi="ar-SA"/>
                        </w:rPr>
                        <w:t>, [</w:t>
                      </w:r>
                      <w:proofErr w:type="spellStart"/>
                      <w:r w:rsidRPr="00DD3796">
                        <w:rPr>
                          <w:rFonts w:ascii="Consolas" w:eastAsia="Times New Roman" w:hAnsi="Consolas" w:cs="Times New Roman"/>
                          <w:color w:val="0000FF"/>
                          <w:kern w:val="0"/>
                          <w:sz w:val="21"/>
                          <w:szCs w:val="21"/>
                          <w:lang w:eastAsia="ja-JP" w:bidi="ar-SA"/>
                        </w:rPr>
                        <w:t>f</w:t>
                      </w:r>
                      <w:r w:rsidRPr="00DD3796">
                        <w:rPr>
                          <w:rFonts w:ascii="Consolas" w:eastAsia="Times New Roman" w:hAnsi="Consolas" w:cs="Times New Roman"/>
                          <w:color w:val="A31515"/>
                          <w:kern w:val="0"/>
                          <w:sz w:val="21"/>
                          <w:szCs w:val="21"/>
                          <w:lang w:eastAsia="ja-JP" w:bidi="ar-SA"/>
                        </w:rPr>
                        <w:t>'class</w:t>
                      </w:r>
                      <w:proofErr w:type="spellEnd"/>
                      <w:r w:rsidRPr="00DD3796">
                        <w:rPr>
                          <w:rFonts w:ascii="Consolas" w:eastAsia="Times New Roman" w:hAnsi="Consolas" w:cs="Times New Roman"/>
                          <w:color w:val="000000"/>
                          <w:kern w:val="0"/>
                          <w:sz w:val="21"/>
                          <w:szCs w:val="21"/>
                          <w:lang w:eastAsia="ja-JP" w:bidi="ar-SA"/>
                        </w:rPr>
                        <w:t>{i}</w:t>
                      </w:r>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for</w:t>
                      </w:r>
                      <w:proofErr w:type="spellEnd"/>
                      <w:r w:rsidRPr="00DD3796">
                        <w:rPr>
                          <w:rFonts w:ascii="Consolas" w:eastAsia="Times New Roman" w:hAnsi="Consolas" w:cs="Times New Roman"/>
                          <w:color w:val="000000"/>
                          <w:kern w:val="0"/>
                          <w:sz w:val="21"/>
                          <w:szCs w:val="21"/>
                          <w:lang w:eastAsia="ja-JP" w:bidi="ar-SA"/>
                        </w:rPr>
                        <w:t xml:space="preserve"> i </w:t>
                      </w:r>
                      <w:r w:rsidRPr="00DD3796">
                        <w:rPr>
                          <w:rFonts w:ascii="Consolas" w:eastAsia="Times New Roman" w:hAnsi="Consolas" w:cs="Times New Roman"/>
                          <w:color w:val="0000FF"/>
                          <w:kern w:val="0"/>
                          <w:sz w:val="21"/>
                          <w:szCs w:val="21"/>
                          <w:lang w:eastAsia="ja-JP" w:bidi="ar-SA"/>
                        </w:rPr>
                        <w:t>in</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range</w:t>
                      </w:r>
                      <w:proofErr w:type="spellEnd"/>
                      <w:r w:rsidRPr="00DD3796">
                        <w:rPr>
                          <w:rFonts w:ascii="Consolas" w:eastAsia="Times New Roman" w:hAnsi="Consolas" w:cs="Times New Roman"/>
                          <w:color w:val="000000"/>
                          <w:kern w:val="0"/>
                          <w:sz w:val="21"/>
                          <w:szCs w:val="21"/>
                          <w:lang w:eastAsia="ja-JP" w:bidi="ar-SA"/>
                        </w:rPr>
                        <w:t>(</w:t>
                      </w:r>
                      <w:r w:rsidRPr="00DD3796">
                        <w:rPr>
                          <w:rFonts w:ascii="Consolas" w:eastAsia="Times New Roman" w:hAnsi="Consolas" w:cs="Times New Roman"/>
                          <w:color w:val="098658"/>
                          <w:kern w:val="0"/>
                          <w:sz w:val="21"/>
                          <w:szCs w:val="21"/>
                          <w:lang w:eastAsia="ja-JP" w:bidi="ar-SA"/>
                        </w:rPr>
                        <w:t>1000</w:t>
                      </w:r>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assign</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defaults</w:t>
                      </w:r>
                      <w:proofErr w:type="spellEnd"/>
                    </w:p>
                    <w:p w14:paraId="6AEDEB60"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446BAB60"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attempt_load</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weights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map_location</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device</w:t>
                      </w:r>
                      <w:proofErr w:type="spellEnd"/>
                      <w:r w:rsidRPr="00DD3796">
                        <w:rPr>
                          <w:rFonts w:ascii="Consolas" w:eastAsia="Times New Roman" w:hAnsi="Consolas" w:cs="Times New Roman"/>
                          <w:color w:val="000000"/>
                          <w:kern w:val="0"/>
                          <w:sz w:val="21"/>
                          <w:szCs w:val="21"/>
                          <w:lang w:eastAsia="ja-JP" w:bidi="ar-SA"/>
                        </w:rPr>
                        <w:t>)</w:t>
                      </w:r>
                    </w:p>
                    <w:p w14:paraId="719A521F"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xml:space="preserve"> = int(</w:t>
                      </w:r>
                      <w:proofErr w:type="spellStart"/>
                      <w:r w:rsidRPr="00DD3796">
                        <w:rPr>
                          <w:rFonts w:ascii="Consolas" w:eastAsia="Times New Roman" w:hAnsi="Consolas" w:cs="Times New Roman"/>
                          <w:color w:val="000000"/>
                          <w:kern w:val="0"/>
                          <w:sz w:val="21"/>
                          <w:szCs w:val="21"/>
                          <w:lang w:eastAsia="ja-JP" w:bidi="ar-SA"/>
                        </w:rPr>
                        <w:t>model.stride.max</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model</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stride</w:t>
                      </w:r>
                      <w:proofErr w:type="spellEnd"/>
                    </w:p>
                    <w:p w14:paraId="484D5DB5"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names</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model.module.names</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hasattr</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model</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A31515"/>
                          <w:kern w:val="0"/>
                          <w:sz w:val="21"/>
                          <w:szCs w:val="21"/>
                          <w:lang w:eastAsia="ja-JP" w:bidi="ar-SA"/>
                        </w:rPr>
                        <w:t>'</w:t>
                      </w:r>
                      <w:proofErr w:type="spellStart"/>
                      <w:r w:rsidRPr="00DD3796">
                        <w:rPr>
                          <w:rFonts w:ascii="Consolas" w:eastAsia="Times New Roman" w:hAnsi="Consolas" w:cs="Times New Roman"/>
                          <w:color w:val="A31515"/>
                          <w:kern w:val="0"/>
                          <w:sz w:val="21"/>
                          <w:szCs w:val="21"/>
                          <w:lang w:eastAsia="ja-JP" w:bidi="ar-SA"/>
                        </w:rPr>
                        <w:t>module</w:t>
                      </w:r>
                      <w:proofErr w:type="spellEnd"/>
                      <w:r w:rsidRPr="00DD3796">
                        <w:rPr>
                          <w:rFonts w:ascii="Consolas" w:eastAsia="Times New Roman" w:hAnsi="Consolas" w:cs="Times New Roman"/>
                          <w:color w:val="A31515"/>
                          <w:kern w:val="0"/>
                          <w:sz w:val="21"/>
                          <w:szCs w:val="21"/>
                          <w:lang w:eastAsia="ja-JP" w:bidi="ar-SA"/>
                        </w:rPr>
                        <w:t>'</w:t>
                      </w: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else</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model.names</w:t>
                      </w:r>
                      <w:proofErr w:type="spellEnd"/>
                      <w:r w:rsidRPr="00DD3796">
                        <w:rPr>
                          <w:rFonts w:ascii="Consolas" w:eastAsia="Times New Roman" w:hAnsi="Consolas" w:cs="Times New Roman"/>
                          <w:color w:val="000000"/>
                          <w:kern w:val="0"/>
                          <w:sz w:val="21"/>
                          <w:szCs w:val="21"/>
                          <w:lang w:eastAsia="ja-JP" w:bidi="ar-SA"/>
                        </w:rPr>
                        <w:t xml:space="preserve">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get</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class</w:t>
                      </w:r>
                      <w:proofErr w:type="spellEnd"/>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names</w:t>
                      </w:r>
                      <w:proofErr w:type="spellEnd"/>
                    </w:p>
                    <w:p w14:paraId="5B10B8B3"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FF"/>
                          <w:kern w:val="0"/>
                          <w:sz w:val="21"/>
                          <w:szCs w:val="21"/>
                          <w:lang w:eastAsia="ja-JP" w:bidi="ar-SA"/>
                        </w:rPr>
                        <w:t>if</w:t>
                      </w:r>
                      <w:proofErr w:type="spellEnd"/>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half</w:t>
                      </w:r>
                      <w:proofErr w:type="spellEnd"/>
                      <w:r w:rsidRPr="00DD3796">
                        <w:rPr>
                          <w:rFonts w:ascii="Consolas" w:eastAsia="Times New Roman" w:hAnsi="Consolas" w:cs="Times New Roman"/>
                          <w:color w:val="000000"/>
                          <w:kern w:val="0"/>
                          <w:sz w:val="21"/>
                          <w:szCs w:val="21"/>
                          <w:lang w:eastAsia="ja-JP" w:bidi="ar-SA"/>
                        </w:rPr>
                        <w:t>:</w:t>
                      </w:r>
                    </w:p>
                    <w:p w14:paraId="2B8AA3F7" w14:textId="77777777" w:rsidR="00604AED" w:rsidRPr="00DD3796" w:rsidRDefault="00604AED" w:rsidP="004F0E2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model.half</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to</w:t>
                      </w:r>
                      <w:proofErr w:type="spellEnd"/>
                      <w:r w:rsidRPr="00DD3796">
                        <w:rPr>
                          <w:rFonts w:ascii="Consolas" w:eastAsia="Times New Roman" w:hAnsi="Consolas" w:cs="Times New Roman"/>
                          <w:color w:val="008000"/>
                          <w:kern w:val="0"/>
                          <w:sz w:val="21"/>
                          <w:szCs w:val="21"/>
                          <w:lang w:eastAsia="ja-JP" w:bidi="ar-SA"/>
                        </w:rPr>
                        <w:t xml:space="preserve"> FP16</w:t>
                      </w:r>
                    </w:p>
                    <w:p w14:paraId="05766DCF" w14:textId="33236575" w:rsidR="00604AED" w:rsidRPr="00CC4E8D" w:rsidRDefault="00604AED" w:rsidP="00CC4E8D">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DD3796">
                        <w:rPr>
                          <w:rFonts w:ascii="Consolas" w:eastAsia="Times New Roman" w:hAnsi="Consolas" w:cs="Times New Roman"/>
                          <w:color w:val="000000"/>
                          <w:kern w:val="0"/>
                          <w:sz w:val="21"/>
                          <w:szCs w:val="21"/>
                          <w:lang w:eastAsia="ja-JP" w:bidi="ar-SA"/>
                        </w:rPr>
                        <w:t xml:space="preserve">    </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xml:space="preserve"> = </w:t>
                      </w:r>
                      <w:proofErr w:type="spellStart"/>
                      <w:r w:rsidRPr="00DD3796">
                        <w:rPr>
                          <w:rFonts w:ascii="Consolas" w:eastAsia="Times New Roman" w:hAnsi="Consolas" w:cs="Times New Roman"/>
                          <w:color w:val="000000"/>
                          <w:kern w:val="0"/>
                          <w:sz w:val="21"/>
                          <w:szCs w:val="21"/>
                          <w:lang w:eastAsia="ja-JP" w:bidi="ar-SA"/>
                        </w:rPr>
                        <w:t>check_img_size</w:t>
                      </w:r>
                      <w:proofErr w:type="spellEnd"/>
                      <w:r w:rsidRPr="00DD3796">
                        <w:rPr>
                          <w:rFonts w:ascii="Consolas" w:eastAsia="Times New Roman" w:hAnsi="Consolas" w:cs="Times New Roman"/>
                          <w:color w:val="000000"/>
                          <w:kern w:val="0"/>
                          <w:sz w:val="21"/>
                          <w:szCs w:val="21"/>
                          <w:lang w:eastAsia="ja-JP" w:bidi="ar-SA"/>
                        </w:rPr>
                        <w:t>(</w:t>
                      </w:r>
                      <w:proofErr w:type="spellStart"/>
                      <w:r w:rsidRPr="00DD3796">
                        <w:rPr>
                          <w:rFonts w:ascii="Consolas" w:eastAsia="Times New Roman" w:hAnsi="Consolas" w:cs="Times New Roman"/>
                          <w:color w:val="000000"/>
                          <w:kern w:val="0"/>
                          <w:sz w:val="21"/>
                          <w:szCs w:val="21"/>
                          <w:lang w:eastAsia="ja-JP" w:bidi="ar-SA"/>
                        </w:rPr>
                        <w:t>imgsz</w:t>
                      </w:r>
                      <w:proofErr w:type="spellEnd"/>
                      <w:r w:rsidRPr="00DD3796">
                        <w:rPr>
                          <w:rFonts w:ascii="Consolas" w:eastAsia="Times New Roman" w:hAnsi="Consolas" w:cs="Times New Roman"/>
                          <w:color w:val="000000"/>
                          <w:kern w:val="0"/>
                          <w:sz w:val="21"/>
                          <w:szCs w:val="21"/>
                          <w:lang w:eastAsia="ja-JP" w:bidi="ar-SA"/>
                        </w:rPr>
                        <w:t>, s=</w:t>
                      </w:r>
                      <w:proofErr w:type="spellStart"/>
                      <w:r w:rsidRPr="00DD3796">
                        <w:rPr>
                          <w:rFonts w:ascii="Consolas" w:eastAsia="Times New Roman" w:hAnsi="Consolas" w:cs="Times New Roman"/>
                          <w:color w:val="000000"/>
                          <w:kern w:val="0"/>
                          <w:sz w:val="21"/>
                          <w:szCs w:val="21"/>
                          <w:lang w:eastAsia="ja-JP" w:bidi="ar-SA"/>
                        </w:rPr>
                        <w:t>stride</w:t>
                      </w:r>
                      <w:proofErr w:type="spellEnd"/>
                      <w:r w:rsidRPr="00DD3796">
                        <w:rPr>
                          <w:rFonts w:ascii="Consolas" w:eastAsia="Times New Roman" w:hAnsi="Consolas" w:cs="Times New Roman"/>
                          <w:color w:val="000000"/>
                          <w:kern w:val="0"/>
                          <w:sz w:val="21"/>
                          <w:szCs w:val="21"/>
                          <w:lang w:eastAsia="ja-JP" w:bidi="ar-SA"/>
                        </w:rPr>
                        <w:t>)  </w:t>
                      </w:r>
                      <w:r w:rsidRPr="00DD3796">
                        <w:rPr>
                          <w:rFonts w:ascii="Consolas" w:eastAsia="Times New Roman" w:hAnsi="Consolas" w:cs="Times New Roman"/>
                          <w:color w:val="008000"/>
                          <w:kern w:val="0"/>
                          <w:sz w:val="21"/>
                          <w:szCs w:val="21"/>
                          <w:lang w:eastAsia="ja-JP" w:bidi="ar-SA"/>
                        </w:rPr>
                        <w:t xml:space="preserve"># </w:t>
                      </w:r>
                      <w:proofErr w:type="spellStart"/>
                      <w:r w:rsidRPr="00DD3796">
                        <w:rPr>
                          <w:rFonts w:ascii="Consolas" w:eastAsia="Times New Roman" w:hAnsi="Consolas" w:cs="Times New Roman"/>
                          <w:color w:val="008000"/>
                          <w:kern w:val="0"/>
                          <w:sz w:val="21"/>
                          <w:szCs w:val="21"/>
                          <w:lang w:eastAsia="ja-JP" w:bidi="ar-SA"/>
                        </w:rPr>
                        <w:t>check</w:t>
                      </w:r>
                      <w:proofErr w:type="spellEnd"/>
                      <w:r w:rsidRPr="00DD3796">
                        <w:rPr>
                          <w:rFonts w:ascii="Consolas" w:eastAsia="Times New Roman" w:hAnsi="Consolas" w:cs="Times New Roman"/>
                          <w:color w:val="008000"/>
                          <w:kern w:val="0"/>
                          <w:sz w:val="21"/>
                          <w:szCs w:val="21"/>
                          <w:lang w:eastAsia="ja-JP" w:bidi="ar-SA"/>
                        </w:rPr>
                        <w:t xml:space="preserve"> image </w:t>
                      </w:r>
                      <w:proofErr w:type="spellStart"/>
                      <w:r w:rsidRPr="00DD3796">
                        <w:rPr>
                          <w:rFonts w:ascii="Consolas" w:eastAsia="Times New Roman" w:hAnsi="Consolas" w:cs="Times New Roman"/>
                          <w:color w:val="008000"/>
                          <w:kern w:val="0"/>
                          <w:sz w:val="21"/>
                          <w:szCs w:val="21"/>
                          <w:lang w:eastAsia="ja-JP" w:bidi="ar-SA"/>
                        </w:rPr>
                        <w:t>size</w:t>
                      </w:r>
                      <w:proofErr w:type="spellEnd"/>
                    </w:p>
                  </w:txbxContent>
                </v:textbox>
                <w10:anchorlock/>
              </v:shape>
            </w:pict>
          </mc:Fallback>
        </mc:AlternateContent>
      </w:r>
    </w:p>
    <w:p w14:paraId="1AF9A96B" w14:textId="31620430" w:rsidR="00CC4E8D" w:rsidRDefault="00CC4E8D" w:rsidP="00CC4E8D">
      <w:pPr>
        <w:pStyle w:val="Subtitle"/>
        <w:numPr>
          <w:ilvl w:val="0"/>
          <w:numId w:val="45"/>
        </w:numPr>
      </w:pPr>
      <w:r>
        <w:t>kódrészélet: Az eszközök inicializálása és a súlyok betöltése</w:t>
      </w:r>
    </w:p>
    <w:p w14:paraId="6456B5DC" w14:textId="08B59E91" w:rsidR="00DD3796" w:rsidRDefault="00DD3796" w:rsidP="00E7454D">
      <w:pPr>
        <w:rPr>
          <w:noProof/>
        </w:rPr>
      </w:pPr>
      <w:r>
        <w:t>A modell betöltése és inicializálása után pedig a bemeneti képeket/videókat tölti be a program egy objektumba, amit később el lehet érni, és folyamatosan le lehet kérni belőle a következő képkockát.</w:t>
      </w:r>
      <w:r w:rsidRPr="00DD3796">
        <w:rPr>
          <w:noProof/>
        </w:rPr>
        <w:t xml:space="preserve"> </w:t>
      </w:r>
    </w:p>
    <w:p w14:paraId="664C9E39" w14:textId="7526C9CE" w:rsidR="00DD3796" w:rsidRDefault="00DD3796" w:rsidP="00E7454D">
      <w:r>
        <w:t xml:space="preserve">Majd következik egy definíció, amiben a korábban említett RTMP </w:t>
      </w:r>
      <w:proofErr w:type="spellStart"/>
      <w:r>
        <w:t>stream</w:t>
      </w:r>
      <w:proofErr w:type="spellEnd"/>
      <w:r>
        <w:t xml:space="preserve"> továbbításához szükséges </w:t>
      </w:r>
      <w:proofErr w:type="spellStart"/>
      <w:r>
        <w:t>ffmpeg</w:t>
      </w:r>
      <w:proofErr w:type="spellEnd"/>
      <w:r>
        <w:t xml:space="preserve"> </w:t>
      </w:r>
      <w:proofErr w:type="spellStart"/>
      <w:r>
        <w:t>plugint</w:t>
      </w:r>
      <w:proofErr w:type="spellEnd"/>
      <w:r>
        <w:t xml:space="preserve"> definiálja különböző kapcsolókkal és paraméterekkel, majd ezt el is indítja.</w:t>
      </w:r>
      <w:r w:rsidR="00E7454D">
        <w:t xml:space="preserve"> Ezeket a </w:t>
      </w:r>
      <w:proofErr w:type="spellStart"/>
      <w:r w:rsidR="00E7454D">
        <w:t>plugin</w:t>
      </w:r>
      <w:proofErr w:type="spellEnd"/>
      <w:r w:rsidR="00E7454D">
        <w:t xml:space="preserve"> definíciókat már az 5. és 6. kódrészletben korábban felvázoltam.</w:t>
      </w:r>
    </w:p>
    <w:p w14:paraId="41569B56" w14:textId="37349A4E" w:rsidR="001239D6" w:rsidRDefault="001239D6" w:rsidP="00E7454D">
      <w:r>
        <w:t>A</w:t>
      </w:r>
      <w:r w:rsidR="00E7454D">
        <w:t xml:space="preserve"> közvetítő</w:t>
      </w:r>
      <w:r>
        <w:t xml:space="preserve"> </w:t>
      </w:r>
      <w:proofErr w:type="spellStart"/>
      <w:r>
        <w:t>plugin</w:t>
      </w:r>
      <w:proofErr w:type="spellEnd"/>
      <w:r>
        <w:t xml:space="preserve"> elindítása után következne a </w:t>
      </w:r>
      <w:r w:rsidR="00B5017F">
        <w:t xml:space="preserve">képkockák betáplálásba a hálózatba, azonban még előtte az algoritmus elmenti a jelenlegi videó adatait az SQL </w:t>
      </w:r>
      <w:proofErr w:type="spellStart"/>
      <w:r w:rsidR="00B5017F">
        <w:t>videos</w:t>
      </w:r>
      <w:proofErr w:type="spellEnd"/>
      <w:r w:rsidR="00B5017F">
        <w:t xml:space="preserve"> táblájába, hogy elkezdte a videó feldolgozását, de még nem végzett vele. Emellett lenulláz a program még pár technológiai változót is, ami arra szolgál, hogy meg lehessen mondani, hogy egymást követő 4 képkockából 3 képkocka esetén volt-e észlelés kis távolságon belül, ha igen akkor az tulajdonképpen egy eseménynek vehető, mivel valószínűsíthetjük, hogy az 1 embernek az arcát ismerte fel maszk nélkül.</w:t>
      </w:r>
    </w:p>
    <w:p w14:paraId="01109FAD" w14:textId="4FF382CE" w:rsidR="00B5017F" w:rsidRDefault="00B5017F" w:rsidP="001239D6">
      <w:pPr>
        <w:spacing w:before="240"/>
      </w:pPr>
      <w:r>
        <w:lastRenderedPageBreak/>
        <w:t xml:space="preserve">Az észlelések összekötése úgy történik, hogy </w:t>
      </w:r>
      <w:r w:rsidRPr="00B5017F">
        <w:t xml:space="preserve">4 képkockán </w:t>
      </w:r>
      <w:proofErr w:type="spellStart"/>
      <w:r w:rsidRPr="00B5017F">
        <w:t>max</w:t>
      </w:r>
      <w:proofErr w:type="spellEnd"/>
      <w:r w:rsidRPr="00B5017F">
        <w:t xml:space="preserve"> 10 észlelés</w:t>
      </w:r>
      <w:r>
        <w:t xml:space="preserve"> lehet minden képkockán</w:t>
      </w:r>
      <w:r w:rsidRPr="00B5017F">
        <w:t xml:space="preserve">, minden észleléshez tartozik 4 adat, </w:t>
      </w:r>
      <w:proofErr w:type="spellStart"/>
      <w:r w:rsidRPr="00B5017F">
        <w:t>x,y</w:t>
      </w:r>
      <w:proofErr w:type="spellEnd"/>
      <w:r w:rsidRPr="00B5017F">
        <w:t xml:space="preserve"> koordináta egy </w:t>
      </w:r>
      <w:proofErr w:type="spellStart"/>
      <w:r w:rsidRPr="00B5017F">
        <w:t>prediction</w:t>
      </w:r>
      <w:proofErr w:type="spellEnd"/>
      <w:r w:rsidRPr="00B5017F">
        <w:t xml:space="preserve"> ID, ami összeköti az észleléseket és egy </w:t>
      </w:r>
      <w:proofErr w:type="spellStart"/>
      <w:r w:rsidRPr="00B5017F">
        <w:t>frame</w:t>
      </w:r>
      <w:proofErr w:type="spellEnd"/>
      <w:r w:rsidRPr="00B5017F">
        <w:t xml:space="preserve"> </w:t>
      </w:r>
      <w:proofErr w:type="spellStart"/>
      <w:r w:rsidRPr="00B5017F">
        <w:t>number</w:t>
      </w:r>
      <w:proofErr w:type="spellEnd"/>
      <w:r w:rsidRPr="00B5017F">
        <w:t>, hogy hány képkockán keresztül tartott az esemény</w:t>
      </w:r>
      <w:r>
        <w:t>(ez növekszik mindig 1-el ha 1-el több észlelés található)</w:t>
      </w:r>
    </w:p>
    <w:p w14:paraId="0AD5B1CD" w14:textId="59ECFA2F" w:rsidR="00B5017F" w:rsidRDefault="00B5017F" w:rsidP="001239D6">
      <w:pPr>
        <w:spacing w:before="240"/>
      </w:pPr>
      <w:r>
        <w:rPr>
          <w:noProof/>
        </w:rPr>
        <mc:AlternateContent>
          <mc:Choice Requires="wps">
            <w:drawing>
              <wp:inline distT="0" distB="0" distL="0" distR="0" wp14:anchorId="0D4BA834" wp14:editId="3B4DF54E">
                <wp:extent cx="5563518" cy="1404620"/>
                <wp:effectExtent l="0" t="0" r="18415" b="17780"/>
                <wp:docPr id="3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518" cy="1404620"/>
                        </a:xfrm>
                        <a:prstGeom prst="rect">
                          <a:avLst/>
                        </a:prstGeom>
                        <a:solidFill>
                          <a:srgbClr val="FFFFFF"/>
                        </a:solidFill>
                        <a:ln w="9525">
                          <a:solidFill>
                            <a:srgbClr val="000000"/>
                          </a:solidFill>
                          <a:miter lim="800000"/>
                          <a:headEnd/>
                          <a:tailEnd/>
                        </a:ln>
                      </wps:spPr>
                      <wps:txbx>
                        <w:txbxContent>
                          <w:p w14:paraId="13CE1C8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#sql</w:t>
                            </w:r>
                          </w:p>
                          <w:p w14:paraId="65288CE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start_time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datetime.datetime.now</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videó kezdeti időpontja</w:t>
                            </w:r>
                          </w:p>
                          <w:p w14:paraId="5FB2666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 xml:space="preserve">"INSERT INTO </w:t>
                            </w:r>
                            <w:proofErr w:type="spellStart"/>
                            <w:r w:rsidRPr="001E73AB">
                              <w:rPr>
                                <w:rFonts w:ascii="Consolas" w:eastAsia="Times New Roman" w:hAnsi="Consolas" w:cs="Times New Roman"/>
                                <w:color w:val="A31515"/>
                                <w:kern w:val="0"/>
                                <w:sz w:val="21"/>
                                <w:szCs w:val="21"/>
                                <w:lang w:eastAsia="ja-JP" w:bidi="ar-SA"/>
                              </w:rPr>
                              <w:t>videos</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videoName,videoDate,videoURL,videoAvailable</w:t>
                            </w:r>
                            <w:proofErr w:type="spellEnd"/>
                            <w:r w:rsidRPr="001E73AB">
                              <w:rPr>
                                <w:rFonts w:ascii="Consolas" w:eastAsia="Times New Roman" w:hAnsi="Consolas" w:cs="Times New Roman"/>
                                <w:color w:val="A31515"/>
                                <w:kern w:val="0"/>
                                <w:sz w:val="21"/>
                                <w:szCs w:val="21"/>
                                <w:lang w:eastAsia="ja-JP" w:bidi="ar-SA"/>
                              </w:rPr>
                              <w:t>) VALUES (%</w:t>
                            </w:r>
                            <w:proofErr w:type="spellStart"/>
                            <w:r w:rsidRPr="001E73AB">
                              <w:rPr>
                                <w:rFonts w:ascii="Consolas" w:eastAsia="Times New Roman" w:hAnsi="Consolas" w:cs="Times New Roman"/>
                                <w:color w:val="A31515"/>
                                <w:kern w:val="0"/>
                                <w:sz w:val="21"/>
                                <w:szCs w:val="21"/>
                                <w:lang w:eastAsia="ja-JP" w:bidi="ar-SA"/>
                              </w:rPr>
                              <w:t>s,%s,%s</w:t>
                            </w:r>
                            <w:proofErr w:type="spellEnd"/>
                            <w:r w:rsidRPr="001E73AB">
                              <w:rPr>
                                <w:rFonts w:ascii="Consolas" w:eastAsia="Times New Roman" w:hAnsi="Consolas" w:cs="Times New Roman"/>
                                <w:color w:val="A31515"/>
                                <w:kern w:val="0"/>
                                <w:sz w:val="21"/>
                                <w:szCs w:val="21"/>
                                <w:lang w:eastAsia="ja-JP" w:bidi="ar-SA"/>
                              </w:rPr>
                              <w:t>, %s)"</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SQL </w:t>
                            </w:r>
                            <w:proofErr w:type="spellStart"/>
                            <w:r w:rsidRPr="001E73AB">
                              <w:rPr>
                                <w:rFonts w:ascii="Consolas" w:eastAsia="Times New Roman" w:hAnsi="Consolas" w:cs="Times New Roman"/>
                                <w:color w:val="008000"/>
                                <w:kern w:val="0"/>
                                <w:sz w:val="21"/>
                                <w:szCs w:val="21"/>
                                <w:lang w:eastAsia="ja-JP" w:bidi="ar-SA"/>
                              </w:rPr>
                              <w:t>insert</w:t>
                            </w:r>
                            <w:proofErr w:type="spellEnd"/>
                            <w:r w:rsidRPr="001E73AB">
                              <w:rPr>
                                <w:rFonts w:ascii="Consolas" w:eastAsia="Times New Roman" w:hAnsi="Consolas" w:cs="Times New Roman"/>
                                <w:color w:val="008000"/>
                                <w:kern w:val="0"/>
                                <w:sz w:val="21"/>
                                <w:szCs w:val="21"/>
                                <w:lang w:eastAsia="ja-JP" w:bidi="ar-SA"/>
                              </w:rPr>
                              <w:t xml:space="preserve"> kérés</w:t>
                            </w:r>
                          </w:p>
                          <w:p w14:paraId="5A0FCAF2"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Y%m%d%H%M%S</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source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"%Y-%m-\%d %H:%M:%S"</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not</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ready</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2AE988F9"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mycursor.execute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végrehajtása</w:t>
                            </w:r>
                          </w:p>
                          <w:p w14:paraId="5C3870E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mydb.commit</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lezárása</w:t>
                            </w:r>
                          </w:p>
                          <w:p w14:paraId="7C4F38F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videoID</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mycursor.lastrowid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08000"/>
                                <w:kern w:val="0"/>
                                <w:sz w:val="21"/>
                                <w:szCs w:val="21"/>
                                <w:lang w:eastAsia="ja-JP" w:bidi="ar-SA"/>
                              </w:rPr>
                              <w:t># Az éppen mentendő videó ID-ja</w:t>
                            </w:r>
                          </w:p>
                          <w:p w14:paraId="06490B5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#változók beállítása</w:t>
                            </w:r>
                          </w:p>
                          <w:p w14:paraId="3B43BCB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#az észleléseket tároló vektor</w:t>
                            </w:r>
                          </w:p>
                          <w:p w14:paraId="30ABFC0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#(4 képkockán </w:t>
                            </w:r>
                            <w:proofErr w:type="spellStart"/>
                            <w:r w:rsidRPr="001E73AB">
                              <w:rPr>
                                <w:rFonts w:ascii="Consolas" w:eastAsia="Times New Roman" w:hAnsi="Consolas" w:cs="Times New Roman"/>
                                <w:color w:val="008000"/>
                                <w:kern w:val="0"/>
                                <w:sz w:val="21"/>
                                <w:szCs w:val="21"/>
                                <w:lang w:eastAsia="ja-JP" w:bidi="ar-SA"/>
                              </w:rPr>
                              <w:t>max</w:t>
                            </w:r>
                            <w:proofErr w:type="spellEnd"/>
                            <w:r w:rsidRPr="001E73AB">
                              <w:rPr>
                                <w:rFonts w:ascii="Consolas" w:eastAsia="Times New Roman" w:hAnsi="Consolas" w:cs="Times New Roman"/>
                                <w:color w:val="008000"/>
                                <w:kern w:val="0"/>
                                <w:sz w:val="21"/>
                                <w:szCs w:val="21"/>
                                <w:lang w:eastAsia="ja-JP" w:bidi="ar-SA"/>
                              </w:rPr>
                              <w:t xml:space="preserve"> 10 észlelés, minden észleléshez tartozik 4 adat, </w:t>
                            </w:r>
                            <w:proofErr w:type="spellStart"/>
                            <w:r w:rsidRPr="001E73AB">
                              <w:rPr>
                                <w:rFonts w:ascii="Consolas" w:eastAsia="Times New Roman" w:hAnsi="Consolas" w:cs="Times New Roman"/>
                                <w:color w:val="008000"/>
                                <w:kern w:val="0"/>
                                <w:sz w:val="21"/>
                                <w:szCs w:val="21"/>
                                <w:lang w:eastAsia="ja-JP" w:bidi="ar-SA"/>
                              </w:rPr>
                              <w:t>x,y</w:t>
                            </w:r>
                            <w:proofErr w:type="spellEnd"/>
                            <w:r w:rsidRPr="001E73AB">
                              <w:rPr>
                                <w:rFonts w:ascii="Consolas" w:eastAsia="Times New Roman" w:hAnsi="Consolas" w:cs="Times New Roman"/>
                                <w:color w:val="008000"/>
                                <w:kern w:val="0"/>
                                <w:sz w:val="21"/>
                                <w:szCs w:val="21"/>
                                <w:lang w:eastAsia="ja-JP" w:bidi="ar-SA"/>
                              </w:rPr>
                              <w:t xml:space="preserve"> koordináta egy </w:t>
                            </w:r>
                            <w:proofErr w:type="spellStart"/>
                            <w:r w:rsidRPr="001E73AB">
                              <w:rPr>
                                <w:rFonts w:ascii="Consolas" w:eastAsia="Times New Roman" w:hAnsi="Consolas" w:cs="Times New Roman"/>
                                <w:color w:val="008000"/>
                                <w:kern w:val="0"/>
                                <w:sz w:val="21"/>
                                <w:szCs w:val="21"/>
                                <w:lang w:eastAsia="ja-JP" w:bidi="ar-SA"/>
                              </w:rPr>
                              <w:t>prediction</w:t>
                            </w:r>
                            <w:proofErr w:type="spellEnd"/>
                            <w:r w:rsidRPr="001E73AB">
                              <w:rPr>
                                <w:rFonts w:ascii="Consolas" w:eastAsia="Times New Roman" w:hAnsi="Consolas" w:cs="Times New Roman"/>
                                <w:color w:val="008000"/>
                                <w:kern w:val="0"/>
                                <w:sz w:val="21"/>
                                <w:szCs w:val="21"/>
                                <w:lang w:eastAsia="ja-JP" w:bidi="ar-SA"/>
                              </w:rPr>
                              <w:t xml:space="preserve"> ID, ami összeköti az észleléseket és egy </w:t>
                            </w:r>
                            <w:proofErr w:type="spellStart"/>
                            <w:r w:rsidRPr="001E73AB">
                              <w:rPr>
                                <w:rFonts w:ascii="Consolas" w:eastAsia="Times New Roman" w:hAnsi="Consolas" w:cs="Times New Roman"/>
                                <w:color w:val="008000"/>
                                <w:kern w:val="0"/>
                                <w:sz w:val="21"/>
                                <w:szCs w:val="21"/>
                                <w:lang w:eastAsia="ja-JP" w:bidi="ar-SA"/>
                              </w:rPr>
                              <w:t>frame</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number</w:t>
                            </w:r>
                            <w:proofErr w:type="spellEnd"/>
                            <w:r w:rsidRPr="001E73AB">
                              <w:rPr>
                                <w:rFonts w:ascii="Consolas" w:eastAsia="Times New Roman" w:hAnsi="Consolas" w:cs="Times New Roman"/>
                                <w:color w:val="008000"/>
                                <w:kern w:val="0"/>
                                <w:sz w:val="21"/>
                                <w:szCs w:val="21"/>
                                <w:lang w:eastAsia="ja-JP" w:bidi="ar-SA"/>
                              </w:rPr>
                              <w:t>, hogy hány képkockán keresztül tartott az esemény)</w:t>
                            </w:r>
                          </w:p>
                          <w:p w14:paraId="50F10E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#képkocka számláló </w:t>
                            </w:r>
                          </w:p>
                          <w:p w14:paraId="4AD89C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p>
                          <w:p w14:paraId="4312AA1D" w14:textId="124771FF" w:rsidR="00604AED" w:rsidRPr="00595DEE" w:rsidRDefault="00604AED" w:rsidP="00595DEE">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frameNum</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p>
                        </w:txbxContent>
                      </wps:txbx>
                      <wps:bodyPr rot="0" vert="horz" wrap="square" lIns="91440" tIns="45720" rIns="91440" bIns="45720" anchor="t" anchorCtr="0">
                        <a:spAutoFit/>
                      </wps:bodyPr>
                    </wps:wsp>
                  </a:graphicData>
                </a:graphic>
              </wp:inline>
            </w:drawing>
          </mc:Choice>
          <mc:Fallback>
            <w:pict>
              <v:shape w14:anchorId="0D4BA834" id="_x0000_s1033" type="#_x0000_t202" style="width:43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">
                <v:textbox style="mso-fit-shape-to-text:t">
                  <w:txbxContent>
                    <w:p w14:paraId="13CE1C8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#sql</w:t>
                      </w:r>
                    </w:p>
                    <w:p w14:paraId="65288CE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start_time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datetime.datetime.now</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videó kezdeti időpontja</w:t>
                      </w:r>
                    </w:p>
                    <w:p w14:paraId="5FB2666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 xml:space="preserve">"INSERT INTO </w:t>
                      </w:r>
                      <w:proofErr w:type="spellStart"/>
                      <w:r w:rsidRPr="001E73AB">
                        <w:rPr>
                          <w:rFonts w:ascii="Consolas" w:eastAsia="Times New Roman" w:hAnsi="Consolas" w:cs="Times New Roman"/>
                          <w:color w:val="A31515"/>
                          <w:kern w:val="0"/>
                          <w:sz w:val="21"/>
                          <w:szCs w:val="21"/>
                          <w:lang w:eastAsia="ja-JP" w:bidi="ar-SA"/>
                        </w:rPr>
                        <w:t>videos</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videoName,videoDate,videoURL,videoAvailable</w:t>
                      </w:r>
                      <w:proofErr w:type="spellEnd"/>
                      <w:r w:rsidRPr="001E73AB">
                        <w:rPr>
                          <w:rFonts w:ascii="Consolas" w:eastAsia="Times New Roman" w:hAnsi="Consolas" w:cs="Times New Roman"/>
                          <w:color w:val="A31515"/>
                          <w:kern w:val="0"/>
                          <w:sz w:val="21"/>
                          <w:szCs w:val="21"/>
                          <w:lang w:eastAsia="ja-JP" w:bidi="ar-SA"/>
                        </w:rPr>
                        <w:t>) VALUES (%</w:t>
                      </w:r>
                      <w:proofErr w:type="spellStart"/>
                      <w:r w:rsidRPr="001E73AB">
                        <w:rPr>
                          <w:rFonts w:ascii="Consolas" w:eastAsia="Times New Roman" w:hAnsi="Consolas" w:cs="Times New Roman"/>
                          <w:color w:val="A31515"/>
                          <w:kern w:val="0"/>
                          <w:sz w:val="21"/>
                          <w:szCs w:val="21"/>
                          <w:lang w:eastAsia="ja-JP" w:bidi="ar-SA"/>
                        </w:rPr>
                        <w:t>s,%s,%s</w:t>
                      </w:r>
                      <w:proofErr w:type="spellEnd"/>
                      <w:r w:rsidRPr="001E73AB">
                        <w:rPr>
                          <w:rFonts w:ascii="Consolas" w:eastAsia="Times New Roman" w:hAnsi="Consolas" w:cs="Times New Roman"/>
                          <w:color w:val="A31515"/>
                          <w:kern w:val="0"/>
                          <w:sz w:val="21"/>
                          <w:szCs w:val="21"/>
                          <w:lang w:eastAsia="ja-JP" w:bidi="ar-SA"/>
                        </w:rPr>
                        <w:t>, %s)"</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SQL </w:t>
                      </w:r>
                      <w:proofErr w:type="spellStart"/>
                      <w:r w:rsidRPr="001E73AB">
                        <w:rPr>
                          <w:rFonts w:ascii="Consolas" w:eastAsia="Times New Roman" w:hAnsi="Consolas" w:cs="Times New Roman"/>
                          <w:color w:val="008000"/>
                          <w:kern w:val="0"/>
                          <w:sz w:val="21"/>
                          <w:szCs w:val="21"/>
                          <w:lang w:eastAsia="ja-JP" w:bidi="ar-SA"/>
                        </w:rPr>
                        <w:t>insert</w:t>
                      </w:r>
                      <w:proofErr w:type="spellEnd"/>
                      <w:r w:rsidRPr="001E73AB">
                        <w:rPr>
                          <w:rFonts w:ascii="Consolas" w:eastAsia="Times New Roman" w:hAnsi="Consolas" w:cs="Times New Roman"/>
                          <w:color w:val="008000"/>
                          <w:kern w:val="0"/>
                          <w:sz w:val="21"/>
                          <w:szCs w:val="21"/>
                          <w:lang w:eastAsia="ja-JP" w:bidi="ar-SA"/>
                        </w:rPr>
                        <w:t xml:space="preserve"> kérés</w:t>
                      </w:r>
                    </w:p>
                    <w:p w14:paraId="5A0FCAF2"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Y%m%d%H%M%S</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source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time.strftime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"%Y-%m-\%d %H:%M:%S"</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time.localtime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not</w:t>
                      </w:r>
                      <w:proofErr w:type="spellEnd"/>
                      <w:r w:rsidRPr="001E73AB">
                        <w:rPr>
                          <w:rFonts w:ascii="Consolas" w:eastAsia="Times New Roman" w:hAnsi="Consolas" w:cs="Times New Roman"/>
                          <w:color w:val="A31515"/>
                          <w:kern w:val="0"/>
                          <w:sz w:val="21"/>
                          <w:szCs w:val="21"/>
                          <w:lang w:eastAsia="ja-JP" w:bidi="ar-SA"/>
                        </w:rPr>
                        <w:t xml:space="preserve"> </w:t>
                      </w:r>
                      <w:proofErr w:type="spellStart"/>
                      <w:r w:rsidRPr="001E73AB">
                        <w:rPr>
                          <w:rFonts w:ascii="Consolas" w:eastAsia="Times New Roman" w:hAnsi="Consolas" w:cs="Times New Roman"/>
                          <w:color w:val="A31515"/>
                          <w:kern w:val="0"/>
                          <w:sz w:val="21"/>
                          <w:szCs w:val="21"/>
                          <w:lang w:eastAsia="ja-JP" w:bidi="ar-SA"/>
                        </w:rPr>
                        <w:t>ready</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2AE988F9"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mycursor.execute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sql</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val</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végrehajtása</w:t>
                      </w:r>
                    </w:p>
                    <w:p w14:paraId="5C3870E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mydb.commit</w:t>
                      </w:r>
                      <w:proofErr w:type="spellEnd"/>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SQL kérés lezárása</w:t>
                      </w:r>
                    </w:p>
                    <w:p w14:paraId="7C4F38F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videoID</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mycursor.lastrowid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08000"/>
                          <w:kern w:val="0"/>
                          <w:sz w:val="21"/>
                          <w:szCs w:val="21"/>
                          <w:lang w:eastAsia="ja-JP" w:bidi="ar-SA"/>
                        </w:rPr>
                        <w:t># Az éppen mentendő videó ID-ja</w:t>
                      </w:r>
                    </w:p>
                    <w:p w14:paraId="06490B5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#változók beállítása</w:t>
                      </w:r>
                    </w:p>
                    <w:p w14:paraId="3B43BCB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#az észleléseket tároló vektor</w:t>
                      </w:r>
                    </w:p>
                    <w:p w14:paraId="30ABFC0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#(4 képkockán </w:t>
                      </w:r>
                      <w:proofErr w:type="spellStart"/>
                      <w:r w:rsidRPr="001E73AB">
                        <w:rPr>
                          <w:rFonts w:ascii="Consolas" w:eastAsia="Times New Roman" w:hAnsi="Consolas" w:cs="Times New Roman"/>
                          <w:color w:val="008000"/>
                          <w:kern w:val="0"/>
                          <w:sz w:val="21"/>
                          <w:szCs w:val="21"/>
                          <w:lang w:eastAsia="ja-JP" w:bidi="ar-SA"/>
                        </w:rPr>
                        <w:t>max</w:t>
                      </w:r>
                      <w:proofErr w:type="spellEnd"/>
                      <w:r w:rsidRPr="001E73AB">
                        <w:rPr>
                          <w:rFonts w:ascii="Consolas" w:eastAsia="Times New Roman" w:hAnsi="Consolas" w:cs="Times New Roman"/>
                          <w:color w:val="008000"/>
                          <w:kern w:val="0"/>
                          <w:sz w:val="21"/>
                          <w:szCs w:val="21"/>
                          <w:lang w:eastAsia="ja-JP" w:bidi="ar-SA"/>
                        </w:rPr>
                        <w:t xml:space="preserve"> 10 észlelés, minden észleléshez tartozik 4 adat, </w:t>
                      </w:r>
                      <w:proofErr w:type="spellStart"/>
                      <w:r w:rsidRPr="001E73AB">
                        <w:rPr>
                          <w:rFonts w:ascii="Consolas" w:eastAsia="Times New Roman" w:hAnsi="Consolas" w:cs="Times New Roman"/>
                          <w:color w:val="008000"/>
                          <w:kern w:val="0"/>
                          <w:sz w:val="21"/>
                          <w:szCs w:val="21"/>
                          <w:lang w:eastAsia="ja-JP" w:bidi="ar-SA"/>
                        </w:rPr>
                        <w:t>x,y</w:t>
                      </w:r>
                      <w:proofErr w:type="spellEnd"/>
                      <w:r w:rsidRPr="001E73AB">
                        <w:rPr>
                          <w:rFonts w:ascii="Consolas" w:eastAsia="Times New Roman" w:hAnsi="Consolas" w:cs="Times New Roman"/>
                          <w:color w:val="008000"/>
                          <w:kern w:val="0"/>
                          <w:sz w:val="21"/>
                          <w:szCs w:val="21"/>
                          <w:lang w:eastAsia="ja-JP" w:bidi="ar-SA"/>
                        </w:rPr>
                        <w:t xml:space="preserve"> koordináta egy </w:t>
                      </w:r>
                      <w:proofErr w:type="spellStart"/>
                      <w:r w:rsidRPr="001E73AB">
                        <w:rPr>
                          <w:rFonts w:ascii="Consolas" w:eastAsia="Times New Roman" w:hAnsi="Consolas" w:cs="Times New Roman"/>
                          <w:color w:val="008000"/>
                          <w:kern w:val="0"/>
                          <w:sz w:val="21"/>
                          <w:szCs w:val="21"/>
                          <w:lang w:eastAsia="ja-JP" w:bidi="ar-SA"/>
                        </w:rPr>
                        <w:t>prediction</w:t>
                      </w:r>
                      <w:proofErr w:type="spellEnd"/>
                      <w:r w:rsidRPr="001E73AB">
                        <w:rPr>
                          <w:rFonts w:ascii="Consolas" w:eastAsia="Times New Roman" w:hAnsi="Consolas" w:cs="Times New Roman"/>
                          <w:color w:val="008000"/>
                          <w:kern w:val="0"/>
                          <w:sz w:val="21"/>
                          <w:szCs w:val="21"/>
                          <w:lang w:eastAsia="ja-JP" w:bidi="ar-SA"/>
                        </w:rPr>
                        <w:t xml:space="preserve"> ID, ami összeköti az észleléseket és egy </w:t>
                      </w:r>
                      <w:proofErr w:type="spellStart"/>
                      <w:r w:rsidRPr="001E73AB">
                        <w:rPr>
                          <w:rFonts w:ascii="Consolas" w:eastAsia="Times New Roman" w:hAnsi="Consolas" w:cs="Times New Roman"/>
                          <w:color w:val="008000"/>
                          <w:kern w:val="0"/>
                          <w:sz w:val="21"/>
                          <w:szCs w:val="21"/>
                          <w:lang w:eastAsia="ja-JP" w:bidi="ar-SA"/>
                        </w:rPr>
                        <w:t>frame</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number</w:t>
                      </w:r>
                      <w:proofErr w:type="spellEnd"/>
                      <w:r w:rsidRPr="001E73AB">
                        <w:rPr>
                          <w:rFonts w:ascii="Consolas" w:eastAsia="Times New Roman" w:hAnsi="Consolas" w:cs="Times New Roman"/>
                          <w:color w:val="008000"/>
                          <w:kern w:val="0"/>
                          <w:sz w:val="21"/>
                          <w:szCs w:val="21"/>
                          <w:lang w:eastAsia="ja-JP" w:bidi="ar-SA"/>
                        </w:rPr>
                        <w:t>, hogy hány képkockán keresztül tartott az esemény)</w:t>
                      </w:r>
                    </w:p>
                    <w:p w14:paraId="50F10E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#képkocka számláló </w:t>
                      </w:r>
                    </w:p>
                    <w:p w14:paraId="4AD89C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predictionID</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p>
                    <w:p w14:paraId="4312AA1D" w14:textId="124771FF" w:rsidR="00604AED" w:rsidRPr="00595DEE" w:rsidRDefault="00604AED" w:rsidP="00595DEE">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frameNum</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 xml:space="preserve"> </w:t>
                      </w:r>
                    </w:p>
                  </w:txbxContent>
                </v:textbox>
                <w10:anchorlock/>
              </v:shape>
            </w:pict>
          </mc:Fallback>
        </mc:AlternateContent>
      </w:r>
    </w:p>
    <w:p w14:paraId="7346BFE7" w14:textId="24F2223D" w:rsidR="00595DEE" w:rsidRDefault="00595DEE" w:rsidP="00595DEE">
      <w:pPr>
        <w:pStyle w:val="Subtitle"/>
        <w:numPr>
          <w:ilvl w:val="0"/>
          <w:numId w:val="45"/>
        </w:numPr>
      </w:pPr>
      <w:r>
        <w:t>kódrészlet: A detektálás előtt szükséges műveletek</w:t>
      </w:r>
    </w:p>
    <w:p w14:paraId="49F95477" w14:textId="7C250834" w:rsidR="00261684" w:rsidRDefault="005D3EDE" w:rsidP="00261684">
      <w:pPr>
        <w:pStyle w:val="Heading3"/>
      </w:pPr>
      <w:bookmarkStart w:id="135" w:name="_Toc88572664"/>
      <w:r>
        <w:t>Képek</w:t>
      </w:r>
      <w:r w:rsidR="00261684">
        <w:t xml:space="preserve"> feldolgozása a hálózat által</w:t>
      </w:r>
      <w:bookmarkEnd w:id="135"/>
    </w:p>
    <w:p w14:paraId="7D31B5D0" w14:textId="3EE14506" w:rsidR="001E73AB" w:rsidRDefault="001E73AB" w:rsidP="00E7454D">
      <w:r>
        <w:t xml:space="preserve">A következő lépés </w:t>
      </w:r>
      <w:r w:rsidR="00261684">
        <w:t xml:space="preserve">a definíciók után </w:t>
      </w:r>
      <w:r>
        <w:t xml:space="preserve">a képkockák betáplálása a hálózatba és a detektor végrehajtása. Ezek a képkockák 1 </w:t>
      </w:r>
      <w:proofErr w:type="spellStart"/>
      <w:r>
        <w:t>for</w:t>
      </w:r>
      <w:proofErr w:type="spellEnd"/>
      <w:r>
        <w:t xml:space="preserve"> ciklusban táplálódnak be, aminél minden egyes ciklus 1-1 képkockát jelent.</w:t>
      </w:r>
      <w:r w:rsidR="00976393">
        <w:t xml:space="preserve"> A képkockák feldolgozása elején megnézzük, hogy legalább már megy-e 4 képkockája a felvétel, ha igen, akkor a korábbi észleléseket tartalmazó tömböt 1 képkockányival eltoljuk „hátrafelé”, ezzel helyet csinálva a most feldolgozandó, negyedik képkockának. A mozgatás után betöltjük a képkockát a megfelelő feldolgozóba, átalakítjuk megfelelő formátummá (mivel jelenleg minden képpont 0 és 255 közötti értéket vehet fel, azonban a program 0 és 1 közötti értékekkel dolgozik, ezért ezeket a számokat át kell alakítani lebegőpontos számmá, pontosságnak megfelelően 16 vagy 32 bites lebegőpontos számmá) és ez után normalizálni </w:t>
      </w:r>
      <w:r w:rsidR="00976393" w:rsidRPr="00CC4E8D">
        <w:t xml:space="preserve">kell az értékeket egy 0-1 tartományon. Ezt úgy érjük el, hogy minden értéket elosztunk </w:t>
      </w:r>
      <w:r w:rsidR="00E7454D" w:rsidRPr="00CC4E8D">
        <w:t>25</w:t>
      </w:r>
      <w:r w:rsidR="00E7454D">
        <w:t>5-tel.</w:t>
      </w:r>
    </w:p>
    <w:p w14:paraId="2F28D4F0" w14:textId="59511195" w:rsidR="00976393" w:rsidRPr="00CC4E8D" w:rsidRDefault="00CC4E8D" w:rsidP="00E7454D">
      <w:pPr>
        <w:widowControl/>
      </w:pPr>
      <w:r w:rsidRPr="00CC4E8D">
        <w:lastRenderedPageBreak/>
        <w:t>Ezek után történik meg a képkocka hálózatba betáplálása. Ez</w:t>
      </w:r>
      <w:r>
        <w:t xml:space="preserve"> már egy előre elkészített függvény segítségével történik, a </w:t>
      </w:r>
      <w:proofErr w:type="spellStart"/>
      <w:r>
        <w:t>model</w:t>
      </w:r>
      <w:proofErr w:type="spellEnd"/>
      <w:r>
        <w:t xml:space="preserve"> függvénnyel, amibe betápláljuk a képet, és még pár egyéb információt, ami a modell szempontjából lényeges. Ez a modell megadja a becsült osztályokat és objektumokat, amikből még egy nem-maximum vágás segítségével meg kell határozni a számunkra releváns és hasznos felismeréseket.</w:t>
      </w:r>
    </w:p>
    <w:p w14:paraId="4F03EE51" w14:textId="1E2599E3" w:rsidR="001E73AB" w:rsidRDefault="001E73AB" w:rsidP="00595DEE">
      <w:pPr>
        <w:pStyle w:val="Subtitle"/>
        <w:numPr>
          <w:ilvl w:val="0"/>
          <w:numId w:val="45"/>
        </w:numPr>
      </w:pPr>
      <w:r>
        <w:rPr>
          <w:noProof/>
        </w:rPr>
        <mc:AlternateContent>
          <mc:Choice Requires="wps">
            <w:drawing>
              <wp:anchor distT="45720" distB="45720" distL="114300" distR="114300" simplePos="0" relativeHeight="251659264" behindDoc="0" locked="0" layoutInCell="1" allowOverlap="1" wp14:anchorId="6949C6EE" wp14:editId="26DAE3C3">
                <wp:simplePos x="0" y="0"/>
                <wp:positionH relativeFrom="column">
                  <wp:posOffset>142240</wp:posOffset>
                </wp:positionH>
                <wp:positionV relativeFrom="paragraph">
                  <wp:posOffset>179070</wp:posOffset>
                </wp:positionV>
                <wp:extent cx="5287645" cy="1404620"/>
                <wp:effectExtent l="0" t="0" r="27305" b="17780"/>
                <wp:wrapSquare wrapText="bothSides"/>
                <wp:docPr id="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1404620"/>
                        </a:xfrm>
                        <a:prstGeom prst="rect">
                          <a:avLst/>
                        </a:prstGeom>
                        <a:solidFill>
                          <a:srgbClr val="FFFFFF"/>
                        </a:solidFill>
                        <a:ln w="9525">
                          <a:solidFill>
                            <a:srgbClr val="000000"/>
                          </a:solidFill>
                          <a:miter lim="800000"/>
                          <a:headEnd/>
                          <a:tailEnd/>
                        </a:ln>
                      </wps:spPr>
                      <wps:txbx>
                        <w:txbxContent>
                          <w:p w14:paraId="3D4CA5DA" w14:textId="54AD2556"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hálózat alkalmazása a képkockákon</w:t>
                            </w:r>
                          </w:p>
                          <w:p w14:paraId="40837FD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device.type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cpu</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w:t>
                            </w:r>
                          </w:p>
                          <w:p w14:paraId="0FCC980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torch.zeros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 *</w:t>
                            </w:r>
                            <w:proofErr w:type="spellStart"/>
                            <w:r w:rsidRPr="001E73AB">
                              <w:rPr>
                                <w:rFonts w:ascii="Consolas" w:eastAsia="Times New Roman" w:hAnsi="Consolas" w:cs="Times New Roman"/>
                                <w:color w:val="000000"/>
                                <w:kern w:val="0"/>
                                <w:sz w:val="21"/>
                                <w:szCs w:val="21"/>
                                <w:lang w:eastAsia="ja-JP" w:bidi="ar-SA"/>
                              </w:rPr>
                              <w:t>imgsz</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type_as</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next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model.parameters</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run</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once</w:t>
                            </w:r>
                            <w:proofErr w:type="spellEnd"/>
                          </w:p>
                          <w:p w14:paraId="36F00E9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for</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im0s, </w:t>
                            </w:r>
                            <w:proofErr w:type="spellStart"/>
                            <w:r w:rsidRPr="001E73AB">
                              <w:rPr>
                                <w:rFonts w:ascii="Consolas" w:eastAsia="Times New Roman" w:hAnsi="Consolas" w:cs="Times New Roman"/>
                                <w:color w:val="000000"/>
                                <w:kern w:val="0"/>
                                <w:sz w:val="21"/>
                                <w:szCs w:val="21"/>
                                <w:lang w:eastAsia="ja-JP" w:bidi="ar-SA"/>
                              </w:rPr>
                              <w:t>vid_cap</w:t>
                            </w:r>
                            <w:proofErr w:type="spellEnd"/>
                            <w:r w:rsidRPr="001E73AB">
                              <w:rPr>
                                <w:rFonts w:ascii="Consolas" w:eastAsia="Times New Roman" w:hAnsi="Consolas" w:cs="Times New Roman"/>
                                <w:color w:val="000000"/>
                                <w:kern w:val="0"/>
                                <w:sz w:val="21"/>
                                <w:szCs w:val="21"/>
                                <w:lang w:eastAsia="ja-JP" w:bidi="ar-SA"/>
                              </w:rPr>
                              <w:t xml:space="preserve">, s </w:t>
                            </w:r>
                            <w:r w:rsidRPr="001E73AB">
                              <w:rPr>
                                <w:rFonts w:ascii="Consolas" w:eastAsia="Times New Roman" w:hAnsi="Consolas" w:cs="Times New Roman"/>
                                <w:color w:val="0000FF"/>
                                <w:kern w:val="0"/>
                                <w:sz w:val="21"/>
                                <w:szCs w:val="21"/>
                                <w:lang w:eastAsia="ja-JP" w:bidi="ar-SA"/>
                              </w:rPr>
                              <w:t>in</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dataset</w:t>
                            </w:r>
                            <w:proofErr w:type="spellEnd"/>
                            <w:r w:rsidRPr="001E73AB">
                              <w:rPr>
                                <w:rFonts w:ascii="Consolas" w:eastAsia="Times New Roman" w:hAnsi="Consolas" w:cs="Times New Roman"/>
                                <w:color w:val="000000"/>
                                <w:kern w:val="0"/>
                                <w:sz w:val="21"/>
                                <w:szCs w:val="21"/>
                                <w:lang w:eastAsia="ja-JP" w:bidi="ar-SA"/>
                              </w:rPr>
                              <w:t>:</w:t>
                            </w:r>
                          </w:p>
                          <w:p w14:paraId="326D9C5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3213806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1</w:t>
                            </w:r>
                          </w:p>
                          <w:p w14:paraId="3131141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#észlelések elmozgatása 1 képkockával az észleléseket tartalmazó vektorban</w:t>
                            </w:r>
                          </w:p>
                          <w:p w14:paraId="42DC335C"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&gt;= </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14AB201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
                          <w:p w14:paraId="03FA2F9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
                          <w:p w14:paraId="3000F15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2F37CB5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0A805A38"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 képek betöltése és átalakítása</w:t>
                            </w:r>
                          </w:p>
                          <w:p w14:paraId="7911BDC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torch.from_numpy</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
                          <w:p w14:paraId="38A983C8"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img.float</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uint8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fp16/32</w:t>
                            </w:r>
                          </w:p>
                          <w:p w14:paraId="5A31746F"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255.0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0 - 255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0.0 - 1.0</w:t>
                            </w:r>
                          </w:p>
                          <w:p w14:paraId="364CABE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
                          <w:p w14:paraId="366C88A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len(</w:t>
                            </w:r>
                            <w:proofErr w:type="spellStart"/>
                            <w:r w:rsidRPr="001E73AB">
                              <w:rPr>
                                <w:rFonts w:ascii="Consolas" w:eastAsia="Times New Roman" w:hAnsi="Consolas" w:cs="Times New Roman"/>
                                <w:color w:val="000000"/>
                                <w:kern w:val="0"/>
                                <w:sz w:val="21"/>
                                <w:szCs w:val="21"/>
                                <w:lang w:eastAsia="ja-JP" w:bidi="ar-SA"/>
                              </w:rPr>
                              <w:t>img.shape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7CC240A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None</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expand</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for</w:t>
                            </w:r>
                            <w:proofErr w:type="spellEnd"/>
                            <w:r w:rsidRPr="001E73AB">
                              <w:rPr>
                                <w:rFonts w:ascii="Consolas" w:eastAsia="Times New Roman" w:hAnsi="Consolas" w:cs="Times New Roman"/>
                                <w:color w:val="008000"/>
                                <w:kern w:val="0"/>
                                <w:sz w:val="21"/>
                                <w:szCs w:val="21"/>
                                <w:lang w:eastAsia="ja-JP" w:bidi="ar-SA"/>
                              </w:rPr>
                              <w:t xml:space="preserve"> batch </w:t>
                            </w:r>
                            <w:proofErr w:type="spellStart"/>
                            <w:r w:rsidRPr="001E73AB">
                              <w:rPr>
                                <w:rFonts w:ascii="Consolas" w:eastAsia="Times New Roman" w:hAnsi="Consolas" w:cs="Times New Roman"/>
                                <w:color w:val="008000"/>
                                <w:kern w:val="0"/>
                                <w:sz w:val="21"/>
                                <w:szCs w:val="21"/>
                                <w:lang w:eastAsia="ja-JP" w:bidi="ar-SA"/>
                              </w:rPr>
                              <w:t>dim</w:t>
                            </w:r>
                            <w:proofErr w:type="spellEnd"/>
                          </w:p>
                          <w:p w14:paraId="43385C4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64380BF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A hálózatba betáplált képkocka </w:t>
                            </w:r>
                            <w:proofErr w:type="spellStart"/>
                            <w:r w:rsidRPr="001E73AB">
                              <w:rPr>
                                <w:rFonts w:ascii="Consolas" w:eastAsia="Times New Roman" w:hAnsi="Consolas" w:cs="Times New Roman"/>
                                <w:color w:val="008000"/>
                                <w:kern w:val="0"/>
                                <w:sz w:val="21"/>
                                <w:szCs w:val="21"/>
                                <w:lang w:eastAsia="ja-JP" w:bidi="ar-SA"/>
                              </w:rPr>
                              <w:t>végigfuttatása</w:t>
                            </w:r>
                            <w:proofErr w:type="spellEnd"/>
                          </w:p>
                          <w:p w14:paraId="5530FC1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increment_path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save_dir</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stem</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mkdir</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True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False</w:t>
                            </w:r>
                            <w:proofErr w:type="spellEnd"/>
                          </w:p>
                          <w:p w14:paraId="53430E7D"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4E8FA3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792B47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Nem-maximum vágás (aktiváció)</w:t>
                            </w:r>
                          </w:p>
                          <w:p w14:paraId="522222B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non_max_suppression</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conf_thres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iou_thres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classes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agnostic_nms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9C6EE" id="_x0000_s1034" type="#_x0000_t202" style="position:absolute;left:0;text-align:left;margin-left:11.2pt;margin-top:14.1pt;width:416.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">
                <v:textbox style="mso-fit-shape-to-text:t">
                  <w:txbxContent>
                    <w:p w14:paraId="3D4CA5DA" w14:textId="54AD2556"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a hálózat alkalmazása a képkockákon</w:t>
                      </w:r>
                    </w:p>
                    <w:p w14:paraId="40837FD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device.type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A31515"/>
                          <w:kern w:val="0"/>
                          <w:sz w:val="21"/>
                          <w:szCs w:val="21"/>
                          <w:lang w:eastAsia="ja-JP" w:bidi="ar-SA"/>
                        </w:rPr>
                        <w:t>'</w:t>
                      </w:r>
                      <w:proofErr w:type="spellStart"/>
                      <w:r w:rsidRPr="001E73AB">
                        <w:rPr>
                          <w:rFonts w:ascii="Consolas" w:eastAsia="Times New Roman" w:hAnsi="Consolas" w:cs="Times New Roman"/>
                          <w:color w:val="A31515"/>
                          <w:kern w:val="0"/>
                          <w:sz w:val="21"/>
                          <w:szCs w:val="21"/>
                          <w:lang w:eastAsia="ja-JP" w:bidi="ar-SA"/>
                        </w:rPr>
                        <w:t>cpu</w:t>
                      </w:r>
                      <w:proofErr w:type="spellEnd"/>
                      <w:r w:rsidRPr="001E73AB">
                        <w:rPr>
                          <w:rFonts w:ascii="Consolas" w:eastAsia="Times New Roman" w:hAnsi="Consolas" w:cs="Times New Roman"/>
                          <w:color w:val="A31515"/>
                          <w:kern w:val="0"/>
                          <w:sz w:val="21"/>
                          <w:szCs w:val="21"/>
                          <w:lang w:eastAsia="ja-JP" w:bidi="ar-SA"/>
                        </w:rPr>
                        <w:t>'</w:t>
                      </w:r>
                      <w:r w:rsidRPr="001E73AB">
                        <w:rPr>
                          <w:rFonts w:ascii="Consolas" w:eastAsia="Times New Roman" w:hAnsi="Consolas" w:cs="Times New Roman"/>
                          <w:color w:val="000000"/>
                          <w:kern w:val="0"/>
                          <w:sz w:val="21"/>
                          <w:szCs w:val="21"/>
                          <w:lang w:eastAsia="ja-JP" w:bidi="ar-SA"/>
                        </w:rPr>
                        <w:t>:</w:t>
                      </w:r>
                    </w:p>
                    <w:p w14:paraId="0FCC980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torch.zeros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 *</w:t>
                      </w:r>
                      <w:proofErr w:type="spellStart"/>
                      <w:r w:rsidRPr="001E73AB">
                        <w:rPr>
                          <w:rFonts w:ascii="Consolas" w:eastAsia="Times New Roman" w:hAnsi="Consolas" w:cs="Times New Roman"/>
                          <w:color w:val="000000"/>
                          <w:kern w:val="0"/>
                          <w:sz w:val="21"/>
                          <w:szCs w:val="21"/>
                          <w:lang w:eastAsia="ja-JP" w:bidi="ar-SA"/>
                        </w:rPr>
                        <w:t>imgsz</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type_as</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next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model.parameters</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run</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once</w:t>
                      </w:r>
                      <w:proofErr w:type="spellEnd"/>
                    </w:p>
                    <w:p w14:paraId="36F00E9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for</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im0s, </w:t>
                      </w:r>
                      <w:proofErr w:type="spellStart"/>
                      <w:r w:rsidRPr="001E73AB">
                        <w:rPr>
                          <w:rFonts w:ascii="Consolas" w:eastAsia="Times New Roman" w:hAnsi="Consolas" w:cs="Times New Roman"/>
                          <w:color w:val="000000"/>
                          <w:kern w:val="0"/>
                          <w:sz w:val="21"/>
                          <w:szCs w:val="21"/>
                          <w:lang w:eastAsia="ja-JP" w:bidi="ar-SA"/>
                        </w:rPr>
                        <w:t>vid_cap</w:t>
                      </w:r>
                      <w:proofErr w:type="spellEnd"/>
                      <w:r w:rsidRPr="001E73AB">
                        <w:rPr>
                          <w:rFonts w:ascii="Consolas" w:eastAsia="Times New Roman" w:hAnsi="Consolas" w:cs="Times New Roman"/>
                          <w:color w:val="000000"/>
                          <w:kern w:val="0"/>
                          <w:sz w:val="21"/>
                          <w:szCs w:val="21"/>
                          <w:lang w:eastAsia="ja-JP" w:bidi="ar-SA"/>
                        </w:rPr>
                        <w:t xml:space="preserve">, s </w:t>
                      </w:r>
                      <w:r w:rsidRPr="001E73AB">
                        <w:rPr>
                          <w:rFonts w:ascii="Consolas" w:eastAsia="Times New Roman" w:hAnsi="Consolas" w:cs="Times New Roman"/>
                          <w:color w:val="0000FF"/>
                          <w:kern w:val="0"/>
                          <w:sz w:val="21"/>
                          <w:szCs w:val="21"/>
                          <w:lang w:eastAsia="ja-JP" w:bidi="ar-SA"/>
                        </w:rPr>
                        <w:t>in</w:t>
                      </w: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dataset</w:t>
                      </w:r>
                      <w:proofErr w:type="spellEnd"/>
                      <w:r w:rsidRPr="001E73AB">
                        <w:rPr>
                          <w:rFonts w:ascii="Consolas" w:eastAsia="Times New Roman" w:hAnsi="Consolas" w:cs="Times New Roman"/>
                          <w:color w:val="000000"/>
                          <w:kern w:val="0"/>
                          <w:sz w:val="21"/>
                          <w:szCs w:val="21"/>
                          <w:lang w:eastAsia="ja-JP" w:bidi="ar-SA"/>
                        </w:rPr>
                        <w:t>:</w:t>
                      </w:r>
                    </w:p>
                    <w:p w14:paraId="326D9C5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3213806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1</w:t>
                      </w:r>
                    </w:p>
                    <w:p w14:paraId="3131141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#észlelések elmozgatása 1 képkockával az észleléseket tartalmazó vektorban</w:t>
                      </w:r>
                    </w:p>
                    <w:p w14:paraId="42DC335C"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frameCounter</w:t>
                      </w:r>
                      <w:proofErr w:type="spellEnd"/>
                      <w:r w:rsidRPr="001E73AB">
                        <w:rPr>
                          <w:rFonts w:ascii="Consolas" w:eastAsia="Times New Roman" w:hAnsi="Consolas" w:cs="Times New Roman"/>
                          <w:color w:val="000000"/>
                          <w:kern w:val="0"/>
                          <w:sz w:val="21"/>
                          <w:szCs w:val="21"/>
                          <w:lang w:eastAsia="ja-JP" w:bidi="ar-SA"/>
                        </w:rPr>
                        <w:t xml:space="preserve"> &gt;= </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14AB2013"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
                    <w:p w14:paraId="03FA2F9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
                    <w:p w14:paraId="3000F15A"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2</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2F37CB55"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predictionList</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np.zeros</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10</w:t>
                      </w:r>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4</w:t>
                      </w:r>
                      <w:r w:rsidRPr="001E73AB">
                        <w:rPr>
                          <w:rFonts w:ascii="Consolas" w:eastAsia="Times New Roman" w:hAnsi="Consolas" w:cs="Times New Roman"/>
                          <w:color w:val="000000"/>
                          <w:kern w:val="0"/>
                          <w:sz w:val="21"/>
                          <w:szCs w:val="21"/>
                          <w:lang w:eastAsia="ja-JP" w:bidi="ar-SA"/>
                        </w:rPr>
                        <w:t>))</w:t>
                      </w:r>
                    </w:p>
                    <w:p w14:paraId="0A805A38"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#A képek betöltése és átalakítása</w:t>
                      </w:r>
                    </w:p>
                    <w:p w14:paraId="7911BDC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torch.from_numpy</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to</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device</w:t>
                      </w:r>
                      <w:proofErr w:type="spellEnd"/>
                      <w:r w:rsidRPr="001E73AB">
                        <w:rPr>
                          <w:rFonts w:ascii="Consolas" w:eastAsia="Times New Roman" w:hAnsi="Consolas" w:cs="Times New Roman"/>
                          <w:color w:val="000000"/>
                          <w:kern w:val="0"/>
                          <w:sz w:val="21"/>
                          <w:szCs w:val="21"/>
                          <w:lang w:eastAsia="ja-JP" w:bidi="ar-SA"/>
                        </w:rPr>
                        <w:t>)</w:t>
                      </w:r>
                    </w:p>
                    <w:p w14:paraId="38A983C8"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half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img.float</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uint8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fp16/32</w:t>
                      </w:r>
                    </w:p>
                    <w:p w14:paraId="5A31746F"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255.0</w:t>
                      </w: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0 - 255 </w:t>
                      </w:r>
                      <w:proofErr w:type="spellStart"/>
                      <w:r w:rsidRPr="001E73AB">
                        <w:rPr>
                          <w:rFonts w:ascii="Consolas" w:eastAsia="Times New Roman" w:hAnsi="Consolas" w:cs="Times New Roman"/>
                          <w:color w:val="008000"/>
                          <w:kern w:val="0"/>
                          <w:sz w:val="21"/>
                          <w:szCs w:val="21"/>
                          <w:lang w:eastAsia="ja-JP" w:bidi="ar-SA"/>
                        </w:rPr>
                        <w:t>to</w:t>
                      </w:r>
                      <w:proofErr w:type="spellEnd"/>
                      <w:r w:rsidRPr="001E73AB">
                        <w:rPr>
                          <w:rFonts w:ascii="Consolas" w:eastAsia="Times New Roman" w:hAnsi="Consolas" w:cs="Times New Roman"/>
                          <w:color w:val="008000"/>
                          <w:kern w:val="0"/>
                          <w:sz w:val="21"/>
                          <w:szCs w:val="21"/>
                          <w:lang w:eastAsia="ja-JP" w:bidi="ar-SA"/>
                        </w:rPr>
                        <w:t xml:space="preserve"> 0.0 - 1.0</w:t>
                      </w:r>
                    </w:p>
                    <w:p w14:paraId="364CABE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
                    <w:p w14:paraId="366C88A0"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len(</w:t>
                      </w:r>
                      <w:proofErr w:type="spellStart"/>
                      <w:r w:rsidRPr="001E73AB">
                        <w:rPr>
                          <w:rFonts w:ascii="Consolas" w:eastAsia="Times New Roman" w:hAnsi="Consolas" w:cs="Times New Roman"/>
                          <w:color w:val="000000"/>
                          <w:kern w:val="0"/>
                          <w:sz w:val="21"/>
                          <w:szCs w:val="21"/>
                          <w:lang w:eastAsia="ja-JP" w:bidi="ar-SA"/>
                        </w:rPr>
                        <w:t>img.shape</w:t>
                      </w:r>
                      <w:proofErr w:type="spellEnd"/>
                      <w:r w:rsidRPr="001E73AB">
                        <w:rPr>
                          <w:rFonts w:ascii="Consolas" w:eastAsia="Times New Roman" w:hAnsi="Consolas" w:cs="Times New Roman"/>
                          <w:color w:val="000000"/>
                          <w:kern w:val="0"/>
                          <w:sz w:val="21"/>
                          <w:szCs w:val="21"/>
                          <w:lang w:eastAsia="ja-JP" w:bidi="ar-SA"/>
                        </w:rPr>
                        <w:t xml:space="preserve">) == </w:t>
                      </w:r>
                      <w:r w:rsidRPr="001E73AB">
                        <w:rPr>
                          <w:rFonts w:ascii="Consolas" w:eastAsia="Times New Roman" w:hAnsi="Consolas" w:cs="Times New Roman"/>
                          <w:color w:val="098658"/>
                          <w:kern w:val="0"/>
                          <w:sz w:val="21"/>
                          <w:szCs w:val="21"/>
                          <w:lang w:eastAsia="ja-JP" w:bidi="ar-SA"/>
                        </w:rPr>
                        <w:t>3</w:t>
                      </w:r>
                      <w:r w:rsidRPr="001E73AB">
                        <w:rPr>
                          <w:rFonts w:ascii="Consolas" w:eastAsia="Times New Roman" w:hAnsi="Consolas" w:cs="Times New Roman"/>
                          <w:color w:val="000000"/>
                          <w:kern w:val="0"/>
                          <w:sz w:val="21"/>
                          <w:szCs w:val="21"/>
                          <w:lang w:eastAsia="ja-JP" w:bidi="ar-SA"/>
                        </w:rPr>
                        <w:t>:</w:t>
                      </w:r>
                    </w:p>
                    <w:p w14:paraId="7CC240A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None</w:t>
                      </w:r>
                      <w:proofErr w:type="spellEnd"/>
                      <w:r w:rsidRPr="001E73AB">
                        <w:rPr>
                          <w:rFonts w:ascii="Consolas" w:eastAsia="Times New Roman" w:hAnsi="Consolas" w:cs="Times New Roman"/>
                          <w:color w:val="000000"/>
                          <w:kern w:val="0"/>
                          <w:sz w:val="21"/>
                          <w:szCs w:val="21"/>
                          <w:lang w:eastAsia="ja-JP" w:bidi="ar-SA"/>
                        </w:rPr>
                        <w:t>]  </w:t>
                      </w:r>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expand</w:t>
                      </w:r>
                      <w:proofErr w:type="spellEnd"/>
                      <w:r w:rsidRPr="001E73AB">
                        <w:rPr>
                          <w:rFonts w:ascii="Consolas" w:eastAsia="Times New Roman" w:hAnsi="Consolas" w:cs="Times New Roman"/>
                          <w:color w:val="008000"/>
                          <w:kern w:val="0"/>
                          <w:sz w:val="21"/>
                          <w:szCs w:val="21"/>
                          <w:lang w:eastAsia="ja-JP" w:bidi="ar-SA"/>
                        </w:rPr>
                        <w:t xml:space="preserve"> </w:t>
                      </w:r>
                      <w:proofErr w:type="spellStart"/>
                      <w:r w:rsidRPr="001E73AB">
                        <w:rPr>
                          <w:rFonts w:ascii="Consolas" w:eastAsia="Times New Roman" w:hAnsi="Consolas" w:cs="Times New Roman"/>
                          <w:color w:val="008000"/>
                          <w:kern w:val="0"/>
                          <w:sz w:val="21"/>
                          <w:szCs w:val="21"/>
                          <w:lang w:eastAsia="ja-JP" w:bidi="ar-SA"/>
                        </w:rPr>
                        <w:t>for</w:t>
                      </w:r>
                      <w:proofErr w:type="spellEnd"/>
                      <w:r w:rsidRPr="001E73AB">
                        <w:rPr>
                          <w:rFonts w:ascii="Consolas" w:eastAsia="Times New Roman" w:hAnsi="Consolas" w:cs="Times New Roman"/>
                          <w:color w:val="008000"/>
                          <w:kern w:val="0"/>
                          <w:sz w:val="21"/>
                          <w:szCs w:val="21"/>
                          <w:lang w:eastAsia="ja-JP" w:bidi="ar-SA"/>
                        </w:rPr>
                        <w:t xml:space="preserve"> batch </w:t>
                      </w:r>
                      <w:proofErr w:type="spellStart"/>
                      <w:r w:rsidRPr="001E73AB">
                        <w:rPr>
                          <w:rFonts w:ascii="Consolas" w:eastAsia="Times New Roman" w:hAnsi="Consolas" w:cs="Times New Roman"/>
                          <w:color w:val="008000"/>
                          <w:kern w:val="0"/>
                          <w:sz w:val="21"/>
                          <w:szCs w:val="21"/>
                          <w:lang w:eastAsia="ja-JP" w:bidi="ar-SA"/>
                        </w:rPr>
                        <w:t>dim</w:t>
                      </w:r>
                      <w:proofErr w:type="spellEnd"/>
                    </w:p>
                    <w:p w14:paraId="43385C4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64380BFE"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xml:space="preserve"># A hálózatba betáplált képkocka </w:t>
                      </w:r>
                      <w:proofErr w:type="spellStart"/>
                      <w:r w:rsidRPr="001E73AB">
                        <w:rPr>
                          <w:rFonts w:ascii="Consolas" w:eastAsia="Times New Roman" w:hAnsi="Consolas" w:cs="Times New Roman"/>
                          <w:color w:val="008000"/>
                          <w:kern w:val="0"/>
                          <w:sz w:val="21"/>
                          <w:szCs w:val="21"/>
                          <w:lang w:eastAsia="ja-JP" w:bidi="ar-SA"/>
                        </w:rPr>
                        <w:t>végigfuttatása</w:t>
                      </w:r>
                      <w:proofErr w:type="spellEnd"/>
                    </w:p>
                    <w:p w14:paraId="5530FC11"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increment_path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save_dir</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path</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stem</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mkdir</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FF"/>
                          <w:kern w:val="0"/>
                          <w:sz w:val="21"/>
                          <w:szCs w:val="21"/>
                          <w:lang w:eastAsia="ja-JP" w:bidi="ar-SA"/>
                        </w:rPr>
                        <w:t>True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if</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else</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FF"/>
                          <w:kern w:val="0"/>
                          <w:sz w:val="21"/>
                          <w:szCs w:val="21"/>
                          <w:lang w:eastAsia="ja-JP" w:bidi="ar-SA"/>
                        </w:rPr>
                        <w:t>False</w:t>
                      </w:r>
                      <w:proofErr w:type="spellEnd"/>
                    </w:p>
                    <w:p w14:paraId="53430E7D"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model</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img</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augment</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visualize</w:t>
                      </w:r>
                      <w:proofErr w:type="spellEnd"/>
                      <w:r w:rsidRPr="001E73AB">
                        <w:rPr>
                          <w:rFonts w:ascii="Consolas" w:eastAsia="Times New Roman" w:hAnsi="Consolas" w:cs="Times New Roman"/>
                          <w:color w:val="000000"/>
                          <w:kern w:val="0"/>
                          <w:sz w:val="21"/>
                          <w:szCs w:val="21"/>
                          <w:lang w:eastAsia="ja-JP" w:bidi="ar-SA"/>
                        </w:rPr>
                        <w:t>)[</w:t>
                      </w:r>
                      <w:r w:rsidRPr="001E73AB">
                        <w:rPr>
                          <w:rFonts w:ascii="Consolas" w:eastAsia="Times New Roman" w:hAnsi="Consolas" w:cs="Times New Roman"/>
                          <w:color w:val="098658"/>
                          <w:kern w:val="0"/>
                          <w:sz w:val="21"/>
                          <w:szCs w:val="21"/>
                          <w:lang w:eastAsia="ja-JP" w:bidi="ar-SA"/>
                        </w:rPr>
                        <w:t>0</w:t>
                      </w:r>
                      <w:r w:rsidRPr="001E73AB">
                        <w:rPr>
                          <w:rFonts w:ascii="Consolas" w:eastAsia="Times New Roman" w:hAnsi="Consolas" w:cs="Times New Roman"/>
                          <w:color w:val="000000"/>
                          <w:kern w:val="0"/>
                          <w:sz w:val="21"/>
                          <w:szCs w:val="21"/>
                          <w:lang w:eastAsia="ja-JP" w:bidi="ar-SA"/>
                        </w:rPr>
                        <w:t>]</w:t>
                      </w:r>
                    </w:p>
                    <w:p w14:paraId="4E8FA3F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p>
                    <w:p w14:paraId="7792B477"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r w:rsidRPr="001E73AB">
                        <w:rPr>
                          <w:rFonts w:ascii="Consolas" w:eastAsia="Times New Roman" w:hAnsi="Consolas" w:cs="Times New Roman"/>
                          <w:color w:val="008000"/>
                          <w:kern w:val="0"/>
                          <w:sz w:val="21"/>
                          <w:szCs w:val="21"/>
                          <w:lang w:eastAsia="ja-JP" w:bidi="ar-SA"/>
                        </w:rPr>
                        <w:t># Nem-maximum vágás (aktiváció)</w:t>
                      </w:r>
                    </w:p>
                    <w:p w14:paraId="522222BB" w14:textId="77777777" w:rsidR="00604AED" w:rsidRPr="001E73AB" w:rsidRDefault="00604AED" w:rsidP="001E73AB">
                      <w:pPr>
                        <w:widowControl/>
                        <w:shd w:val="clear" w:color="auto" w:fill="FFFFFF"/>
                        <w:suppressAutoHyphens w:val="0"/>
                        <w:spacing w:line="285" w:lineRule="atLeast"/>
                        <w:jc w:val="left"/>
                        <w:rPr>
                          <w:rFonts w:ascii="Consolas" w:eastAsia="Times New Roman" w:hAnsi="Consolas" w:cs="Times New Roman"/>
                          <w:color w:val="000000"/>
                          <w:kern w:val="0"/>
                          <w:sz w:val="21"/>
                          <w:szCs w:val="21"/>
                          <w:lang w:eastAsia="ja-JP" w:bidi="ar-SA"/>
                        </w:rPr>
                      </w:pPr>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 </w:t>
                      </w:r>
                      <w:proofErr w:type="spellStart"/>
                      <w:r w:rsidRPr="001E73AB">
                        <w:rPr>
                          <w:rFonts w:ascii="Consolas" w:eastAsia="Times New Roman" w:hAnsi="Consolas" w:cs="Times New Roman"/>
                          <w:color w:val="000000"/>
                          <w:kern w:val="0"/>
                          <w:sz w:val="21"/>
                          <w:szCs w:val="21"/>
                          <w:lang w:eastAsia="ja-JP" w:bidi="ar-SA"/>
                        </w:rPr>
                        <w:t>non_max_suppression</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pred</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conf_thres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iou_thres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classes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agnostic_nms</w:t>
                      </w:r>
                      <w:proofErr w:type="spellEnd"/>
                      <w:r w:rsidRPr="001E73AB">
                        <w:rPr>
                          <w:rFonts w:ascii="Consolas" w:eastAsia="Times New Roman" w:hAnsi="Consolas" w:cs="Times New Roman"/>
                          <w:color w:val="000000"/>
                          <w:kern w:val="0"/>
                          <w:sz w:val="21"/>
                          <w:szCs w:val="21"/>
                          <w:lang w:eastAsia="ja-JP" w:bidi="ar-SA"/>
                        </w:rPr>
                        <w:t xml:space="preserve">, </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roofErr w:type="spellStart"/>
                      <w:r w:rsidRPr="001E73AB">
                        <w:rPr>
                          <w:rFonts w:ascii="Consolas" w:eastAsia="Times New Roman" w:hAnsi="Consolas" w:cs="Times New Roman"/>
                          <w:color w:val="000000"/>
                          <w:kern w:val="0"/>
                          <w:sz w:val="21"/>
                          <w:szCs w:val="21"/>
                          <w:lang w:eastAsia="ja-JP" w:bidi="ar-SA"/>
                        </w:rPr>
                        <w:t>max_det</w:t>
                      </w:r>
                      <w:proofErr w:type="spellEnd"/>
                      <w:r w:rsidRPr="001E73AB">
                        <w:rPr>
                          <w:rFonts w:ascii="Consolas" w:eastAsia="Times New Roman" w:hAnsi="Consolas" w:cs="Times New Roman"/>
                          <w:color w:val="000000"/>
                          <w:kern w:val="0"/>
                          <w:sz w:val="21"/>
                          <w:szCs w:val="21"/>
                          <w:lang w:eastAsia="ja-JP" w:bidi="ar-SA"/>
                        </w:rPr>
                        <w:t>)</w:t>
                      </w:r>
                    </w:p>
                  </w:txbxContent>
                </v:textbox>
                <w10:wrap type="square"/>
              </v:shape>
            </w:pict>
          </mc:Fallback>
        </mc:AlternateContent>
      </w:r>
      <w:r w:rsidR="00595DEE">
        <w:t>kódrészlet: A képek betáplálása a hálózatba és detektálás</w:t>
      </w:r>
    </w:p>
    <w:p w14:paraId="238D5E07" w14:textId="7E468E54" w:rsidR="00E7454D" w:rsidRDefault="00E7454D" w:rsidP="005300B3">
      <w:r>
        <w:t>A betáplálás és a detektálás után még azonban a program nem végzett, az eredményeket szükséges kiértékelni, és egy SQL táblába lementeni az egészet, emellett még a videókat is mentenie kell.</w:t>
      </w:r>
    </w:p>
    <w:p w14:paraId="73CF31A9" w14:textId="7F74F359" w:rsidR="000C4D73" w:rsidRDefault="000C4D73" w:rsidP="000C4D73">
      <w:pPr>
        <w:pStyle w:val="Heading3"/>
      </w:pPr>
      <w:bookmarkStart w:id="136" w:name="_Toc88572665"/>
      <w:r>
        <w:lastRenderedPageBreak/>
        <w:t>Az eredmények feldolgozása</w:t>
      </w:r>
      <w:bookmarkEnd w:id="136"/>
    </w:p>
    <w:p w14:paraId="637CCAFB" w14:textId="7FA4287D" w:rsidR="002844F4" w:rsidRDefault="002844F4" w:rsidP="005300B3">
      <w:r>
        <w:t xml:space="preserve">Az eredmények feldolgozása is természetesen </w:t>
      </w:r>
      <w:proofErr w:type="spellStart"/>
      <w:r>
        <w:t>képkockánként</w:t>
      </w:r>
      <w:proofErr w:type="spellEnd"/>
      <w:r>
        <w:t xml:space="preserve"> történik, máshogy </w:t>
      </w:r>
      <w:r w:rsidR="001F0947">
        <w:t xml:space="preserve">hosszabb is meg bonyolultabb is lenne megoldani. Így csak minden detektálás után végigmegy az összes becslésen a program, </w:t>
      </w:r>
    </w:p>
    <w:p w14:paraId="57B235F9" w14:textId="4910F075" w:rsidR="001F0947" w:rsidRDefault="001F0947" w:rsidP="005300B3">
      <w:r>
        <w:t xml:space="preserve">A feldolgozás elején a program átméretezi a befoglaló geometriákat a kimeneti értékeknek megfelelően, hogy a képen feldolgozhatóak legyenek ezek a geometriák. Ezek után az események kiértékelése történik annak megfelelően, hogy ha az utolsó 4 képkockán legalább 3 összefüggő képkockán keresztül egy bizonyos pixelértéken belül volt a befoglaló geometriák kezdőpontjának (bal felső pontjának) a távolsága (azért elég a kezdőpont, mivel az egy arc esetén nem sokat változik még mozgás esetén sem, ezért elég jó referenciapont), akkor az egy észlelésnek tekinthető, ami egy közös </w:t>
      </w:r>
      <w:proofErr w:type="spellStart"/>
      <w:r>
        <w:t>prediction</w:t>
      </w:r>
      <w:proofErr w:type="spellEnd"/>
      <w:r>
        <w:t xml:space="preserve"> ID alá is tartozik. Ezek után elmenti a képkockához tartozó észleléseket a program</w:t>
      </w:r>
      <w:r w:rsidR="00892404">
        <w:t xml:space="preserve"> </w:t>
      </w:r>
      <w:r>
        <w:t>(</w:t>
      </w:r>
      <w:proofErr w:type="spellStart"/>
      <w:r>
        <w:t>max</w:t>
      </w:r>
      <w:proofErr w:type="spellEnd"/>
      <w:r>
        <w:t xml:space="preserve"> 10-et), és utána még beírjuk az adatbázisba azokat az értékeket, ahol észlelés volt található, vagy ha már található olyan </w:t>
      </w:r>
      <w:proofErr w:type="spellStart"/>
      <w:r>
        <w:t>prediction</w:t>
      </w:r>
      <w:proofErr w:type="spellEnd"/>
      <w:r>
        <w:t xml:space="preserve"> </w:t>
      </w:r>
      <w:proofErr w:type="spellStart"/>
      <w:r>
        <w:t>id-val</w:t>
      </w:r>
      <w:proofErr w:type="spellEnd"/>
      <w:r>
        <w:t xml:space="preserve"> egy észlelés akkor csak módosítjuk annak megfelelően, hogy mik voltak az esemény részletei.</w:t>
      </w:r>
    </w:p>
    <w:p w14:paraId="42B38229" w14:textId="063AF9F3" w:rsidR="001F0947" w:rsidRDefault="001F0947" w:rsidP="005300B3">
      <w:r>
        <w:t>Ezek után az észlelt képkockára megtörténik még a befoglaló geometriák felrajzolása, majd ezek után ezeknek a képkockáknak a közvetítése és lementése videófelvételekbe.</w:t>
      </w:r>
    </w:p>
    <w:p w14:paraId="172D3BDF" w14:textId="0770A558" w:rsidR="005300B3" w:rsidRDefault="005300B3" w:rsidP="000B4160">
      <w:pPr>
        <w:pStyle w:val="Heading2"/>
        <w:numPr>
          <w:ilvl w:val="1"/>
          <w:numId w:val="14"/>
        </w:numPr>
      </w:pPr>
      <w:bookmarkStart w:id="137" w:name="_Toc88572666"/>
      <w:r>
        <w:t>A kapcsolattartó réteg</w:t>
      </w:r>
      <w:bookmarkEnd w:id="137"/>
    </w:p>
    <w:p w14:paraId="1F939BE6" w14:textId="273F2E15" w:rsidR="001F0947" w:rsidRDefault="005300B3" w:rsidP="005300B3">
      <w:r>
        <w:t>A kapcsolattartó réteg a program és a weboldal közötti kapcsolattartásra szolgáló réteg. Erre a rétegre azért van szükség, mivel a weboldalról is módosíthatóak a detektor bizonyos paraméterei, értékei, és ezért szükséges ez a réteg, mivel a weboldalról közvetlenül belenyúlni nem lehet a detektor függvénybe (nem is lenne célszerű)</w:t>
      </w:r>
    </w:p>
    <w:p w14:paraId="4BE18F31" w14:textId="71D94BD0" w:rsidR="005300B3" w:rsidRDefault="008A2795" w:rsidP="005300B3">
      <w:r>
        <w:t xml:space="preserve">Ezért egy köztes, </w:t>
      </w:r>
      <w:proofErr w:type="spellStart"/>
      <w:r w:rsidR="0058192E">
        <w:t>WebSocket</w:t>
      </w:r>
      <w:proofErr w:type="spellEnd"/>
      <w:r>
        <w:t xml:space="preserve"> alapú réteget terveztem a programnak, ami ezt a kapcsolattartást végrehajtja. A weboldallal ez a program egy </w:t>
      </w:r>
      <w:proofErr w:type="spellStart"/>
      <w:r w:rsidR="0058192E">
        <w:t>WebSocket</w:t>
      </w:r>
      <w:proofErr w:type="spellEnd"/>
      <w:r w:rsidR="0058192E">
        <w:t xml:space="preserve"> </w:t>
      </w:r>
      <w:r>
        <w:t xml:space="preserve">nevű protokollon végez információcserét. A </w:t>
      </w:r>
      <w:proofErr w:type="spellStart"/>
      <w:r w:rsidR="0058192E">
        <w:t>WebSocket</w:t>
      </w:r>
      <w:proofErr w:type="spellEnd"/>
      <w:r w:rsidR="0058192E">
        <w:t xml:space="preserve"> </w:t>
      </w:r>
      <w:r>
        <w:t>egy kommunikációs protokoll, ami a valós idejű, folyamatos információcserére találtak ki.</w:t>
      </w:r>
    </w:p>
    <w:p w14:paraId="62C89AE4" w14:textId="2D141AAA" w:rsidR="008A2795" w:rsidRDefault="008A2795" w:rsidP="008A2795">
      <w:pPr>
        <w:jc w:val="center"/>
      </w:pPr>
      <w:r>
        <w:rPr>
          <w:noProof/>
        </w:rPr>
        <w:lastRenderedPageBreak/>
        <w:drawing>
          <wp:inline distT="0" distB="0" distL="0" distR="0" wp14:anchorId="12FF9C3B" wp14:editId="3A6A216A">
            <wp:extent cx="2317173" cy="2124075"/>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0926" cy="2136682"/>
                    </a:xfrm>
                    <a:prstGeom prst="rect">
                      <a:avLst/>
                    </a:prstGeom>
                    <a:noFill/>
                    <a:ln>
                      <a:noFill/>
                    </a:ln>
                  </pic:spPr>
                </pic:pic>
              </a:graphicData>
            </a:graphic>
          </wp:inline>
        </w:drawing>
      </w:r>
    </w:p>
    <w:p w14:paraId="774FBC74" w14:textId="4ADB123F" w:rsidR="008A2795" w:rsidRDefault="008A2795" w:rsidP="008A2795">
      <w:pPr>
        <w:pStyle w:val="Subtitle"/>
      </w:pPr>
      <w:r>
        <w:t xml:space="preserve">16. ábra: A </w:t>
      </w:r>
      <w:proofErr w:type="spellStart"/>
      <w:r w:rsidR="0058192E">
        <w:t>WebSocket</w:t>
      </w:r>
      <w:proofErr w:type="spellEnd"/>
      <w:r w:rsidR="0058192E">
        <w:t xml:space="preserve"> </w:t>
      </w:r>
      <w:r>
        <w:t>protokoll működése</w:t>
      </w:r>
      <w:r>
        <w:fldChar w:fldCharType="begin"/>
      </w:r>
      <w:r>
        <w:instrText xml:space="preserve"> REF _Ref88551381 \r \h </w:instrText>
      </w:r>
      <w:r>
        <w:fldChar w:fldCharType="separate"/>
      </w:r>
      <w:r>
        <w:t>[26]</w:t>
      </w:r>
      <w:r>
        <w:fldChar w:fldCharType="end"/>
      </w:r>
    </w:p>
    <w:p w14:paraId="3499886D" w14:textId="0CD02EB4" w:rsidR="008A2795" w:rsidRDefault="0058192E" w:rsidP="008A2795">
      <w:r>
        <w:t xml:space="preserve">A protokoll TCP kapcsolaton keresztül működik és a folyamatos, teljes duplex információcserére lett kifejlesztve. Ezáltal megfelelő a program számára is, mivel a szerver és a kliens közötti információcserekor folyamatos kapcsolatra van szükség, ameddig a lekérések és a visszaigazolások folynak. Emellett azért is választottam ezt a protokollt, mivel Python </w:t>
      </w:r>
      <w:r w:rsidR="00E0627F">
        <w:t xml:space="preserve">és JavaScript </w:t>
      </w:r>
      <w:r>
        <w:t xml:space="preserve">programozási nyelven belül ez egy egyszerűen megvalósítható protokoll. </w:t>
      </w:r>
    </w:p>
    <w:p w14:paraId="299C5D66" w14:textId="0CD97974" w:rsidR="00E0627F" w:rsidRDefault="00E0627F" w:rsidP="00892404">
      <w:r>
        <w:t xml:space="preserve">A program detektor felőli protokollja a video almappán belül a pysocket.py fájlban található. Ebben a fájlban első lépésben beimportáltam a szükséges Python modulokat, hogy a program működése megfelelő legyen. Az importálás után megtörténik a program által használt alap változók beállítása alapértékekre, hogy a program működőképes legyen. Utána a program elindítja a </w:t>
      </w:r>
      <w:proofErr w:type="spellStart"/>
      <w:r>
        <w:t>listenert</w:t>
      </w:r>
      <w:proofErr w:type="spellEnd"/>
      <w:r>
        <w:t xml:space="preserve"> a </w:t>
      </w:r>
      <w:proofErr w:type="spellStart"/>
      <w:r>
        <w:t>websocketre</w:t>
      </w:r>
      <w:proofErr w:type="spellEnd"/>
      <w:r w:rsidR="007909FA">
        <w:t xml:space="preserve"> a </w:t>
      </w:r>
      <w:r w:rsidR="007909FA" w:rsidRPr="007909FA">
        <w:rPr>
          <w:b/>
          <w:bCs/>
        </w:rPr>
        <w:t>8765</w:t>
      </w:r>
      <w:r w:rsidR="007909FA">
        <w:t xml:space="preserve">-ös </w:t>
      </w:r>
      <w:proofErr w:type="spellStart"/>
      <w:r w:rsidR="007909FA">
        <w:t>porton</w:t>
      </w:r>
      <w:proofErr w:type="spellEnd"/>
      <w:r>
        <w:t>, és v</w:t>
      </w:r>
      <w:r w:rsidR="009423B3">
        <w:t xml:space="preserve">árja a bejövő adatokat. A </w:t>
      </w:r>
      <w:proofErr w:type="spellStart"/>
      <w:r w:rsidR="009423B3">
        <w:t>listener</w:t>
      </w:r>
      <w:proofErr w:type="spellEnd"/>
      <w:r w:rsidR="009423B3">
        <w:t xml:space="preserve"> elindításakor egy függvényt hív meg, ami definiálja az </w:t>
      </w:r>
      <w:proofErr w:type="spellStart"/>
      <w:r w:rsidR="009423B3">
        <w:t>async</w:t>
      </w:r>
      <w:proofErr w:type="spellEnd"/>
      <w:r w:rsidR="009423B3">
        <w:t xml:space="preserve"> műveleteket. Minden művelet esetén a program egy bejövő üzenetet vár JSON formátumban, amit aztán megpróbál </w:t>
      </w:r>
      <w:proofErr w:type="spellStart"/>
      <w:r w:rsidR="009423B3">
        <w:t>parseolni</w:t>
      </w:r>
      <w:proofErr w:type="spellEnd"/>
      <w:r w:rsidR="009423B3">
        <w:t xml:space="preserve"> és sikeres </w:t>
      </w:r>
      <w:proofErr w:type="spellStart"/>
      <w:r w:rsidR="009423B3">
        <w:t>parse</w:t>
      </w:r>
      <w:proofErr w:type="spellEnd"/>
      <w:r w:rsidR="009423B3">
        <w:t xml:space="preserve"> esetén megpróbálja értelmezni az üzenetet. Az üzenet egy </w:t>
      </w:r>
      <w:r w:rsidR="007909FA">
        <w:t>„</w:t>
      </w:r>
      <w:r w:rsidR="00892404">
        <w:t>;” -</w:t>
      </w:r>
      <w:r w:rsidR="009423B3">
        <w:t>vel elválasztott, 2 elemű json lista, aminek az első fele egy string a második fele viszont vagy egy karakter, vagy egy szintén json lista. A változatok és a műveletek a következőképpen alakulnak:</w:t>
      </w:r>
    </w:p>
    <w:p w14:paraId="385884D9" w14:textId="74540E52" w:rsidR="009423B3" w:rsidRDefault="009423B3" w:rsidP="009423B3">
      <w:pPr>
        <w:pStyle w:val="ListParagraph"/>
        <w:numPr>
          <w:ilvl w:val="0"/>
          <w:numId w:val="41"/>
        </w:numPr>
      </w:pPr>
      <w:r w:rsidRPr="009423B3">
        <w:rPr>
          <w:b/>
          <w:bCs/>
        </w:rPr>
        <w:t>start</w:t>
      </w:r>
      <w:r>
        <w:t xml:space="preserve"> üzenet egy json listával, amiben van egy </w:t>
      </w:r>
      <w:proofErr w:type="spellStart"/>
      <w:r>
        <w:t>src</w:t>
      </w:r>
      <w:proofErr w:type="spellEnd"/>
      <w:r>
        <w:t xml:space="preserve">, </w:t>
      </w:r>
      <w:proofErr w:type="spellStart"/>
      <w:r>
        <w:t>conf</w:t>
      </w:r>
      <w:proofErr w:type="spellEnd"/>
      <w:r>
        <w:t xml:space="preserve"> és min mező</w:t>
      </w:r>
    </w:p>
    <w:p w14:paraId="42AFFB9A" w14:textId="4DAB9D15" w:rsidR="009423B3" w:rsidRDefault="009423B3" w:rsidP="009423B3">
      <w:pPr>
        <w:pStyle w:val="ListParagraph"/>
        <w:numPr>
          <w:ilvl w:val="0"/>
          <w:numId w:val="41"/>
        </w:numPr>
      </w:pPr>
      <w:proofErr w:type="spellStart"/>
      <w:r w:rsidRPr="009423B3">
        <w:rPr>
          <w:b/>
          <w:bCs/>
        </w:rPr>
        <w:t>change</w:t>
      </w:r>
      <w:proofErr w:type="spellEnd"/>
      <w:r>
        <w:t xml:space="preserve"> üzenet egy json listával, amiben van egy </w:t>
      </w:r>
      <w:proofErr w:type="spellStart"/>
      <w:r>
        <w:t>src</w:t>
      </w:r>
      <w:proofErr w:type="spellEnd"/>
      <w:r>
        <w:t xml:space="preserve">, </w:t>
      </w:r>
      <w:proofErr w:type="spellStart"/>
      <w:r>
        <w:t>conf</w:t>
      </w:r>
      <w:proofErr w:type="spellEnd"/>
      <w:r>
        <w:t xml:space="preserve"> és min mező</w:t>
      </w:r>
    </w:p>
    <w:p w14:paraId="4BB611FC" w14:textId="021B5B78" w:rsidR="009423B3" w:rsidRDefault="009423B3" w:rsidP="009423B3">
      <w:pPr>
        <w:pStyle w:val="ListParagraph"/>
        <w:numPr>
          <w:ilvl w:val="0"/>
          <w:numId w:val="41"/>
        </w:numPr>
      </w:pPr>
      <w:r>
        <w:rPr>
          <w:b/>
          <w:bCs/>
        </w:rPr>
        <w:t xml:space="preserve">status </w:t>
      </w:r>
      <w:r>
        <w:t>üzenet egy karakterrel</w:t>
      </w:r>
      <w:r w:rsidR="00443BC1">
        <w:t xml:space="preserve"> </w:t>
      </w:r>
      <w:r>
        <w:t>(az esetünkben 0 lesz, de igazából lényegtelen mert nem dolgozzuk fel, csak szükséges</w:t>
      </w:r>
    </w:p>
    <w:p w14:paraId="68A511A2" w14:textId="15466470" w:rsidR="009423B3" w:rsidRDefault="009423B3" w:rsidP="009423B3">
      <w:pPr>
        <w:pStyle w:val="ListParagraph"/>
        <w:numPr>
          <w:ilvl w:val="0"/>
          <w:numId w:val="41"/>
        </w:numPr>
      </w:pPr>
      <w:r>
        <w:rPr>
          <w:b/>
          <w:bCs/>
        </w:rPr>
        <w:t xml:space="preserve">stop </w:t>
      </w:r>
      <w:r>
        <w:t>üzenet egy karakterrel (az esetünkben 0 lesz, de igazából lényegtelen mert nem dolgozzuk fel, csak szükséges</w:t>
      </w:r>
    </w:p>
    <w:p w14:paraId="4A94A184" w14:textId="42BF5C5D" w:rsidR="00B42CF2" w:rsidRDefault="009423B3" w:rsidP="00892404">
      <w:r>
        <w:lastRenderedPageBreak/>
        <w:t xml:space="preserve">Az üzenetek természetesen </w:t>
      </w:r>
      <w:r w:rsidR="00443BC1">
        <w:t xml:space="preserve">a nevüknek megfelelő műveleteket végzik el. A start üzenet elindít egy detektor alfolyamatot, ha még nem a megadott </w:t>
      </w:r>
      <w:proofErr w:type="spellStart"/>
      <w:r w:rsidR="00443BC1">
        <w:t>src</w:t>
      </w:r>
      <w:proofErr w:type="spellEnd"/>
      <w:r w:rsidR="00443BC1">
        <w:t xml:space="preserve"> forrással, </w:t>
      </w:r>
      <w:proofErr w:type="spellStart"/>
      <w:r w:rsidR="00443BC1">
        <w:t>conf</w:t>
      </w:r>
      <w:proofErr w:type="spellEnd"/>
      <w:r w:rsidR="00443BC1">
        <w:t xml:space="preserve"> bizonyossági szinttel és min legkisebb embere közötti távolsággal. A </w:t>
      </w:r>
      <w:proofErr w:type="spellStart"/>
      <w:r w:rsidR="00443BC1">
        <w:t>change</w:t>
      </w:r>
      <w:proofErr w:type="spellEnd"/>
      <w:r w:rsidR="00443BC1">
        <w:t xml:space="preserve"> üzenet változtat a </w:t>
      </w:r>
      <w:r w:rsidR="00B42CF2">
        <w:t xml:space="preserve">detektoron a vele együtt megadott adatokkal, pontosabban leállítja a detektort és a kapott új adatokkal elindít egy új folyamatot vele. A status üzenettel le lehet kérni a detektor jelenlegi állapotát és beállított értékeit. Ezt a weboldalon előtöltés helyett egy </w:t>
      </w:r>
      <w:proofErr w:type="spellStart"/>
      <w:r w:rsidR="00B42CF2">
        <w:t>fetch</w:t>
      </w:r>
      <w:proofErr w:type="spellEnd"/>
      <w:r w:rsidR="00B42CF2">
        <w:t xml:space="preserve"> gombbal oldottam meg, és így a felhasználóra van bízva az adatok lekérése. A stop üzenet pedig leállítja az éppen futó detektor példányát. </w:t>
      </w:r>
    </w:p>
    <w:p w14:paraId="6D8351B4" w14:textId="72614316" w:rsidR="007909FA" w:rsidRDefault="00B42CF2" w:rsidP="00892404">
      <w:r>
        <w:t>Ezek, a műveletek egyszerűnek tűnnek azonban azért szükség volt több feltételvizsgálatra is ezekkel kapcsolatban, pl</w:t>
      </w:r>
      <w:r w:rsidR="005B2805">
        <w:t>.,</w:t>
      </w:r>
      <w:r>
        <w:t xml:space="preserve"> hogy fut-e a detektor, hogy ne indítsunk el 2 példányt belőle, vagy le van-e állva, vagy még el sem indult egyszer sem (az utolsó 2-t csak programozástechnikai okokból különböztettem meg, nincs különbség a ké</w:t>
      </w:r>
      <w:r w:rsidR="005B2805">
        <w:t>t</w:t>
      </w:r>
      <w:r>
        <w:t xml:space="preserve"> állapot között lényegesen).</w:t>
      </w:r>
    </w:p>
    <w:p w14:paraId="1857A765" w14:textId="7C0DC501" w:rsidR="00604AED" w:rsidRDefault="007F4143" w:rsidP="007F4143">
      <w:pPr>
        <w:pStyle w:val="Heading1"/>
        <w:numPr>
          <w:ilvl w:val="0"/>
          <w:numId w:val="14"/>
        </w:numPr>
      </w:pPr>
      <w:r>
        <w:lastRenderedPageBreak/>
        <w:t>Felhasználói dokumentáció</w:t>
      </w:r>
    </w:p>
    <w:p w14:paraId="374BA85B" w14:textId="6183F5B1" w:rsidR="007F4143" w:rsidRDefault="007F4143" w:rsidP="007F4143">
      <w:pPr>
        <w:pStyle w:val="Heading2"/>
        <w:numPr>
          <w:ilvl w:val="1"/>
          <w:numId w:val="14"/>
        </w:numPr>
      </w:pPr>
      <w:r>
        <w:t>A program követelményei</w:t>
      </w:r>
    </w:p>
    <w:p w14:paraId="1E75717A" w14:textId="60015887" w:rsidR="007F4143" w:rsidRPr="007F4143" w:rsidRDefault="007F4143" w:rsidP="007F4143">
      <w:pPr>
        <w:pStyle w:val="Heading3"/>
      </w:pPr>
      <w:r>
        <w:t>A program hardveres követelményei</w:t>
      </w:r>
    </w:p>
    <w:p w14:paraId="4BE7A3B7" w14:textId="54F1DF9E" w:rsidR="007F4143" w:rsidRDefault="007F4143" w:rsidP="007F4143">
      <w:r>
        <w:t>A program hardveres követelményeit már korábban felvázoltam azonban újra felvázolom a következőkben:</w:t>
      </w:r>
    </w:p>
    <w:p w14:paraId="086BB246" w14:textId="77777777" w:rsidR="007F4143" w:rsidRDefault="007F4143" w:rsidP="007F4143">
      <w:pPr>
        <w:pStyle w:val="ListParagraph"/>
        <w:numPr>
          <w:ilvl w:val="0"/>
          <w:numId w:val="30"/>
        </w:numPr>
      </w:pPr>
      <w:proofErr w:type="spellStart"/>
      <w:r>
        <w:t>Nvidia</w:t>
      </w:r>
      <w:proofErr w:type="spellEnd"/>
      <w:r>
        <w:t xml:space="preserve"> GTX 9xx videókártya, vagy nagyobb, legalább 4GB VRAM-</w:t>
      </w:r>
      <w:proofErr w:type="spellStart"/>
      <w:r>
        <w:t>mal</w:t>
      </w:r>
      <w:proofErr w:type="spellEnd"/>
      <w:r>
        <w:t>, CUDA támogatással</w:t>
      </w:r>
    </w:p>
    <w:p w14:paraId="26A2E912" w14:textId="77777777" w:rsidR="007F4143" w:rsidRDefault="007F4143" w:rsidP="007F4143">
      <w:pPr>
        <w:pStyle w:val="ListParagraph"/>
        <w:numPr>
          <w:ilvl w:val="0"/>
          <w:numId w:val="30"/>
        </w:numPr>
      </w:pPr>
      <w:r>
        <w:t>Intel i5 6. generációs CPU, vagy újabb</w:t>
      </w:r>
    </w:p>
    <w:p w14:paraId="52D40F82" w14:textId="77777777" w:rsidR="007F4143" w:rsidRDefault="007F4143" w:rsidP="007F4143">
      <w:pPr>
        <w:pStyle w:val="ListParagraph"/>
        <w:numPr>
          <w:ilvl w:val="0"/>
          <w:numId w:val="30"/>
        </w:numPr>
      </w:pPr>
      <w:r>
        <w:t>8GB RAM</w:t>
      </w:r>
    </w:p>
    <w:p w14:paraId="2C63E25E" w14:textId="77777777" w:rsidR="007F4143" w:rsidRDefault="007F4143" w:rsidP="007F4143">
      <w:pPr>
        <w:pStyle w:val="ListParagraph"/>
        <w:numPr>
          <w:ilvl w:val="0"/>
          <w:numId w:val="30"/>
        </w:numPr>
      </w:pPr>
      <w:r>
        <w:t>legalább 1,5GB tárhely a szoftvernek</w:t>
      </w:r>
    </w:p>
    <w:p w14:paraId="0EEFF875" w14:textId="77777777" w:rsidR="007F4143" w:rsidRPr="009F4C68" w:rsidRDefault="007F4143" w:rsidP="007F4143">
      <w:pPr>
        <w:pStyle w:val="ListParagraph"/>
        <w:numPr>
          <w:ilvl w:val="0"/>
          <w:numId w:val="30"/>
        </w:numPr>
      </w:pPr>
      <w:r>
        <w:t>legalább 2TB tárhely a felvételek tárolására</w:t>
      </w:r>
    </w:p>
    <w:p w14:paraId="271B5ED9" w14:textId="77777777" w:rsidR="007F4143" w:rsidRDefault="007F4143" w:rsidP="007F4143">
      <w:pPr>
        <w:pStyle w:val="ListParagraph"/>
        <w:numPr>
          <w:ilvl w:val="0"/>
          <w:numId w:val="30"/>
        </w:numPr>
      </w:pPr>
      <w:r>
        <w:t>Ajánlott dedikált szerveren futtatni</w:t>
      </w:r>
    </w:p>
    <w:p w14:paraId="6012631A" w14:textId="77777777" w:rsidR="007F4143" w:rsidRDefault="007F4143" w:rsidP="007F4143">
      <w:pPr>
        <w:pStyle w:val="ListParagraph"/>
        <w:numPr>
          <w:ilvl w:val="0"/>
          <w:numId w:val="30"/>
        </w:numPr>
      </w:pPr>
      <w:r>
        <w:t xml:space="preserve">Legalább 1 MP felbontású kamera 25 </w:t>
      </w:r>
      <w:proofErr w:type="spellStart"/>
      <w:r>
        <w:t>fps</w:t>
      </w:r>
      <w:proofErr w:type="spellEnd"/>
      <w:r>
        <w:t xml:space="preserve"> sebességgel</w:t>
      </w:r>
    </w:p>
    <w:p w14:paraId="5BA5C6B1" w14:textId="504F9D0E" w:rsidR="007F4143" w:rsidRDefault="007F4143" w:rsidP="007F4143">
      <w:r>
        <w:t xml:space="preserve">A program külön </w:t>
      </w:r>
      <w:proofErr w:type="spellStart"/>
      <w:r>
        <w:t>paraméterezhető</w:t>
      </w:r>
      <w:proofErr w:type="spellEnd"/>
      <w:r>
        <w:t xml:space="preserve"> akár 2 külön szerveren való futáshoz, a kódba kell egy minimális módosítást végezni, főleg a videók mentése terén és a különböző alrendszerek kommunikációs csatornáit illetőleg (</w:t>
      </w:r>
      <w:proofErr w:type="spellStart"/>
      <w:r>
        <w:t>websocket</w:t>
      </w:r>
      <w:proofErr w:type="spellEnd"/>
      <w:r>
        <w:t>, közvetítés). Ez talán olyan esetben jöhet jól, ha 2 külön szerveren fut a program, amiből az egyik egy nagy skálázhatóságú webszerver, ami főleg az I/O műveletekre van felkészítve(vagy akár 2 szerver, 1 a webnek és 1 az adatbázisnak), a másik pedig egy nagy számítási teljesítménnyel rendelkező, főleg grafikus gyorsítókból álló szerver.</w:t>
      </w:r>
    </w:p>
    <w:p w14:paraId="1948F1E3" w14:textId="1F774E9B" w:rsidR="007F4143" w:rsidRDefault="007F4143" w:rsidP="007F4143">
      <w:pPr>
        <w:pStyle w:val="Heading3"/>
      </w:pPr>
      <w:r>
        <w:t>A program szoftveres követelményei</w:t>
      </w:r>
    </w:p>
    <w:p w14:paraId="3F0F55FE" w14:textId="5EE75288" w:rsidR="007F4143" w:rsidRDefault="007F4143" w:rsidP="007F4143">
      <w:pPr>
        <w:pStyle w:val="BodyText"/>
      </w:pPr>
      <w:r>
        <w:t xml:space="preserve">A program szoftveres követelményeit több csoportra is lehet bontani, annak megfelelően, hogy melyik szoftverösszetevőt nézzük. Külön követelménye van a </w:t>
      </w:r>
      <w:proofErr w:type="spellStart"/>
      <w:r>
        <w:t>websocketnek</w:t>
      </w:r>
      <w:proofErr w:type="spellEnd"/>
      <w:r>
        <w:t>, a detektornak, a weboldalnak és az adatbázisnak is. Ezeket a követelményeket ezért a következőkben csoportosítva vázolom fel az elkülöníthetőség érdekében</w:t>
      </w:r>
    </w:p>
    <w:p w14:paraId="6B5613A1" w14:textId="3AAFE443" w:rsidR="007F4143" w:rsidRDefault="007F4143" w:rsidP="007F4143">
      <w:pPr>
        <w:pStyle w:val="BodyText"/>
      </w:pPr>
      <w:r>
        <w:t xml:space="preserve">A detektor </w:t>
      </w:r>
      <w:r w:rsidR="00C03224">
        <w:t xml:space="preserve"> és a </w:t>
      </w:r>
      <w:proofErr w:type="spellStart"/>
      <w:r w:rsidR="00C03224">
        <w:t>websocket</w:t>
      </w:r>
      <w:proofErr w:type="spellEnd"/>
      <w:r w:rsidR="00C03224">
        <w:t xml:space="preserve"> </w:t>
      </w:r>
      <w:r>
        <w:t>szoftveres követelményei:</w:t>
      </w:r>
    </w:p>
    <w:p w14:paraId="444C555D" w14:textId="041E807A" w:rsidR="00082099" w:rsidRDefault="00082099" w:rsidP="00082099">
      <w:pPr>
        <w:pStyle w:val="BodyText"/>
        <w:numPr>
          <w:ilvl w:val="0"/>
          <w:numId w:val="41"/>
        </w:numPr>
      </w:pPr>
      <w:r>
        <w:t>Python 3.8.10 alatt tesztelve</w:t>
      </w:r>
    </w:p>
    <w:p w14:paraId="22DCCCCA" w14:textId="6C017EBA" w:rsidR="00082099" w:rsidRDefault="007F4143" w:rsidP="00082099">
      <w:pPr>
        <w:pStyle w:val="BodyText"/>
        <w:numPr>
          <w:ilvl w:val="0"/>
          <w:numId w:val="41"/>
        </w:numPr>
      </w:pPr>
      <w:r>
        <w:t>YOLOv5 detektor #</w:t>
      </w:r>
      <w:r w:rsidRPr="007F4143">
        <w:t xml:space="preserve"> </w:t>
      </w:r>
      <w:r w:rsidRPr="007F4143">
        <w:t>19c8760</w:t>
      </w:r>
      <w:r>
        <w:t xml:space="preserve"> számú </w:t>
      </w:r>
      <w:proofErr w:type="spellStart"/>
      <w:r>
        <w:t>commitja</w:t>
      </w:r>
      <w:proofErr w:type="spellEnd"/>
      <w:r>
        <w:t xml:space="preserve"> (</w:t>
      </w:r>
      <w:proofErr w:type="spellStart"/>
      <w:r w:rsidR="00082099">
        <w:t>forkot</w:t>
      </w:r>
      <w:proofErr w:type="spellEnd"/>
      <w:r w:rsidR="00082099">
        <w:t xml:space="preserve"> készítettem róla, ami a következő linken érhető el: </w:t>
      </w:r>
      <w:hyperlink r:id="rId27" w:history="1">
        <w:r w:rsidR="00082099" w:rsidRPr="00213725">
          <w:rPr>
            <w:rStyle w:val="Hyperlink"/>
          </w:rPr>
          <w:t>https://github.com/b3nc301/yolov5</w:t>
        </w:r>
      </w:hyperlink>
      <w:r>
        <w:t>)</w:t>
      </w:r>
      <w:r w:rsidR="00082099">
        <w:t xml:space="preserve"> A YOLOv5-nek a követelményei a requirements.txt </w:t>
      </w:r>
      <w:proofErr w:type="spellStart"/>
      <w:r w:rsidR="00082099">
        <w:t>fileban</w:t>
      </w:r>
      <w:proofErr w:type="spellEnd"/>
      <w:r w:rsidR="00082099">
        <w:t xml:space="preserve"> is olvashatóak, de felvázolom őket itt is:</w:t>
      </w:r>
    </w:p>
    <w:p w14:paraId="2401E7DC" w14:textId="77777777" w:rsidR="00082099" w:rsidRDefault="00082099" w:rsidP="00082099">
      <w:pPr>
        <w:pStyle w:val="BodyText"/>
        <w:numPr>
          <w:ilvl w:val="1"/>
          <w:numId w:val="41"/>
        </w:numPr>
      </w:pPr>
      <w:proofErr w:type="spellStart"/>
      <w:r>
        <w:lastRenderedPageBreak/>
        <w:t>matplotlib</w:t>
      </w:r>
      <w:proofErr w:type="spellEnd"/>
      <w:r>
        <w:t>&gt;=3.2.2</w:t>
      </w:r>
    </w:p>
    <w:p w14:paraId="7828A32B" w14:textId="77777777" w:rsidR="00082099" w:rsidRDefault="00082099" w:rsidP="00082099">
      <w:pPr>
        <w:pStyle w:val="BodyText"/>
        <w:numPr>
          <w:ilvl w:val="1"/>
          <w:numId w:val="41"/>
        </w:numPr>
      </w:pPr>
      <w:proofErr w:type="spellStart"/>
      <w:r>
        <w:t>numpy</w:t>
      </w:r>
      <w:proofErr w:type="spellEnd"/>
      <w:r>
        <w:t>&gt;=1.18.5</w:t>
      </w:r>
    </w:p>
    <w:p w14:paraId="4A08B2AD" w14:textId="77777777" w:rsidR="00082099" w:rsidRDefault="00082099" w:rsidP="00082099">
      <w:pPr>
        <w:pStyle w:val="BodyText"/>
        <w:numPr>
          <w:ilvl w:val="1"/>
          <w:numId w:val="41"/>
        </w:numPr>
      </w:pPr>
      <w:proofErr w:type="spellStart"/>
      <w:r>
        <w:t>opencv-python</w:t>
      </w:r>
      <w:proofErr w:type="spellEnd"/>
      <w:r>
        <w:t>&gt;=4.1.2</w:t>
      </w:r>
    </w:p>
    <w:p w14:paraId="4ABB776E" w14:textId="77777777" w:rsidR="00082099" w:rsidRDefault="00082099" w:rsidP="00082099">
      <w:pPr>
        <w:pStyle w:val="BodyText"/>
        <w:numPr>
          <w:ilvl w:val="1"/>
          <w:numId w:val="41"/>
        </w:numPr>
      </w:pPr>
      <w:proofErr w:type="spellStart"/>
      <w:r>
        <w:t>Pillow</w:t>
      </w:r>
      <w:proofErr w:type="spellEnd"/>
      <w:r>
        <w:t>&gt;=7.1.2</w:t>
      </w:r>
    </w:p>
    <w:p w14:paraId="14E195F9" w14:textId="77777777" w:rsidR="00082099" w:rsidRDefault="00082099" w:rsidP="00082099">
      <w:pPr>
        <w:pStyle w:val="BodyText"/>
        <w:numPr>
          <w:ilvl w:val="1"/>
          <w:numId w:val="41"/>
        </w:numPr>
      </w:pPr>
      <w:proofErr w:type="spellStart"/>
      <w:r>
        <w:t>PyYAML</w:t>
      </w:r>
      <w:proofErr w:type="spellEnd"/>
      <w:r>
        <w:t>&gt;=5.3.1</w:t>
      </w:r>
    </w:p>
    <w:p w14:paraId="2D433139" w14:textId="77777777" w:rsidR="00082099" w:rsidRDefault="00082099" w:rsidP="00082099">
      <w:pPr>
        <w:pStyle w:val="BodyText"/>
        <w:numPr>
          <w:ilvl w:val="1"/>
          <w:numId w:val="41"/>
        </w:numPr>
      </w:pPr>
      <w:proofErr w:type="spellStart"/>
      <w:r>
        <w:t>requests</w:t>
      </w:r>
      <w:proofErr w:type="spellEnd"/>
      <w:r>
        <w:t>&gt;=2.23.0</w:t>
      </w:r>
    </w:p>
    <w:p w14:paraId="05C4214A" w14:textId="77777777" w:rsidR="00082099" w:rsidRDefault="00082099" w:rsidP="00082099">
      <w:pPr>
        <w:pStyle w:val="BodyText"/>
        <w:numPr>
          <w:ilvl w:val="1"/>
          <w:numId w:val="41"/>
        </w:numPr>
      </w:pPr>
      <w:proofErr w:type="spellStart"/>
      <w:r>
        <w:t>scipy</w:t>
      </w:r>
      <w:proofErr w:type="spellEnd"/>
      <w:r>
        <w:t>&gt;=1.4.1</w:t>
      </w:r>
    </w:p>
    <w:p w14:paraId="503DD598" w14:textId="77777777" w:rsidR="00082099" w:rsidRDefault="00082099" w:rsidP="00082099">
      <w:pPr>
        <w:pStyle w:val="BodyText"/>
        <w:numPr>
          <w:ilvl w:val="1"/>
          <w:numId w:val="41"/>
        </w:numPr>
      </w:pPr>
      <w:proofErr w:type="spellStart"/>
      <w:r>
        <w:t>torch</w:t>
      </w:r>
      <w:proofErr w:type="spellEnd"/>
      <w:r>
        <w:t>&gt;=1.7.0</w:t>
      </w:r>
    </w:p>
    <w:p w14:paraId="6F380D85" w14:textId="77777777" w:rsidR="00082099" w:rsidRDefault="00082099" w:rsidP="00082099">
      <w:pPr>
        <w:pStyle w:val="BodyText"/>
        <w:numPr>
          <w:ilvl w:val="1"/>
          <w:numId w:val="41"/>
        </w:numPr>
      </w:pPr>
      <w:proofErr w:type="spellStart"/>
      <w:r>
        <w:t>torchvision</w:t>
      </w:r>
      <w:proofErr w:type="spellEnd"/>
      <w:r>
        <w:t>&gt;=0.8.1</w:t>
      </w:r>
    </w:p>
    <w:p w14:paraId="46032FB7" w14:textId="77777777" w:rsidR="00082099" w:rsidRDefault="00082099" w:rsidP="00082099">
      <w:pPr>
        <w:pStyle w:val="BodyText"/>
        <w:numPr>
          <w:ilvl w:val="1"/>
          <w:numId w:val="41"/>
        </w:numPr>
      </w:pPr>
      <w:proofErr w:type="spellStart"/>
      <w:r>
        <w:t>tqdm</w:t>
      </w:r>
      <w:proofErr w:type="spellEnd"/>
      <w:r>
        <w:t>&gt;=4.41.0</w:t>
      </w:r>
    </w:p>
    <w:p w14:paraId="02784511" w14:textId="3C3B323D" w:rsidR="00082099" w:rsidRPr="00082099" w:rsidRDefault="00082099" w:rsidP="00082099">
      <w:pPr>
        <w:pStyle w:val="BodyText"/>
        <w:numPr>
          <w:ilvl w:val="1"/>
          <w:numId w:val="41"/>
        </w:numPr>
      </w:pPr>
      <w:proofErr w:type="spellStart"/>
      <w:r w:rsidRPr="00082099">
        <w:rPr>
          <w:lang w:eastAsia="ja-JP" w:bidi="ar-SA"/>
        </w:rPr>
        <w:t>mysql.connector</w:t>
      </w:r>
      <w:proofErr w:type="spellEnd"/>
      <w:r>
        <w:rPr>
          <w:lang w:eastAsia="ja-JP" w:bidi="ar-SA"/>
        </w:rPr>
        <w:t xml:space="preserve"> </w:t>
      </w:r>
      <w:proofErr w:type="spellStart"/>
      <w:r>
        <w:rPr>
          <w:lang w:eastAsia="ja-JP" w:bidi="ar-SA"/>
        </w:rPr>
        <w:t>python</w:t>
      </w:r>
      <w:proofErr w:type="spellEnd"/>
      <w:r>
        <w:rPr>
          <w:lang w:eastAsia="ja-JP" w:bidi="ar-SA"/>
        </w:rPr>
        <w:t xml:space="preserve"> </w:t>
      </w:r>
      <w:proofErr w:type="spellStart"/>
      <w:r>
        <w:rPr>
          <w:lang w:eastAsia="ja-JP" w:bidi="ar-SA"/>
        </w:rPr>
        <w:t>plugin</w:t>
      </w:r>
      <w:proofErr w:type="spellEnd"/>
    </w:p>
    <w:p w14:paraId="4CE297FD" w14:textId="77777777" w:rsidR="00082099" w:rsidRDefault="00082099" w:rsidP="00082099">
      <w:pPr>
        <w:pStyle w:val="BodyText"/>
        <w:numPr>
          <w:ilvl w:val="0"/>
          <w:numId w:val="41"/>
        </w:numPr>
      </w:pPr>
      <w:proofErr w:type="spellStart"/>
      <w:r>
        <w:t>ffmpeg</w:t>
      </w:r>
      <w:proofErr w:type="spellEnd"/>
      <w:r>
        <w:t xml:space="preserve"> feldolgozó 4.2.4 alatt tesztelve</w:t>
      </w:r>
    </w:p>
    <w:p w14:paraId="1A176DA9" w14:textId="323BF73A" w:rsidR="00082099" w:rsidRDefault="00082099" w:rsidP="00082099">
      <w:pPr>
        <w:pStyle w:val="BodyText"/>
        <w:numPr>
          <w:ilvl w:val="0"/>
          <w:numId w:val="41"/>
        </w:numPr>
      </w:pPr>
      <w:proofErr w:type="spellStart"/>
      <w:r>
        <w:t>websockets</w:t>
      </w:r>
      <w:proofErr w:type="spellEnd"/>
    </w:p>
    <w:p w14:paraId="41883713" w14:textId="3E144BDB" w:rsidR="00082099" w:rsidRDefault="00082099" w:rsidP="00082099">
      <w:pPr>
        <w:pStyle w:val="BodyText"/>
      </w:pPr>
      <w:r>
        <w:t>Az adatbázis szoftveres követelménye:</w:t>
      </w:r>
    </w:p>
    <w:p w14:paraId="2BAEEFC2" w14:textId="09E9A1B8" w:rsidR="00082099" w:rsidRDefault="00082099" w:rsidP="00082099">
      <w:pPr>
        <w:pStyle w:val="BodyText"/>
        <w:numPr>
          <w:ilvl w:val="0"/>
          <w:numId w:val="41"/>
        </w:numPr>
      </w:pPr>
      <w:proofErr w:type="spellStart"/>
      <w:r>
        <w:t>MySQL</w:t>
      </w:r>
      <w:proofErr w:type="spellEnd"/>
      <w:r>
        <w:t xml:space="preserve"> adatbázis 8.0.27 alatt tesztelve</w:t>
      </w:r>
    </w:p>
    <w:p w14:paraId="62EDC9C3" w14:textId="7726B5F2" w:rsidR="00082099" w:rsidRDefault="00082099" w:rsidP="00082099">
      <w:pPr>
        <w:pStyle w:val="BodyText"/>
      </w:pPr>
      <w:r>
        <w:t>A weboldal szoftveres környezete</w:t>
      </w:r>
    </w:p>
    <w:p w14:paraId="231EEF77" w14:textId="45F280E9" w:rsidR="00082099" w:rsidRDefault="00082099" w:rsidP="00082099">
      <w:pPr>
        <w:pStyle w:val="BodyText"/>
        <w:numPr>
          <w:ilvl w:val="0"/>
          <w:numId w:val="41"/>
        </w:numPr>
      </w:pPr>
      <w:r>
        <w:t>PHP 8.0 alatt tesztelve (legalább php8 kell)</w:t>
      </w:r>
    </w:p>
    <w:p w14:paraId="0C8E30CB" w14:textId="468370E9" w:rsidR="00082099" w:rsidRDefault="00082099" w:rsidP="00082099">
      <w:pPr>
        <w:pStyle w:val="BodyText"/>
        <w:numPr>
          <w:ilvl w:val="1"/>
          <w:numId w:val="41"/>
        </w:numPr>
      </w:pPr>
      <w:proofErr w:type="spellStart"/>
      <w:r>
        <w:t>BCMath</w:t>
      </w:r>
      <w:proofErr w:type="spellEnd"/>
    </w:p>
    <w:p w14:paraId="3B8F8711" w14:textId="3D69FF38" w:rsidR="00082099" w:rsidRDefault="00082099" w:rsidP="00082099">
      <w:pPr>
        <w:pStyle w:val="BodyText"/>
        <w:numPr>
          <w:ilvl w:val="1"/>
          <w:numId w:val="41"/>
        </w:numPr>
      </w:pPr>
      <w:proofErr w:type="spellStart"/>
      <w:r>
        <w:t>Ctype</w:t>
      </w:r>
      <w:proofErr w:type="spellEnd"/>
    </w:p>
    <w:p w14:paraId="2670E3F5" w14:textId="6BE6719E" w:rsidR="00082099" w:rsidRDefault="00082099" w:rsidP="00082099">
      <w:pPr>
        <w:pStyle w:val="BodyText"/>
        <w:numPr>
          <w:ilvl w:val="1"/>
          <w:numId w:val="41"/>
        </w:numPr>
      </w:pPr>
      <w:proofErr w:type="spellStart"/>
      <w:r>
        <w:t>Fileinfo</w:t>
      </w:r>
      <w:proofErr w:type="spellEnd"/>
    </w:p>
    <w:p w14:paraId="02A19A3C" w14:textId="42B791A2" w:rsidR="00082099" w:rsidRDefault="00082099" w:rsidP="00082099">
      <w:pPr>
        <w:pStyle w:val="BodyText"/>
        <w:numPr>
          <w:ilvl w:val="1"/>
          <w:numId w:val="41"/>
        </w:numPr>
      </w:pPr>
      <w:r>
        <w:t>JSON</w:t>
      </w:r>
    </w:p>
    <w:p w14:paraId="175ACA2C" w14:textId="24E8AFC2" w:rsidR="00082099" w:rsidRDefault="00082099" w:rsidP="00082099">
      <w:pPr>
        <w:pStyle w:val="BodyText"/>
        <w:numPr>
          <w:ilvl w:val="1"/>
          <w:numId w:val="41"/>
        </w:numPr>
      </w:pPr>
      <w:proofErr w:type="spellStart"/>
      <w:r>
        <w:t>Mbstring</w:t>
      </w:r>
      <w:proofErr w:type="spellEnd"/>
    </w:p>
    <w:p w14:paraId="0DAB7820" w14:textId="1AECB436" w:rsidR="00082099" w:rsidRDefault="00082099" w:rsidP="00082099">
      <w:pPr>
        <w:pStyle w:val="BodyText"/>
        <w:numPr>
          <w:ilvl w:val="1"/>
          <w:numId w:val="41"/>
        </w:numPr>
      </w:pPr>
      <w:proofErr w:type="spellStart"/>
      <w:r>
        <w:t>OpenSSL</w:t>
      </w:r>
      <w:proofErr w:type="spellEnd"/>
    </w:p>
    <w:p w14:paraId="05CA346B" w14:textId="24C7D2DC" w:rsidR="00082099" w:rsidRDefault="00082099" w:rsidP="00082099">
      <w:pPr>
        <w:pStyle w:val="BodyText"/>
        <w:numPr>
          <w:ilvl w:val="1"/>
          <w:numId w:val="41"/>
        </w:numPr>
      </w:pPr>
      <w:r>
        <w:t>PDO</w:t>
      </w:r>
    </w:p>
    <w:p w14:paraId="20F10B21" w14:textId="1F5A5F0E" w:rsidR="00082099" w:rsidRDefault="00082099" w:rsidP="00082099">
      <w:pPr>
        <w:pStyle w:val="BodyText"/>
        <w:numPr>
          <w:ilvl w:val="1"/>
          <w:numId w:val="41"/>
        </w:numPr>
      </w:pPr>
      <w:proofErr w:type="spellStart"/>
      <w:r>
        <w:t>Tokenizer</w:t>
      </w:r>
      <w:proofErr w:type="spellEnd"/>
    </w:p>
    <w:p w14:paraId="68FD5687" w14:textId="38043F4B" w:rsidR="00082099" w:rsidRDefault="00082099" w:rsidP="00082099">
      <w:pPr>
        <w:pStyle w:val="BodyText"/>
        <w:numPr>
          <w:ilvl w:val="1"/>
          <w:numId w:val="41"/>
        </w:numPr>
      </w:pPr>
      <w:r>
        <w:t>XML</w:t>
      </w:r>
    </w:p>
    <w:p w14:paraId="15FCF1C5" w14:textId="4084F8C7" w:rsidR="00082099" w:rsidRDefault="00082099" w:rsidP="00082099">
      <w:pPr>
        <w:pStyle w:val="BodyText"/>
        <w:numPr>
          <w:ilvl w:val="0"/>
          <w:numId w:val="41"/>
        </w:numPr>
      </w:pPr>
      <w:r>
        <w:t xml:space="preserve">php </w:t>
      </w:r>
      <w:proofErr w:type="spellStart"/>
      <w:r>
        <w:t>fpm</w:t>
      </w:r>
      <w:proofErr w:type="spellEnd"/>
      <w:r>
        <w:t xml:space="preserve"> </w:t>
      </w:r>
      <w:proofErr w:type="spellStart"/>
      <w:r>
        <w:t>socket</w:t>
      </w:r>
      <w:proofErr w:type="spellEnd"/>
    </w:p>
    <w:p w14:paraId="74FC4A32" w14:textId="4848B885" w:rsidR="00082099" w:rsidRDefault="00082099" w:rsidP="00082099">
      <w:pPr>
        <w:pStyle w:val="BodyText"/>
        <w:numPr>
          <w:ilvl w:val="0"/>
          <w:numId w:val="41"/>
        </w:numPr>
      </w:pPr>
      <w:proofErr w:type="spellStart"/>
      <w:r>
        <w:t>nginx</w:t>
      </w:r>
      <w:proofErr w:type="spellEnd"/>
      <w:r>
        <w:t xml:space="preserve"> webszerver</w:t>
      </w:r>
    </w:p>
    <w:p w14:paraId="5788F273" w14:textId="68C86914" w:rsidR="00546091" w:rsidRDefault="00862A39" w:rsidP="00862A39">
      <w:pPr>
        <w:pStyle w:val="BodyText"/>
      </w:pPr>
      <w:r>
        <w:t xml:space="preserve">Ezeket a programokat lehet egy szerverre is telepíteni, nem </w:t>
      </w:r>
      <w:proofErr w:type="spellStart"/>
      <w:r>
        <w:t>interferálnak</w:t>
      </w:r>
      <w:proofErr w:type="spellEnd"/>
      <w:r>
        <w:t xml:space="preserve"> egymással, azonban lehetséges több szerverre is telepíteni mindegyik modul összetevőit, </w:t>
      </w:r>
      <w:r w:rsidR="00C03224">
        <w:t>így minden részelem csak a saját erőforrásait fogyasztja, nem fogyasztja a másik rendszer elől az erőforrásokat.</w:t>
      </w:r>
    </w:p>
    <w:p w14:paraId="6B740CDE" w14:textId="2B248C6F" w:rsidR="00546091" w:rsidRDefault="00546091" w:rsidP="00862A39">
      <w:pPr>
        <w:pStyle w:val="BodyText"/>
      </w:pPr>
      <w:r>
        <w:lastRenderedPageBreak/>
        <w:t>A szoftver követelményeinek megfelelő programcsomagokat természetesen kézzel is fel lehet telepíteni, azonban a következő parancsokat segítségképpen összeállítottam, hogy használhatóak legyenek. Fontos hogy a rendszer szintű parancsokat Ubuntu Linux 20.04 alatt készítettem össze, tehát más disztribúciókkal nem garantált a működése(és így is csak Debian alapú rendszerek esetén működik).</w:t>
      </w:r>
    </w:p>
    <w:p w14:paraId="6B6738D3" w14:textId="282EE02B" w:rsidR="007F4143" w:rsidRDefault="007F4143" w:rsidP="007F4143">
      <w:pPr>
        <w:pStyle w:val="Heading1"/>
        <w:numPr>
          <w:ilvl w:val="0"/>
          <w:numId w:val="14"/>
        </w:numPr>
      </w:pPr>
      <w:r>
        <w:lastRenderedPageBreak/>
        <w:t>tesztelés és eredmények</w:t>
      </w:r>
    </w:p>
    <w:p w14:paraId="295A8FAA" w14:textId="6B8CD95A" w:rsidR="007F4143" w:rsidRDefault="007F4143" w:rsidP="007F4143">
      <w:pPr>
        <w:pStyle w:val="Heading2"/>
        <w:numPr>
          <w:ilvl w:val="1"/>
          <w:numId w:val="14"/>
        </w:numPr>
      </w:pPr>
      <w:r>
        <w:t>Tesztelési esetek</w:t>
      </w:r>
    </w:p>
    <w:p w14:paraId="157B34D4" w14:textId="413AC456" w:rsidR="007F4143" w:rsidRDefault="007F4143" w:rsidP="007F4143">
      <w:pPr>
        <w:pStyle w:val="Heading2"/>
        <w:numPr>
          <w:ilvl w:val="1"/>
          <w:numId w:val="14"/>
        </w:numPr>
      </w:pPr>
      <w:r>
        <w:t>Tesztelési eredmények</w:t>
      </w:r>
    </w:p>
    <w:p w14:paraId="068AE120" w14:textId="7373300B" w:rsidR="007F4143" w:rsidRPr="007F4143" w:rsidRDefault="007F4143" w:rsidP="007F4143">
      <w:pPr>
        <w:pStyle w:val="Heading2"/>
        <w:numPr>
          <w:ilvl w:val="1"/>
          <w:numId w:val="14"/>
        </w:numPr>
      </w:pPr>
      <w:r>
        <w:t>Fejlesztési javaslatok</w:t>
      </w:r>
    </w:p>
    <w:p w14:paraId="7E8FC172" w14:textId="0685CE39" w:rsidR="007F77B0" w:rsidRPr="00AD3CD0" w:rsidRDefault="007C5DF4" w:rsidP="00AD3CD0">
      <w:pPr>
        <w:pStyle w:val="Heading1"/>
        <w:jc w:val="center"/>
        <w:rPr>
          <w:color w:val="800000"/>
        </w:rPr>
      </w:pPr>
      <w:bookmarkStart w:id="138" w:name="_Toc69642610"/>
      <w:bookmarkStart w:id="139" w:name="_Toc69643555"/>
      <w:bookmarkStart w:id="140" w:name="_Toc88572667"/>
      <w:r>
        <w:rPr>
          <w:rFonts w:eastAsia="Arial" w:cs="Arial"/>
        </w:rPr>
        <w:lastRenderedPageBreak/>
        <w:t>Irodalomjegyzék</w:t>
      </w:r>
      <w:bookmarkEnd w:id="138"/>
      <w:bookmarkEnd w:id="139"/>
      <w:bookmarkEnd w:id="140"/>
    </w:p>
    <w:p w14:paraId="123124D5" w14:textId="77777777" w:rsidR="00BB55BB" w:rsidRDefault="00BB55BB" w:rsidP="0020739A">
      <w:pPr>
        <w:pStyle w:val="BodyText"/>
        <w:numPr>
          <w:ilvl w:val="0"/>
          <w:numId w:val="6"/>
        </w:numPr>
      </w:pPr>
      <w:bookmarkStart w:id="141" w:name="_Ref70623682"/>
      <w:proofErr w:type="spellStart"/>
      <w:r w:rsidRPr="002E2A8B">
        <w:t>Andrychowicz</w:t>
      </w:r>
      <w:proofErr w:type="spellEnd"/>
      <w:r w:rsidRPr="002E2A8B">
        <w:t xml:space="preserve">, M., </w:t>
      </w:r>
      <w:proofErr w:type="spellStart"/>
      <w:r w:rsidRPr="002E2A8B">
        <w:t>Denil</w:t>
      </w:r>
      <w:proofErr w:type="spellEnd"/>
      <w:r w:rsidRPr="002E2A8B">
        <w:t xml:space="preserve">, M., </w:t>
      </w:r>
      <w:proofErr w:type="spellStart"/>
      <w:r w:rsidRPr="002E2A8B">
        <w:t>Gomez</w:t>
      </w:r>
      <w:proofErr w:type="spellEnd"/>
      <w:r w:rsidRPr="002E2A8B">
        <w:t xml:space="preserve">, S., Hoffman, M. W., </w:t>
      </w:r>
      <w:proofErr w:type="spellStart"/>
      <w:r w:rsidRPr="002E2A8B">
        <w:t>Pfau</w:t>
      </w:r>
      <w:proofErr w:type="spellEnd"/>
      <w:r w:rsidRPr="002E2A8B">
        <w:t xml:space="preserve">, D., </w:t>
      </w:r>
      <w:proofErr w:type="spellStart"/>
      <w:r w:rsidRPr="002E2A8B">
        <w:t>Schaul</w:t>
      </w:r>
      <w:proofErr w:type="spellEnd"/>
      <w:r w:rsidRPr="002E2A8B">
        <w:t xml:space="preserve">, T., ... &amp; De </w:t>
      </w:r>
      <w:proofErr w:type="spellStart"/>
      <w:r w:rsidRPr="002E2A8B">
        <w:t>Freitas</w:t>
      </w:r>
      <w:proofErr w:type="spellEnd"/>
      <w:r w:rsidRPr="002E2A8B">
        <w:t>, N.</w:t>
      </w:r>
      <w:r>
        <w:t>:</w:t>
      </w:r>
      <w:r w:rsidRPr="002E2A8B">
        <w:t xml:space="preserve"> </w:t>
      </w:r>
      <w:proofErr w:type="spellStart"/>
      <w:r w:rsidRPr="002E2A8B">
        <w:t>Learning</w:t>
      </w:r>
      <w:proofErr w:type="spellEnd"/>
      <w:r w:rsidRPr="002E2A8B">
        <w:t xml:space="preserve"> </w:t>
      </w:r>
      <w:proofErr w:type="spellStart"/>
      <w:r w:rsidRPr="002E2A8B">
        <w:t>to</w:t>
      </w:r>
      <w:proofErr w:type="spellEnd"/>
      <w:r w:rsidRPr="002E2A8B">
        <w:t xml:space="preserve"> </w:t>
      </w:r>
      <w:proofErr w:type="spellStart"/>
      <w:r w:rsidRPr="002E2A8B">
        <w:t>learn</w:t>
      </w:r>
      <w:proofErr w:type="spellEnd"/>
      <w:r w:rsidRPr="002E2A8B">
        <w:t xml:space="preserve"> </w:t>
      </w:r>
      <w:proofErr w:type="spellStart"/>
      <w:r w:rsidRPr="002E2A8B">
        <w:t>by</w:t>
      </w:r>
      <w:proofErr w:type="spellEnd"/>
      <w:r w:rsidRPr="002E2A8B">
        <w:t xml:space="preserve"> </w:t>
      </w:r>
      <w:proofErr w:type="spellStart"/>
      <w:r w:rsidRPr="002E2A8B">
        <w:t>gradient</w:t>
      </w:r>
      <w:proofErr w:type="spellEnd"/>
      <w:r w:rsidRPr="002E2A8B">
        <w:t xml:space="preserve"> </w:t>
      </w:r>
      <w:proofErr w:type="spellStart"/>
      <w:r w:rsidRPr="002E2A8B">
        <w:t>descent</w:t>
      </w:r>
      <w:proofErr w:type="spellEnd"/>
      <w:r w:rsidRPr="002E2A8B">
        <w:t xml:space="preserve"> </w:t>
      </w:r>
      <w:proofErr w:type="spellStart"/>
      <w:r w:rsidRPr="002E2A8B">
        <w:t>by</w:t>
      </w:r>
      <w:proofErr w:type="spellEnd"/>
      <w:r w:rsidRPr="002E2A8B">
        <w:t xml:space="preserve"> </w:t>
      </w:r>
      <w:proofErr w:type="spellStart"/>
      <w:r w:rsidRPr="002E2A8B">
        <w:t>gradient</w:t>
      </w:r>
      <w:proofErr w:type="spellEnd"/>
      <w:r w:rsidRPr="002E2A8B">
        <w:t xml:space="preserve"> </w:t>
      </w:r>
      <w:proofErr w:type="spellStart"/>
      <w:r w:rsidRPr="002E2A8B">
        <w:t>descent</w:t>
      </w:r>
      <w:proofErr w:type="spellEnd"/>
      <w:r w:rsidRPr="002E2A8B">
        <w:t xml:space="preserve">. </w:t>
      </w:r>
      <w:proofErr w:type="spellStart"/>
      <w:r w:rsidRPr="002E2A8B">
        <w:t>arXiv</w:t>
      </w:r>
      <w:proofErr w:type="spellEnd"/>
      <w:r w:rsidRPr="002E2A8B">
        <w:t xml:space="preserve"> </w:t>
      </w:r>
      <w:proofErr w:type="spellStart"/>
      <w:r w:rsidRPr="002E2A8B">
        <w:t>preprint</w:t>
      </w:r>
      <w:proofErr w:type="spellEnd"/>
      <w:r w:rsidRPr="002E2A8B">
        <w:t xml:space="preserve"> arXiv:1606.04474.</w:t>
      </w:r>
      <w:r>
        <w:t xml:space="preserve"> 2016</w:t>
      </w:r>
      <w:bookmarkEnd w:id="141"/>
      <w:r>
        <w:t>.</w:t>
      </w:r>
    </w:p>
    <w:p w14:paraId="025EBCAD" w14:textId="77777777" w:rsidR="00BB55BB" w:rsidRDefault="00BB55BB" w:rsidP="008F3662">
      <w:pPr>
        <w:pStyle w:val="BodyText"/>
        <w:numPr>
          <w:ilvl w:val="0"/>
          <w:numId w:val="6"/>
        </w:numPr>
      </w:pPr>
      <w:bookmarkStart w:id="142" w:name="_Ref70087454"/>
      <w:proofErr w:type="spellStart"/>
      <w:r w:rsidRPr="002D1B7E">
        <w:t>Bhatnagar</w:t>
      </w:r>
      <w:proofErr w:type="spellEnd"/>
      <w:r w:rsidRPr="002D1B7E">
        <w:t xml:space="preserve">, S., </w:t>
      </w:r>
      <w:proofErr w:type="spellStart"/>
      <w:r w:rsidRPr="002D1B7E">
        <w:t>Gill</w:t>
      </w:r>
      <w:proofErr w:type="spellEnd"/>
      <w:r w:rsidRPr="002D1B7E">
        <w:t xml:space="preserve">, L., &amp; </w:t>
      </w:r>
      <w:proofErr w:type="spellStart"/>
      <w:r w:rsidRPr="002D1B7E">
        <w:t>Ghosh</w:t>
      </w:r>
      <w:proofErr w:type="spellEnd"/>
      <w:r w:rsidRPr="002D1B7E">
        <w:t>, B.</w:t>
      </w:r>
      <w:r>
        <w:t xml:space="preserve">: </w:t>
      </w:r>
      <w:r w:rsidRPr="002D1B7E">
        <w:t xml:space="preserve"> </w:t>
      </w:r>
      <w:proofErr w:type="spellStart"/>
      <w:r w:rsidRPr="002D1B7E">
        <w:t>Drone</w:t>
      </w:r>
      <w:proofErr w:type="spellEnd"/>
      <w:r w:rsidRPr="002D1B7E">
        <w:t xml:space="preserve"> Image </w:t>
      </w:r>
      <w:proofErr w:type="spellStart"/>
      <w:r w:rsidRPr="002D1B7E">
        <w:t>Segmentation</w:t>
      </w:r>
      <w:proofErr w:type="spellEnd"/>
      <w:r w:rsidRPr="002D1B7E">
        <w:t xml:space="preserve"> </w:t>
      </w:r>
      <w:proofErr w:type="spellStart"/>
      <w:r w:rsidRPr="002D1B7E">
        <w:t>Using</w:t>
      </w:r>
      <w:proofErr w:type="spellEnd"/>
      <w:r w:rsidRPr="002D1B7E">
        <w:t xml:space="preserve"> </w:t>
      </w:r>
      <w:proofErr w:type="spellStart"/>
      <w:r w:rsidRPr="002D1B7E">
        <w:t>Machine</w:t>
      </w:r>
      <w:proofErr w:type="spellEnd"/>
      <w:r w:rsidRPr="002D1B7E">
        <w:t xml:space="preserve"> and Deep </w:t>
      </w:r>
      <w:proofErr w:type="spellStart"/>
      <w:r w:rsidRPr="002D1B7E">
        <w:t>Learning</w:t>
      </w:r>
      <w:proofErr w:type="spellEnd"/>
      <w:r w:rsidRPr="002D1B7E">
        <w:t xml:space="preserve"> </w:t>
      </w:r>
      <w:proofErr w:type="spellStart"/>
      <w:r w:rsidRPr="002D1B7E">
        <w:t>for</w:t>
      </w:r>
      <w:proofErr w:type="spellEnd"/>
      <w:r w:rsidRPr="002D1B7E">
        <w:t xml:space="preserve"> </w:t>
      </w:r>
      <w:proofErr w:type="spellStart"/>
      <w:r w:rsidRPr="002D1B7E">
        <w:t>Mapping</w:t>
      </w:r>
      <w:proofErr w:type="spellEnd"/>
      <w:r w:rsidRPr="002D1B7E">
        <w:t xml:space="preserve"> </w:t>
      </w:r>
      <w:proofErr w:type="spellStart"/>
      <w:r w:rsidRPr="002D1B7E">
        <w:t>Raised</w:t>
      </w:r>
      <w:proofErr w:type="spellEnd"/>
      <w:r w:rsidRPr="002D1B7E">
        <w:t xml:space="preserve"> Bog </w:t>
      </w:r>
      <w:proofErr w:type="spellStart"/>
      <w:r w:rsidRPr="002D1B7E">
        <w:t>Vegetation</w:t>
      </w:r>
      <w:proofErr w:type="spellEnd"/>
      <w:r w:rsidRPr="002D1B7E">
        <w:t xml:space="preserve"> </w:t>
      </w:r>
      <w:proofErr w:type="spellStart"/>
      <w:r w:rsidRPr="002D1B7E">
        <w:t>Communities</w:t>
      </w:r>
      <w:proofErr w:type="spellEnd"/>
      <w:r w:rsidRPr="002D1B7E">
        <w:t xml:space="preserve">. </w:t>
      </w:r>
      <w:proofErr w:type="spellStart"/>
      <w:r w:rsidRPr="002D1B7E">
        <w:t>Remote</w:t>
      </w:r>
      <w:proofErr w:type="spellEnd"/>
      <w:r w:rsidRPr="002D1B7E">
        <w:t xml:space="preserve"> </w:t>
      </w:r>
      <w:proofErr w:type="spellStart"/>
      <w:r w:rsidRPr="002D1B7E">
        <w:t>Sensing</w:t>
      </w:r>
      <w:proofErr w:type="spellEnd"/>
      <w:r w:rsidRPr="002D1B7E">
        <w:t>, 12(16), 2602.</w:t>
      </w:r>
      <w:bookmarkEnd w:id="142"/>
      <w:r>
        <w:t xml:space="preserve">, </w:t>
      </w:r>
      <w:r w:rsidRPr="002D1B7E">
        <w:t>2020</w:t>
      </w:r>
    </w:p>
    <w:p w14:paraId="0778DC4B" w14:textId="77777777" w:rsidR="00BB55BB" w:rsidRPr="002E7760" w:rsidRDefault="00BB55BB" w:rsidP="003E072C">
      <w:pPr>
        <w:pStyle w:val="BodyText"/>
        <w:numPr>
          <w:ilvl w:val="0"/>
          <w:numId w:val="6"/>
        </w:numPr>
      </w:pPr>
      <w:bookmarkStart w:id="143" w:name="_Ref69767808"/>
      <w:r>
        <w:t xml:space="preserve">D. A. </w:t>
      </w:r>
      <w:proofErr w:type="spellStart"/>
      <w:r>
        <w:t>Forsyth</w:t>
      </w:r>
      <w:proofErr w:type="spellEnd"/>
      <w:r>
        <w:t xml:space="preserve"> and J. </w:t>
      </w:r>
      <w:proofErr w:type="spellStart"/>
      <w:r>
        <w:t>Ponce</w:t>
      </w:r>
      <w:proofErr w:type="spellEnd"/>
      <w:r>
        <w:t xml:space="preserve">, Computer </w:t>
      </w:r>
      <w:proofErr w:type="spellStart"/>
      <w:r>
        <w:t>vision</w:t>
      </w:r>
      <w:proofErr w:type="spellEnd"/>
      <w:r>
        <w:t xml:space="preserve">: a modern </w:t>
      </w:r>
      <w:proofErr w:type="spellStart"/>
      <w:r>
        <w:t>approach</w:t>
      </w:r>
      <w:proofErr w:type="spellEnd"/>
      <w:r>
        <w:t xml:space="preserve">. </w:t>
      </w:r>
      <w:proofErr w:type="spellStart"/>
      <w:r>
        <w:t>Prentice</w:t>
      </w:r>
      <w:proofErr w:type="spellEnd"/>
      <w:r>
        <w:t xml:space="preserve"> Hall Professional </w:t>
      </w:r>
      <w:proofErr w:type="spellStart"/>
      <w:r>
        <w:t>Technical</w:t>
      </w:r>
      <w:proofErr w:type="spellEnd"/>
      <w:r>
        <w:t xml:space="preserve"> </w:t>
      </w:r>
      <w:proofErr w:type="spellStart"/>
      <w:r>
        <w:t>Reference</w:t>
      </w:r>
      <w:proofErr w:type="spellEnd"/>
      <w:r>
        <w:t>, 2002</w:t>
      </w:r>
      <w:r w:rsidRPr="002E7760">
        <w:t>.</w:t>
      </w:r>
      <w:bookmarkEnd w:id="143"/>
    </w:p>
    <w:p w14:paraId="42A7D981" w14:textId="77777777" w:rsidR="00BB55BB" w:rsidRDefault="00BB55BB" w:rsidP="0020739A">
      <w:pPr>
        <w:pStyle w:val="BodyText"/>
        <w:numPr>
          <w:ilvl w:val="0"/>
          <w:numId w:val="6"/>
        </w:numPr>
      </w:pPr>
      <w:bookmarkStart w:id="144" w:name="_Ref70629157"/>
      <w:r w:rsidRPr="005A3D63">
        <w:t xml:space="preserve">De </w:t>
      </w:r>
      <w:proofErr w:type="spellStart"/>
      <w:r w:rsidRPr="005A3D63">
        <w:t>Boer</w:t>
      </w:r>
      <w:proofErr w:type="spellEnd"/>
      <w:r w:rsidRPr="005A3D63">
        <w:t xml:space="preserve">, P. T., </w:t>
      </w:r>
      <w:proofErr w:type="spellStart"/>
      <w:r w:rsidRPr="005A3D63">
        <w:t>Kroese</w:t>
      </w:r>
      <w:proofErr w:type="spellEnd"/>
      <w:r w:rsidRPr="005A3D63">
        <w:t xml:space="preserve">, D. P., </w:t>
      </w:r>
      <w:proofErr w:type="spellStart"/>
      <w:r w:rsidRPr="005A3D63">
        <w:t>Mannor</w:t>
      </w:r>
      <w:proofErr w:type="spellEnd"/>
      <w:r w:rsidRPr="005A3D63">
        <w:t>, S., &amp; Rubinstein, R. Y..</w:t>
      </w:r>
      <w:r>
        <w:t>:</w:t>
      </w:r>
      <w:r w:rsidRPr="005A3D63">
        <w:t xml:space="preserve"> A </w:t>
      </w:r>
      <w:proofErr w:type="spellStart"/>
      <w:r w:rsidRPr="005A3D63">
        <w:t>tutorial</w:t>
      </w:r>
      <w:proofErr w:type="spellEnd"/>
      <w:r w:rsidRPr="005A3D63">
        <w:t xml:space="preserve"> </w:t>
      </w:r>
      <w:proofErr w:type="spellStart"/>
      <w:r w:rsidRPr="005A3D63">
        <w:t>on</w:t>
      </w:r>
      <w:proofErr w:type="spellEnd"/>
      <w:r w:rsidRPr="005A3D63">
        <w:t xml:space="preserve"> </w:t>
      </w:r>
      <w:proofErr w:type="spellStart"/>
      <w:r w:rsidRPr="005A3D63">
        <w:t>the</w:t>
      </w:r>
      <w:proofErr w:type="spellEnd"/>
      <w:r w:rsidRPr="005A3D63">
        <w:t xml:space="preserve"> </w:t>
      </w:r>
      <w:proofErr w:type="spellStart"/>
      <w:r w:rsidRPr="005A3D63">
        <w:t>cross-entropy</w:t>
      </w:r>
      <w:proofErr w:type="spellEnd"/>
      <w:r w:rsidRPr="005A3D63">
        <w:t xml:space="preserve"> </w:t>
      </w:r>
      <w:proofErr w:type="spellStart"/>
      <w:r w:rsidRPr="005A3D63">
        <w:t>method</w:t>
      </w:r>
      <w:proofErr w:type="spellEnd"/>
      <w:r w:rsidRPr="005A3D63">
        <w:t xml:space="preserve">. </w:t>
      </w:r>
      <w:proofErr w:type="spellStart"/>
      <w:r w:rsidRPr="005A3D63">
        <w:t>Annals</w:t>
      </w:r>
      <w:proofErr w:type="spellEnd"/>
      <w:r w:rsidRPr="005A3D63">
        <w:t xml:space="preserve"> of </w:t>
      </w:r>
      <w:proofErr w:type="spellStart"/>
      <w:r w:rsidRPr="005A3D63">
        <w:t>operations</w:t>
      </w:r>
      <w:proofErr w:type="spellEnd"/>
      <w:r w:rsidRPr="005A3D63">
        <w:t xml:space="preserve"> </w:t>
      </w:r>
      <w:proofErr w:type="spellStart"/>
      <w:r w:rsidRPr="005A3D63">
        <w:t>research</w:t>
      </w:r>
      <w:proofErr w:type="spellEnd"/>
      <w:r w:rsidRPr="005A3D63">
        <w:t>, 134(1), 19-67.</w:t>
      </w:r>
      <w:r>
        <w:t>, 2005.</w:t>
      </w:r>
      <w:bookmarkEnd w:id="144"/>
    </w:p>
    <w:p w14:paraId="3C4FF36F" w14:textId="77777777" w:rsidR="00BB55BB" w:rsidRDefault="00BB55BB" w:rsidP="007F77B0">
      <w:pPr>
        <w:pStyle w:val="BodyText"/>
        <w:numPr>
          <w:ilvl w:val="0"/>
          <w:numId w:val="6"/>
        </w:numPr>
      </w:pPr>
      <w:bookmarkStart w:id="145" w:name="_Ref68094078"/>
      <w:proofErr w:type="spellStart"/>
      <w:r w:rsidRPr="00AC2134">
        <w:t>Girshick</w:t>
      </w:r>
      <w:proofErr w:type="spellEnd"/>
      <w:r w:rsidRPr="00AC2134">
        <w:t xml:space="preserve">, R., </w:t>
      </w:r>
      <w:proofErr w:type="spellStart"/>
      <w:r w:rsidRPr="00AC2134">
        <w:t>Donahue</w:t>
      </w:r>
      <w:proofErr w:type="spellEnd"/>
      <w:r w:rsidRPr="00AC2134">
        <w:t xml:space="preserve">, J., </w:t>
      </w:r>
      <w:proofErr w:type="spellStart"/>
      <w:r w:rsidRPr="00AC2134">
        <w:t>Darrell</w:t>
      </w:r>
      <w:proofErr w:type="spellEnd"/>
      <w:r w:rsidRPr="00AC2134">
        <w:t>, T., &amp; Malik, J.</w:t>
      </w:r>
      <w:r>
        <w:t xml:space="preserve">: </w:t>
      </w:r>
      <w:r w:rsidRPr="00AC2134">
        <w:t xml:space="preserve">Rich </w:t>
      </w:r>
      <w:proofErr w:type="spellStart"/>
      <w:r w:rsidRPr="00AC2134">
        <w:t>feature</w:t>
      </w:r>
      <w:proofErr w:type="spellEnd"/>
      <w:r w:rsidRPr="00AC2134">
        <w:t xml:space="preserve"> </w:t>
      </w:r>
      <w:proofErr w:type="spellStart"/>
      <w:r w:rsidRPr="00AC2134">
        <w:t>hierarchies</w:t>
      </w:r>
      <w:proofErr w:type="spellEnd"/>
      <w:r w:rsidRPr="00AC2134">
        <w:t xml:space="preserve"> </w:t>
      </w:r>
      <w:proofErr w:type="spellStart"/>
      <w:r w:rsidRPr="00AC2134">
        <w:t>for</w:t>
      </w:r>
      <w:proofErr w:type="spellEnd"/>
      <w:r w:rsidRPr="00AC2134">
        <w:t xml:space="preserve"> </w:t>
      </w:r>
      <w:proofErr w:type="spellStart"/>
      <w:r w:rsidRPr="00AC2134">
        <w:t>accurate</w:t>
      </w:r>
      <w:proofErr w:type="spellEnd"/>
      <w:r w:rsidRPr="00AC2134">
        <w:t xml:space="preserve"> </w:t>
      </w:r>
      <w:proofErr w:type="spellStart"/>
      <w:r w:rsidRPr="00AC2134">
        <w:t>object</w:t>
      </w:r>
      <w:proofErr w:type="spellEnd"/>
      <w:r w:rsidRPr="00AC2134">
        <w:t xml:space="preserve"> </w:t>
      </w:r>
      <w:proofErr w:type="spellStart"/>
      <w:r w:rsidRPr="00AC2134">
        <w:t>detection</w:t>
      </w:r>
      <w:proofErr w:type="spellEnd"/>
      <w:r w:rsidRPr="00AC2134">
        <w:t xml:space="preserve"> and </w:t>
      </w:r>
      <w:proofErr w:type="spellStart"/>
      <w:r w:rsidRPr="00AC2134">
        <w:t>semantic</w:t>
      </w:r>
      <w:proofErr w:type="spellEnd"/>
      <w:r w:rsidRPr="00AC2134">
        <w:t xml:space="preserve"> </w:t>
      </w:r>
      <w:proofErr w:type="spellStart"/>
      <w:r w:rsidRPr="00AC2134">
        <w:t>segmentation</w:t>
      </w:r>
      <w:proofErr w:type="spellEnd"/>
      <w:r w:rsidRPr="00AC2134">
        <w:t xml:space="preserve">. In </w:t>
      </w:r>
      <w:proofErr w:type="spellStart"/>
      <w:r w:rsidRPr="00AC2134">
        <w:t>Proceedings</w:t>
      </w:r>
      <w:proofErr w:type="spellEnd"/>
      <w:r w:rsidRPr="00AC2134">
        <w:t xml:space="preserve"> of </w:t>
      </w:r>
      <w:proofErr w:type="spellStart"/>
      <w:r w:rsidRPr="00AC2134">
        <w:t>the</w:t>
      </w:r>
      <w:proofErr w:type="spellEnd"/>
      <w:r w:rsidRPr="00AC2134">
        <w:t xml:space="preserve"> IEEE </w:t>
      </w:r>
      <w:proofErr w:type="spellStart"/>
      <w:r w:rsidRPr="00AC2134">
        <w:t>conference</w:t>
      </w:r>
      <w:proofErr w:type="spellEnd"/>
      <w:r w:rsidRPr="00AC2134">
        <w:t xml:space="preserve"> </w:t>
      </w:r>
      <w:proofErr w:type="spellStart"/>
      <w:r w:rsidRPr="00AC2134">
        <w:t>on</w:t>
      </w:r>
      <w:proofErr w:type="spellEnd"/>
      <w:r w:rsidRPr="00AC2134">
        <w:t xml:space="preserve"> computer </w:t>
      </w:r>
      <w:proofErr w:type="spellStart"/>
      <w:r w:rsidRPr="00AC2134">
        <w:t>vision</w:t>
      </w:r>
      <w:proofErr w:type="spellEnd"/>
      <w:r w:rsidRPr="00AC2134">
        <w:t xml:space="preserve"> and </w:t>
      </w:r>
      <w:proofErr w:type="spellStart"/>
      <w:r w:rsidRPr="00AC2134">
        <w:t>pattern</w:t>
      </w:r>
      <w:proofErr w:type="spellEnd"/>
      <w:r w:rsidRPr="00AC2134">
        <w:t xml:space="preserve"> </w:t>
      </w:r>
      <w:proofErr w:type="spellStart"/>
      <w:r w:rsidRPr="00AC2134">
        <w:t>recognition</w:t>
      </w:r>
      <w:proofErr w:type="spellEnd"/>
      <w:r w:rsidRPr="00AC2134">
        <w:t xml:space="preserve"> (pp. 580-587).</w:t>
      </w:r>
      <w:r>
        <w:t xml:space="preserve"> 2014.</w:t>
      </w:r>
      <w:bookmarkEnd w:id="145"/>
    </w:p>
    <w:bookmarkStart w:id="146" w:name="_Ref69645837"/>
    <w:p w14:paraId="623AC21D" w14:textId="77777777" w:rsidR="00BB55BB" w:rsidRDefault="00BB55BB" w:rsidP="007F77B0">
      <w:pPr>
        <w:pStyle w:val="BodyText"/>
        <w:numPr>
          <w:ilvl w:val="0"/>
          <w:numId w:val="6"/>
        </w:numPr>
      </w:pPr>
      <w:r>
        <w:fldChar w:fldCharType="begin"/>
      </w:r>
      <w:r>
        <w:instrText xml:space="preserve"> HYPERLINK "</w:instrText>
      </w:r>
      <w:r w:rsidRPr="00CE12C2">
        <w:instrText>https://developer.ibm.com/articles/ws-restful/</w:instrText>
      </w:r>
      <w:r>
        <w:instrText xml:space="preserve">" </w:instrText>
      </w:r>
      <w:r>
        <w:fldChar w:fldCharType="separate"/>
      </w:r>
      <w:r w:rsidRPr="000D3E3B">
        <w:t>https://developer.ibm.com/articles/ws-restful</w:t>
      </w:r>
      <w:bookmarkEnd w:id="146"/>
      <w:r>
        <w:fldChar w:fldCharType="end"/>
      </w:r>
      <w:r>
        <w:t xml:space="preserve"> letöltés ideje: 2021 ápr. 24.</w:t>
      </w:r>
    </w:p>
    <w:bookmarkStart w:id="147" w:name="_Ref70191252"/>
    <w:p w14:paraId="0335B5BF" w14:textId="77777777" w:rsidR="00BB55BB" w:rsidRDefault="00BB55BB" w:rsidP="008F3662">
      <w:pPr>
        <w:pStyle w:val="BodyText"/>
        <w:numPr>
          <w:ilvl w:val="0"/>
          <w:numId w:val="6"/>
        </w:numPr>
      </w:pPr>
      <w:r>
        <w:fldChar w:fldCharType="begin"/>
      </w:r>
      <w:r>
        <w:instrText xml:space="preserve"> HYPERLINK "</w:instrText>
      </w:r>
      <w:r w:rsidRPr="00605517">
        <w:instrText>https://developer.nvidia.com/cuda-zone</w:instrText>
      </w:r>
      <w:r>
        <w:instrText xml:space="preserve">" </w:instrText>
      </w:r>
      <w:r>
        <w:fldChar w:fldCharType="separate"/>
      </w:r>
      <w:r w:rsidRPr="008E5EAD">
        <w:rPr>
          <w:rStyle w:val="Hyperlink"/>
        </w:rPr>
        <w:t>https://developer.nvidia.com/cuda-zone</w:t>
      </w:r>
      <w:r>
        <w:fldChar w:fldCharType="end"/>
      </w:r>
      <w:r>
        <w:t xml:space="preserve"> letöltés ideje: 2021 ápr. 24.</w:t>
      </w:r>
      <w:bookmarkEnd w:id="147"/>
    </w:p>
    <w:bookmarkStart w:id="148" w:name="_Ref70622844"/>
    <w:p w14:paraId="3E8A0062" w14:textId="77777777" w:rsidR="00BB55BB" w:rsidRDefault="00BB55BB" w:rsidP="0020739A">
      <w:pPr>
        <w:pStyle w:val="BodyText"/>
        <w:numPr>
          <w:ilvl w:val="0"/>
          <w:numId w:val="6"/>
        </w:numPr>
      </w:pPr>
      <w:r>
        <w:fldChar w:fldCharType="begin"/>
      </w:r>
      <w:r>
        <w:instrText xml:space="preserve"> HYPERLINK "</w:instrText>
      </w:r>
      <w:r w:rsidRPr="00B4698E">
        <w:instrText>https://machinelearningmastery.com/loss-and-loss-functions-for-training-deep-learning-neural-networks/</w:instrText>
      </w:r>
      <w:r>
        <w:instrText xml:space="preserve">" </w:instrText>
      </w:r>
      <w:r>
        <w:fldChar w:fldCharType="separate"/>
      </w:r>
      <w:r w:rsidRPr="00020289">
        <w:rPr>
          <w:rStyle w:val="Hyperlink"/>
        </w:rPr>
        <w:t>https://machinelearningmastery.com/loss-and-loss-functions-for-training-deep-learning-neural-networks/</w:t>
      </w:r>
      <w:r>
        <w:fldChar w:fldCharType="end"/>
      </w:r>
      <w:r>
        <w:t xml:space="preserve"> letöltés ideje: 2021.ápr.29.</w:t>
      </w:r>
      <w:bookmarkEnd w:id="148"/>
    </w:p>
    <w:bookmarkStart w:id="149" w:name="_Ref70631239"/>
    <w:p w14:paraId="4F3D7895" w14:textId="77777777" w:rsidR="00BB55BB" w:rsidRDefault="00BB55BB" w:rsidP="007F77B0">
      <w:pPr>
        <w:pStyle w:val="BodyText"/>
        <w:numPr>
          <w:ilvl w:val="0"/>
          <w:numId w:val="6"/>
        </w:numPr>
      </w:pPr>
      <w:r>
        <w:fldChar w:fldCharType="begin"/>
      </w:r>
      <w:r>
        <w:instrText xml:space="preserve"> HYPERLINK "https://pjreddie.com/darknet/" </w:instrText>
      </w:r>
      <w:r>
        <w:fldChar w:fldCharType="separate"/>
      </w:r>
      <w:r w:rsidRPr="00A33ECD">
        <w:rPr>
          <w:rStyle w:val="Hyperlink"/>
        </w:rPr>
        <w:t>https://pjreddie.com/darknet/</w:t>
      </w:r>
      <w:r>
        <w:rPr>
          <w:rStyle w:val="Hyperlink"/>
        </w:rPr>
        <w:fldChar w:fldCharType="end"/>
      </w:r>
      <w:r>
        <w:rPr>
          <w:rStyle w:val="Hyperlink"/>
        </w:rPr>
        <w:t xml:space="preserve"> </w:t>
      </w:r>
      <w:r>
        <w:t>letöltés ideje: 2021 ápr. 24.</w:t>
      </w:r>
      <w:bookmarkEnd w:id="149"/>
    </w:p>
    <w:bookmarkStart w:id="150" w:name="_Ref70191114"/>
    <w:p w14:paraId="0447D9D4" w14:textId="77777777" w:rsidR="00BB55BB" w:rsidRDefault="00BB55BB" w:rsidP="008F3662">
      <w:pPr>
        <w:pStyle w:val="BodyText"/>
        <w:numPr>
          <w:ilvl w:val="0"/>
          <w:numId w:val="6"/>
        </w:numPr>
      </w:pPr>
      <w:r>
        <w:fldChar w:fldCharType="begin"/>
      </w:r>
      <w:r>
        <w:instrText xml:space="preserve"> HYPERLINK "</w:instrText>
      </w:r>
      <w:r w:rsidRPr="00B026BF">
        <w:instrText>https://rocmdocs.amd.com/en/latest</w:instrText>
      </w:r>
      <w:r>
        <w:instrText xml:space="preserve">" </w:instrText>
      </w:r>
      <w:r>
        <w:fldChar w:fldCharType="separate"/>
      </w:r>
      <w:r w:rsidRPr="008E5EAD">
        <w:rPr>
          <w:rStyle w:val="Hyperlink"/>
        </w:rPr>
        <w:t>https://rocmdocs.amd.com/en/latest</w:t>
      </w:r>
      <w:r>
        <w:fldChar w:fldCharType="end"/>
      </w:r>
      <w:r>
        <w:t xml:space="preserve"> letöltés ideje: 2021. ápr. 24.</w:t>
      </w:r>
      <w:bookmarkEnd w:id="150"/>
    </w:p>
    <w:bookmarkStart w:id="151" w:name="_Ref70183947"/>
    <w:p w14:paraId="537C4A7E" w14:textId="77777777" w:rsidR="00BB55BB" w:rsidRDefault="00BB55BB" w:rsidP="008F3662">
      <w:pPr>
        <w:pStyle w:val="BodyText"/>
        <w:numPr>
          <w:ilvl w:val="0"/>
          <w:numId w:val="6"/>
        </w:numPr>
      </w:pPr>
      <w:r>
        <w:fldChar w:fldCharType="begin"/>
      </w:r>
      <w:r>
        <w:instrText xml:space="preserve"> HYPERLINK "</w:instrText>
      </w:r>
      <w:r w:rsidRPr="00B75080">
        <w:instrText>https://towardsdatascience.com/activation-functions-neural-networks-1cbd9f8d91d6</w:instrText>
      </w:r>
      <w:r>
        <w:instrText xml:space="preserve">" </w:instrText>
      </w:r>
      <w:r>
        <w:fldChar w:fldCharType="separate"/>
      </w:r>
      <w:r w:rsidRPr="0007457E">
        <w:rPr>
          <w:rStyle w:val="Hyperlink"/>
        </w:rPr>
        <w:t>https://towardsdatascience.com/activation-functions-neural-networks-1cbd9f8d91d6</w:t>
      </w:r>
      <w:r>
        <w:fldChar w:fldCharType="end"/>
      </w:r>
      <w:r>
        <w:t xml:space="preserve"> letöltés ideje: 2021 ápr. 24.</w:t>
      </w:r>
      <w:bookmarkEnd w:id="151"/>
    </w:p>
    <w:bookmarkStart w:id="152" w:name="_Ref70610463"/>
    <w:bookmarkStart w:id="153" w:name="_Ref70620190"/>
    <w:p w14:paraId="6242B19E" w14:textId="77777777" w:rsidR="00BB55BB" w:rsidRPr="0020739A" w:rsidRDefault="00BB55BB" w:rsidP="0020739A">
      <w:pPr>
        <w:pStyle w:val="ListParagraph"/>
        <w:numPr>
          <w:ilvl w:val="0"/>
          <w:numId w:val="6"/>
        </w:numPr>
        <w:rPr>
          <w:rFonts w:cs="Lohit Hindi"/>
          <w:szCs w:val="24"/>
        </w:rPr>
      </w:pPr>
      <w:r>
        <w:fldChar w:fldCharType="begin"/>
      </w:r>
      <w:r>
        <w:instrText xml:space="preserve"> HYPERLINK "</w:instrText>
      </w:r>
      <w:r w:rsidRPr="00943BD9">
        <w:instrText>https://towardsdatascience.com/simple-introduction-to-convolutional-neural-networks-cdf8d3077bac</w:instrText>
      </w:r>
      <w:r>
        <w:instrText xml:space="preserve">" </w:instrText>
      </w:r>
      <w:r>
        <w:fldChar w:fldCharType="separate"/>
      </w:r>
      <w:r w:rsidRPr="0083485F">
        <w:rPr>
          <w:rStyle w:val="Hyperlink"/>
        </w:rPr>
        <w:t>https://towardsdatascience.com/simple-introduction-to-convolutional-neural-networks-cdf8d3077bac</w:t>
      </w:r>
      <w:r>
        <w:fldChar w:fldCharType="end"/>
      </w:r>
      <w:r>
        <w:t xml:space="preserve"> letöltés ideje: 2021.ápr.29.</w:t>
      </w:r>
      <w:bookmarkEnd w:id="152"/>
      <w:r w:rsidRPr="0020739A">
        <w:t xml:space="preserve"> </w:t>
      </w:r>
      <w:bookmarkEnd w:id="153"/>
    </w:p>
    <w:bookmarkStart w:id="154" w:name="_Ref69752164"/>
    <w:p w14:paraId="33A4DF2E" w14:textId="77777777" w:rsidR="00BB55BB" w:rsidRDefault="00BB55BB" w:rsidP="008F3662">
      <w:pPr>
        <w:pStyle w:val="BodyText"/>
        <w:numPr>
          <w:ilvl w:val="0"/>
          <w:numId w:val="6"/>
        </w:numPr>
      </w:pPr>
      <w:r>
        <w:fldChar w:fldCharType="begin"/>
      </w:r>
      <w:r>
        <w:instrText xml:space="preserve"> HYPERLINK "</w:instrText>
      </w:r>
      <w:r w:rsidRPr="00DC3E2B">
        <w:instrText>https://www.pyimagesearch.com/2016/11/07/intersection-over-union-iou-for-object-detection/</w:instrText>
      </w:r>
      <w:r>
        <w:instrText xml:space="preserve">" </w:instrText>
      </w:r>
      <w:r>
        <w:fldChar w:fldCharType="separate"/>
      </w:r>
      <w:r w:rsidRPr="005D18F1">
        <w:rPr>
          <w:rStyle w:val="Hyperlink"/>
        </w:rPr>
        <w:t>https://www.pyimagesearch.com/2016/11/07/intersection-over-union-iou-for-object-detection/</w:t>
      </w:r>
      <w:bookmarkEnd w:id="154"/>
      <w:r>
        <w:fldChar w:fldCharType="end"/>
      </w:r>
      <w:r>
        <w:t xml:space="preserve"> letöltés ideje: 2021 ápr. 24.</w:t>
      </w:r>
    </w:p>
    <w:p w14:paraId="5712A6F3" w14:textId="77777777" w:rsidR="00BB55BB" w:rsidRDefault="00BB55BB" w:rsidP="0020739A">
      <w:pPr>
        <w:pStyle w:val="BodyText"/>
        <w:numPr>
          <w:ilvl w:val="0"/>
          <w:numId w:val="6"/>
        </w:numPr>
      </w:pPr>
      <w:bookmarkStart w:id="155" w:name="_Ref70623751"/>
      <w:proofErr w:type="spellStart"/>
      <w:r w:rsidRPr="008F0271">
        <w:t>Kingma</w:t>
      </w:r>
      <w:proofErr w:type="spellEnd"/>
      <w:r w:rsidRPr="008F0271">
        <w:t xml:space="preserve">, D. P., &amp; </w:t>
      </w:r>
      <w:proofErr w:type="spellStart"/>
      <w:r w:rsidRPr="008F0271">
        <w:t>Ba</w:t>
      </w:r>
      <w:proofErr w:type="spellEnd"/>
      <w:r w:rsidRPr="008F0271">
        <w:t>, J.</w:t>
      </w:r>
      <w:r>
        <w:t>:</w:t>
      </w:r>
      <w:r w:rsidRPr="008F0271">
        <w:t xml:space="preserve"> Adam: A </w:t>
      </w:r>
      <w:proofErr w:type="spellStart"/>
      <w:r w:rsidRPr="008F0271">
        <w:t>method</w:t>
      </w:r>
      <w:proofErr w:type="spellEnd"/>
      <w:r w:rsidRPr="008F0271">
        <w:t xml:space="preserve"> </w:t>
      </w:r>
      <w:proofErr w:type="spellStart"/>
      <w:r w:rsidRPr="008F0271">
        <w:t>for</w:t>
      </w:r>
      <w:proofErr w:type="spellEnd"/>
      <w:r w:rsidRPr="008F0271">
        <w:t xml:space="preserve"> </w:t>
      </w:r>
      <w:proofErr w:type="spellStart"/>
      <w:r w:rsidRPr="008F0271">
        <w:t>stochastic</w:t>
      </w:r>
      <w:proofErr w:type="spellEnd"/>
      <w:r w:rsidRPr="008F0271">
        <w:t xml:space="preserve"> </w:t>
      </w:r>
      <w:proofErr w:type="spellStart"/>
      <w:r w:rsidRPr="008F0271">
        <w:t>optimization</w:t>
      </w:r>
      <w:proofErr w:type="spellEnd"/>
      <w:r w:rsidRPr="008F0271">
        <w:t xml:space="preserve">. </w:t>
      </w:r>
      <w:proofErr w:type="spellStart"/>
      <w:r w:rsidRPr="008F0271">
        <w:t>arXiv</w:t>
      </w:r>
      <w:proofErr w:type="spellEnd"/>
      <w:r w:rsidRPr="008F0271">
        <w:t xml:space="preserve"> </w:t>
      </w:r>
      <w:proofErr w:type="spellStart"/>
      <w:r w:rsidRPr="008F0271">
        <w:t>preprint</w:t>
      </w:r>
      <w:proofErr w:type="spellEnd"/>
      <w:r w:rsidRPr="008F0271">
        <w:t xml:space="preserve"> arXiv:1412.6980.</w:t>
      </w:r>
      <w:r>
        <w:t>, 2014.</w:t>
      </w:r>
      <w:bookmarkEnd w:id="155"/>
    </w:p>
    <w:p w14:paraId="019B9DCF" w14:textId="77777777" w:rsidR="00BB55BB" w:rsidRDefault="00BB55BB" w:rsidP="008F3662">
      <w:pPr>
        <w:pStyle w:val="BodyText"/>
        <w:numPr>
          <w:ilvl w:val="0"/>
          <w:numId w:val="6"/>
        </w:numPr>
      </w:pPr>
      <w:bookmarkStart w:id="156" w:name="_Ref69771089"/>
      <w:r w:rsidRPr="002A09E2">
        <w:t xml:space="preserve">Lin, T. Y., </w:t>
      </w:r>
      <w:proofErr w:type="spellStart"/>
      <w:r w:rsidRPr="002A09E2">
        <w:t>Maire</w:t>
      </w:r>
      <w:proofErr w:type="spellEnd"/>
      <w:r w:rsidRPr="002A09E2">
        <w:t xml:space="preserve">, M., </w:t>
      </w:r>
      <w:proofErr w:type="spellStart"/>
      <w:r w:rsidRPr="002A09E2">
        <w:t>Belongie</w:t>
      </w:r>
      <w:proofErr w:type="spellEnd"/>
      <w:r w:rsidRPr="002A09E2">
        <w:t xml:space="preserve">, S., </w:t>
      </w:r>
      <w:proofErr w:type="spellStart"/>
      <w:r w:rsidRPr="002A09E2">
        <w:t>Hays</w:t>
      </w:r>
      <w:proofErr w:type="spellEnd"/>
      <w:r w:rsidRPr="002A09E2">
        <w:t xml:space="preserve">, J., </w:t>
      </w:r>
      <w:proofErr w:type="spellStart"/>
      <w:r w:rsidRPr="002A09E2">
        <w:t>Perona</w:t>
      </w:r>
      <w:proofErr w:type="spellEnd"/>
      <w:r w:rsidRPr="002A09E2">
        <w:t xml:space="preserve">, P., Ramanan, D., ... &amp; </w:t>
      </w:r>
      <w:proofErr w:type="spellStart"/>
      <w:r w:rsidRPr="002A09E2">
        <w:t>Zitnick</w:t>
      </w:r>
      <w:proofErr w:type="spellEnd"/>
      <w:r w:rsidRPr="002A09E2">
        <w:t>, C. L</w:t>
      </w:r>
      <w:r>
        <w:t xml:space="preserve">.: </w:t>
      </w:r>
      <w:r w:rsidRPr="002A09E2">
        <w:t xml:space="preserve">Microsoft </w:t>
      </w:r>
      <w:proofErr w:type="spellStart"/>
      <w:r w:rsidRPr="002A09E2">
        <w:t>coco</w:t>
      </w:r>
      <w:proofErr w:type="spellEnd"/>
      <w:r w:rsidRPr="002A09E2">
        <w:t xml:space="preserve">: </w:t>
      </w:r>
      <w:proofErr w:type="spellStart"/>
      <w:r w:rsidRPr="002A09E2">
        <w:t>Common</w:t>
      </w:r>
      <w:proofErr w:type="spellEnd"/>
      <w:r w:rsidRPr="002A09E2">
        <w:t xml:space="preserve"> </w:t>
      </w:r>
      <w:proofErr w:type="spellStart"/>
      <w:r w:rsidRPr="002A09E2">
        <w:t>objects</w:t>
      </w:r>
      <w:proofErr w:type="spellEnd"/>
      <w:r w:rsidRPr="002A09E2">
        <w:t xml:space="preserve"> in context. In European </w:t>
      </w:r>
      <w:proofErr w:type="spellStart"/>
      <w:r w:rsidRPr="002A09E2">
        <w:t>conference</w:t>
      </w:r>
      <w:proofErr w:type="spellEnd"/>
      <w:r w:rsidRPr="002A09E2">
        <w:t xml:space="preserve"> </w:t>
      </w:r>
      <w:proofErr w:type="spellStart"/>
      <w:r w:rsidRPr="002A09E2">
        <w:t>on</w:t>
      </w:r>
      <w:proofErr w:type="spellEnd"/>
      <w:r w:rsidRPr="002A09E2">
        <w:t xml:space="preserve"> computer </w:t>
      </w:r>
      <w:proofErr w:type="spellStart"/>
      <w:r w:rsidRPr="002A09E2">
        <w:t>vision</w:t>
      </w:r>
      <w:proofErr w:type="spellEnd"/>
      <w:r w:rsidRPr="002A09E2">
        <w:t xml:space="preserve"> (pp. 740-755). Springer, </w:t>
      </w:r>
      <w:proofErr w:type="spellStart"/>
      <w:r w:rsidRPr="002A09E2">
        <w:t>Cham</w:t>
      </w:r>
      <w:proofErr w:type="spellEnd"/>
      <w:r w:rsidRPr="002A09E2">
        <w:t>.</w:t>
      </w:r>
      <w:bookmarkEnd w:id="156"/>
      <w:r>
        <w:t xml:space="preserve">, </w:t>
      </w:r>
      <w:r w:rsidRPr="002A09E2">
        <w:t>2014</w:t>
      </w:r>
    </w:p>
    <w:p w14:paraId="4A01C665" w14:textId="77777777" w:rsidR="00BB55BB" w:rsidRDefault="00BB55BB" w:rsidP="008F3662">
      <w:pPr>
        <w:pStyle w:val="BodyText"/>
        <w:numPr>
          <w:ilvl w:val="0"/>
          <w:numId w:val="6"/>
        </w:numPr>
      </w:pPr>
      <w:bookmarkStart w:id="157" w:name="_Ref69769186"/>
      <w:proofErr w:type="spellStart"/>
      <w:r>
        <w:t>Liu</w:t>
      </w:r>
      <w:proofErr w:type="spellEnd"/>
      <w:r>
        <w:t xml:space="preserve">, W., </w:t>
      </w:r>
      <w:proofErr w:type="spellStart"/>
      <w:r>
        <w:t>Anguelov</w:t>
      </w:r>
      <w:proofErr w:type="spellEnd"/>
      <w:r>
        <w:t>,</w:t>
      </w:r>
      <w:r w:rsidRPr="00692B25">
        <w:t xml:space="preserve"> </w:t>
      </w:r>
      <w:r>
        <w:t xml:space="preserve">D., </w:t>
      </w:r>
      <w:proofErr w:type="spellStart"/>
      <w:r>
        <w:t>Erhan</w:t>
      </w:r>
      <w:proofErr w:type="spellEnd"/>
      <w:r>
        <w:t xml:space="preserve">, D., </w:t>
      </w:r>
      <w:proofErr w:type="spellStart"/>
      <w:r>
        <w:t>Szegedy</w:t>
      </w:r>
      <w:proofErr w:type="spellEnd"/>
      <w:r>
        <w:t>,</w:t>
      </w:r>
      <w:r w:rsidRPr="007A7743">
        <w:t xml:space="preserve"> </w:t>
      </w:r>
      <w:r>
        <w:t xml:space="preserve">C., Reed, S., </w:t>
      </w:r>
      <w:proofErr w:type="spellStart"/>
      <w:r>
        <w:t>Fu</w:t>
      </w:r>
      <w:proofErr w:type="spellEnd"/>
      <w:r>
        <w:t>,</w:t>
      </w:r>
      <w:r w:rsidRPr="007A7743">
        <w:t xml:space="preserve"> </w:t>
      </w:r>
      <w:r>
        <w:t>C.-Y., &amp; Berg,</w:t>
      </w:r>
      <w:r w:rsidRPr="007A7743">
        <w:t xml:space="preserve"> </w:t>
      </w:r>
      <w:r>
        <w:t>A. C.: “</w:t>
      </w:r>
      <w:proofErr w:type="spellStart"/>
      <w:r>
        <w:t>Ssd</w:t>
      </w:r>
      <w:proofErr w:type="spellEnd"/>
      <w:r>
        <w:t xml:space="preserve">: </w:t>
      </w:r>
      <w:proofErr w:type="spellStart"/>
      <w:r>
        <w:t>Single</w:t>
      </w:r>
      <w:proofErr w:type="spellEnd"/>
      <w:r>
        <w:t xml:space="preserve"> </w:t>
      </w:r>
      <w:proofErr w:type="spellStart"/>
      <w:r>
        <w:t>shot</w:t>
      </w:r>
      <w:proofErr w:type="spellEnd"/>
      <w:r>
        <w:t xml:space="preserve"> </w:t>
      </w:r>
      <w:proofErr w:type="spellStart"/>
      <w:r>
        <w:t>multibox</w:t>
      </w:r>
      <w:proofErr w:type="spellEnd"/>
      <w:r>
        <w:t xml:space="preserve"> </w:t>
      </w:r>
      <w:proofErr w:type="spellStart"/>
      <w:r>
        <w:t>detector</w:t>
      </w:r>
      <w:proofErr w:type="spellEnd"/>
      <w:r>
        <w:t xml:space="preserve">,” in European </w:t>
      </w:r>
      <w:proofErr w:type="spellStart"/>
      <w:r>
        <w:t>conference</w:t>
      </w:r>
      <w:proofErr w:type="spellEnd"/>
      <w:r>
        <w:t xml:space="preserve"> </w:t>
      </w:r>
      <w:proofErr w:type="spellStart"/>
      <w:r>
        <w:t>on</w:t>
      </w:r>
      <w:proofErr w:type="spellEnd"/>
      <w:r>
        <w:t xml:space="preserve"> computer </w:t>
      </w:r>
      <w:proofErr w:type="spellStart"/>
      <w:r>
        <w:t>vision</w:t>
      </w:r>
      <w:proofErr w:type="spellEnd"/>
      <w:r>
        <w:t>. Springer, pp. 21–37.</w:t>
      </w:r>
      <w:bookmarkEnd w:id="157"/>
      <w:r>
        <w:t>, 2016</w:t>
      </w:r>
    </w:p>
    <w:p w14:paraId="4124F360" w14:textId="77777777" w:rsidR="00BB55BB" w:rsidRDefault="00BB55BB" w:rsidP="008F3662">
      <w:pPr>
        <w:pStyle w:val="BodyText"/>
        <w:numPr>
          <w:ilvl w:val="0"/>
          <w:numId w:val="6"/>
        </w:numPr>
      </w:pPr>
      <w:bookmarkStart w:id="158" w:name="_Ref69727140"/>
      <w:r w:rsidRPr="00E13ECB">
        <w:lastRenderedPageBreak/>
        <w:t xml:space="preserve">O'SHEA, </w:t>
      </w:r>
      <w:proofErr w:type="spellStart"/>
      <w:r w:rsidRPr="00E13ECB">
        <w:t>Keiron</w:t>
      </w:r>
      <w:proofErr w:type="spellEnd"/>
      <w:r w:rsidRPr="00E13ECB">
        <w:t>; NASH, Ryan.</w:t>
      </w:r>
      <w:r>
        <w:t xml:space="preserve">: </w:t>
      </w:r>
      <w:r w:rsidRPr="00E13ECB">
        <w:t xml:space="preserve">An </w:t>
      </w:r>
      <w:proofErr w:type="spellStart"/>
      <w:r w:rsidRPr="00E13ECB">
        <w:t>introduction</w:t>
      </w:r>
      <w:proofErr w:type="spellEnd"/>
      <w:r w:rsidRPr="00E13ECB">
        <w:t xml:space="preserve"> </w:t>
      </w:r>
      <w:proofErr w:type="spellStart"/>
      <w:r w:rsidRPr="00E13ECB">
        <w:t>to</w:t>
      </w:r>
      <w:proofErr w:type="spellEnd"/>
      <w:r w:rsidRPr="00E13ECB">
        <w:t xml:space="preserve"> </w:t>
      </w:r>
      <w:proofErr w:type="spellStart"/>
      <w:r w:rsidRPr="00E13ECB">
        <w:t>convolutional</w:t>
      </w:r>
      <w:proofErr w:type="spellEnd"/>
      <w:r w:rsidRPr="00E13ECB">
        <w:t xml:space="preserve"> </w:t>
      </w:r>
      <w:proofErr w:type="spellStart"/>
      <w:r w:rsidRPr="00E13ECB">
        <w:t>neural</w:t>
      </w:r>
      <w:proofErr w:type="spellEnd"/>
      <w:r w:rsidRPr="00E13ECB">
        <w:t xml:space="preserve"> </w:t>
      </w:r>
      <w:proofErr w:type="spellStart"/>
      <w:r w:rsidRPr="00E13ECB">
        <w:t>networks</w:t>
      </w:r>
      <w:proofErr w:type="spellEnd"/>
      <w:r w:rsidRPr="00E13ECB">
        <w:t xml:space="preserve">. </w:t>
      </w:r>
      <w:proofErr w:type="spellStart"/>
      <w:r w:rsidRPr="00E13ECB">
        <w:t>arXiv</w:t>
      </w:r>
      <w:proofErr w:type="spellEnd"/>
      <w:r w:rsidRPr="00E13ECB">
        <w:t xml:space="preserve"> </w:t>
      </w:r>
      <w:proofErr w:type="spellStart"/>
      <w:r w:rsidRPr="00E13ECB">
        <w:t>preprint</w:t>
      </w:r>
      <w:proofErr w:type="spellEnd"/>
      <w:r w:rsidRPr="00E13ECB">
        <w:t xml:space="preserve"> arXiv:1511.08458, 2015.</w:t>
      </w:r>
      <w:bookmarkEnd w:id="158"/>
    </w:p>
    <w:p w14:paraId="41997148" w14:textId="77777777" w:rsidR="00BB55BB" w:rsidRDefault="00BB55BB" w:rsidP="008F3662">
      <w:pPr>
        <w:pStyle w:val="BodyText"/>
        <w:numPr>
          <w:ilvl w:val="0"/>
          <w:numId w:val="6"/>
        </w:numPr>
      </w:pPr>
      <w:bookmarkStart w:id="159" w:name="_Ref69769143"/>
      <w:r>
        <w:t xml:space="preserve">R. </w:t>
      </w:r>
      <w:proofErr w:type="spellStart"/>
      <w:r>
        <w:t>Girshick</w:t>
      </w:r>
      <w:proofErr w:type="spellEnd"/>
      <w:r>
        <w:t>, “</w:t>
      </w:r>
      <w:proofErr w:type="spellStart"/>
      <w:r>
        <w:t>Fast</w:t>
      </w:r>
      <w:proofErr w:type="spellEnd"/>
      <w:r>
        <w:t xml:space="preserve"> r-</w:t>
      </w:r>
      <w:proofErr w:type="spellStart"/>
      <w:r>
        <w:t>cnn</w:t>
      </w:r>
      <w:proofErr w:type="spellEnd"/>
      <w:r>
        <w:t xml:space="preserve">,” in </w:t>
      </w:r>
      <w:proofErr w:type="spellStart"/>
      <w:r>
        <w:t>Proceedings</w:t>
      </w:r>
      <w:proofErr w:type="spellEnd"/>
      <w:r>
        <w:t xml:space="preserve"> of </w:t>
      </w:r>
      <w:proofErr w:type="spellStart"/>
      <w:r>
        <w:t>the</w:t>
      </w:r>
      <w:proofErr w:type="spellEnd"/>
      <w:r>
        <w:t xml:space="preserve"> IEEE </w:t>
      </w:r>
      <w:proofErr w:type="spellStart"/>
      <w:r>
        <w:t>international</w:t>
      </w:r>
      <w:proofErr w:type="spellEnd"/>
      <w:r>
        <w:t xml:space="preserve"> </w:t>
      </w:r>
      <w:proofErr w:type="spellStart"/>
      <w:r>
        <w:t>conference</w:t>
      </w:r>
      <w:proofErr w:type="spellEnd"/>
      <w:r>
        <w:t xml:space="preserve"> </w:t>
      </w:r>
      <w:proofErr w:type="spellStart"/>
      <w:r>
        <w:t>on</w:t>
      </w:r>
      <w:proofErr w:type="spellEnd"/>
      <w:r>
        <w:t xml:space="preserve"> computer </w:t>
      </w:r>
      <w:proofErr w:type="spellStart"/>
      <w:r>
        <w:t>vision</w:t>
      </w:r>
      <w:proofErr w:type="spellEnd"/>
      <w:r>
        <w:t>, pp. 1440– 1448.</w:t>
      </w:r>
      <w:bookmarkEnd w:id="159"/>
      <w:r>
        <w:t>,</w:t>
      </w:r>
      <w:r w:rsidRPr="009838EF">
        <w:t xml:space="preserve"> </w:t>
      </w:r>
      <w:r>
        <w:t>2015</w:t>
      </w:r>
    </w:p>
    <w:p w14:paraId="369BB4F8" w14:textId="77777777" w:rsidR="00BB55BB" w:rsidRDefault="00BB55BB" w:rsidP="008F3662">
      <w:pPr>
        <w:pStyle w:val="BodyText"/>
        <w:numPr>
          <w:ilvl w:val="0"/>
          <w:numId w:val="6"/>
        </w:numPr>
      </w:pPr>
      <w:bookmarkStart w:id="160" w:name="_Ref69751972"/>
      <w:proofErr w:type="spellStart"/>
      <w:r w:rsidRPr="00BD25CB">
        <w:t>Redmon</w:t>
      </w:r>
      <w:proofErr w:type="spellEnd"/>
      <w:r w:rsidRPr="00BD25CB">
        <w:t xml:space="preserve">, J., </w:t>
      </w:r>
      <w:proofErr w:type="spellStart"/>
      <w:r w:rsidRPr="00BD25CB">
        <w:t>Divvala</w:t>
      </w:r>
      <w:proofErr w:type="spellEnd"/>
      <w:r w:rsidRPr="00BD25CB">
        <w:t xml:space="preserve">, S., </w:t>
      </w:r>
      <w:proofErr w:type="spellStart"/>
      <w:r w:rsidRPr="00BD25CB">
        <w:t>Girshick</w:t>
      </w:r>
      <w:proofErr w:type="spellEnd"/>
      <w:r w:rsidRPr="00BD25CB">
        <w:t>, R., &amp; Farhadi, A.</w:t>
      </w:r>
      <w:r>
        <w:t>:</w:t>
      </w:r>
      <w:r w:rsidRPr="00BD25CB">
        <w:t xml:space="preserve"> </w:t>
      </w:r>
      <w:proofErr w:type="spellStart"/>
      <w:r w:rsidRPr="00BD25CB">
        <w:t>You</w:t>
      </w:r>
      <w:proofErr w:type="spellEnd"/>
      <w:r w:rsidRPr="00BD25CB">
        <w:t xml:space="preserve"> </w:t>
      </w:r>
      <w:proofErr w:type="spellStart"/>
      <w:r w:rsidRPr="00BD25CB">
        <w:t>only</w:t>
      </w:r>
      <w:proofErr w:type="spellEnd"/>
      <w:r w:rsidRPr="00BD25CB">
        <w:t xml:space="preserve"> </w:t>
      </w:r>
      <w:proofErr w:type="spellStart"/>
      <w:r w:rsidRPr="00BD25CB">
        <w:t>look</w:t>
      </w:r>
      <w:proofErr w:type="spellEnd"/>
      <w:r w:rsidRPr="00BD25CB">
        <w:t xml:space="preserve"> </w:t>
      </w:r>
      <w:proofErr w:type="spellStart"/>
      <w:r w:rsidRPr="00BD25CB">
        <w:t>once</w:t>
      </w:r>
      <w:proofErr w:type="spellEnd"/>
      <w:r w:rsidRPr="00BD25CB">
        <w:t xml:space="preserve">: </w:t>
      </w:r>
      <w:proofErr w:type="spellStart"/>
      <w:r w:rsidRPr="00BD25CB">
        <w:t>Unified</w:t>
      </w:r>
      <w:proofErr w:type="spellEnd"/>
      <w:r w:rsidRPr="00BD25CB">
        <w:t xml:space="preserve">, </w:t>
      </w:r>
      <w:proofErr w:type="spellStart"/>
      <w:r w:rsidRPr="00BD25CB">
        <w:t>real-time</w:t>
      </w:r>
      <w:proofErr w:type="spellEnd"/>
      <w:r w:rsidRPr="00BD25CB">
        <w:t xml:space="preserve"> </w:t>
      </w:r>
      <w:proofErr w:type="spellStart"/>
      <w:r w:rsidRPr="00BD25CB">
        <w:t>object</w:t>
      </w:r>
      <w:proofErr w:type="spellEnd"/>
      <w:r w:rsidRPr="00BD25CB">
        <w:t xml:space="preserve"> </w:t>
      </w:r>
      <w:proofErr w:type="spellStart"/>
      <w:r w:rsidRPr="00BD25CB">
        <w:t>detection</w:t>
      </w:r>
      <w:proofErr w:type="spellEnd"/>
      <w:r w:rsidRPr="00BD25CB">
        <w:t xml:space="preserve">. In </w:t>
      </w:r>
      <w:proofErr w:type="spellStart"/>
      <w:r w:rsidRPr="00BD25CB">
        <w:t>Proceedings</w:t>
      </w:r>
      <w:proofErr w:type="spellEnd"/>
      <w:r w:rsidRPr="00BD25CB">
        <w:t xml:space="preserve"> of </w:t>
      </w:r>
      <w:proofErr w:type="spellStart"/>
      <w:r w:rsidRPr="00BD25CB">
        <w:t>the</w:t>
      </w:r>
      <w:proofErr w:type="spellEnd"/>
      <w:r w:rsidRPr="00BD25CB">
        <w:t xml:space="preserve"> IEEE </w:t>
      </w:r>
      <w:proofErr w:type="spellStart"/>
      <w:r w:rsidRPr="00BD25CB">
        <w:t>conference</w:t>
      </w:r>
      <w:proofErr w:type="spellEnd"/>
      <w:r w:rsidRPr="00BD25CB">
        <w:t xml:space="preserve"> </w:t>
      </w:r>
      <w:proofErr w:type="spellStart"/>
      <w:r w:rsidRPr="00BD25CB">
        <w:t>on</w:t>
      </w:r>
      <w:proofErr w:type="spellEnd"/>
      <w:r w:rsidRPr="00BD25CB">
        <w:t xml:space="preserve"> computer </w:t>
      </w:r>
      <w:proofErr w:type="spellStart"/>
      <w:r w:rsidRPr="00BD25CB">
        <w:t>vision</w:t>
      </w:r>
      <w:proofErr w:type="spellEnd"/>
      <w:r w:rsidRPr="00BD25CB">
        <w:t xml:space="preserve"> and </w:t>
      </w:r>
      <w:proofErr w:type="spellStart"/>
      <w:r w:rsidRPr="00BD25CB">
        <w:t>pattern</w:t>
      </w:r>
      <w:proofErr w:type="spellEnd"/>
      <w:r w:rsidRPr="00BD25CB">
        <w:t xml:space="preserve"> </w:t>
      </w:r>
      <w:proofErr w:type="spellStart"/>
      <w:r w:rsidRPr="00BD25CB">
        <w:t>recognition</w:t>
      </w:r>
      <w:proofErr w:type="spellEnd"/>
      <w:r w:rsidRPr="00BD25CB">
        <w:t xml:space="preserve"> (pp. 779-788).</w:t>
      </w:r>
      <w:bookmarkEnd w:id="160"/>
      <w:r>
        <w:t xml:space="preserve">, </w:t>
      </w:r>
      <w:r w:rsidRPr="00BD25CB">
        <w:t>2016</w:t>
      </w:r>
    </w:p>
    <w:p w14:paraId="0E7A5175" w14:textId="77777777" w:rsidR="00BB55BB" w:rsidRDefault="00BB55BB" w:rsidP="0020739A">
      <w:pPr>
        <w:pStyle w:val="BodyText"/>
        <w:numPr>
          <w:ilvl w:val="0"/>
          <w:numId w:val="6"/>
        </w:numPr>
      </w:pPr>
      <w:bookmarkStart w:id="161" w:name="_Ref70619195"/>
      <w:proofErr w:type="spellStart"/>
      <w:r w:rsidRPr="0020739A">
        <w:t>Srivastava</w:t>
      </w:r>
      <w:proofErr w:type="spellEnd"/>
      <w:r w:rsidRPr="0020739A">
        <w:t xml:space="preserve">, N., </w:t>
      </w:r>
      <w:proofErr w:type="spellStart"/>
      <w:r w:rsidRPr="0020739A">
        <w:t>Hinton</w:t>
      </w:r>
      <w:proofErr w:type="spellEnd"/>
      <w:r w:rsidRPr="0020739A">
        <w:t xml:space="preserve">, G., </w:t>
      </w:r>
      <w:proofErr w:type="spellStart"/>
      <w:r w:rsidRPr="0020739A">
        <w:t>Krizhevsky</w:t>
      </w:r>
      <w:proofErr w:type="spellEnd"/>
      <w:r w:rsidRPr="0020739A">
        <w:t xml:space="preserve">, A., </w:t>
      </w:r>
      <w:proofErr w:type="spellStart"/>
      <w:r w:rsidRPr="0020739A">
        <w:t>Sutskever</w:t>
      </w:r>
      <w:proofErr w:type="spellEnd"/>
      <w:r w:rsidRPr="0020739A">
        <w:t xml:space="preserve">, I., &amp; </w:t>
      </w:r>
      <w:proofErr w:type="spellStart"/>
      <w:r w:rsidRPr="0020739A">
        <w:t>Salakhutdinov</w:t>
      </w:r>
      <w:proofErr w:type="spellEnd"/>
      <w:r w:rsidRPr="0020739A">
        <w:t xml:space="preserve">, R.: </w:t>
      </w:r>
      <w:proofErr w:type="spellStart"/>
      <w:r w:rsidRPr="0020739A">
        <w:t>Dropout</w:t>
      </w:r>
      <w:proofErr w:type="spellEnd"/>
      <w:r w:rsidRPr="0020739A">
        <w:t xml:space="preserve">: a </w:t>
      </w:r>
      <w:proofErr w:type="spellStart"/>
      <w:r w:rsidRPr="0020739A">
        <w:t>simple</w:t>
      </w:r>
      <w:proofErr w:type="spellEnd"/>
      <w:r w:rsidRPr="0020739A">
        <w:t xml:space="preserve"> </w:t>
      </w:r>
      <w:proofErr w:type="spellStart"/>
      <w:r w:rsidRPr="0020739A">
        <w:t>way</w:t>
      </w:r>
      <w:proofErr w:type="spellEnd"/>
      <w:r w:rsidRPr="0020739A">
        <w:t xml:space="preserve"> </w:t>
      </w:r>
      <w:proofErr w:type="spellStart"/>
      <w:r w:rsidRPr="0020739A">
        <w:t>to</w:t>
      </w:r>
      <w:proofErr w:type="spellEnd"/>
      <w:r w:rsidRPr="0020739A">
        <w:t xml:space="preserve"> </w:t>
      </w:r>
      <w:proofErr w:type="spellStart"/>
      <w:r w:rsidRPr="0020739A">
        <w:t>prevent</w:t>
      </w:r>
      <w:proofErr w:type="spellEnd"/>
      <w:r w:rsidRPr="0020739A">
        <w:t xml:space="preserve"> </w:t>
      </w:r>
      <w:proofErr w:type="spellStart"/>
      <w:r w:rsidRPr="0020739A">
        <w:t>neural</w:t>
      </w:r>
      <w:proofErr w:type="spellEnd"/>
      <w:r w:rsidRPr="0020739A">
        <w:t xml:space="preserve"> </w:t>
      </w:r>
      <w:proofErr w:type="spellStart"/>
      <w:r w:rsidRPr="0020739A">
        <w:t>networks</w:t>
      </w:r>
      <w:proofErr w:type="spellEnd"/>
      <w:r w:rsidRPr="0020739A">
        <w:t xml:space="preserve"> </w:t>
      </w:r>
      <w:proofErr w:type="spellStart"/>
      <w:r w:rsidRPr="0020739A">
        <w:t>from</w:t>
      </w:r>
      <w:proofErr w:type="spellEnd"/>
      <w:r w:rsidRPr="0020739A">
        <w:t xml:space="preserve"> overfitting. The </w:t>
      </w:r>
      <w:proofErr w:type="spellStart"/>
      <w:r w:rsidRPr="0020739A">
        <w:t>journal</w:t>
      </w:r>
      <w:proofErr w:type="spellEnd"/>
      <w:r w:rsidRPr="0020739A">
        <w:t xml:space="preserve"> of </w:t>
      </w:r>
      <w:proofErr w:type="spellStart"/>
      <w:r w:rsidRPr="0020739A">
        <w:t>machine</w:t>
      </w:r>
      <w:proofErr w:type="spellEnd"/>
      <w:r w:rsidRPr="0020739A">
        <w:t xml:space="preserve"> </w:t>
      </w:r>
      <w:proofErr w:type="spellStart"/>
      <w:r w:rsidRPr="0020739A">
        <w:t>learning</w:t>
      </w:r>
      <w:proofErr w:type="spellEnd"/>
      <w:r w:rsidRPr="0020739A">
        <w:t xml:space="preserve"> </w:t>
      </w:r>
      <w:proofErr w:type="spellStart"/>
      <w:r w:rsidRPr="0020739A">
        <w:t>research</w:t>
      </w:r>
      <w:proofErr w:type="spellEnd"/>
      <w:r w:rsidRPr="0020739A">
        <w:t>, 15(1), 1929-1958., 2014</w:t>
      </w:r>
      <w:bookmarkEnd w:id="161"/>
    </w:p>
    <w:p w14:paraId="0593B44C" w14:textId="77777777" w:rsidR="00BB55BB" w:rsidRDefault="00BB55BB" w:rsidP="007F77B0">
      <w:pPr>
        <w:pStyle w:val="BodyText"/>
        <w:numPr>
          <w:ilvl w:val="0"/>
          <w:numId w:val="6"/>
        </w:numPr>
      </w:pPr>
      <w:bookmarkStart w:id="162" w:name="_Ref69760753"/>
      <w:proofErr w:type="spellStart"/>
      <w:r w:rsidRPr="00936C37">
        <w:t>Wang</w:t>
      </w:r>
      <w:proofErr w:type="spellEnd"/>
      <w:r w:rsidRPr="00936C37">
        <w:t xml:space="preserve">, C. Y., </w:t>
      </w:r>
      <w:proofErr w:type="spellStart"/>
      <w:r w:rsidRPr="00936C37">
        <w:t>Bochkovskiy</w:t>
      </w:r>
      <w:proofErr w:type="spellEnd"/>
      <w:r w:rsidRPr="00936C37">
        <w:t xml:space="preserve">, A., &amp; </w:t>
      </w:r>
      <w:proofErr w:type="spellStart"/>
      <w:r w:rsidRPr="00936C37">
        <w:t>Liao</w:t>
      </w:r>
      <w:proofErr w:type="spellEnd"/>
      <w:r w:rsidRPr="00936C37">
        <w:t>, H. Y. M.</w:t>
      </w:r>
      <w:r>
        <w:t xml:space="preserve">: </w:t>
      </w:r>
      <w:r w:rsidRPr="00936C37">
        <w:t xml:space="preserve">Scaled-YOLOv4: </w:t>
      </w:r>
      <w:proofErr w:type="spellStart"/>
      <w:r w:rsidRPr="00936C37">
        <w:t>Scaling</w:t>
      </w:r>
      <w:proofErr w:type="spellEnd"/>
      <w:r w:rsidRPr="00936C37">
        <w:t xml:space="preserve"> </w:t>
      </w:r>
      <w:proofErr w:type="spellStart"/>
      <w:r w:rsidRPr="00936C37">
        <w:t>Cross</w:t>
      </w:r>
      <w:proofErr w:type="spellEnd"/>
      <w:r w:rsidRPr="00936C37">
        <w:t xml:space="preserve"> </w:t>
      </w:r>
      <w:proofErr w:type="spellStart"/>
      <w:r w:rsidRPr="00936C37">
        <w:t>Stage</w:t>
      </w:r>
      <w:proofErr w:type="spellEnd"/>
      <w:r w:rsidRPr="00936C37">
        <w:t xml:space="preserve"> </w:t>
      </w:r>
      <w:proofErr w:type="spellStart"/>
      <w:r w:rsidRPr="00936C37">
        <w:t>Partial</w:t>
      </w:r>
      <w:proofErr w:type="spellEnd"/>
      <w:r w:rsidRPr="00936C37">
        <w:t xml:space="preserve"> Network. </w:t>
      </w:r>
      <w:proofErr w:type="spellStart"/>
      <w:r w:rsidRPr="00936C37">
        <w:t>arXiv</w:t>
      </w:r>
      <w:proofErr w:type="spellEnd"/>
      <w:r w:rsidRPr="00936C37">
        <w:t xml:space="preserve"> </w:t>
      </w:r>
      <w:proofErr w:type="spellStart"/>
      <w:r w:rsidRPr="00936C37">
        <w:t>preprint</w:t>
      </w:r>
      <w:proofErr w:type="spellEnd"/>
      <w:r w:rsidRPr="00936C37">
        <w:t xml:space="preserve"> arXiv:2011.08036.</w:t>
      </w:r>
      <w:bookmarkEnd w:id="162"/>
      <w:r>
        <w:t xml:space="preserve">, </w:t>
      </w:r>
      <w:r w:rsidRPr="00936C37">
        <w:t>2020</w:t>
      </w:r>
    </w:p>
    <w:p w14:paraId="0E788355" w14:textId="77777777" w:rsidR="00BB55BB" w:rsidRDefault="00BB55BB" w:rsidP="008F3662">
      <w:pPr>
        <w:pStyle w:val="BodyText"/>
        <w:numPr>
          <w:ilvl w:val="0"/>
          <w:numId w:val="6"/>
        </w:numPr>
      </w:pPr>
      <w:bookmarkStart w:id="163" w:name="_Ref69762788"/>
      <w:proofErr w:type="spellStart"/>
      <w:r w:rsidRPr="000551DA">
        <w:t>Yang</w:t>
      </w:r>
      <w:proofErr w:type="spellEnd"/>
      <w:r w:rsidRPr="000551DA">
        <w:t xml:space="preserve">, D., </w:t>
      </w:r>
      <w:proofErr w:type="spellStart"/>
      <w:r w:rsidRPr="000551DA">
        <w:t>Yurtsever</w:t>
      </w:r>
      <w:proofErr w:type="spellEnd"/>
      <w:r w:rsidRPr="000551DA">
        <w:t xml:space="preserve">, E., </w:t>
      </w:r>
      <w:proofErr w:type="spellStart"/>
      <w:r w:rsidRPr="000551DA">
        <w:t>Renganathan</w:t>
      </w:r>
      <w:proofErr w:type="spellEnd"/>
      <w:r w:rsidRPr="000551DA">
        <w:t xml:space="preserve">, V., </w:t>
      </w:r>
      <w:proofErr w:type="spellStart"/>
      <w:r w:rsidRPr="000551DA">
        <w:t>Redmill</w:t>
      </w:r>
      <w:proofErr w:type="spellEnd"/>
      <w:r w:rsidRPr="000551DA">
        <w:t xml:space="preserve">, K. A., &amp; </w:t>
      </w:r>
      <w:proofErr w:type="spellStart"/>
      <w:r w:rsidRPr="000551DA">
        <w:t>Özgüner</w:t>
      </w:r>
      <w:proofErr w:type="spellEnd"/>
      <w:r w:rsidRPr="000551DA">
        <w:t>, Ü.</w:t>
      </w:r>
      <w:r>
        <w:t>:</w:t>
      </w:r>
      <w:r w:rsidRPr="000551DA">
        <w:t xml:space="preserve"> A </w:t>
      </w:r>
      <w:proofErr w:type="spellStart"/>
      <w:r w:rsidRPr="000551DA">
        <w:t>vision-based</w:t>
      </w:r>
      <w:proofErr w:type="spellEnd"/>
      <w:r w:rsidRPr="000551DA">
        <w:t xml:space="preserve"> </w:t>
      </w:r>
      <w:proofErr w:type="spellStart"/>
      <w:r w:rsidRPr="000551DA">
        <w:t>social</w:t>
      </w:r>
      <w:proofErr w:type="spellEnd"/>
      <w:r w:rsidRPr="000551DA">
        <w:t xml:space="preserve"> </w:t>
      </w:r>
      <w:proofErr w:type="spellStart"/>
      <w:r w:rsidRPr="000551DA">
        <w:t>distancing</w:t>
      </w:r>
      <w:proofErr w:type="spellEnd"/>
      <w:r w:rsidRPr="000551DA">
        <w:t xml:space="preserve"> and </w:t>
      </w:r>
      <w:proofErr w:type="spellStart"/>
      <w:r w:rsidRPr="000551DA">
        <w:t>critical</w:t>
      </w:r>
      <w:proofErr w:type="spellEnd"/>
      <w:r w:rsidRPr="000551DA">
        <w:t xml:space="preserve"> </w:t>
      </w:r>
      <w:proofErr w:type="spellStart"/>
      <w:r w:rsidRPr="000551DA">
        <w:t>density</w:t>
      </w:r>
      <w:proofErr w:type="spellEnd"/>
      <w:r w:rsidRPr="000551DA">
        <w:t xml:space="preserve"> </w:t>
      </w:r>
      <w:proofErr w:type="spellStart"/>
      <w:r w:rsidRPr="000551DA">
        <w:t>detection</w:t>
      </w:r>
      <w:proofErr w:type="spellEnd"/>
      <w:r w:rsidRPr="000551DA">
        <w:t xml:space="preserve"> </w:t>
      </w:r>
      <w:proofErr w:type="spellStart"/>
      <w:r w:rsidRPr="000551DA">
        <w:t>system</w:t>
      </w:r>
      <w:proofErr w:type="spellEnd"/>
      <w:r w:rsidRPr="000551DA">
        <w:t xml:space="preserve"> </w:t>
      </w:r>
      <w:proofErr w:type="spellStart"/>
      <w:r w:rsidRPr="000551DA">
        <w:t>for</w:t>
      </w:r>
      <w:proofErr w:type="spellEnd"/>
      <w:r w:rsidRPr="000551DA">
        <w:t xml:space="preserve"> covid-19. </w:t>
      </w:r>
      <w:proofErr w:type="spellStart"/>
      <w:r w:rsidRPr="000551DA">
        <w:t>arXiv</w:t>
      </w:r>
      <w:proofErr w:type="spellEnd"/>
      <w:r w:rsidRPr="000551DA">
        <w:t xml:space="preserve"> </w:t>
      </w:r>
      <w:proofErr w:type="spellStart"/>
      <w:r w:rsidRPr="000551DA">
        <w:t>preprint</w:t>
      </w:r>
      <w:proofErr w:type="spellEnd"/>
      <w:r w:rsidRPr="000551DA">
        <w:t xml:space="preserve"> arXiv:2007.03578, 24-25.</w:t>
      </w:r>
      <w:bookmarkEnd w:id="163"/>
      <w:r>
        <w:t xml:space="preserve">, </w:t>
      </w:r>
      <w:r w:rsidRPr="000551DA">
        <w:t>2020</w:t>
      </w:r>
    </w:p>
    <w:p w14:paraId="4052FE70" w14:textId="77777777" w:rsidR="00BB55BB" w:rsidRPr="00E14C7C" w:rsidRDefault="00BB55BB" w:rsidP="008F3662">
      <w:pPr>
        <w:pStyle w:val="BodyText"/>
        <w:numPr>
          <w:ilvl w:val="0"/>
          <w:numId w:val="6"/>
        </w:numPr>
      </w:pPr>
      <w:bookmarkStart w:id="164" w:name="_Ref70094012"/>
      <w:proofErr w:type="spellStart"/>
      <w:r w:rsidRPr="003E072C">
        <w:t>Yu</w:t>
      </w:r>
      <w:proofErr w:type="spellEnd"/>
      <w:r w:rsidRPr="003E072C">
        <w:t xml:space="preserve">, D., </w:t>
      </w:r>
      <w:proofErr w:type="spellStart"/>
      <w:r w:rsidRPr="003E072C">
        <w:t>Wang</w:t>
      </w:r>
      <w:proofErr w:type="spellEnd"/>
      <w:r w:rsidRPr="003E072C">
        <w:t xml:space="preserve">, H., Chen, P., &amp; </w:t>
      </w:r>
      <w:proofErr w:type="spellStart"/>
      <w:r w:rsidRPr="003E072C">
        <w:t>Wei</w:t>
      </w:r>
      <w:proofErr w:type="spellEnd"/>
      <w:r w:rsidRPr="003E072C">
        <w:t>, Z.</w:t>
      </w:r>
      <w:r>
        <w:t>:</w:t>
      </w:r>
      <w:r w:rsidRPr="003E072C">
        <w:t xml:space="preserve"> Mixed </w:t>
      </w:r>
      <w:proofErr w:type="spellStart"/>
      <w:r w:rsidRPr="003E072C">
        <w:t>pooling</w:t>
      </w:r>
      <w:proofErr w:type="spellEnd"/>
      <w:r w:rsidRPr="003E072C">
        <w:t xml:space="preserve"> </w:t>
      </w:r>
      <w:proofErr w:type="spellStart"/>
      <w:r w:rsidRPr="003E072C">
        <w:t>for</w:t>
      </w:r>
      <w:proofErr w:type="spellEnd"/>
      <w:r w:rsidRPr="003E072C">
        <w:t xml:space="preserve"> </w:t>
      </w:r>
      <w:proofErr w:type="spellStart"/>
      <w:r w:rsidRPr="003E072C">
        <w:t>convolutional</w:t>
      </w:r>
      <w:proofErr w:type="spellEnd"/>
      <w:r w:rsidRPr="003E072C">
        <w:t xml:space="preserve"> </w:t>
      </w:r>
      <w:proofErr w:type="spellStart"/>
      <w:r w:rsidRPr="003E072C">
        <w:t>neural</w:t>
      </w:r>
      <w:proofErr w:type="spellEnd"/>
      <w:r w:rsidRPr="003E072C">
        <w:t xml:space="preserve"> </w:t>
      </w:r>
      <w:proofErr w:type="spellStart"/>
      <w:r w:rsidRPr="003E072C">
        <w:t>networks</w:t>
      </w:r>
      <w:proofErr w:type="spellEnd"/>
      <w:r w:rsidRPr="003E072C">
        <w:t xml:space="preserve">. In International </w:t>
      </w:r>
      <w:proofErr w:type="spellStart"/>
      <w:r w:rsidRPr="003E072C">
        <w:t>conference</w:t>
      </w:r>
      <w:proofErr w:type="spellEnd"/>
      <w:r w:rsidRPr="003E072C">
        <w:t xml:space="preserve"> </w:t>
      </w:r>
      <w:proofErr w:type="spellStart"/>
      <w:r w:rsidRPr="003E072C">
        <w:t>on</w:t>
      </w:r>
      <w:proofErr w:type="spellEnd"/>
      <w:r w:rsidRPr="003E072C">
        <w:t xml:space="preserve"> </w:t>
      </w:r>
      <w:proofErr w:type="spellStart"/>
      <w:r w:rsidRPr="003E072C">
        <w:t>rough</w:t>
      </w:r>
      <w:proofErr w:type="spellEnd"/>
      <w:r w:rsidRPr="003E072C">
        <w:t xml:space="preserve"> </w:t>
      </w:r>
      <w:proofErr w:type="spellStart"/>
      <w:r w:rsidRPr="003E072C">
        <w:t>sets</w:t>
      </w:r>
      <w:proofErr w:type="spellEnd"/>
      <w:r w:rsidRPr="003E072C">
        <w:t xml:space="preserve"> and </w:t>
      </w:r>
      <w:proofErr w:type="spellStart"/>
      <w:r w:rsidRPr="003E072C">
        <w:t>knowledge</w:t>
      </w:r>
      <w:proofErr w:type="spellEnd"/>
      <w:r w:rsidRPr="003E072C">
        <w:t xml:space="preserve"> </w:t>
      </w:r>
      <w:proofErr w:type="spellStart"/>
      <w:r w:rsidRPr="003E072C">
        <w:t>technology</w:t>
      </w:r>
      <w:proofErr w:type="spellEnd"/>
      <w:r w:rsidRPr="003E072C">
        <w:t xml:space="preserve"> (pp. 364-375). Springer, </w:t>
      </w:r>
      <w:proofErr w:type="spellStart"/>
      <w:r w:rsidRPr="003E072C">
        <w:t>Cham</w:t>
      </w:r>
      <w:proofErr w:type="spellEnd"/>
      <w:r w:rsidRPr="003E072C">
        <w:t>.</w:t>
      </w:r>
      <w:bookmarkEnd w:id="164"/>
      <w:r>
        <w:t xml:space="preserve">, </w:t>
      </w:r>
      <w:r w:rsidRPr="003E072C">
        <w:t>2014</w:t>
      </w:r>
    </w:p>
    <w:p w14:paraId="4AF7EF1F" w14:textId="131F2317" w:rsidR="00BB55BB" w:rsidRDefault="00BB55BB" w:rsidP="007F77B0">
      <w:pPr>
        <w:pStyle w:val="BodyText"/>
        <w:numPr>
          <w:ilvl w:val="0"/>
          <w:numId w:val="6"/>
        </w:numPr>
      </w:pPr>
      <w:bookmarkStart w:id="165" w:name="_Ref68093231"/>
      <w:proofErr w:type="spellStart"/>
      <w:r w:rsidRPr="007F77B0">
        <w:t>Zou</w:t>
      </w:r>
      <w:proofErr w:type="spellEnd"/>
      <w:r w:rsidRPr="007F77B0">
        <w:t xml:space="preserve">, Z., </w:t>
      </w:r>
      <w:proofErr w:type="spellStart"/>
      <w:r w:rsidRPr="007F77B0">
        <w:t>Shi</w:t>
      </w:r>
      <w:proofErr w:type="spellEnd"/>
      <w:r w:rsidRPr="007F77B0">
        <w:t xml:space="preserve">, Z., </w:t>
      </w:r>
      <w:proofErr w:type="spellStart"/>
      <w:r w:rsidRPr="007F77B0">
        <w:t>Guo</w:t>
      </w:r>
      <w:proofErr w:type="spellEnd"/>
      <w:r w:rsidRPr="007F77B0">
        <w:t xml:space="preserve">, Y., &amp; </w:t>
      </w:r>
      <w:proofErr w:type="spellStart"/>
      <w:r w:rsidRPr="007F77B0">
        <w:t>Ye</w:t>
      </w:r>
      <w:proofErr w:type="spellEnd"/>
      <w:r w:rsidRPr="007F77B0">
        <w:t>, J.</w:t>
      </w:r>
      <w:r>
        <w:t xml:space="preserve">: </w:t>
      </w:r>
      <w:proofErr w:type="spellStart"/>
      <w:r w:rsidRPr="007F77B0">
        <w:t>Object</w:t>
      </w:r>
      <w:proofErr w:type="spellEnd"/>
      <w:r w:rsidRPr="007F77B0">
        <w:t xml:space="preserve"> </w:t>
      </w:r>
      <w:proofErr w:type="spellStart"/>
      <w:r w:rsidRPr="007F77B0">
        <w:t>detection</w:t>
      </w:r>
      <w:proofErr w:type="spellEnd"/>
      <w:r w:rsidRPr="007F77B0">
        <w:t xml:space="preserve"> in 20 </w:t>
      </w:r>
      <w:proofErr w:type="spellStart"/>
      <w:r w:rsidRPr="007F77B0">
        <w:t>years</w:t>
      </w:r>
      <w:proofErr w:type="spellEnd"/>
      <w:r w:rsidRPr="007F77B0">
        <w:t xml:space="preserve">: A </w:t>
      </w:r>
      <w:proofErr w:type="spellStart"/>
      <w:r w:rsidRPr="007F77B0">
        <w:t>survey</w:t>
      </w:r>
      <w:proofErr w:type="spellEnd"/>
      <w:r w:rsidRPr="007F77B0">
        <w:t xml:space="preserve">. </w:t>
      </w:r>
      <w:proofErr w:type="spellStart"/>
      <w:r w:rsidRPr="007F77B0">
        <w:t>arXiv</w:t>
      </w:r>
      <w:proofErr w:type="spellEnd"/>
      <w:r w:rsidRPr="007F77B0">
        <w:t xml:space="preserve"> </w:t>
      </w:r>
      <w:proofErr w:type="spellStart"/>
      <w:r w:rsidRPr="007F77B0">
        <w:t>preprint</w:t>
      </w:r>
      <w:proofErr w:type="spellEnd"/>
      <w:r w:rsidRPr="007F77B0">
        <w:t xml:space="preserve"> arXiv:1905.05055. 2019.</w:t>
      </w:r>
      <w:bookmarkEnd w:id="165"/>
    </w:p>
    <w:bookmarkStart w:id="166" w:name="_Ref88329249"/>
    <w:p w14:paraId="2C91E7EC" w14:textId="5A962607" w:rsidR="00702E9B" w:rsidRDefault="00702E9B" w:rsidP="007F77B0">
      <w:pPr>
        <w:pStyle w:val="BodyText"/>
        <w:numPr>
          <w:ilvl w:val="0"/>
          <w:numId w:val="6"/>
        </w:numPr>
      </w:pPr>
      <w:r>
        <w:fldChar w:fldCharType="begin"/>
      </w:r>
      <w:r>
        <w:instrText xml:space="preserve"> HYPERLINK "</w:instrText>
      </w:r>
      <w:r w:rsidRPr="00702E9B">
        <w:instrText>https://jetstream.laravel.com/2.x/introduction.html</w:instrText>
      </w:r>
      <w:r>
        <w:instrText xml:space="preserve">" </w:instrText>
      </w:r>
      <w:r>
        <w:fldChar w:fldCharType="separate"/>
      </w:r>
      <w:r w:rsidRPr="003579A9">
        <w:rPr>
          <w:rStyle w:val="Hyperlink"/>
        </w:rPr>
        <w:t>https://jetstream.laravel.com/2.x/introduction.html</w:t>
      </w:r>
      <w:r>
        <w:fldChar w:fldCharType="end"/>
      </w:r>
      <w:r>
        <w:t xml:space="preserve"> letöltés ideje: 2021. 11. 20</w:t>
      </w:r>
      <w:bookmarkEnd w:id="166"/>
    </w:p>
    <w:bookmarkStart w:id="167" w:name="_Ref88551381"/>
    <w:p w14:paraId="4D3DC863" w14:textId="50F7C475" w:rsidR="008A2795" w:rsidRDefault="008A2795" w:rsidP="007F77B0">
      <w:pPr>
        <w:pStyle w:val="BodyText"/>
        <w:numPr>
          <w:ilvl w:val="0"/>
          <w:numId w:val="6"/>
        </w:numPr>
      </w:pPr>
      <w:r>
        <w:fldChar w:fldCharType="begin"/>
      </w:r>
      <w:r>
        <w:instrText xml:space="preserve"> HYPERLINK "</w:instrText>
      </w:r>
      <w:r w:rsidRPr="008A2795">
        <w:instrText>https://upload.wikimedia.org/wikipedia/commons/1/10/Websocket_connection.png</w:instrText>
      </w:r>
      <w:r>
        <w:instrText xml:space="preserve">" </w:instrText>
      </w:r>
      <w:r>
        <w:fldChar w:fldCharType="separate"/>
      </w:r>
      <w:r w:rsidRPr="00C76620">
        <w:rPr>
          <w:rStyle w:val="Hyperlink"/>
        </w:rPr>
        <w:t>https://upload.wikimedia.org/wikipedia/commons/1/10/Websocket_connection.png</w:t>
      </w:r>
      <w:r>
        <w:fldChar w:fldCharType="end"/>
      </w:r>
      <w:r>
        <w:t xml:space="preserve"> letöltés ideje: 2021. 11. 23</w:t>
      </w:r>
      <w:bookmarkEnd w:id="167"/>
    </w:p>
    <w:bookmarkStart w:id="168" w:name="_Ref88575235"/>
    <w:p w14:paraId="4C38912C" w14:textId="258B459F" w:rsidR="005D266E" w:rsidRDefault="005D266E" w:rsidP="007F77B0">
      <w:pPr>
        <w:pStyle w:val="BodyText"/>
        <w:numPr>
          <w:ilvl w:val="0"/>
          <w:numId w:val="6"/>
        </w:numPr>
      </w:pPr>
      <w:r>
        <w:fldChar w:fldCharType="begin"/>
      </w:r>
      <w:r>
        <w:instrText xml:space="preserve"> HYPERLINK "</w:instrText>
      </w:r>
      <w:r w:rsidRPr="005D266E">
        <w:instrText>https://www.kaggle.com/andrewmvd/face-mask-detection</w:instrText>
      </w:r>
      <w:r>
        <w:instrText xml:space="preserve">" </w:instrText>
      </w:r>
      <w:r>
        <w:fldChar w:fldCharType="separate"/>
      </w:r>
      <w:r w:rsidRPr="00213725">
        <w:rPr>
          <w:rStyle w:val="Hyperlink"/>
        </w:rPr>
        <w:t>https://www.kaggle.com/andrewmvd/face-mask-detection</w:t>
      </w:r>
      <w:r>
        <w:fldChar w:fldCharType="end"/>
      </w:r>
      <w:r>
        <w:t xml:space="preserve"> letöltés ideje: 2021.11.15</w:t>
      </w:r>
      <w:bookmarkEnd w:id="168"/>
    </w:p>
    <w:p w14:paraId="7BA177E5" w14:textId="77777777" w:rsidR="007C5DF4" w:rsidRDefault="007C5DF4" w:rsidP="0003359C">
      <w:pPr>
        <w:pStyle w:val="Heading1"/>
        <w:spacing w:before="240" w:after="120"/>
        <w:jc w:val="center"/>
        <w:rPr>
          <w:b w:val="0"/>
          <w:bCs w:val="0"/>
          <w:color w:val="800000"/>
        </w:rPr>
      </w:pPr>
      <w:bookmarkStart w:id="169" w:name="_Toc69642611"/>
      <w:bookmarkStart w:id="170" w:name="_Toc69643556"/>
      <w:bookmarkStart w:id="171" w:name="_Toc88572668"/>
      <w:r>
        <w:lastRenderedPageBreak/>
        <w:t>Mellékletek</w:t>
      </w:r>
      <w:bookmarkEnd w:id="169"/>
      <w:bookmarkEnd w:id="170"/>
      <w:bookmarkEnd w:id="171"/>
    </w:p>
    <w:p w14:paraId="7C817B88" w14:textId="77777777" w:rsidR="007C5DF4" w:rsidRDefault="007C5DF4" w:rsidP="00991E4C">
      <w:pPr>
        <w:pStyle w:val="BodyText"/>
        <w:numPr>
          <w:ilvl w:val="0"/>
          <w:numId w:val="11"/>
        </w:numPr>
        <w:jc w:val="center"/>
      </w:pPr>
      <w:r>
        <w:rPr>
          <w:color w:val="800000"/>
        </w:rPr>
        <w:t>[A</w:t>
      </w:r>
      <w:r>
        <w:rPr>
          <w:rFonts w:eastAsia="Times New Roman" w:cs="Times New Roman"/>
          <w:color w:val="800000"/>
        </w:rPr>
        <w:t xml:space="preserve"> dolgozat mellékletei, ha vannak</w:t>
      </w:r>
      <w:r>
        <w:rPr>
          <w:color w:val="800000"/>
        </w:rPr>
        <w:t>]</w:t>
      </w:r>
    </w:p>
    <w:sectPr w:rsidR="007C5DF4" w:rsidSect="00437D6B">
      <w:type w:val="continuous"/>
      <w:pgSz w:w="11906" w:h="16838"/>
      <w:pgMar w:top="1418" w:right="1418" w:bottom="1418" w:left="1701" w:header="1134" w:footer="1134" w:gutter="0"/>
      <w:pgNumType w:start="1"/>
      <w:cols w:space="708"/>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D8740" w14:textId="77777777" w:rsidR="009A5788" w:rsidRDefault="009A5788">
      <w:r>
        <w:separator/>
      </w:r>
    </w:p>
  </w:endnote>
  <w:endnote w:type="continuationSeparator" w:id="0">
    <w:p w14:paraId="3FDB5E92" w14:textId="77777777" w:rsidR="009A5788" w:rsidRDefault="009A5788">
      <w:r>
        <w:continuationSeparator/>
      </w:r>
    </w:p>
  </w:endnote>
  <w:endnote w:type="continuationNotice" w:id="1">
    <w:p w14:paraId="5516EB6C" w14:textId="77777777" w:rsidR="009A5788" w:rsidRDefault="009A5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enQuanYi Zen Hei">
    <w:altName w:val="MS Mincho"/>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01"/>
    <w:family w:val="auto"/>
    <w:pitch w:val="variable"/>
  </w:font>
  <w:font w:name="Arial">
    <w:panose1 w:val="020B0604020202020204"/>
    <w:charset w:val="00"/>
    <w:family w:val="swiss"/>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80000001" w:csb1="00000000"/>
  </w:font>
  <w:font w:name="Linux Libertine G">
    <w:altName w:val="Times New Roman"/>
    <w:panose1 w:val="02000503000000000000"/>
    <w:charset w:val="00"/>
    <w:family w:val="auto"/>
    <w:pitch w:val="variable"/>
    <w:sig w:usb0="E0000AFF" w:usb1="5200E5FB" w:usb2="02000020" w:usb3="00000000" w:csb0="000001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361255"/>
      <w:docPartObj>
        <w:docPartGallery w:val="Page Numbers (Bottom of Page)"/>
        <w:docPartUnique/>
      </w:docPartObj>
    </w:sdtPr>
    <w:sdtContent>
      <w:p w14:paraId="63485D70" w14:textId="21536A39" w:rsidR="00604AED" w:rsidRDefault="00604AED">
        <w:pPr>
          <w:pStyle w:val="Footer"/>
          <w:jc w:val="center"/>
        </w:pPr>
        <w:r>
          <w:fldChar w:fldCharType="begin"/>
        </w:r>
        <w:r>
          <w:instrText>PAGE   \* MERGEFORMAT</w:instrText>
        </w:r>
        <w:r>
          <w:fldChar w:fldCharType="separate"/>
        </w:r>
        <w:r>
          <w:t>2</w:t>
        </w:r>
        <w:r>
          <w:fldChar w:fldCharType="end"/>
        </w:r>
      </w:p>
    </w:sdtContent>
  </w:sdt>
  <w:p w14:paraId="3F0865A7" w14:textId="77777777" w:rsidR="00604AED" w:rsidRDefault="00604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343411"/>
      <w:docPartObj>
        <w:docPartGallery w:val="Page Numbers (Bottom of Page)"/>
        <w:docPartUnique/>
      </w:docPartObj>
    </w:sdtPr>
    <w:sdtContent>
      <w:p w14:paraId="7044DA97" w14:textId="77777777" w:rsidR="00604AED" w:rsidRPr="00437D6B" w:rsidRDefault="00604AED" w:rsidP="00437D6B">
        <w:pPr>
          <w:pStyle w:val="Footer"/>
          <w:jc w:val="center"/>
        </w:pPr>
        <w:r w:rsidRPr="006C248B">
          <w:fldChar w:fldCharType="begin"/>
        </w:r>
        <w:r w:rsidRPr="006C248B">
          <w:instrText>PAGE   \* MERGEFORMAT</w:instrText>
        </w:r>
        <w:r w:rsidRPr="006C248B">
          <w:fldChar w:fldCharType="separate"/>
        </w:r>
        <w:r w:rsidRPr="006C248B">
          <w:t>2</w:t>
        </w:r>
        <w:r w:rsidRPr="006C248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4028C" w14:textId="77777777" w:rsidR="009A5788" w:rsidRDefault="009A5788">
      <w:r>
        <w:separator/>
      </w:r>
    </w:p>
  </w:footnote>
  <w:footnote w:type="continuationSeparator" w:id="0">
    <w:p w14:paraId="5A5540F6" w14:textId="77777777" w:rsidR="009A5788" w:rsidRDefault="009A5788">
      <w:r>
        <w:continuationSeparator/>
      </w:r>
    </w:p>
  </w:footnote>
  <w:footnote w:type="continuationNotice" w:id="1">
    <w:p w14:paraId="7E013571" w14:textId="77777777" w:rsidR="009A5788" w:rsidRDefault="009A57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5C2D0F4"/>
    <w:name w:val="WW8Num2"/>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6CF756B"/>
    <w:multiLevelType w:val="hybridMultilevel"/>
    <w:tmpl w:val="E34C848A"/>
    <w:lvl w:ilvl="0" w:tplc="55D684D2">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4" w15:restartNumberingAfterBreak="0">
    <w:nsid w:val="082779B6"/>
    <w:multiLevelType w:val="multilevel"/>
    <w:tmpl w:val="D22A3632"/>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pStyle w:val="Heading3"/>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5" w15:restartNumberingAfterBreak="0">
    <w:nsid w:val="093153EC"/>
    <w:multiLevelType w:val="hybridMultilevel"/>
    <w:tmpl w:val="8634FA82"/>
    <w:lvl w:ilvl="0" w:tplc="CB6A2576">
      <w:numFmt w:val="bullet"/>
      <w:lvlText w:val="-"/>
      <w:lvlJc w:val="left"/>
      <w:pPr>
        <w:ind w:left="1065" w:hanging="360"/>
      </w:pPr>
      <w:rPr>
        <w:rFonts w:ascii="Times New Roman" w:eastAsia="WenQuanYi Zen Hei" w:hAnsi="Times New Roman" w:cs="Times New Roman" w:hint="default"/>
      </w:rPr>
    </w:lvl>
    <w:lvl w:ilvl="1" w:tplc="040E0003">
      <w:start w:val="1"/>
      <w:numFmt w:val="bullet"/>
      <w:lvlText w:val="o"/>
      <w:lvlJc w:val="left"/>
      <w:pPr>
        <w:ind w:left="1785" w:hanging="360"/>
      </w:pPr>
      <w:rPr>
        <w:rFonts w:ascii="Courier New" w:hAnsi="Courier New" w:cs="Courier New" w:hint="default"/>
      </w:rPr>
    </w:lvl>
    <w:lvl w:ilvl="2" w:tplc="040E0005">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6" w15:restartNumberingAfterBreak="0">
    <w:nsid w:val="0B3B0D0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8507B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840892"/>
    <w:multiLevelType w:val="hybridMultilevel"/>
    <w:tmpl w:val="7E2E4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69F7C2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9147EA"/>
    <w:multiLevelType w:val="multilevel"/>
    <w:tmpl w:val="64C40CC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9FE6DA7"/>
    <w:multiLevelType w:val="hybridMultilevel"/>
    <w:tmpl w:val="B9CA2D3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1A8B0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2F37D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DF4A6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2C313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7B75E4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30540"/>
    <w:multiLevelType w:val="hybridMultilevel"/>
    <w:tmpl w:val="97BA4C3A"/>
    <w:lvl w:ilvl="0" w:tplc="382A208A">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18" w15:restartNumberingAfterBreak="0">
    <w:nsid w:val="328675EC"/>
    <w:multiLevelType w:val="multilevel"/>
    <w:tmpl w:val="6EAC3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8E3707"/>
    <w:multiLevelType w:val="multilevel"/>
    <w:tmpl w:val="9DE27DFC"/>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FA73B47"/>
    <w:multiLevelType w:val="hybridMultilevel"/>
    <w:tmpl w:val="556CA3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06623E9"/>
    <w:multiLevelType w:val="hybridMultilevel"/>
    <w:tmpl w:val="C548131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135262D"/>
    <w:multiLevelType w:val="hybridMultilevel"/>
    <w:tmpl w:val="805CE8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31B76FC"/>
    <w:multiLevelType w:val="multilevel"/>
    <w:tmpl w:val="FC9C794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F56F5"/>
    <w:multiLevelType w:val="hybridMultilevel"/>
    <w:tmpl w:val="85581F5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573A05C5"/>
    <w:multiLevelType w:val="multilevel"/>
    <w:tmpl w:val="4156FC38"/>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585A2A7A"/>
    <w:multiLevelType w:val="multilevel"/>
    <w:tmpl w:val="8BFE19F8"/>
    <w:lvl w:ilvl="0">
      <w:start w:val="1"/>
      <w:numFmt w:val="decimal"/>
      <w:lvlText w:val="%1."/>
      <w:lvlJc w:val="left"/>
      <w:pPr>
        <w:ind w:left="2912"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65224"/>
    <w:multiLevelType w:val="hybridMultilevel"/>
    <w:tmpl w:val="FD347F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5B8074C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0BE120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5624BC"/>
    <w:multiLevelType w:val="multilevel"/>
    <w:tmpl w:val="64C40CC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5A653E2"/>
    <w:multiLevelType w:val="multilevel"/>
    <w:tmpl w:val="AF18B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673CD9"/>
    <w:multiLevelType w:val="hybridMultilevel"/>
    <w:tmpl w:val="B0289674"/>
    <w:lvl w:ilvl="0" w:tplc="663EF542">
      <w:start w:val="1"/>
      <w:numFmt w:val="decimal"/>
      <w:lvlText w:val="[%1]"/>
      <w:lvlJc w:val="left"/>
      <w:pPr>
        <w:ind w:left="705" w:hanging="705"/>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33" w15:restartNumberingAfterBreak="0">
    <w:nsid w:val="69274A3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6024C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D4168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08E5A08"/>
    <w:multiLevelType w:val="multilevel"/>
    <w:tmpl w:val="65CCC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FA46AA"/>
    <w:multiLevelType w:val="multilevel"/>
    <w:tmpl w:val="6C30D9E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B6B06FE"/>
    <w:multiLevelType w:val="hybridMultilevel"/>
    <w:tmpl w:val="8DD253AC"/>
    <w:lvl w:ilvl="0" w:tplc="13864B64">
      <w:start w:val="1"/>
      <w:numFmt w:val="decimal"/>
      <w:lvlText w:val="%1."/>
      <w:lvlJc w:val="left"/>
      <w:pPr>
        <w:ind w:left="3272" w:hanging="360"/>
      </w:pPr>
      <w:rPr>
        <w:rFonts w:hint="default"/>
      </w:rPr>
    </w:lvl>
    <w:lvl w:ilvl="1" w:tplc="040E0019" w:tentative="1">
      <w:start w:val="1"/>
      <w:numFmt w:val="lowerLetter"/>
      <w:lvlText w:val="%2."/>
      <w:lvlJc w:val="left"/>
      <w:pPr>
        <w:ind w:left="3992" w:hanging="360"/>
      </w:pPr>
    </w:lvl>
    <w:lvl w:ilvl="2" w:tplc="040E001B" w:tentative="1">
      <w:start w:val="1"/>
      <w:numFmt w:val="lowerRoman"/>
      <w:lvlText w:val="%3."/>
      <w:lvlJc w:val="right"/>
      <w:pPr>
        <w:ind w:left="4712" w:hanging="180"/>
      </w:pPr>
    </w:lvl>
    <w:lvl w:ilvl="3" w:tplc="040E000F" w:tentative="1">
      <w:start w:val="1"/>
      <w:numFmt w:val="decimal"/>
      <w:lvlText w:val="%4."/>
      <w:lvlJc w:val="left"/>
      <w:pPr>
        <w:ind w:left="5432" w:hanging="360"/>
      </w:pPr>
    </w:lvl>
    <w:lvl w:ilvl="4" w:tplc="040E0019" w:tentative="1">
      <w:start w:val="1"/>
      <w:numFmt w:val="lowerLetter"/>
      <w:lvlText w:val="%5."/>
      <w:lvlJc w:val="left"/>
      <w:pPr>
        <w:ind w:left="6152" w:hanging="360"/>
      </w:pPr>
    </w:lvl>
    <w:lvl w:ilvl="5" w:tplc="040E001B" w:tentative="1">
      <w:start w:val="1"/>
      <w:numFmt w:val="lowerRoman"/>
      <w:lvlText w:val="%6."/>
      <w:lvlJc w:val="right"/>
      <w:pPr>
        <w:ind w:left="6872" w:hanging="180"/>
      </w:pPr>
    </w:lvl>
    <w:lvl w:ilvl="6" w:tplc="040E000F" w:tentative="1">
      <w:start w:val="1"/>
      <w:numFmt w:val="decimal"/>
      <w:lvlText w:val="%7."/>
      <w:lvlJc w:val="left"/>
      <w:pPr>
        <w:ind w:left="7592" w:hanging="360"/>
      </w:pPr>
    </w:lvl>
    <w:lvl w:ilvl="7" w:tplc="040E0019" w:tentative="1">
      <w:start w:val="1"/>
      <w:numFmt w:val="lowerLetter"/>
      <w:lvlText w:val="%8."/>
      <w:lvlJc w:val="left"/>
      <w:pPr>
        <w:ind w:left="8312" w:hanging="360"/>
      </w:pPr>
    </w:lvl>
    <w:lvl w:ilvl="8" w:tplc="040E001B" w:tentative="1">
      <w:start w:val="1"/>
      <w:numFmt w:val="lowerRoman"/>
      <w:lvlText w:val="%9."/>
      <w:lvlJc w:val="right"/>
      <w:pPr>
        <w:ind w:left="9032" w:hanging="180"/>
      </w:pPr>
    </w:lvl>
  </w:abstractNum>
  <w:abstractNum w:abstractNumId="39" w15:restartNumberingAfterBreak="0">
    <w:nsid w:val="7C7858C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EA2401"/>
    <w:multiLevelType w:val="hybridMultilevel"/>
    <w:tmpl w:val="BD0AA578"/>
    <w:lvl w:ilvl="0" w:tplc="EF040950">
      <w:numFmt w:val="bullet"/>
      <w:lvlText w:val="-"/>
      <w:lvlJc w:val="left"/>
      <w:pPr>
        <w:ind w:left="1065" w:hanging="360"/>
      </w:pPr>
      <w:rPr>
        <w:rFonts w:ascii="Times New Roman" w:eastAsia="WenQuanYi Zen He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24"/>
  </w:num>
  <w:num w:numId="6">
    <w:abstractNumId w:val="32"/>
  </w:num>
  <w:num w:numId="7">
    <w:abstractNumId w:val="16"/>
  </w:num>
  <w:num w:numId="8">
    <w:abstractNumId w:val="37"/>
  </w:num>
  <w:num w:numId="9">
    <w:abstractNumId w:val="14"/>
  </w:num>
  <w:num w:numId="10">
    <w:abstractNumId w:val="19"/>
  </w:num>
  <w:num w:numId="11">
    <w:abstractNumId w:val="9"/>
  </w:num>
  <w:num w:numId="12">
    <w:abstractNumId w:val="39"/>
  </w:num>
  <w:num w:numId="13">
    <w:abstractNumId w:val="27"/>
  </w:num>
  <w:num w:numId="14">
    <w:abstractNumId w:val="4"/>
  </w:num>
  <w:num w:numId="15">
    <w:abstractNumId w:val="7"/>
  </w:num>
  <w:num w:numId="16">
    <w:abstractNumId w:val="35"/>
  </w:num>
  <w:num w:numId="17">
    <w:abstractNumId w:val="12"/>
  </w:num>
  <w:num w:numId="18">
    <w:abstractNumId w:val="34"/>
  </w:num>
  <w:num w:numId="19">
    <w:abstractNumId w:val="28"/>
  </w:num>
  <w:num w:numId="20">
    <w:abstractNumId w:val="33"/>
  </w:num>
  <w:num w:numId="21">
    <w:abstractNumId w:val="13"/>
  </w:num>
  <w:num w:numId="22">
    <w:abstractNumId w:val="26"/>
  </w:num>
  <w:num w:numId="23">
    <w:abstractNumId w:val="6"/>
  </w:num>
  <w:num w:numId="24">
    <w:abstractNumId w:val="21"/>
  </w:num>
  <w:num w:numId="25">
    <w:abstractNumId w:val="17"/>
  </w:num>
  <w:num w:numId="26">
    <w:abstractNumId w:val="38"/>
  </w:num>
  <w:num w:numId="27">
    <w:abstractNumId w:val="3"/>
  </w:num>
  <w:num w:numId="28">
    <w:abstractNumId w:val="15"/>
  </w:num>
  <w:num w:numId="29">
    <w:abstractNumId w:val="29"/>
  </w:num>
  <w:num w:numId="30">
    <w:abstractNumId w:val="11"/>
  </w:num>
  <w:num w:numId="31">
    <w:abstractNumId w:val="8"/>
  </w:num>
  <w:num w:numId="32">
    <w:abstractNumId w:val="18"/>
  </w:num>
  <w:num w:numId="33">
    <w:abstractNumId w:val="31"/>
  </w:num>
  <w:num w:numId="34">
    <w:abstractNumId w:val="23"/>
  </w:num>
  <w:num w:numId="35">
    <w:abstractNumId w:val="36"/>
  </w:num>
  <w:num w:numId="36">
    <w:abstractNumId w:val="22"/>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5"/>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25"/>
  </w:num>
  <w:num w:numId="47">
    <w:abstractNumId w:val="30"/>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B3"/>
    <w:rsid w:val="00000954"/>
    <w:rsid w:val="00000C37"/>
    <w:rsid w:val="0000210F"/>
    <w:rsid w:val="000029DC"/>
    <w:rsid w:val="00002E6F"/>
    <w:rsid w:val="000037B3"/>
    <w:rsid w:val="00003CA9"/>
    <w:rsid w:val="00006C7B"/>
    <w:rsid w:val="00006F5C"/>
    <w:rsid w:val="0001029D"/>
    <w:rsid w:val="00010EE1"/>
    <w:rsid w:val="00012023"/>
    <w:rsid w:val="00012F2F"/>
    <w:rsid w:val="000130A0"/>
    <w:rsid w:val="00013CE2"/>
    <w:rsid w:val="00014B0F"/>
    <w:rsid w:val="0001774E"/>
    <w:rsid w:val="000178F7"/>
    <w:rsid w:val="00020F48"/>
    <w:rsid w:val="000223DD"/>
    <w:rsid w:val="00024B89"/>
    <w:rsid w:val="00026EF7"/>
    <w:rsid w:val="00027CAD"/>
    <w:rsid w:val="00030942"/>
    <w:rsid w:val="00030F78"/>
    <w:rsid w:val="0003359C"/>
    <w:rsid w:val="00036C1F"/>
    <w:rsid w:val="00041081"/>
    <w:rsid w:val="0004277B"/>
    <w:rsid w:val="00043BB0"/>
    <w:rsid w:val="00045598"/>
    <w:rsid w:val="00045B07"/>
    <w:rsid w:val="00045BA9"/>
    <w:rsid w:val="00047546"/>
    <w:rsid w:val="0004765B"/>
    <w:rsid w:val="000545C2"/>
    <w:rsid w:val="000551DA"/>
    <w:rsid w:val="000569D9"/>
    <w:rsid w:val="0006030F"/>
    <w:rsid w:val="00063497"/>
    <w:rsid w:val="00065978"/>
    <w:rsid w:val="00065D77"/>
    <w:rsid w:val="00066F0D"/>
    <w:rsid w:val="00071EBF"/>
    <w:rsid w:val="00076511"/>
    <w:rsid w:val="00077684"/>
    <w:rsid w:val="0007785F"/>
    <w:rsid w:val="00082099"/>
    <w:rsid w:val="00087F6F"/>
    <w:rsid w:val="00090D7B"/>
    <w:rsid w:val="0009461A"/>
    <w:rsid w:val="00095F78"/>
    <w:rsid w:val="00097820"/>
    <w:rsid w:val="000A18F7"/>
    <w:rsid w:val="000A1E19"/>
    <w:rsid w:val="000A23AF"/>
    <w:rsid w:val="000A2878"/>
    <w:rsid w:val="000A3CF5"/>
    <w:rsid w:val="000A4594"/>
    <w:rsid w:val="000A538E"/>
    <w:rsid w:val="000A58C5"/>
    <w:rsid w:val="000B0FBD"/>
    <w:rsid w:val="000B27FE"/>
    <w:rsid w:val="000B4160"/>
    <w:rsid w:val="000B4D99"/>
    <w:rsid w:val="000B5BC8"/>
    <w:rsid w:val="000C0BD2"/>
    <w:rsid w:val="000C17C8"/>
    <w:rsid w:val="000C1A53"/>
    <w:rsid w:val="000C2563"/>
    <w:rsid w:val="000C2908"/>
    <w:rsid w:val="000C4D73"/>
    <w:rsid w:val="000C61B1"/>
    <w:rsid w:val="000D13FE"/>
    <w:rsid w:val="000D1AF5"/>
    <w:rsid w:val="000D1DE2"/>
    <w:rsid w:val="000D3E3B"/>
    <w:rsid w:val="000D3FE5"/>
    <w:rsid w:val="000D4B58"/>
    <w:rsid w:val="000D5501"/>
    <w:rsid w:val="000D5EA2"/>
    <w:rsid w:val="000D72C7"/>
    <w:rsid w:val="000E0893"/>
    <w:rsid w:val="000E1DFA"/>
    <w:rsid w:val="000E5586"/>
    <w:rsid w:val="000F1502"/>
    <w:rsid w:val="000F3454"/>
    <w:rsid w:val="000F4AC3"/>
    <w:rsid w:val="000F6BB0"/>
    <w:rsid w:val="00102DBE"/>
    <w:rsid w:val="00107F0D"/>
    <w:rsid w:val="00110CDC"/>
    <w:rsid w:val="00113F95"/>
    <w:rsid w:val="00116857"/>
    <w:rsid w:val="0012372F"/>
    <w:rsid w:val="001239D6"/>
    <w:rsid w:val="00123D9D"/>
    <w:rsid w:val="00123FCC"/>
    <w:rsid w:val="00125CEA"/>
    <w:rsid w:val="00127035"/>
    <w:rsid w:val="00127251"/>
    <w:rsid w:val="00131625"/>
    <w:rsid w:val="00131DB7"/>
    <w:rsid w:val="001329B1"/>
    <w:rsid w:val="00132BA7"/>
    <w:rsid w:val="00133812"/>
    <w:rsid w:val="00136E95"/>
    <w:rsid w:val="00136EB4"/>
    <w:rsid w:val="00141949"/>
    <w:rsid w:val="00141DAD"/>
    <w:rsid w:val="00145534"/>
    <w:rsid w:val="00145F06"/>
    <w:rsid w:val="00147A33"/>
    <w:rsid w:val="00157404"/>
    <w:rsid w:val="00163131"/>
    <w:rsid w:val="001661EB"/>
    <w:rsid w:val="00171B53"/>
    <w:rsid w:val="0017211C"/>
    <w:rsid w:val="00172B49"/>
    <w:rsid w:val="00173AF4"/>
    <w:rsid w:val="00173B53"/>
    <w:rsid w:val="00175250"/>
    <w:rsid w:val="001833B8"/>
    <w:rsid w:val="001836BF"/>
    <w:rsid w:val="001839BA"/>
    <w:rsid w:val="00184FC4"/>
    <w:rsid w:val="00187404"/>
    <w:rsid w:val="00187453"/>
    <w:rsid w:val="001876A2"/>
    <w:rsid w:val="00193397"/>
    <w:rsid w:val="00195F2F"/>
    <w:rsid w:val="001A0881"/>
    <w:rsid w:val="001A184B"/>
    <w:rsid w:val="001A3999"/>
    <w:rsid w:val="001A58C5"/>
    <w:rsid w:val="001A6524"/>
    <w:rsid w:val="001A75DA"/>
    <w:rsid w:val="001B1FF8"/>
    <w:rsid w:val="001B3B58"/>
    <w:rsid w:val="001B615C"/>
    <w:rsid w:val="001B65C5"/>
    <w:rsid w:val="001B7A5F"/>
    <w:rsid w:val="001C0318"/>
    <w:rsid w:val="001C0BA7"/>
    <w:rsid w:val="001C4EEE"/>
    <w:rsid w:val="001C7BF4"/>
    <w:rsid w:val="001D35B1"/>
    <w:rsid w:val="001D54C5"/>
    <w:rsid w:val="001D5A6E"/>
    <w:rsid w:val="001D5C92"/>
    <w:rsid w:val="001D6109"/>
    <w:rsid w:val="001D7F0B"/>
    <w:rsid w:val="001E15F3"/>
    <w:rsid w:val="001E2FE3"/>
    <w:rsid w:val="001E32C4"/>
    <w:rsid w:val="001E5546"/>
    <w:rsid w:val="001E710D"/>
    <w:rsid w:val="001E73AB"/>
    <w:rsid w:val="001E7830"/>
    <w:rsid w:val="001E7C6B"/>
    <w:rsid w:val="001F0947"/>
    <w:rsid w:val="001F0BA7"/>
    <w:rsid w:val="001F4AE6"/>
    <w:rsid w:val="001F4FA4"/>
    <w:rsid w:val="00200D28"/>
    <w:rsid w:val="00202A7A"/>
    <w:rsid w:val="00205755"/>
    <w:rsid w:val="00206A9E"/>
    <w:rsid w:val="0020739A"/>
    <w:rsid w:val="002104FC"/>
    <w:rsid w:val="002131C1"/>
    <w:rsid w:val="0021478A"/>
    <w:rsid w:val="00221374"/>
    <w:rsid w:val="00222D9B"/>
    <w:rsid w:val="00226611"/>
    <w:rsid w:val="002274EC"/>
    <w:rsid w:val="00227CAA"/>
    <w:rsid w:val="002300BF"/>
    <w:rsid w:val="002306A5"/>
    <w:rsid w:val="00231229"/>
    <w:rsid w:val="00232AD3"/>
    <w:rsid w:val="00242D9E"/>
    <w:rsid w:val="00243BE2"/>
    <w:rsid w:val="00246093"/>
    <w:rsid w:val="00246392"/>
    <w:rsid w:val="00246405"/>
    <w:rsid w:val="002532E7"/>
    <w:rsid w:val="00255364"/>
    <w:rsid w:val="00256258"/>
    <w:rsid w:val="00257312"/>
    <w:rsid w:val="00261684"/>
    <w:rsid w:val="00261FAB"/>
    <w:rsid w:val="002625BC"/>
    <w:rsid w:val="00263C4C"/>
    <w:rsid w:val="002649BB"/>
    <w:rsid w:val="0026501E"/>
    <w:rsid w:val="00267668"/>
    <w:rsid w:val="00273D6B"/>
    <w:rsid w:val="00275073"/>
    <w:rsid w:val="00282B45"/>
    <w:rsid w:val="002844F4"/>
    <w:rsid w:val="00285F4C"/>
    <w:rsid w:val="00291ADB"/>
    <w:rsid w:val="00292C9D"/>
    <w:rsid w:val="00294902"/>
    <w:rsid w:val="0029561C"/>
    <w:rsid w:val="00297940"/>
    <w:rsid w:val="002A017A"/>
    <w:rsid w:val="002A09E2"/>
    <w:rsid w:val="002A22B3"/>
    <w:rsid w:val="002A3640"/>
    <w:rsid w:val="002A4DEF"/>
    <w:rsid w:val="002A4FA3"/>
    <w:rsid w:val="002B0901"/>
    <w:rsid w:val="002B174C"/>
    <w:rsid w:val="002B19B3"/>
    <w:rsid w:val="002B33C6"/>
    <w:rsid w:val="002B3F3E"/>
    <w:rsid w:val="002B3F51"/>
    <w:rsid w:val="002B54B0"/>
    <w:rsid w:val="002B58C6"/>
    <w:rsid w:val="002B710E"/>
    <w:rsid w:val="002C1138"/>
    <w:rsid w:val="002C19CF"/>
    <w:rsid w:val="002C509C"/>
    <w:rsid w:val="002C5290"/>
    <w:rsid w:val="002C53CA"/>
    <w:rsid w:val="002C53DF"/>
    <w:rsid w:val="002C54AC"/>
    <w:rsid w:val="002C6AFD"/>
    <w:rsid w:val="002D0322"/>
    <w:rsid w:val="002D05EE"/>
    <w:rsid w:val="002D1B7E"/>
    <w:rsid w:val="002D26AE"/>
    <w:rsid w:val="002D3393"/>
    <w:rsid w:val="002D6666"/>
    <w:rsid w:val="002D67BA"/>
    <w:rsid w:val="002D73E4"/>
    <w:rsid w:val="002D7EE7"/>
    <w:rsid w:val="002E2A8B"/>
    <w:rsid w:val="002E4EEE"/>
    <w:rsid w:val="002E64B1"/>
    <w:rsid w:val="002E7760"/>
    <w:rsid w:val="002F1D11"/>
    <w:rsid w:val="002F28B9"/>
    <w:rsid w:val="002F5EFB"/>
    <w:rsid w:val="00300C93"/>
    <w:rsid w:val="00300D28"/>
    <w:rsid w:val="003018CA"/>
    <w:rsid w:val="00301F98"/>
    <w:rsid w:val="003023FA"/>
    <w:rsid w:val="00303F42"/>
    <w:rsid w:val="00305839"/>
    <w:rsid w:val="00305F34"/>
    <w:rsid w:val="0030720A"/>
    <w:rsid w:val="00307DEF"/>
    <w:rsid w:val="00312207"/>
    <w:rsid w:val="00315ACA"/>
    <w:rsid w:val="00316A59"/>
    <w:rsid w:val="00317403"/>
    <w:rsid w:val="00317B8A"/>
    <w:rsid w:val="00322E15"/>
    <w:rsid w:val="003231D8"/>
    <w:rsid w:val="00324683"/>
    <w:rsid w:val="00325324"/>
    <w:rsid w:val="00326AC2"/>
    <w:rsid w:val="00326E66"/>
    <w:rsid w:val="003273BD"/>
    <w:rsid w:val="00327809"/>
    <w:rsid w:val="003309A2"/>
    <w:rsid w:val="0033197E"/>
    <w:rsid w:val="003328CD"/>
    <w:rsid w:val="00341598"/>
    <w:rsid w:val="003437DD"/>
    <w:rsid w:val="0035394A"/>
    <w:rsid w:val="00360A9B"/>
    <w:rsid w:val="003611AF"/>
    <w:rsid w:val="00363135"/>
    <w:rsid w:val="00363997"/>
    <w:rsid w:val="00363B96"/>
    <w:rsid w:val="00365161"/>
    <w:rsid w:val="00367068"/>
    <w:rsid w:val="00373750"/>
    <w:rsid w:val="0037683B"/>
    <w:rsid w:val="0037765E"/>
    <w:rsid w:val="003857A0"/>
    <w:rsid w:val="00390245"/>
    <w:rsid w:val="00392F6E"/>
    <w:rsid w:val="0039344F"/>
    <w:rsid w:val="00393DEC"/>
    <w:rsid w:val="00397AEB"/>
    <w:rsid w:val="003A116A"/>
    <w:rsid w:val="003A199E"/>
    <w:rsid w:val="003A264F"/>
    <w:rsid w:val="003A3D02"/>
    <w:rsid w:val="003A4590"/>
    <w:rsid w:val="003A46C4"/>
    <w:rsid w:val="003A4B24"/>
    <w:rsid w:val="003B0D9F"/>
    <w:rsid w:val="003B3AE6"/>
    <w:rsid w:val="003C0D97"/>
    <w:rsid w:val="003C188A"/>
    <w:rsid w:val="003C3B4F"/>
    <w:rsid w:val="003C5583"/>
    <w:rsid w:val="003C58E1"/>
    <w:rsid w:val="003C6BD6"/>
    <w:rsid w:val="003C6D27"/>
    <w:rsid w:val="003D063E"/>
    <w:rsid w:val="003D069D"/>
    <w:rsid w:val="003E005D"/>
    <w:rsid w:val="003E072C"/>
    <w:rsid w:val="003E0EB5"/>
    <w:rsid w:val="003E2517"/>
    <w:rsid w:val="003E524D"/>
    <w:rsid w:val="003E5E5E"/>
    <w:rsid w:val="003E6ADA"/>
    <w:rsid w:val="003F54B3"/>
    <w:rsid w:val="003F572B"/>
    <w:rsid w:val="004001DD"/>
    <w:rsid w:val="004022C8"/>
    <w:rsid w:val="00407745"/>
    <w:rsid w:val="00407FC1"/>
    <w:rsid w:val="00410201"/>
    <w:rsid w:val="00411981"/>
    <w:rsid w:val="00411AF4"/>
    <w:rsid w:val="0041214A"/>
    <w:rsid w:val="004129B8"/>
    <w:rsid w:val="00412ADC"/>
    <w:rsid w:val="004135ED"/>
    <w:rsid w:val="00413831"/>
    <w:rsid w:val="00413D11"/>
    <w:rsid w:val="0042087A"/>
    <w:rsid w:val="004215BD"/>
    <w:rsid w:val="00423941"/>
    <w:rsid w:val="00430A81"/>
    <w:rsid w:val="00431861"/>
    <w:rsid w:val="004320E1"/>
    <w:rsid w:val="004346D1"/>
    <w:rsid w:val="00434C45"/>
    <w:rsid w:val="004359FA"/>
    <w:rsid w:val="00437D6B"/>
    <w:rsid w:val="00440F8A"/>
    <w:rsid w:val="00441E86"/>
    <w:rsid w:val="00442EDB"/>
    <w:rsid w:val="00443BC1"/>
    <w:rsid w:val="0044436D"/>
    <w:rsid w:val="004446F9"/>
    <w:rsid w:val="00444F51"/>
    <w:rsid w:val="004459CF"/>
    <w:rsid w:val="00446827"/>
    <w:rsid w:val="00452109"/>
    <w:rsid w:val="00453A95"/>
    <w:rsid w:val="00453B5D"/>
    <w:rsid w:val="004569D7"/>
    <w:rsid w:val="00460B84"/>
    <w:rsid w:val="00460C0C"/>
    <w:rsid w:val="00460DBD"/>
    <w:rsid w:val="00461D3A"/>
    <w:rsid w:val="00462CDF"/>
    <w:rsid w:val="0046446D"/>
    <w:rsid w:val="00465D22"/>
    <w:rsid w:val="00466752"/>
    <w:rsid w:val="0047721A"/>
    <w:rsid w:val="00482FA4"/>
    <w:rsid w:val="00484AAD"/>
    <w:rsid w:val="00485D19"/>
    <w:rsid w:val="00486721"/>
    <w:rsid w:val="00486918"/>
    <w:rsid w:val="00490ADA"/>
    <w:rsid w:val="00491A0B"/>
    <w:rsid w:val="00494CE4"/>
    <w:rsid w:val="00495167"/>
    <w:rsid w:val="00495F73"/>
    <w:rsid w:val="004969DF"/>
    <w:rsid w:val="004A0780"/>
    <w:rsid w:val="004A7BF9"/>
    <w:rsid w:val="004B1ED0"/>
    <w:rsid w:val="004B5156"/>
    <w:rsid w:val="004B5D94"/>
    <w:rsid w:val="004C0C24"/>
    <w:rsid w:val="004C0D13"/>
    <w:rsid w:val="004C1394"/>
    <w:rsid w:val="004C3487"/>
    <w:rsid w:val="004C41CA"/>
    <w:rsid w:val="004C47F4"/>
    <w:rsid w:val="004C48F8"/>
    <w:rsid w:val="004D1A3F"/>
    <w:rsid w:val="004D2B1F"/>
    <w:rsid w:val="004D3DAD"/>
    <w:rsid w:val="004D6CC1"/>
    <w:rsid w:val="004D7357"/>
    <w:rsid w:val="004E74EF"/>
    <w:rsid w:val="004E7C03"/>
    <w:rsid w:val="004F0B6C"/>
    <w:rsid w:val="004F0E2D"/>
    <w:rsid w:val="004F13CF"/>
    <w:rsid w:val="004F3504"/>
    <w:rsid w:val="004F6FB3"/>
    <w:rsid w:val="005016A3"/>
    <w:rsid w:val="00501C43"/>
    <w:rsid w:val="005049DC"/>
    <w:rsid w:val="00504EEE"/>
    <w:rsid w:val="00510C6D"/>
    <w:rsid w:val="0051132A"/>
    <w:rsid w:val="00514009"/>
    <w:rsid w:val="00515960"/>
    <w:rsid w:val="00516479"/>
    <w:rsid w:val="0051684F"/>
    <w:rsid w:val="0052134B"/>
    <w:rsid w:val="005215F0"/>
    <w:rsid w:val="005300B3"/>
    <w:rsid w:val="00531B81"/>
    <w:rsid w:val="00534693"/>
    <w:rsid w:val="0053761E"/>
    <w:rsid w:val="00542F95"/>
    <w:rsid w:val="00543945"/>
    <w:rsid w:val="00546091"/>
    <w:rsid w:val="00552291"/>
    <w:rsid w:val="005531D8"/>
    <w:rsid w:val="00553399"/>
    <w:rsid w:val="0055425F"/>
    <w:rsid w:val="0055634D"/>
    <w:rsid w:val="005573A8"/>
    <w:rsid w:val="00561439"/>
    <w:rsid w:val="005620B7"/>
    <w:rsid w:val="00566184"/>
    <w:rsid w:val="0056719B"/>
    <w:rsid w:val="00571DBA"/>
    <w:rsid w:val="00573189"/>
    <w:rsid w:val="0057489A"/>
    <w:rsid w:val="005772FC"/>
    <w:rsid w:val="005778E9"/>
    <w:rsid w:val="00580AD1"/>
    <w:rsid w:val="00580AF5"/>
    <w:rsid w:val="00580C14"/>
    <w:rsid w:val="0058192E"/>
    <w:rsid w:val="00581C5A"/>
    <w:rsid w:val="00582D0E"/>
    <w:rsid w:val="00584F0E"/>
    <w:rsid w:val="00587E2F"/>
    <w:rsid w:val="00587E44"/>
    <w:rsid w:val="005915E1"/>
    <w:rsid w:val="005934CA"/>
    <w:rsid w:val="00595229"/>
    <w:rsid w:val="00595DEE"/>
    <w:rsid w:val="0059710F"/>
    <w:rsid w:val="005A118E"/>
    <w:rsid w:val="005A17AD"/>
    <w:rsid w:val="005A187C"/>
    <w:rsid w:val="005A3647"/>
    <w:rsid w:val="005A3D63"/>
    <w:rsid w:val="005B04CF"/>
    <w:rsid w:val="005B162D"/>
    <w:rsid w:val="005B2805"/>
    <w:rsid w:val="005B39CB"/>
    <w:rsid w:val="005C1AA7"/>
    <w:rsid w:val="005C3136"/>
    <w:rsid w:val="005C4D00"/>
    <w:rsid w:val="005C5B4A"/>
    <w:rsid w:val="005C5F6F"/>
    <w:rsid w:val="005C75F1"/>
    <w:rsid w:val="005D0633"/>
    <w:rsid w:val="005D1594"/>
    <w:rsid w:val="005D266E"/>
    <w:rsid w:val="005D3EDE"/>
    <w:rsid w:val="005D6F8B"/>
    <w:rsid w:val="005E05F8"/>
    <w:rsid w:val="005E2025"/>
    <w:rsid w:val="005E2C3B"/>
    <w:rsid w:val="005E3F43"/>
    <w:rsid w:val="005E4211"/>
    <w:rsid w:val="005E4B6F"/>
    <w:rsid w:val="005E71D1"/>
    <w:rsid w:val="005F0E09"/>
    <w:rsid w:val="005F4210"/>
    <w:rsid w:val="005F42C6"/>
    <w:rsid w:val="005F69A0"/>
    <w:rsid w:val="00604AED"/>
    <w:rsid w:val="00605517"/>
    <w:rsid w:val="00606BBF"/>
    <w:rsid w:val="00610D45"/>
    <w:rsid w:val="00614BB6"/>
    <w:rsid w:val="006202A2"/>
    <w:rsid w:val="00622CBF"/>
    <w:rsid w:val="00623987"/>
    <w:rsid w:val="006242CC"/>
    <w:rsid w:val="00634078"/>
    <w:rsid w:val="00634D98"/>
    <w:rsid w:val="006378D4"/>
    <w:rsid w:val="00637C06"/>
    <w:rsid w:val="00640AC1"/>
    <w:rsid w:val="00640E22"/>
    <w:rsid w:val="00641FE6"/>
    <w:rsid w:val="00643D24"/>
    <w:rsid w:val="006475D8"/>
    <w:rsid w:val="00647D86"/>
    <w:rsid w:val="00651161"/>
    <w:rsid w:val="0065147D"/>
    <w:rsid w:val="00653940"/>
    <w:rsid w:val="006571B9"/>
    <w:rsid w:val="006625AF"/>
    <w:rsid w:val="00662D39"/>
    <w:rsid w:val="0066483A"/>
    <w:rsid w:val="00665DB9"/>
    <w:rsid w:val="0066608A"/>
    <w:rsid w:val="00667B47"/>
    <w:rsid w:val="006703EB"/>
    <w:rsid w:val="006759B2"/>
    <w:rsid w:val="006767BE"/>
    <w:rsid w:val="00677D42"/>
    <w:rsid w:val="00677E8F"/>
    <w:rsid w:val="006820CD"/>
    <w:rsid w:val="00686665"/>
    <w:rsid w:val="0068692B"/>
    <w:rsid w:val="00690CD9"/>
    <w:rsid w:val="00691287"/>
    <w:rsid w:val="00692B25"/>
    <w:rsid w:val="00696E5A"/>
    <w:rsid w:val="006A17D3"/>
    <w:rsid w:val="006A1AB8"/>
    <w:rsid w:val="006A1F63"/>
    <w:rsid w:val="006A57FC"/>
    <w:rsid w:val="006A5F44"/>
    <w:rsid w:val="006B0102"/>
    <w:rsid w:val="006B0504"/>
    <w:rsid w:val="006B0571"/>
    <w:rsid w:val="006B0EA2"/>
    <w:rsid w:val="006B268F"/>
    <w:rsid w:val="006B577D"/>
    <w:rsid w:val="006B6B3A"/>
    <w:rsid w:val="006B7033"/>
    <w:rsid w:val="006B7BA0"/>
    <w:rsid w:val="006C0E8A"/>
    <w:rsid w:val="006C12E6"/>
    <w:rsid w:val="006C248B"/>
    <w:rsid w:val="006C6677"/>
    <w:rsid w:val="006D2C54"/>
    <w:rsid w:val="006D4FB6"/>
    <w:rsid w:val="006D51E7"/>
    <w:rsid w:val="006D6917"/>
    <w:rsid w:val="006E1DBF"/>
    <w:rsid w:val="006E3341"/>
    <w:rsid w:val="006F1E8A"/>
    <w:rsid w:val="006F24EB"/>
    <w:rsid w:val="006F4039"/>
    <w:rsid w:val="006F6AC8"/>
    <w:rsid w:val="00701914"/>
    <w:rsid w:val="007023F1"/>
    <w:rsid w:val="00702A29"/>
    <w:rsid w:val="00702E9B"/>
    <w:rsid w:val="00705198"/>
    <w:rsid w:val="007106FD"/>
    <w:rsid w:val="0071167E"/>
    <w:rsid w:val="00715170"/>
    <w:rsid w:val="00717E0F"/>
    <w:rsid w:val="00720BE5"/>
    <w:rsid w:val="00724BAF"/>
    <w:rsid w:val="00724DE4"/>
    <w:rsid w:val="00724DF5"/>
    <w:rsid w:val="007253B2"/>
    <w:rsid w:val="007260DD"/>
    <w:rsid w:val="00727F0B"/>
    <w:rsid w:val="00735620"/>
    <w:rsid w:val="007368D8"/>
    <w:rsid w:val="0074021B"/>
    <w:rsid w:val="007406A5"/>
    <w:rsid w:val="00740B83"/>
    <w:rsid w:val="00740E77"/>
    <w:rsid w:val="00742BC8"/>
    <w:rsid w:val="00743295"/>
    <w:rsid w:val="00743B48"/>
    <w:rsid w:val="00747BF1"/>
    <w:rsid w:val="00747F2B"/>
    <w:rsid w:val="00750000"/>
    <w:rsid w:val="00751738"/>
    <w:rsid w:val="0075559D"/>
    <w:rsid w:val="007607DC"/>
    <w:rsid w:val="007623FD"/>
    <w:rsid w:val="00763D4E"/>
    <w:rsid w:val="00764F06"/>
    <w:rsid w:val="00765B67"/>
    <w:rsid w:val="00775594"/>
    <w:rsid w:val="00776AA8"/>
    <w:rsid w:val="00777384"/>
    <w:rsid w:val="00784ECD"/>
    <w:rsid w:val="007853C9"/>
    <w:rsid w:val="007904CA"/>
    <w:rsid w:val="007909FA"/>
    <w:rsid w:val="00790E5C"/>
    <w:rsid w:val="00790FD8"/>
    <w:rsid w:val="00795BAA"/>
    <w:rsid w:val="007969B4"/>
    <w:rsid w:val="007A2897"/>
    <w:rsid w:val="007A3025"/>
    <w:rsid w:val="007A51BB"/>
    <w:rsid w:val="007A6DEC"/>
    <w:rsid w:val="007A7743"/>
    <w:rsid w:val="007B6978"/>
    <w:rsid w:val="007B7C7E"/>
    <w:rsid w:val="007C1D15"/>
    <w:rsid w:val="007C2443"/>
    <w:rsid w:val="007C5DF4"/>
    <w:rsid w:val="007D161A"/>
    <w:rsid w:val="007D2F70"/>
    <w:rsid w:val="007D4A27"/>
    <w:rsid w:val="007D6104"/>
    <w:rsid w:val="007D7655"/>
    <w:rsid w:val="007E0DEE"/>
    <w:rsid w:val="007E1491"/>
    <w:rsid w:val="007E5101"/>
    <w:rsid w:val="007F10C4"/>
    <w:rsid w:val="007F129A"/>
    <w:rsid w:val="007F1593"/>
    <w:rsid w:val="007F2DE3"/>
    <w:rsid w:val="007F3137"/>
    <w:rsid w:val="007F34A5"/>
    <w:rsid w:val="007F4143"/>
    <w:rsid w:val="007F5788"/>
    <w:rsid w:val="007F584C"/>
    <w:rsid w:val="007F77B0"/>
    <w:rsid w:val="007F7901"/>
    <w:rsid w:val="0080102F"/>
    <w:rsid w:val="00802D62"/>
    <w:rsid w:val="00805D9A"/>
    <w:rsid w:val="008068A5"/>
    <w:rsid w:val="00811B23"/>
    <w:rsid w:val="0081306F"/>
    <w:rsid w:val="00813A3A"/>
    <w:rsid w:val="00814745"/>
    <w:rsid w:val="00814B4C"/>
    <w:rsid w:val="008153B5"/>
    <w:rsid w:val="00815BD7"/>
    <w:rsid w:val="00815E9E"/>
    <w:rsid w:val="00823888"/>
    <w:rsid w:val="00824DB8"/>
    <w:rsid w:val="00831F46"/>
    <w:rsid w:val="00837B16"/>
    <w:rsid w:val="00840525"/>
    <w:rsid w:val="00842450"/>
    <w:rsid w:val="0084473C"/>
    <w:rsid w:val="00844C8C"/>
    <w:rsid w:val="00844F96"/>
    <w:rsid w:val="008459CE"/>
    <w:rsid w:val="00847BB6"/>
    <w:rsid w:val="0085131A"/>
    <w:rsid w:val="00851C38"/>
    <w:rsid w:val="008524DF"/>
    <w:rsid w:val="008569C2"/>
    <w:rsid w:val="00856BE9"/>
    <w:rsid w:val="008605E7"/>
    <w:rsid w:val="00860CCC"/>
    <w:rsid w:val="00862A39"/>
    <w:rsid w:val="00863B3D"/>
    <w:rsid w:val="0086592C"/>
    <w:rsid w:val="00865F2D"/>
    <w:rsid w:val="00866521"/>
    <w:rsid w:val="00867504"/>
    <w:rsid w:val="00870213"/>
    <w:rsid w:val="00870A1D"/>
    <w:rsid w:val="00871681"/>
    <w:rsid w:val="00873562"/>
    <w:rsid w:val="00875673"/>
    <w:rsid w:val="008769BC"/>
    <w:rsid w:val="00877796"/>
    <w:rsid w:val="008851C0"/>
    <w:rsid w:val="00887D1B"/>
    <w:rsid w:val="00892404"/>
    <w:rsid w:val="00892672"/>
    <w:rsid w:val="00894AFF"/>
    <w:rsid w:val="00896D51"/>
    <w:rsid w:val="008A216D"/>
    <w:rsid w:val="008A2795"/>
    <w:rsid w:val="008A43A5"/>
    <w:rsid w:val="008A7511"/>
    <w:rsid w:val="008A792C"/>
    <w:rsid w:val="008B0CC2"/>
    <w:rsid w:val="008B3D86"/>
    <w:rsid w:val="008B45DB"/>
    <w:rsid w:val="008B6AC6"/>
    <w:rsid w:val="008B7F1A"/>
    <w:rsid w:val="008C1421"/>
    <w:rsid w:val="008C3C8C"/>
    <w:rsid w:val="008C67C2"/>
    <w:rsid w:val="008C75CC"/>
    <w:rsid w:val="008C79AF"/>
    <w:rsid w:val="008C7DB9"/>
    <w:rsid w:val="008D00C3"/>
    <w:rsid w:val="008D1E39"/>
    <w:rsid w:val="008D3104"/>
    <w:rsid w:val="008D31A5"/>
    <w:rsid w:val="008D5277"/>
    <w:rsid w:val="008D54D1"/>
    <w:rsid w:val="008D714A"/>
    <w:rsid w:val="008D77C1"/>
    <w:rsid w:val="008E2581"/>
    <w:rsid w:val="008E5489"/>
    <w:rsid w:val="008E581C"/>
    <w:rsid w:val="008E58C5"/>
    <w:rsid w:val="008E7EFE"/>
    <w:rsid w:val="008F0271"/>
    <w:rsid w:val="008F07FD"/>
    <w:rsid w:val="008F3662"/>
    <w:rsid w:val="008F7EB2"/>
    <w:rsid w:val="0090127F"/>
    <w:rsid w:val="009018DC"/>
    <w:rsid w:val="009021D2"/>
    <w:rsid w:val="0090394B"/>
    <w:rsid w:val="009114C2"/>
    <w:rsid w:val="0091173F"/>
    <w:rsid w:val="00915C2D"/>
    <w:rsid w:val="009161C9"/>
    <w:rsid w:val="0092219F"/>
    <w:rsid w:val="009237BA"/>
    <w:rsid w:val="00924068"/>
    <w:rsid w:val="009253CA"/>
    <w:rsid w:val="00925B59"/>
    <w:rsid w:val="00927F2F"/>
    <w:rsid w:val="009308A0"/>
    <w:rsid w:val="0093256C"/>
    <w:rsid w:val="00936C37"/>
    <w:rsid w:val="00937395"/>
    <w:rsid w:val="00940136"/>
    <w:rsid w:val="00940A07"/>
    <w:rsid w:val="009423B3"/>
    <w:rsid w:val="009423E9"/>
    <w:rsid w:val="00943286"/>
    <w:rsid w:val="00943BD9"/>
    <w:rsid w:val="009444E2"/>
    <w:rsid w:val="009513B2"/>
    <w:rsid w:val="00951EFF"/>
    <w:rsid w:val="009522B4"/>
    <w:rsid w:val="00954417"/>
    <w:rsid w:val="00960EB0"/>
    <w:rsid w:val="00960F61"/>
    <w:rsid w:val="0096182E"/>
    <w:rsid w:val="009626A7"/>
    <w:rsid w:val="00965866"/>
    <w:rsid w:val="00965938"/>
    <w:rsid w:val="00966660"/>
    <w:rsid w:val="0096675A"/>
    <w:rsid w:val="009678BB"/>
    <w:rsid w:val="00971B6D"/>
    <w:rsid w:val="00971D63"/>
    <w:rsid w:val="00973303"/>
    <w:rsid w:val="00976393"/>
    <w:rsid w:val="00976E35"/>
    <w:rsid w:val="00977BC9"/>
    <w:rsid w:val="00981028"/>
    <w:rsid w:val="00982119"/>
    <w:rsid w:val="0098354A"/>
    <w:rsid w:val="009838EF"/>
    <w:rsid w:val="00984121"/>
    <w:rsid w:val="009847C4"/>
    <w:rsid w:val="009857E3"/>
    <w:rsid w:val="00985A7B"/>
    <w:rsid w:val="00985BA7"/>
    <w:rsid w:val="00987131"/>
    <w:rsid w:val="00990E87"/>
    <w:rsid w:val="00991079"/>
    <w:rsid w:val="00991AB8"/>
    <w:rsid w:val="00991E4C"/>
    <w:rsid w:val="009954DB"/>
    <w:rsid w:val="009971C9"/>
    <w:rsid w:val="00997BA9"/>
    <w:rsid w:val="009A0414"/>
    <w:rsid w:val="009A07EB"/>
    <w:rsid w:val="009A097B"/>
    <w:rsid w:val="009A20A4"/>
    <w:rsid w:val="009A4A9D"/>
    <w:rsid w:val="009A4B64"/>
    <w:rsid w:val="009A5788"/>
    <w:rsid w:val="009A5852"/>
    <w:rsid w:val="009A5BE4"/>
    <w:rsid w:val="009A5EE3"/>
    <w:rsid w:val="009B3D28"/>
    <w:rsid w:val="009B5483"/>
    <w:rsid w:val="009B74E3"/>
    <w:rsid w:val="009C09A7"/>
    <w:rsid w:val="009C1182"/>
    <w:rsid w:val="009C37DD"/>
    <w:rsid w:val="009C5C2B"/>
    <w:rsid w:val="009C6E01"/>
    <w:rsid w:val="009D074B"/>
    <w:rsid w:val="009D1BB7"/>
    <w:rsid w:val="009D362B"/>
    <w:rsid w:val="009D3956"/>
    <w:rsid w:val="009D4AE1"/>
    <w:rsid w:val="009D6622"/>
    <w:rsid w:val="009D70CE"/>
    <w:rsid w:val="009D7556"/>
    <w:rsid w:val="009D7EFE"/>
    <w:rsid w:val="009E18E5"/>
    <w:rsid w:val="009E5F10"/>
    <w:rsid w:val="009E6065"/>
    <w:rsid w:val="009F007D"/>
    <w:rsid w:val="009F3C34"/>
    <w:rsid w:val="009F4C68"/>
    <w:rsid w:val="009F5378"/>
    <w:rsid w:val="00A00A4B"/>
    <w:rsid w:val="00A04261"/>
    <w:rsid w:val="00A05278"/>
    <w:rsid w:val="00A1256F"/>
    <w:rsid w:val="00A13616"/>
    <w:rsid w:val="00A17A09"/>
    <w:rsid w:val="00A21059"/>
    <w:rsid w:val="00A23035"/>
    <w:rsid w:val="00A23228"/>
    <w:rsid w:val="00A25ADF"/>
    <w:rsid w:val="00A26577"/>
    <w:rsid w:val="00A32DEF"/>
    <w:rsid w:val="00A3790E"/>
    <w:rsid w:val="00A45411"/>
    <w:rsid w:val="00A4587C"/>
    <w:rsid w:val="00A46824"/>
    <w:rsid w:val="00A46FB7"/>
    <w:rsid w:val="00A504FC"/>
    <w:rsid w:val="00A50D59"/>
    <w:rsid w:val="00A50FF4"/>
    <w:rsid w:val="00A52F65"/>
    <w:rsid w:val="00A53CF2"/>
    <w:rsid w:val="00A55DFC"/>
    <w:rsid w:val="00A574C4"/>
    <w:rsid w:val="00A57C1E"/>
    <w:rsid w:val="00A60224"/>
    <w:rsid w:val="00A60299"/>
    <w:rsid w:val="00A629EF"/>
    <w:rsid w:val="00A706A8"/>
    <w:rsid w:val="00A70737"/>
    <w:rsid w:val="00A70806"/>
    <w:rsid w:val="00A7343C"/>
    <w:rsid w:val="00A74584"/>
    <w:rsid w:val="00A75089"/>
    <w:rsid w:val="00A754FD"/>
    <w:rsid w:val="00A8360D"/>
    <w:rsid w:val="00A84CBE"/>
    <w:rsid w:val="00A86653"/>
    <w:rsid w:val="00A91FF6"/>
    <w:rsid w:val="00A946C9"/>
    <w:rsid w:val="00A947AB"/>
    <w:rsid w:val="00A95EB6"/>
    <w:rsid w:val="00AA1962"/>
    <w:rsid w:val="00AA1A1F"/>
    <w:rsid w:val="00AA1E45"/>
    <w:rsid w:val="00AA3ED3"/>
    <w:rsid w:val="00AA4600"/>
    <w:rsid w:val="00AA5461"/>
    <w:rsid w:val="00AB2238"/>
    <w:rsid w:val="00AB2FF4"/>
    <w:rsid w:val="00AB5D7C"/>
    <w:rsid w:val="00AC2134"/>
    <w:rsid w:val="00AC40D6"/>
    <w:rsid w:val="00AC553F"/>
    <w:rsid w:val="00AC598F"/>
    <w:rsid w:val="00AC6662"/>
    <w:rsid w:val="00AC7DED"/>
    <w:rsid w:val="00AD0D6D"/>
    <w:rsid w:val="00AD0FA8"/>
    <w:rsid w:val="00AD17ED"/>
    <w:rsid w:val="00AD27A7"/>
    <w:rsid w:val="00AD3A39"/>
    <w:rsid w:val="00AD3CD0"/>
    <w:rsid w:val="00AD6A2E"/>
    <w:rsid w:val="00AD75D7"/>
    <w:rsid w:val="00AD7799"/>
    <w:rsid w:val="00AE24F4"/>
    <w:rsid w:val="00AE307E"/>
    <w:rsid w:val="00AE7CFA"/>
    <w:rsid w:val="00AF1BEA"/>
    <w:rsid w:val="00AF2CFC"/>
    <w:rsid w:val="00AF436D"/>
    <w:rsid w:val="00AF4F17"/>
    <w:rsid w:val="00B019EE"/>
    <w:rsid w:val="00B026BF"/>
    <w:rsid w:val="00B04A86"/>
    <w:rsid w:val="00B058AF"/>
    <w:rsid w:val="00B10093"/>
    <w:rsid w:val="00B103F1"/>
    <w:rsid w:val="00B13E4E"/>
    <w:rsid w:val="00B153A4"/>
    <w:rsid w:val="00B20253"/>
    <w:rsid w:val="00B21124"/>
    <w:rsid w:val="00B21F3A"/>
    <w:rsid w:val="00B24840"/>
    <w:rsid w:val="00B25567"/>
    <w:rsid w:val="00B2609F"/>
    <w:rsid w:val="00B301DA"/>
    <w:rsid w:val="00B3133F"/>
    <w:rsid w:val="00B37249"/>
    <w:rsid w:val="00B37537"/>
    <w:rsid w:val="00B375EC"/>
    <w:rsid w:val="00B405AF"/>
    <w:rsid w:val="00B41D19"/>
    <w:rsid w:val="00B42509"/>
    <w:rsid w:val="00B42CF2"/>
    <w:rsid w:val="00B46074"/>
    <w:rsid w:val="00B4698E"/>
    <w:rsid w:val="00B46D8C"/>
    <w:rsid w:val="00B4734F"/>
    <w:rsid w:val="00B5017F"/>
    <w:rsid w:val="00B54A2D"/>
    <w:rsid w:val="00B56C49"/>
    <w:rsid w:val="00B56D1F"/>
    <w:rsid w:val="00B6076B"/>
    <w:rsid w:val="00B62BDF"/>
    <w:rsid w:val="00B64124"/>
    <w:rsid w:val="00B6597E"/>
    <w:rsid w:val="00B673B0"/>
    <w:rsid w:val="00B67666"/>
    <w:rsid w:val="00B676E9"/>
    <w:rsid w:val="00B70838"/>
    <w:rsid w:val="00B74DAA"/>
    <w:rsid w:val="00B75080"/>
    <w:rsid w:val="00B77E53"/>
    <w:rsid w:val="00B803AB"/>
    <w:rsid w:val="00B80789"/>
    <w:rsid w:val="00B80C69"/>
    <w:rsid w:val="00B81CF8"/>
    <w:rsid w:val="00B86C06"/>
    <w:rsid w:val="00B86EA0"/>
    <w:rsid w:val="00B90F61"/>
    <w:rsid w:val="00B90F8D"/>
    <w:rsid w:val="00B91EC6"/>
    <w:rsid w:val="00B937E3"/>
    <w:rsid w:val="00B9413A"/>
    <w:rsid w:val="00B9556B"/>
    <w:rsid w:val="00B95E64"/>
    <w:rsid w:val="00B96089"/>
    <w:rsid w:val="00B976C9"/>
    <w:rsid w:val="00BA3D27"/>
    <w:rsid w:val="00BA500C"/>
    <w:rsid w:val="00BB1185"/>
    <w:rsid w:val="00BB345A"/>
    <w:rsid w:val="00BB3708"/>
    <w:rsid w:val="00BB51A1"/>
    <w:rsid w:val="00BB55BB"/>
    <w:rsid w:val="00BC01D1"/>
    <w:rsid w:val="00BC4824"/>
    <w:rsid w:val="00BC557E"/>
    <w:rsid w:val="00BC6B72"/>
    <w:rsid w:val="00BD050F"/>
    <w:rsid w:val="00BD1646"/>
    <w:rsid w:val="00BD25CB"/>
    <w:rsid w:val="00BD4F49"/>
    <w:rsid w:val="00BE29FB"/>
    <w:rsid w:val="00BF1430"/>
    <w:rsid w:val="00BF1564"/>
    <w:rsid w:val="00BF1802"/>
    <w:rsid w:val="00BF1B5E"/>
    <w:rsid w:val="00BF213F"/>
    <w:rsid w:val="00C00E31"/>
    <w:rsid w:val="00C02739"/>
    <w:rsid w:val="00C03224"/>
    <w:rsid w:val="00C05A44"/>
    <w:rsid w:val="00C11B46"/>
    <w:rsid w:val="00C11BC1"/>
    <w:rsid w:val="00C145DB"/>
    <w:rsid w:val="00C16E41"/>
    <w:rsid w:val="00C222FB"/>
    <w:rsid w:val="00C226F1"/>
    <w:rsid w:val="00C22808"/>
    <w:rsid w:val="00C26AEA"/>
    <w:rsid w:val="00C357A1"/>
    <w:rsid w:val="00C370AD"/>
    <w:rsid w:val="00C374EC"/>
    <w:rsid w:val="00C4035F"/>
    <w:rsid w:val="00C44965"/>
    <w:rsid w:val="00C45028"/>
    <w:rsid w:val="00C50E45"/>
    <w:rsid w:val="00C53F44"/>
    <w:rsid w:val="00C5447C"/>
    <w:rsid w:val="00C54812"/>
    <w:rsid w:val="00C54E72"/>
    <w:rsid w:val="00C564B3"/>
    <w:rsid w:val="00C602C5"/>
    <w:rsid w:val="00C62A67"/>
    <w:rsid w:val="00C65387"/>
    <w:rsid w:val="00C66ECD"/>
    <w:rsid w:val="00C742A5"/>
    <w:rsid w:val="00C75E8C"/>
    <w:rsid w:val="00C84235"/>
    <w:rsid w:val="00C844E0"/>
    <w:rsid w:val="00C84BF1"/>
    <w:rsid w:val="00C85868"/>
    <w:rsid w:val="00C91B17"/>
    <w:rsid w:val="00C94A9E"/>
    <w:rsid w:val="00C963BE"/>
    <w:rsid w:val="00C973AC"/>
    <w:rsid w:val="00CA0ACC"/>
    <w:rsid w:val="00CA1083"/>
    <w:rsid w:val="00CA1F55"/>
    <w:rsid w:val="00CA4971"/>
    <w:rsid w:val="00CB10E5"/>
    <w:rsid w:val="00CB11EF"/>
    <w:rsid w:val="00CB1AF1"/>
    <w:rsid w:val="00CB26F3"/>
    <w:rsid w:val="00CB30FC"/>
    <w:rsid w:val="00CB53B3"/>
    <w:rsid w:val="00CB6151"/>
    <w:rsid w:val="00CB7DC0"/>
    <w:rsid w:val="00CC1355"/>
    <w:rsid w:val="00CC2005"/>
    <w:rsid w:val="00CC292C"/>
    <w:rsid w:val="00CC3580"/>
    <w:rsid w:val="00CC4E8D"/>
    <w:rsid w:val="00CC7863"/>
    <w:rsid w:val="00CD3C90"/>
    <w:rsid w:val="00CD554A"/>
    <w:rsid w:val="00CD7DCC"/>
    <w:rsid w:val="00CE097F"/>
    <w:rsid w:val="00CE12C2"/>
    <w:rsid w:val="00CE485A"/>
    <w:rsid w:val="00CE4C70"/>
    <w:rsid w:val="00CE74E7"/>
    <w:rsid w:val="00CF1267"/>
    <w:rsid w:val="00CF253F"/>
    <w:rsid w:val="00CF5372"/>
    <w:rsid w:val="00CF5740"/>
    <w:rsid w:val="00D01551"/>
    <w:rsid w:val="00D02524"/>
    <w:rsid w:val="00D03D11"/>
    <w:rsid w:val="00D03D78"/>
    <w:rsid w:val="00D05360"/>
    <w:rsid w:val="00D055FE"/>
    <w:rsid w:val="00D05891"/>
    <w:rsid w:val="00D1515F"/>
    <w:rsid w:val="00D17916"/>
    <w:rsid w:val="00D179BD"/>
    <w:rsid w:val="00D244C3"/>
    <w:rsid w:val="00D244C6"/>
    <w:rsid w:val="00D269B6"/>
    <w:rsid w:val="00D361FB"/>
    <w:rsid w:val="00D41096"/>
    <w:rsid w:val="00D41682"/>
    <w:rsid w:val="00D43A58"/>
    <w:rsid w:val="00D444B9"/>
    <w:rsid w:val="00D44978"/>
    <w:rsid w:val="00D454CD"/>
    <w:rsid w:val="00D45E30"/>
    <w:rsid w:val="00D4725D"/>
    <w:rsid w:val="00D51BD3"/>
    <w:rsid w:val="00D548BD"/>
    <w:rsid w:val="00D54C02"/>
    <w:rsid w:val="00D54CC4"/>
    <w:rsid w:val="00D551DF"/>
    <w:rsid w:val="00D56A07"/>
    <w:rsid w:val="00D6140E"/>
    <w:rsid w:val="00D6615C"/>
    <w:rsid w:val="00D668BA"/>
    <w:rsid w:val="00D763AD"/>
    <w:rsid w:val="00D76FD9"/>
    <w:rsid w:val="00D770AF"/>
    <w:rsid w:val="00D80A7D"/>
    <w:rsid w:val="00D81AE2"/>
    <w:rsid w:val="00D81C7E"/>
    <w:rsid w:val="00D85016"/>
    <w:rsid w:val="00D86DE7"/>
    <w:rsid w:val="00D92E21"/>
    <w:rsid w:val="00D94B48"/>
    <w:rsid w:val="00D94EB3"/>
    <w:rsid w:val="00D97FC1"/>
    <w:rsid w:val="00DA08CD"/>
    <w:rsid w:val="00DA334B"/>
    <w:rsid w:val="00DA41A7"/>
    <w:rsid w:val="00DB1A84"/>
    <w:rsid w:val="00DB2B9D"/>
    <w:rsid w:val="00DB380D"/>
    <w:rsid w:val="00DB4007"/>
    <w:rsid w:val="00DC0A9B"/>
    <w:rsid w:val="00DC3E2B"/>
    <w:rsid w:val="00DC539F"/>
    <w:rsid w:val="00DC55B2"/>
    <w:rsid w:val="00DD3493"/>
    <w:rsid w:val="00DD3796"/>
    <w:rsid w:val="00DD3EF4"/>
    <w:rsid w:val="00DD5F1F"/>
    <w:rsid w:val="00DE246F"/>
    <w:rsid w:val="00DE7DA1"/>
    <w:rsid w:val="00DF4547"/>
    <w:rsid w:val="00DF4C86"/>
    <w:rsid w:val="00DF6375"/>
    <w:rsid w:val="00DF651E"/>
    <w:rsid w:val="00DF6B00"/>
    <w:rsid w:val="00DF6F88"/>
    <w:rsid w:val="00DF73CD"/>
    <w:rsid w:val="00DF7422"/>
    <w:rsid w:val="00DF7898"/>
    <w:rsid w:val="00DF7E13"/>
    <w:rsid w:val="00DF7E1E"/>
    <w:rsid w:val="00E041CD"/>
    <w:rsid w:val="00E04604"/>
    <w:rsid w:val="00E0627F"/>
    <w:rsid w:val="00E10688"/>
    <w:rsid w:val="00E11DE1"/>
    <w:rsid w:val="00E12419"/>
    <w:rsid w:val="00E125C7"/>
    <w:rsid w:val="00E1274E"/>
    <w:rsid w:val="00E12AAB"/>
    <w:rsid w:val="00E13D5E"/>
    <w:rsid w:val="00E13ECB"/>
    <w:rsid w:val="00E14C7C"/>
    <w:rsid w:val="00E15D36"/>
    <w:rsid w:val="00E17418"/>
    <w:rsid w:val="00E17841"/>
    <w:rsid w:val="00E20CFC"/>
    <w:rsid w:val="00E21180"/>
    <w:rsid w:val="00E21ADA"/>
    <w:rsid w:val="00E231C0"/>
    <w:rsid w:val="00E24C03"/>
    <w:rsid w:val="00E25D97"/>
    <w:rsid w:val="00E25EF6"/>
    <w:rsid w:val="00E260F7"/>
    <w:rsid w:val="00E32871"/>
    <w:rsid w:val="00E371F0"/>
    <w:rsid w:val="00E41801"/>
    <w:rsid w:val="00E418D4"/>
    <w:rsid w:val="00E41E47"/>
    <w:rsid w:val="00E43766"/>
    <w:rsid w:val="00E443FC"/>
    <w:rsid w:val="00E44CA8"/>
    <w:rsid w:val="00E46F02"/>
    <w:rsid w:val="00E470C2"/>
    <w:rsid w:val="00E51EC7"/>
    <w:rsid w:val="00E54284"/>
    <w:rsid w:val="00E55BC8"/>
    <w:rsid w:val="00E57211"/>
    <w:rsid w:val="00E61B38"/>
    <w:rsid w:val="00E62B66"/>
    <w:rsid w:val="00E63325"/>
    <w:rsid w:val="00E645C1"/>
    <w:rsid w:val="00E647EC"/>
    <w:rsid w:val="00E66330"/>
    <w:rsid w:val="00E66C4E"/>
    <w:rsid w:val="00E70DB3"/>
    <w:rsid w:val="00E71475"/>
    <w:rsid w:val="00E7454D"/>
    <w:rsid w:val="00E770BF"/>
    <w:rsid w:val="00E776EA"/>
    <w:rsid w:val="00E82D5B"/>
    <w:rsid w:val="00E90EC7"/>
    <w:rsid w:val="00E913B3"/>
    <w:rsid w:val="00E941BA"/>
    <w:rsid w:val="00E9584F"/>
    <w:rsid w:val="00EA1246"/>
    <w:rsid w:val="00EA19F9"/>
    <w:rsid w:val="00EA3E3F"/>
    <w:rsid w:val="00EA4868"/>
    <w:rsid w:val="00EA5641"/>
    <w:rsid w:val="00EA776E"/>
    <w:rsid w:val="00EA7D7A"/>
    <w:rsid w:val="00EB0DD9"/>
    <w:rsid w:val="00EB15BE"/>
    <w:rsid w:val="00EB3252"/>
    <w:rsid w:val="00EB48B0"/>
    <w:rsid w:val="00EC0A6A"/>
    <w:rsid w:val="00EC0DE7"/>
    <w:rsid w:val="00EC1701"/>
    <w:rsid w:val="00EC2469"/>
    <w:rsid w:val="00EC2DC1"/>
    <w:rsid w:val="00EC3A7F"/>
    <w:rsid w:val="00EC4D51"/>
    <w:rsid w:val="00EC7421"/>
    <w:rsid w:val="00EC7436"/>
    <w:rsid w:val="00ED0308"/>
    <w:rsid w:val="00ED0AC4"/>
    <w:rsid w:val="00ED36DB"/>
    <w:rsid w:val="00ED42E0"/>
    <w:rsid w:val="00ED6E99"/>
    <w:rsid w:val="00ED75FB"/>
    <w:rsid w:val="00EE032B"/>
    <w:rsid w:val="00EE0D86"/>
    <w:rsid w:val="00EE195D"/>
    <w:rsid w:val="00EE231E"/>
    <w:rsid w:val="00EE432D"/>
    <w:rsid w:val="00EE55BE"/>
    <w:rsid w:val="00EE7287"/>
    <w:rsid w:val="00EE75BD"/>
    <w:rsid w:val="00EF0F53"/>
    <w:rsid w:val="00EF2534"/>
    <w:rsid w:val="00EF7AC5"/>
    <w:rsid w:val="00F000A2"/>
    <w:rsid w:val="00F00ECD"/>
    <w:rsid w:val="00F0174C"/>
    <w:rsid w:val="00F017B8"/>
    <w:rsid w:val="00F033E3"/>
    <w:rsid w:val="00F04D9A"/>
    <w:rsid w:val="00F06285"/>
    <w:rsid w:val="00F079A1"/>
    <w:rsid w:val="00F1074D"/>
    <w:rsid w:val="00F13AAD"/>
    <w:rsid w:val="00F14174"/>
    <w:rsid w:val="00F1443A"/>
    <w:rsid w:val="00F15003"/>
    <w:rsid w:val="00F20FDD"/>
    <w:rsid w:val="00F23F75"/>
    <w:rsid w:val="00F24F45"/>
    <w:rsid w:val="00F26CFD"/>
    <w:rsid w:val="00F27313"/>
    <w:rsid w:val="00F27BBE"/>
    <w:rsid w:val="00F31192"/>
    <w:rsid w:val="00F34A08"/>
    <w:rsid w:val="00F3714C"/>
    <w:rsid w:val="00F40B24"/>
    <w:rsid w:val="00F411BF"/>
    <w:rsid w:val="00F41DA2"/>
    <w:rsid w:val="00F425E3"/>
    <w:rsid w:val="00F445D1"/>
    <w:rsid w:val="00F46B75"/>
    <w:rsid w:val="00F55290"/>
    <w:rsid w:val="00F576F2"/>
    <w:rsid w:val="00F6066E"/>
    <w:rsid w:val="00F60C77"/>
    <w:rsid w:val="00F631F2"/>
    <w:rsid w:val="00F64CB0"/>
    <w:rsid w:val="00F66F94"/>
    <w:rsid w:val="00F724E1"/>
    <w:rsid w:val="00F83F89"/>
    <w:rsid w:val="00F865FF"/>
    <w:rsid w:val="00F874FC"/>
    <w:rsid w:val="00F9260D"/>
    <w:rsid w:val="00F93E59"/>
    <w:rsid w:val="00F94093"/>
    <w:rsid w:val="00F94C81"/>
    <w:rsid w:val="00FA0411"/>
    <w:rsid w:val="00FA63D0"/>
    <w:rsid w:val="00FA69A7"/>
    <w:rsid w:val="00FB0C66"/>
    <w:rsid w:val="00FB0E7F"/>
    <w:rsid w:val="00FB0F19"/>
    <w:rsid w:val="00FB1548"/>
    <w:rsid w:val="00FB172F"/>
    <w:rsid w:val="00FB180A"/>
    <w:rsid w:val="00FB2653"/>
    <w:rsid w:val="00FB4A7A"/>
    <w:rsid w:val="00FB579B"/>
    <w:rsid w:val="00FC134B"/>
    <w:rsid w:val="00FC254E"/>
    <w:rsid w:val="00FC6402"/>
    <w:rsid w:val="00FC70D0"/>
    <w:rsid w:val="00FC7596"/>
    <w:rsid w:val="00FD005E"/>
    <w:rsid w:val="00FD1D95"/>
    <w:rsid w:val="00FD26FB"/>
    <w:rsid w:val="00FD2875"/>
    <w:rsid w:val="00FD316C"/>
    <w:rsid w:val="00FD4F12"/>
    <w:rsid w:val="00FD5CA9"/>
    <w:rsid w:val="00FE0691"/>
    <w:rsid w:val="00FE6168"/>
    <w:rsid w:val="00FF00AC"/>
    <w:rsid w:val="00FF151F"/>
    <w:rsid w:val="00FF5A0F"/>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BB23A3"/>
  <w15:chartTrackingRefBased/>
  <w15:docId w15:val="{AADDC80C-C52C-440A-823E-2A02E5E4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B49"/>
    <w:pPr>
      <w:widowControl w:val="0"/>
      <w:suppressAutoHyphens/>
      <w:spacing w:line="360" w:lineRule="auto"/>
      <w:jc w:val="both"/>
    </w:pPr>
    <w:rPr>
      <w:rFonts w:eastAsia="WenQuanYi Zen Hei" w:cs="Lohit Hindi"/>
      <w:color w:val="00000A"/>
      <w:kern w:val="1"/>
      <w:sz w:val="24"/>
      <w:szCs w:val="24"/>
      <w:lang w:eastAsia="zh-CN" w:bidi="hi-IN"/>
    </w:rPr>
  </w:style>
  <w:style w:type="paragraph" w:styleId="Heading1">
    <w:name w:val="heading 1"/>
    <w:basedOn w:val="Cmsor"/>
    <w:next w:val="BodyText"/>
    <w:qFormat/>
    <w:rsid w:val="002B54B0"/>
    <w:pPr>
      <w:pageBreakBefore/>
      <w:spacing w:before="0" w:after="480" w:line="240" w:lineRule="auto"/>
      <w:outlineLvl w:val="0"/>
    </w:pPr>
    <w:rPr>
      <w:rFonts w:ascii="Times New Roman" w:hAnsi="Times New Roman"/>
      <w:b/>
      <w:bCs/>
      <w:caps/>
      <w:kern w:val="32"/>
      <w:sz w:val="32"/>
      <w:szCs w:val="32"/>
    </w:rPr>
  </w:style>
  <w:style w:type="paragraph" w:styleId="Heading2">
    <w:name w:val="heading 2"/>
    <w:basedOn w:val="Normal"/>
    <w:next w:val="Normal"/>
    <w:link w:val="Heading2Char"/>
    <w:qFormat/>
    <w:rsid w:val="006C248B"/>
    <w:pPr>
      <w:keepNext/>
      <w:spacing w:before="480" w:after="360" w:line="240" w:lineRule="auto"/>
      <w:outlineLvl w:val="1"/>
    </w:pPr>
    <w:rPr>
      <w:rFonts w:cs="Arial"/>
      <w:b/>
      <w:bCs/>
      <w:iCs/>
      <w:sz w:val="32"/>
      <w:szCs w:val="28"/>
    </w:rPr>
  </w:style>
  <w:style w:type="paragraph" w:styleId="Heading3">
    <w:name w:val="heading 3"/>
    <w:basedOn w:val="Cmsor"/>
    <w:next w:val="BodyText"/>
    <w:qFormat/>
    <w:rsid w:val="006C248B"/>
    <w:pPr>
      <w:numPr>
        <w:ilvl w:val="2"/>
        <w:numId w:val="14"/>
      </w:numPr>
      <w:spacing w:before="360" w:after="240" w:line="240" w:lineRule="auto"/>
      <w:outlineLvl w:val="2"/>
    </w:pPr>
    <w:rPr>
      <w:rFonts w:ascii="Times New Roman" w:hAnsi="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al"/>
    <w:next w:val="BodyText"/>
    <w:pPr>
      <w:keepNext/>
      <w:spacing w:before="240" w:after="120"/>
    </w:pPr>
    <w:rPr>
      <w:rFonts w:ascii="Arial" w:hAnsi="Arial"/>
      <w:sz w:val="28"/>
      <w:szCs w:val="28"/>
    </w:rPr>
  </w:style>
  <w:style w:type="paragraph" w:styleId="BodyText">
    <w:name w:val="Body Text"/>
    <w:basedOn w:val="Normal"/>
    <w:pPr>
      <w:spacing w:after="120" w:line="288" w:lineRule="auto"/>
    </w:pPr>
  </w:style>
  <w:style w:type="paragraph" w:styleId="List">
    <w:name w:val="List"/>
    <w:basedOn w:val="BodyText"/>
    <w:rPr>
      <w:rFonts w:ascii="Linux Libertine G" w:hAnsi="Linux Libertine G"/>
    </w:rPr>
  </w:style>
  <w:style w:type="paragraph" w:styleId="Caption">
    <w:name w:val="caption"/>
    <w:basedOn w:val="Normal"/>
    <w:qFormat/>
    <w:pPr>
      <w:suppressLineNumbers/>
      <w:spacing w:before="120" w:after="120"/>
    </w:pPr>
    <w:rPr>
      <w:rFonts w:ascii="Linux Libertine G" w:hAnsi="Linux Libertine G" w:cs="Mangal"/>
      <w:i/>
      <w:iCs/>
    </w:rPr>
  </w:style>
  <w:style w:type="paragraph" w:customStyle="1" w:styleId="Trgymutat">
    <w:name w:val="Tárgymutató"/>
    <w:basedOn w:val="Normal"/>
    <w:pPr>
      <w:suppressLineNumbers/>
    </w:pPr>
    <w:rPr>
      <w:rFonts w:ascii="Linux Libertine G" w:hAnsi="Linux Libertine G"/>
    </w:rPr>
  </w:style>
  <w:style w:type="paragraph" w:customStyle="1" w:styleId="Kpalrs1">
    <w:name w:val="Képaláírás1"/>
    <w:basedOn w:val="Normal"/>
    <w:pPr>
      <w:suppressLineNumbers/>
      <w:spacing w:before="120" w:after="120"/>
    </w:pPr>
    <w:rPr>
      <w:i/>
      <w:iCs/>
    </w:rPr>
  </w:style>
  <w:style w:type="paragraph" w:customStyle="1" w:styleId="Tblzattartalom">
    <w:name w:val="Táblázattartalom"/>
    <w:basedOn w:val="Norma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al"/>
    <w:pPr>
      <w:spacing w:line="320" w:lineRule="atLeast"/>
    </w:pPr>
    <w:rPr>
      <w:rFonts w:ascii="Arial" w:hAnsi="Arial" w:cs="Arial"/>
      <w:sz w:val="22"/>
    </w:rPr>
  </w:style>
  <w:style w:type="paragraph" w:customStyle="1" w:styleId="Normlis">
    <w:name w:val="Normális"/>
    <w:basedOn w:val="Normal"/>
    <w:pPr>
      <w:tabs>
        <w:tab w:val="left" w:pos="1650"/>
        <w:tab w:val="left" w:pos="3736"/>
        <w:tab w:val="left" w:pos="5670"/>
        <w:tab w:val="left" w:pos="8504"/>
      </w:tabs>
      <w:spacing w:before="40" w:after="40"/>
    </w:pPr>
  </w:style>
  <w:style w:type="paragraph" w:customStyle="1" w:styleId="Szvegtrzs21">
    <w:name w:val="Szövegtörzs 21"/>
    <w:basedOn w:val="Normal"/>
    <w:pPr>
      <w:spacing w:before="240"/>
      <w:jc w:val="center"/>
    </w:pPr>
    <w:rPr>
      <w:b/>
      <w:sz w:val="32"/>
    </w:rPr>
  </w:style>
  <w:style w:type="paragraph" w:styleId="Header">
    <w:name w:val="header"/>
    <w:basedOn w:val="Normal"/>
    <w:pPr>
      <w:spacing w:after="240"/>
      <w:jc w:val="center"/>
    </w:pPr>
    <w:rPr>
      <w:b/>
    </w:rPr>
  </w:style>
  <w:style w:type="paragraph" w:styleId="Footer">
    <w:name w:val="footer"/>
    <w:basedOn w:val="Normal"/>
    <w:link w:val="FooterChar"/>
    <w:uiPriority w:val="99"/>
    <w:pPr>
      <w:tabs>
        <w:tab w:val="center" w:pos="4536"/>
        <w:tab w:val="right" w:pos="9072"/>
      </w:tabs>
    </w:pPr>
  </w:style>
  <w:style w:type="paragraph" w:styleId="Title">
    <w:name w:val="Title"/>
    <w:basedOn w:val="Cmsor"/>
    <w:next w:val="BodyText"/>
    <w:qFormat/>
    <w:pPr>
      <w:jc w:val="center"/>
    </w:pPr>
    <w:rPr>
      <w:b/>
      <w:bCs/>
      <w:sz w:val="36"/>
      <w:szCs w:val="36"/>
    </w:rPr>
  </w:style>
  <w:style w:type="paragraph" w:styleId="Quote">
    <w:name w:val="Quote"/>
    <w:basedOn w:val="Normal"/>
    <w:qFormat/>
    <w:pPr>
      <w:spacing w:after="283"/>
      <w:ind w:left="567" w:right="567"/>
    </w:pPr>
  </w:style>
  <w:style w:type="paragraph" w:styleId="Subtitle">
    <w:name w:val="Subtitle"/>
    <w:basedOn w:val="Cmsor"/>
    <w:next w:val="BodyText"/>
    <w:qFormat/>
    <w:rsid w:val="00102DBE"/>
    <w:pPr>
      <w:keepNext w:val="0"/>
      <w:spacing w:before="120" w:after="360" w:line="240" w:lineRule="auto"/>
      <w:jc w:val="center"/>
    </w:pPr>
    <w:rPr>
      <w:rFonts w:ascii="Times New Roman" w:hAnsi="Times New Roman"/>
      <w:sz w:val="24"/>
      <w:szCs w:val="36"/>
    </w:rPr>
  </w:style>
  <w:style w:type="paragraph" w:customStyle="1" w:styleId="Cmsor0">
    <w:name w:val="Címsor*"/>
    <w:basedOn w:val="Heading1"/>
    <w:pPr>
      <w:jc w:val="center"/>
    </w:pPr>
    <w:rPr>
      <w:rFonts w:cs="Arial"/>
    </w:rPr>
  </w:style>
  <w:style w:type="paragraph" w:customStyle="1" w:styleId="Kiemelt">
    <w:name w:val="Kiemelt"/>
    <w:basedOn w:val="BodyText"/>
    <w:rPr>
      <w:b/>
      <w:bCs/>
    </w:rPr>
  </w:style>
  <w:style w:type="paragraph" w:customStyle="1" w:styleId="Igaztott">
    <w:name w:val="Igazított"/>
    <w:basedOn w:val="BodyText"/>
    <w:pPr>
      <w:tabs>
        <w:tab w:val="left" w:pos="1695"/>
        <w:tab w:val="left" w:pos="2160"/>
        <w:tab w:val="left" w:pos="2550"/>
      </w:tabs>
    </w:pPr>
  </w:style>
  <w:style w:type="paragraph" w:styleId="Salutation">
    <w:name w:val="Salutation"/>
    <w:basedOn w:val="Normal"/>
    <w:pPr>
      <w:suppressLineNumbers/>
    </w:pPr>
  </w:style>
  <w:style w:type="paragraph" w:styleId="EndnoteText">
    <w:name w:val="endnote text"/>
    <w:basedOn w:val="Normal"/>
    <w:pPr>
      <w:suppressLineNumbers/>
      <w:ind w:left="339" w:hanging="339"/>
    </w:pPr>
    <w:rPr>
      <w:sz w:val="20"/>
      <w:szCs w:val="20"/>
    </w:rPr>
  </w:style>
  <w:style w:type="paragraph" w:customStyle="1" w:styleId="Nyilatkozat">
    <w:name w:val="Nyilatkozat"/>
    <w:basedOn w:val="BodyText"/>
    <w:pPr>
      <w:spacing w:line="360" w:lineRule="auto"/>
      <w:ind w:left="850" w:right="850"/>
    </w:pPr>
  </w:style>
  <w:style w:type="paragraph" w:customStyle="1" w:styleId="Proslfej">
    <w:name w:val="Páros élőfej"/>
    <w:basedOn w:val="Norma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ListParagraph">
    <w:name w:val="List Paragraph"/>
    <w:basedOn w:val="Normal"/>
    <w:uiPriority w:val="34"/>
    <w:qFormat/>
    <w:rsid w:val="009F4C68"/>
    <w:pPr>
      <w:ind w:left="720"/>
      <w:contextualSpacing/>
    </w:pPr>
    <w:rPr>
      <w:rFonts w:cs="Mangal"/>
      <w:szCs w:val="21"/>
    </w:rPr>
  </w:style>
  <w:style w:type="paragraph" w:styleId="TOCHeading">
    <w:name w:val="TOC Heading"/>
    <w:basedOn w:val="Heading1"/>
    <w:next w:val="Normal"/>
    <w:uiPriority w:val="39"/>
    <w:unhideWhenUsed/>
    <w:qFormat/>
    <w:rsid w:val="004B1ED0"/>
    <w:pPr>
      <w:keepLines/>
      <w:widowControl/>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OC1">
    <w:name w:val="toc 1"/>
    <w:basedOn w:val="Normal"/>
    <w:next w:val="Normal"/>
    <w:autoRedefine/>
    <w:uiPriority w:val="39"/>
    <w:unhideWhenUsed/>
    <w:rsid w:val="004B1ED0"/>
    <w:pPr>
      <w:spacing w:after="100"/>
    </w:pPr>
    <w:rPr>
      <w:rFonts w:cs="Mangal"/>
      <w:szCs w:val="21"/>
    </w:rPr>
  </w:style>
  <w:style w:type="paragraph" w:styleId="TOC2">
    <w:name w:val="toc 2"/>
    <w:basedOn w:val="Normal"/>
    <w:next w:val="Normal"/>
    <w:autoRedefine/>
    <w:uiPriority w:val="39"/>
    <w:unhideWhenUsed/>
    <w:rsid w:val="004B1ED0"/>
    <w:pPr>
      <w:spacing w:after="100"/>
      <w:ind w:left="240"/>
    </w:pPr>
    <w:rPr>
      <w:rFonts w:cs="Mangal"/>
      <w:szCs w:val="21"/>
    </w:rPr>
  </w:style>
  <w:style w:type="character" w:styleId="Hyperlink">
    <w:name w:val="Hyperlink"/>
    <w:basedOn w:val="DefaultParagraphFont"/>
    <w:uiPriority w:val="99"/>
    <w:unhideWhenUsed/>
    <w:rsid w:val="004B1ED0"/>
    <w:rPr>
      <w:color w:val="0563C1" w:themeColor="hyperlink"/>
      <w:u w:val="single"/>
    </w:rPr>
  </w:style>
  <w:style w:type="character" w:customStyle="1" w:styleId="FooterChar">
    <w:name w:val="Footer Char"/>
    <w:basedOn w:val="DefaultParagraphFont"/>
    <w:link w:val="Footer"/>
    <w:uiPriority w:val="99"/>
    <w:rsid w:val="004B1ED0"/>
    <w:rPr>
      <w:rFonts w:eastAsia="WenQuanYi Zen Hei" w:cs="Lohit Hindi"/>
      <w:color w:val="00000A"/>
      <w:kern w:val="1"/>
      <w:sz w:val="24"/>
      <w:szCs w:val="24"/>
      <w:lang w:eastAsia="zh-CN" w:bidi="hi-IN"/>
    </w:rPr>
  </w:style>
  <w:style w:type="table" w:styleId="TableGrid">
    <w:name w:val="Table Grid"/>
    <w:basedOn w:val="TableNormal"/>
    <w:uiPriority w:val="39"/>
    <w:rsid w:val="00D66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3E3F"/>
    <w:rPr>
      <w:color w:val="605E5C"/>
      <w:shd w:val="clear" w:color="auto" w:fill="E1DFDD"/>
    </w:rPr>
  </w:style>
  <w:style w:type="character" w:styleId="PlaceholderText">
    <w:name w:val="Placeholder Text"/>
    <w:basedOn w:val="DefaultParagraphFont"/>
    <w:uiPriority w:val="99"/>
    <w:semiHidden/>
    <w:rsid w:val="00326AC2"/>
    <w:rPr>
      <w:color w:val="808080"/>
    </w:rPr>
  </w:style>
  <w:style w:type="character" w:customStyle="1" w:styleId="Heading2Char">
    <w:name w:val="Heading 2 Char"/>
    <w:basedOn w:val="DefaultParagraphFont"/>
    <w:link w:val="Heading2"/>
    <w:rsid w:val="006C248B"/>
    <w:rPr>
      <w:rFonts w:eastAsia="WenQuanYi Zen Hei" w:cs="Arial"/>
      <w:b/>
      <w:bCs/>
      <w:iCs/>
      <w:color w:val="00000A"/>
      <w:kern w:val="1"/>
      <w:sz w:val="32"/>
      <w:szCs w:val="28"/>
      <w:lang w:eastAsia="zh-CN" w:bidi="hi-IN"/>
    </w:rPr>
  </w:style>
  <w:style w:type="paragraph" w:styleId="TOC3">
    <w:name w:val="toc 3"/>
    <w:basedOn w:val="Normal"/>
    <w:next w:val="Normal"/>
    <w:autoRedefine/>
    <w:uiPriority w:val="39"/>
    <w:unhideWhenUsed/>
    <w:rsid w:val="002532E7"/>
    <w:pPr>
      <w:spacing w:after="100"/>
      <w:ind w:left="480"/>
    </w:pPr>
    <w:rPr>
      <w:rFonts w:cs="Mangal"/>
      <w:szCs w:val="21"/>
    </w:rPr>
  </w:style>
  <w:style w:type="character" w:styleId="FollowedHyperlink">
    <w:name w:val="FollowedHyperlink"/>
    <w:basedOn w:val="DefaultParagraphFont"/>
    <w:uiPriority w:val="99"/>
    <w:semiHidden/>
    <w:unhideWhenUsed/>
    <w:rsid w:val="008524DF"/>
    <w:rPr>
      <w:color w:val="954F72" w:themeColor="followedHyperlink"/>
      <w:u w:val="single"/>
    </w:rPr>
  </w:style>
  <w:style w:type="paragraph" w:customStyle="1" w:styleId="western">
    <w:name w:val="western"/>
    <w:basedOn w:val="Normal"/>
    <w:rsid w:val="00AC6662"/>
    <w:pPr>
      <w:widowControl/>
      <w:suppressAutoHyphens w:val="0"/>
      <w:spacing w:before="100" w:beforeAutospacing="1" w:after="119" w:line="288" w:lineRule="auto"/>
    </w:pPr>
    <w:rPr>
      <w:rFonts w:eastAsia="Times New Roman" w:cs="Times New Roman"/>
      <w:kern w:val="0"/>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81363">
      <w:bodyDiv w:val="1"/>
      <w:marLeft w:val="0"/>
      <w:marRight w:val="0"/>
      <w:marTop w:val="0"/>
      <w:marBottom w:val="0"/>
      <w:divBdr>
        <w:top w:val="none" w:sz="0" w:space="0" w:color="auto"/>
        <w:left w:val="none" w:sz="0" w:space="0" w:color="auto"/>
        <w:bottom w:val="none" w:sz="0" w:space="0" w:color="auto"/>
        <w:right w:val="none" w:sz="0" w:space="0" w:color="auto"/>
      </w:divBdr>
      <w:divsChild>
        <w:div w:id="976421001">
          <w:marLeft w:val="0"/>
          <w:marRight w:val="0"/>
          <w:marTop w:val="0"/>
          <w:marBottom w:val="0"/>
          <w:divBdr>
            <w:top w:val="none" w:sz="0" w:space="0" w:color="auto"/>
            <w:left w:val="none" w:sz="0" w:space="0" w:color="auto"/>
            <w:bottom w:val="none" w:sz="0" w:space="0" w:color="auto"/>
            <w:right w:val="none" w:sz="0" w:space="0" w:color="auto"/>
          </w:divBdr>
          <w:divsChild>
            <w:div w:id="1415858554">
              <w:marLeft w:val="0"/>
              <w:marRight w:val="0"/>
              <w:marTop w:val="0"/>
              <w:marBottom w:val="0"/>
              <w:divBdr>
                <w:top w:val="none" w:sz="0" w:space="0" w:color="auto"/>
                <w:left w:val="none" w:sz="0" w:space="0" w:color="auto"/>
                <w:bottom w:val="none" w:sz="0" w:space="0" w:color="auto"/>
                <w:right w:val="none" w:sz="0" w:space="0" w:color="auto"/>
              </w:divBdr>
            </w:div>
            <w:div w:id="1589314415">
              <w:marLeft w:val="0"/>
              <w:marRight w:val="0"/>
              <w:marTop w:val="0"/>
              <w:marBottom w:val="0"/>
              <w:divBdr>
                <w:top w:val="none" w:sz="0" w:space="0" w:color="auto"/>
                <w:left w:val="none" w:sz="0" w:space="0" w:color="auto"/>
                <w:bottom w:val="none" w:sz="0" w:space="0" w:color="auto"/>
                <w:right w:val="none" w:sz="0" w:space="0" w:color="auto"/>
              </w:divBdr>
            </w:div>
            <w:div w:id="948778083">
              <w:marLeft w:val="0"/>
              <w:marRight w:val="0"/>
              <w:marTop w:val="0"/>
              <w:marBottom w:val="0"/>
              <w:divBdr>
                <w:top w:val="none" w:sz="0" w:space="0" w:color="auto"/>
                <w:left w:val="none" w:sz="0" w:space="0" w:color="auto"/>
                <w:bottom w:val="none" w:sz="0" w:space="0" w:color="auto"/>
                <w:right w:val="none" w:sz="0" w:space="0" w:color="auto"/>
              </w:divBdr>
            </w:div>
            <w:div w:id="1302538511">
              <w:marLeft w:val="0"/>
              <w:marRight w:val="0"/>
              <w:marTop w:val="0"/>
              <w:marBottom w:val="0"/>
              <w:divBdr>
                <w:top w:val="none" w:sz="0" w:space="0" w:color="auto"/>
                <w:left w:val="none" w:sz="0" w:space="0" w:color="auto"/>
                <w:bottom w:val="none" w:sz="0" w:space="0" w:color="auto"/>
                <w:right w:val="none" w:sz="0" w:space="0" w:color="auto"/>
              </w:divBdr>
            </w:div>
            <w:div w:id="648755642">
              <w:marLeft w:val="0"/>
              <w:marRight w:val="0"/>
              <w:marTop w:val="0"/>
              <w:marBottom w:val="0"/>
              <w:divBdr>
                <w:top w:val="none" w:sz="0" w:space="0" w:color="auto"/>
                <w:left w:val="none" w:sz="0" w:space="0" w:color="auto"/>
                <w:bottom w:val="none" w:sz="0" w:space="0" w:color="auto"/>
                <w:right w:val="none" w:sz="0" w:space="0" w:color="auto"/>
              </w:divBdr>
            </w:div>
            <w:div w:id="448622650">
              <w:marLeft w:val="0"/>
              <w:marRight w:val="0"/>
              <w:marTop w:val="0"/>
              <w:marBottom w:val="0"/>
              <w:divBdr>
                <w:top w:val="none" w:sz="0" w:space="0" w:color="auto"/>
                <w:left w:val="none" w:sz="0" w:space="0" w:color="auto"/>
                <w:bottom w:val="none" w:sz="0" w:space="0" w:color="auto"/>
                <w:right w:val="none" w:sz="0" w:space="0" w:color="auto"/>
              </w:divBdr>
            </w:div>
            <w:div w:id="363332648">
              <w:marLeft w:val="0"/>
              <w:marRight w:val="0"/>
              <w:marTop w:val="0"/>
              <w:marBottom w:val="0"/>
              <w:divBdr>
                <w:top w:val="none" w:sz="0" w:space="0" w:color="auto"/>
                <w:left w:val="none" w:sz="0" w:space="0" w:color="auto"/>
                <w:bottom w:val="none" w:sz="0" w:space="0" w:color="auto"/>
                <w:right w:val="none" w:sz="0" w:space="0" w:color="auto"/>
              </w:divBdr>
            </w:div>
            <w:div w:id="188222376">
              <w:marLeft w:val="0"/>
              <w:marRight w:val="0"/>
              <w:marTop w:val="0"/>
              <w:marBottom w:val="0"/>
              <w:divBdr>
                <w:top w:val="none" w:sz="0" w:space="0" w:color="auto"/>
                <w:left w:val="none" w:sz="0" w:space="0" w:color="auto"/>
                <w:bottom w:val="none" w:sz="0" w:space="0" w:color="auto"/>
                <w:right w:val="none" w:sz="0" w:space="0" w:color="auto"/>
              </w:divBdr>
            </w:div>
            <w:div w:id="786049596">
              <w:marLeft w:val="0"/>
              <w:marRight w:val="0"/>
              <w:marTop w:val="0"/>
              <w:marBottom w:val="0"/>
              <w:divBdr>
                <w:top w:val="none" w:sz="0" w:space="0" w:color="auto"/>
                <w:left w:val="none" w:sz="0" w:space="0" w:color="auto"/>
                <w:bottom w:val="none" w:sz="0" w:space="0" w:color="auto"/>
                <w:right w:val="none" w:sz="0" w:space="0" w:color="auto"/>
              </w:divBdr>
            </w:div>
            <w:div w:id="1374691493">
              <w:marLeft w:val="0"/>
              <w:marRight w:val="0"/>
              <w:marTop w:val="0"/>
              <w:marBottom w:val="0"/>
              <w:divBdr>
                <w:top w:val="none" w:sz="0" w:space="0" w:color="auto"/>
                <w:left w:val="none" w:sz="0" w:space="0" w:color="auto"/>
                <w:bottom w:val="none" w:sz="0" w:space="0" w:color="auto"/>
                <w:right w:val="none" w:sz="0" w:space="0" w:color="auto"/>
              </w:divBdr>
            </w:div>
            <w:div w:id="1789156214">
              <w:marLeft w:val="0"/>
              <w:marRight w:val="0"/>
              <w:marTop w:val="0"/>
              <w:marBottom w:val="0"/>
              <w:divBdr>
                <w:top w:val="none" w:sz="0" w:space="0" w:color="auto"/>
                <w:left w:val="none" w:sz="0" w:space="0" w:color="auto"/>
                <w:bottom w:val="none" w:sz="0" w:space="0" w:color="auto"/>
                <w:right w:val="none" w:sz="0" w:space="0" w:color="auto"/>
              </w:divBdr>
            </w:div>
            <w:div w:id="1458530734">
              <w:marLeft w:val="0"/>
              <w:marRight w:val="0"/>
              <w:marTop w:val="0"/>
              <w:marBottom w:val="0"/>
              <w:divBdr>
                <w:top w:val="none" w:sz="0" w:space="0" w:color="auto"/>
                <w:left w:val="none" w:sz="0" w:space="0" w:color="auto"/>
                <w:bottom w:val="none" w:sz="0" w:space="0" w:color="auto"/>
                <w:right w:val="none" w:sz="0" w:space="0" w:color="auto"/>
              </w:divBdr>
            </w:div>
            <w:div w:id="1829859808">
              <w:marLeft w:val="0"/>
              <w:marRight w:val="0"/>
              <w:marTop w:val="0"/>
              <w:marBottom w:val="0"/>
              <w:divBdr>
                <w:top w:val="none" w:sz="0" w:space="0" w:color="auto"/>
                <w:left w:val="none" w:sz="0" w:space="0" w:color="auto"/>
                <w:bottom w:val="none" w:sz="0" w:space="0" w:color="auto"/>
                <w:right w:val="none" w:sz="0" w:space="0" w:color="auto"/>
              </w:divBdr>
            </w:div>
            <w:div w:id="1175219749">
              <w:marLeft w:val="0"/>
              <w:marRight w:val="0"/>
              <w:marTop w:val="0"/>
              <w:marBottom w:val="0"/>
              <w:divBdr>
                <w:top w:val="none" w:sz="0" w:space="0" w:color="auto"/>
                <w:left w:val="none" w:sz="0" w:space="0" w:color="auto"/>
                <w:bottom w:val="none" w:sz="0" w:space="0" w:color="auto"/>
                <w:right w:val="none" w:sz="0" w:space="0" w:color="auto"/>
              </w:divBdr>
            </w:div>
            <w:div w:id="6771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0599">
      <w:bodyDiv w:val="1"/>
      <w:marLeft w:val="0"/>
      <w:marRight w:val="0"/>
      <w:marTop w:val="0"/>
      <w:marBottom w:val="0"/>
      <w:divBdr>
        <w:top w:val="none" w:sz="0" w:space="0" w:color="auto"/>
        <w:left w:val="none" w:sz="0" w:space="0" w:color="auto"/>
        <w:bottom w:val="none" w:sz="0" w:space="0" w:color="auto"/>
        <w:right w:val="none" w:sz="0" w:space="0" w:color="auto"/>
      </w:divBdr>
      <w:divsChild>
        <w:div w:id="849762944">
          <w:marLeft w:val="0"/>
          <w:marRight w:val="0"/>
          <w:marTop w:val="0"/>
          <w:marBottom w:val="0"/>
          <w:divBdr>
            <w:top w:val="none" w:sz="0" w:space="0" w:color="auto"/>
            <w:left w:val="none" w:sz="0" w:space="0" w:color="auto"/>
            <w:bottom w:val="none" w:sz="0" w:space="0" w:color="auto"/>
            <w:right w:val="none" w:sz="0" w:space="0" w:color="auto"/>
          </w:divBdr>
          <w:divsChild>
            <w:div w:id="967903473">
              <w:marLeft w:val="0"/>
              <w:marRight w:val="0"/>
              <w:marTop w:val="0"/>
              <w:marBottom w:val="0"/>
              <w:divBdr>
                <w:top w:val="none" w:sz="0" w:space="0" w:color="auto"/>
                <w:left w:val="none" w:sz="0" w:space="0" w:color="auto"/>
                <w:bottom w:val="none" w:sz="0" w:space="0" w:color="auto"/>
                <w:right w:val="none" w:sz="0" w:space="0" w:color="auto"/>
              </w:divBdr>
            </w:div>
            <w:div w:id="557975856">
              <w:marLeft w:val="0"/>
              <w:marRight w:val="0"/>
              <w:marTop w:val="0"/>
              <w:marBottom w:val="0"/>
              <w:divBdr>
                <w:top w:val="none" w:sz="0" w:space="0" w:color="auto"/>
                <w:left w:val="none" w:sz="0" w:space="0" w:color="auto"/>
                <w:bottom w:val="none" w:sz="0" w:space="0" w:color="auto"/>
                <w:right w:val="none" w:sz="0" w:space="0" w:color="auto"/>
              </w:divBdr>
            </w:div>
            <w:div w:id="1992639516">
              <w:marLeft w:val="0"/>
              <w:marRight w:val="0"/>
              <w:marTop w:val="0"/>
              <w:marBottom w:val="0"/>
              <w:divBdr>
                <w:top w:val="none" w:sz="0" w:space="0" w:color="auto"/>
                <w:left w:val="none" w:sz="0" w:space="0" w:color="auto"/>
                <w:bottom w:val="none" w:sz="0" w:space="0" w:color="auto"/>
                <w:right w:val="none" w:sz="0" w:space="0" w:color="auto"/>
              </w:divBdr>
            </w:div>
            <w:div w:id="209920806">
              <w:marLeft w:val="0"/>
              <w:marRight w:val="0"/>
              <w:marTop w:val="0"/>
              <w:marBottom w:val="0"/>
              <w:divBdr>
                <w:top w:val="none" w:sz="0" w:space="0" w:color="auto"/>
                <w:left w:val="none" w:sz="0" w:space="0" w:color="auto"/>
                <w:bottom w:val="none" w:sz="0" w:space="0" w:color="auto"/>
                <w:right w:val="none" w:sz="0" w:space="0" w:color="auto"/>
              </w:divBdr>
            </w:div>
            <w:div w:id="1899128193">
              <w:marLeft w:val="0"/>
              <w:marRight w:val="0"/>
              <w:marTop w:val="0"/>
              <w:marBottom w:val="0"/>
              <w:divBdr>
                <w:top w:val="none" w:sz="0" w:space="0" w:color="auto"/>
                <w:left w:val="none" w:sz="0" w:space="0" w:color="auto"/>
                <w:bottom w:val="none" w:sz="0" w:space="0" w:color="auto"/>
                <w:right w:val="none" w:sz="0" w:space="0" w:color="auto"/>
              </w:divBdr>
            </w:div>
            <w:div w:id="613366191">
              <w:marLeft w:val="0"/>
              <w:marRight w:val="0"/>
              <w:marTop w:val="0"/>
              <w:marBottom w:val="0"/>
              <w:divBdr>
                <w:top w:val="none" w:sz="0" w:space="0" w:color="auto"/>
                <w:left w:val="none" w:sz="0" w:space="0" w:color="auto"/>
                <w:bottom w:val="none" w:sz="0" w:space="0" w:color="auto"/>
                <w:right w:val="none" w:sz="0" w:space="0" w:color="auto"/>
              </w:divBdr>
            </w:div>
            <w:div w:id="141386872">
              <w:marLeft w:val="0"/>
              <w:marRight w:val="0"/>
              <w:marTop w:val="0"/>
              <w:marBottom w:val="0"/>
              <w:divBdr>
                <w:top w:val="none" w:sz="0" w:space="0" w:color="auto"/>
                <w:left w:val="none" w:sz="0" w:space="0" w:color="auto"/>
                <w:bottom w:val="none" w:sz="0" w:space="0" w:color="auto"/>
                <w:right w:val="none" w:sz="0" w:space="0" w:color="auto"/>
              </w:divBdr>
            </w:div>
            <w:div w:id="99616176">
              <w:marLeft w:val="0"/>
              <w:marRight w:val="0"/>
              <w:marTop w:val="0"/>
              <w:marBottom w:val="0"/>
              <w:divBdr>
                <w:top w:val="none" w:sz="0" w:space="0" w:color="auto"/>
                <w:left w:val="none" w:sz="0" w:space="0" w:color="auto"/>
                <w:bottom w:val="none" w:sz="0" w:space="0" w:color="auto"/>
                <w:right w:val="none" w:sz="0" w:space="0" w:color="auto"/>
              </w:divBdr>
            </w:div>
            <w:div w:id="1296524052">
              <w:marLeft w:val="0"/>
              <w:marRight w:val="0"/>
              <w:marTop w:val="0"/>
              <w:marBottom w:val="0"/>
              <w:divBdr>
                <w:top w:val="none" w:sz="0" w:space="0" w:color="auto"/>
                <w:left w:val="none" w:sz="0" w:space="0" w:color="auto"/>
                <w:bottom w:val="none" w:sz="0" w:space="0" w:color="auto"/>
                <w:right w:val="none" w:sz="0" w:space="0" w:color="auto"/>
              </w:divBdr>
            </w:div>
            <w:div w:id="508833294">
              <w:marLeft w:val="0"/>
              <w:marRight w:val="0"/>
              <w:marTop w:val="0"/>
              <w:marBottom w:val="0"/>
              <w:divBdr>
                <w:top w:val="none" w:sz="0" w:space="0" w:color="auto"/>
                <w:left w:val="none" w:sz="0" w:space="0" w:color="auto"/>
                <w:bottom w:val="none" w:sz="0" w:space="0" w:color="auto"/>
                <w:right w:val="none" w:sz="0" w:space="0" w:color="auto"/>
              </w:divBdr>
            </w:div>
            <w:div w:id="19805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463">
      <w:bodyDiv w:val="1"/>
      <w:marLeft w:val="0"/>
      <w:marRight w:val="0"/>
      <w:marTop w:val="0"/>
      <w:marBottom w:val="0"/>
      <w:divBdr>
        <w:top w:val="none" w:sz="0" w:space="0" w:color="auto"/>
        <w:left w:val="none" w:sz="0" w:space="0" w:color="auto"/>
        <w:bottom w:val="none" w:sz="0" w:space="0" w:color="auto"/>
        <w:right w:val="none" w:sz="0" w:space="0" w:color="auto"/>
      </w:divBdr>
      <w:divsChild>
        <w:div w:id="996956618">
          <w:marLeft w:val="0"/>
          <w:marRight w:val="0"/>
          <w:marTop w:val="0"/>
          <w:marBottom w:val="0"/>
          <w:divBdr>
            <w:top w:val="none" w:sz="0" w:space="0" w:color="auto"/>
            <w:left w:val="none" w:sz="0" w:space="0" w:color="auto"/>
            <w:bottom w:val="none" w:sz="0" w:space="0" w:color="auto"/>
            <w:right w:val="none" w:sz="0" w:space="0" w:color="auto"/>
          </w:divBdr>
          <w:divsChild>
            <w:div w:id="7026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733">
      <w:bodyDiv w:val="1"/>
      <w:marLeft w:val="0"/>
      <w:marRight w:val="0"/>
      <w:marTop w:val="0"/>
      <w:marBottom w:val="0"/>
      <w:divBdr>
        <w:top w:val="none" w:sz="0" w:space="0" w:color="auto"/>
        <w:left w:val="none" w:sz="0" w:space="0" w:color="auto"/>
        <w:bottom w:val="none" w:sz="0" w:space="0" w:color="auto"/>
        <w:right w:val="none" w:sz="0" w:space="0" w:color="auto"/>
      </w:divBdr>
    </w:div>
    <w:div w:id="367069466">
      <w:bodyDiv w:val="1"/>
      <w:marLeft w:val="0"/>
      <w:marRight w:val="0"/>
      <w:marTop w:val="0"/>
      <w:marBottom w:val="0"/>
      <w:divBdr>
        <w:top w:val="none" w:sz="0" w:space="0" w:color="auto"/>
        <w:left w:val="none" w:sz="0" w:space="0" w:color="auto"/>
        <w:bottom w:val="none" w:sz="0" w:space="0" w:color="auto"/>
        <w:right w:val="none" w:sz="0" w:space="0" w:color="auto"/>
      </w:divBdr>
      <w:divsChild>
        <w:div w:id="1722485087">
          <w:marLeft w:val="0"/>
          <w:marRight w:val="0"/>
          <w:marTop w:val="0"/>
          <w:marBottom w:val="0"/>
          <w:divBdr>
            <w:top w:val="none" w:sz="0" w:space="0" w:color="auto"/>
            <w:left w:val="none" w:sz="0" w:space="0" w:color="auto"/>
            <w:bottom w:val="none" w:sz="0" w:space="0" w:color="auto"/>
            <w:right w:val="none" w:sz="0" w:space="0" w:color="auto"/>
          </w:divBdr>
          <w:divsChild>
            <w:div w:id="313216560">
              <w:marLeft w:val="0"/>
              <w:marRight w:val="0"/>
              <w:marTop w:val="0"/>
              <w:marBottom w:val="0"/>
              <w:divBdr>
                <w:top w:val="none" w:sz="0" w:space="0" w:color="auto"/>
                <w:left w:val="none" w:sz="0" w:space="0" w:color="auto"/>
                <w:bottom w:val="none" w:sz="0" w:space="0" w:color="auto"/>
                <w:right w:val="none" w:sz="0" w:space="0" w:color="auto"/>
              </w:divBdr>
            </w:div>
            <w:div w:id="798962604">
              <w:marLeft w:val="0"/>
              <w:marRight w:val="0"/>
              <w:marTop w:val="0"/>
              <w:marBottom w:val="0"/>
              <w:divBdr>
                <w:top w:val="none" w:sz="0" w:space="0" w:color="auto"/>
                <w:left w:val="none" w:sz="0" w:space="0" w:color="auto"/>
                <w:bottom w:val="none" w:sz="0" w:space="0" w:color="auto"/>
                <w:right w:val="none" w:sz="0" w:space="0" w:color="auto"/>
              </w:divBdr>
            </w:div>
            <w:div w:id="1479227705">
              <w:marLeft w:val="0"/>
              <w:marRight w:val="0"/>
              <w:marTop w:val="0"/>
              <w:marBottom w:val="0"/>
              <w:divBdr>
                <w:top w:val="none" w:sz="0" w:space="0" w:color="auto"/>
                <w:left w:val="none" w:sz="0" w:space="0" w:color="auto"/>
                <w:bottom w:val="none" w:sz="0" w:space="0" w:color="auto"/>
                <w:right w:val="none" w:sz="0" w:space="0" w:color="auto"/>
              </w:divBdr>
            </w:div>
            <w:div w:id="1470440027">
              <w:marLeft w:val="0"/>
              <w:marRight w:val="0"/>
              <w:marTop w:val="0"/>
              <w:marBottom w:val="0"/>
              <w:divBdr>
                <w:top w:val="none" w:sz="0" w:space="0" w:color="auto"/>
                <w:left w:val="none" w:sz="0" w:space="0" w:color="auto"/>
                <w:bottom w:val="none" w:sz="0" w:space="0" w:color="auto"/>
                <w:right w:val="none" w:sz="0" w:space="0" w:color="auto"/>
              </w:divBdr>
            </w:div>
            <w:div w:id="60370713">
              <w:marLeft w:val="0"/>
              <w:marRight w:val="0"/>
              <w:marTop w:val="0"/>
              <w:marBottom w:val="0"/>
              <w:divBdr>
                <w:top w:val="none" w:sz="0" w:space="0" w:color="auto"/>
                <w:left w:val="none" w:sz="0" w:space="0" w:color="auto"/>
                <w:bottom w:val="none" w:sz="0" w:space="0" w:color="auto"/>
                <w:right w:val="none" w:sz="0" w:space="0" w:color="auto"/>
              </w:divBdr>
            </w:div>
            <w:div w:id="1424496535">
              <w:marLeft w:val="0"/>
              <w:marRight w:val="0"/>
              <w:marTop w:val="0"/>
              <w:marBottom w:val="0"/>
              <w:divBdr>
                <w:top w:val="none" w:sz="0" w:space="0" w:color="auto"/>
                <w:left w:val="none" w:sz="0" w:space="0" w:color="auto"/>
                <w:bottom w:val="none" w:sz="0" w:space="0" w:color="auto"/>
                <w:right w:val="none" w:sz="0" w:space="0" w:color="auto"/>
              </w:divBdr>
            </w:div>
            <w:div w:id="310066391">
              <w:marLeft w:val="0"/>
              <w:marRight w:val="0"/>
              <w:marTop w:val="0"/>
              <w:marBottom w:val="0"/>
              <w:divBdr>
                <w:top w:val="none" w:sz="0" w:space="0" w:color="auto"/>
                <w:left w:val="none" w:sz="0" w:space="0" w:color="auto"/>
                <w:bottom w:val="none" w:sz="0" w:space="0" w:color="auto"/>
                <w:right w:val="none" w:sz="0" w:space="0" w:color="auto"/>
              </w:divBdr>
            </w:div>
            <w:div w:id="565267800">
              <w:marLeft w:val="0"/>
              <w:marRight w:val="0"/>
              <w:marTop w:val="0"/>
              <w:marBottom w:val="0"/>
              <w:divBdr>
                <w:top w:val="none" w:sz="0" w:space="0" w:color="auto"/>
                <w:left w:val="none" w:sz="0" w:space="0" w:color="auto"/>
                <w:bottom w:val="none" w:sz="0" w:space="0" w:color="auto"/>
                <w:right w:val="none" w:sz="0" w:space="0" w:color="auto"/>
              </w:divBdr>
            </w:div>
            <w:div w:id="1030229030">
              <w:marLeft w:val="0"/>
              <w:marRight w:val="0"/>
              <w:marTop w:val="0"/>
              <w:marBottom w:val="0"/>
              <w:divBdr>
                <w:top w:val="none" w:sz="0" w:space="0" w:color="auto"/>
                <w:left w:val="none" w:sz="0" w:space="0" w:color="auto"/>
                <w:bottom w:val="none" w:sz="0" w:space="0" w:color="auto"/>
                <w:right w:val="none" w:sz="0" w:space="0" w:color="auto"/>
              </w:divBdr>
            </w:div>
            <w:div w:id="4982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0746">
      <w:bodyDiv w:val="1"/>
      <w:marLeft w:val="0"/>
      <w:marRight w:val="0"/>
      <w:marTop w:val="0"/>
      <w:marBottom w:val="0"/>
      <w:divBdr>
        <w:top w:val="none" w:sz="0" w:space="0" w:color="auto"/>
        <w:left w:val="none" w:sz="0" w:space="0" w:color="auto"/>
        <w:bottom w:val="none" w:sz="0" w:space="0" w:color="auto"/>
        <w:right w:val="none" w:sz="0" w:space="0" w:color="auto"/>
      </w:divBdr>
      <w:divsChild>
        <w:div w:id="1553542738">
          <w:marLeft w:val="0"/>
          <w:marRight w:val="0"/>
          <w:marTop w:val="0"/>
          <w:marBottom w:val="0"/>
          <w:divBdr>
            <w:top w:val="none" w:sz="0" w:space="0" w:color="auto"/>
            <w:left w:val="none" w:sz="0" w:space="0" w:color="auto"/>
            <w:bottom w:val="none" w:sz="0" w:space="0" w:color="auto"/>
            <w:right w:val="none" w:sz="0" w:space="0" w:color="auto"/>
          </w:divBdr>
          <w:divsChild>
            <w:div w:id="5227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086">
      <w:bodyDiv w:val="1"/>
      <w:marLeft w:val="0"/>
      <w:marRight w:val="0"/>
      <w:marTop w:val="0"/>
      <w:marBottom w:val="0"/>
      <w:divBdr>
        <w:top w:val="none" w:sz="0" w:space="0" w:color="auto"/>
        <w:left w:val="none" w:sz="0" w:space="0" w:color="auto"/>
        <w:bottom w:val="none" w:sz="0" w:space="0" w:color="auto"/>
        <w:right w:val="none" w:sz="0" w:space="0" w:color="auto"/>
      </w:divBdr>
      <w:divsChild>
        <w:div w:id="1688211061">
          <w:marLeft w:val="0"/>
          <w:marRight w:val="0"/>
          <w:marTop w:val="0"/>
          <w:marBottom w:val="0"/>
          <w:divBdr>
            <w:top w:val="none" w:sz="0" w:space="0" w:color="auto"/>
            <w:left w:val="none" w:sz="0" w:space="0" w:color="auto"/>
            <w:bottom w:val="none" w:sz="0" w:space="0" w:color="auto"/>
            <w:right w:val="none" w:sz="0" w:space="0" w:color="auto"/>
          </w:divBdr>
          <w:divsChild>
            <w:div w:id="140267516">
              <w:marLeft w:val="0"/>
              <w:marRight w:val="0"/>
              <w:marTop w:val="0"/>
              <w:marBottom w:val="0"/>
              <w:divBdr>
                <w:top w:val="none" w:sz="0" w:space="0" w:color="auto"/>
                <w:left w:val="none" w:sz="0" w:space="0" w:color="auto"/>
                <w:bottom w:val="none" w:sz="0" w:space="0" w:color="auto"/>
                <w:right w:val="none" w:sz="0" w:space="0" w:color="auto"/>
              </w:divBdr>
            </w:div>
            <w:div w:id="139616118">
              <w:marLeft w:val="0"/>
              <w:marRight w:val="0"/>
              <w:marTop w:val="0"/>
              <w:marBottom w:val="0"/>
              <w:divBdr>
                <w:top w:val="none" w:sz="0" w:space="0" w:color="auto"/>
                <w:left w:val="none" w:sz="0" w:space="0" w:color="auto"/>
                <w:bottom w:val="none" w:sz="0" w:space="0" w:color="auto"/>
                <w:right w:val="none" w:sz="0" w:space="0" w:color="auto"/>
              </w:divBdr>
            </w:div>
            <w:div w:id="1460298804">
              <w:marLeft w:val="0"/>
              <w:marRight w:val="0"/>
              <w:marTop w:val="0"/>
              <w:marBottom w:val="0"/>
              <w:divBdr>
                <w:top w:val="none" w:sz="0" w:space="0" w:color="auto"/>
                <w:left w:val="none" w:sz="0" w:space="0" w:color="auto"/>
                <w:bottom w:val="none" w:sz="0" w:space="0" w:color="auto"/>
                <w:right w:val="none" w:sz="0" w:space="0" w:color="auto"/>
              </w:divBdr>
            </w:div>
            <w:div w:id="1271939400">
              <w:marLeft w:val="0"/>
              <w:marRight w:val="0"/>
              <w:marTop w:val="0"/>
              <w:marBottom w:val="0"/>
              <w:divBdr>
                <w:top w:val="none" w:sz="0" w:space="0" w:color="auto"/>
                <w:left w:val="none" w:sz="0" w:space="0" w:color="auto"/>
                <w:bottom w:val="none" w:sz="0" w:space="0" w:color="auto"/>
                <w:right w:val="none" w:sz="0" w:space="0" w:color="auto"/>
              </w:divBdr>
            </w:div>
            <w:div w:id="197746330">
              <w:marLeft w:val="0"/>
              <w:marRight w:val="0"/>
              <w:marTop w:val="0"/>
              <w:marBottom w:val="0"/>
              <w:divBdr>
                <w:top w:val="none" w:sz="0" w:space="0" w:color="auto"/>
                <w:left w:val="none" w:sz="0" w:space="0" w:color="auto"/>
                <w:bottom w:val="none" w:sz="0" w:space="0" w:color="auto"/>
                <w:right w:val="none" w:sz="0" w:space="0" w:color="auto"/>
              </w:divBdr>
            </w:div>
            <w:div w:id="1608611774">
              <w:marLeft w:val="0"/>
              <w:marRight w:val="0"/>
              <w:marTop w:val="0"/>
              <w:marBottom w:val="0"/>
              <w:divBdr>
                <w:top w:val="none" w:sz="0" w:space="0" w:color="auto"/>
                <w:left w:val="none" w:sz="0" w:space="0" w:color="auto"/>
                <w:bottom w:val="none" w:sz="0" w:space="0" w:color="auto"/>
                <w:right w:val="none" w:sz="0" w:space="0" w:color="auto"/>
              </w:divBdr>
            </w:div>
            <w:div w:id="1785029260">
              <w:marLeft w:val="0"/>
              <w:marRight w:val="0"/>
              <w:marTop w:val="0"/>
              <w:marBottom w:val="0"/>
              <w:divBdr>
                <w:top w:val="none" w:sz="0" w:space="0" w:color="auto"/>
                <w:left w:val="none" w:sz="0" w:space="0" w:color="auto"/>
                <w:bottom w:val="none" w:sz="0" w:space="0" w:color="auto"/>
                <w:right w:val="none" w:sz="0" w:space="0" w:color="auto"/>
              </w:divBdr>
            </w:div>
            <w:div w:id="1084374623">
              <w:marLeft w:val="0"/>
              <w:marRight w:val="0"/>
              <w:marTop w:val="0"/>
              <w:marBottom w:val="0"/>
              <w:divBdr>
                <w:top w:val="none" w:sz="0" w:space="0" w:color="auto"/>
                <w:left w:val="none" w:sz="0" w:space="0" w:color="auto"/>
                <w:bottom w:val="none" w:sz="0" w:space="0" w:color="auto"/>
                <w:right w:val="none" w:sz="0" w:space="0" w:color="auto"/>
              </w:divBdr>
            </w:div>
            <w:div w:id="1872835776">
              <w:marLeft w:val="0"/>
              <w:marRight w:val="0"/>
              <w:marTop w:val="0"/>
              <w:marBottom w:val="0"/>
              <w:divBdr>
                <w:top w:val="none" w:sz="0" w:space="0" w:color="auto"/>
                <w:left w:val="none" w:sz="0" w:space="0" w:color="auto"/>
                <w:bottom w:val="none" w:sz="0" w:space="0" w:color="auto"/>
                <w:right w:val="none" w:sz="0" w:space="0" w:color="auto"/>
              </w:divBdr>
            </w:div>
            <w:div w:id="1180237894">
              <w:marLeft w:val="0"/>
              <w:marRight w:val="0"/>
              <w:marTop w:val="0"/>
              <w:marBottom w:val="0"/>
              <w:divBdr>
                <w:top w:val="none" w:sz="0" w:space="0" w:color="auto"/>
                <w:left w:val="none" w:sz="0" w:space="0" w:color="auto"/>
                <w:bottom w:val="none" w:sz="0" w:space="0" w:color="auto"/>
                <w:right w:val="none" w:sz="0" w:space="0" w:color="auto"/>
              </w:divBdr>
            </w:div>
            <w:div w:id="20040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089">
      <w:bodyDiv w:val="1"/>
      <w:marLeft w:val="0"/>
      <w:marRight w:val="0"/>
      <w:marTop w:val="0"/>
      <w:marBottom w:val="0"/>
      <w:divBdr>
        <w:top w:val="none" w:sz="0" w:space="0" w:color="auto"/>
        <w:left w:val="none" w:sz="0" w:space="0" w:color="auto"/>
        <w:bottom w:val="none" w:sz="0" w:space="0" w:color="auto"/>
        <w:right w:val="none" w:sz="0" w:space="0" w:color="auto"/>
      </w:divBdr>
      <w:divsChild>
        <w:div w:id="1476751135">
          <w:marLeft w:val="0"/>
          <w:marRight w:val="0"/>
          <w:marTop w:val="0"/>
          <w:marBottom w:val="0"/>
          <w:divBdr>
            <w:top w:val="none" w:sz="0" w:space="0" w:color="auto"/>
            <w:left w:val="none" w:sz="0" w:space="0" w:color="auto"/>
            <w:bottom w:val="none" w:sz="0" w:space="0" w:color="auto"/>
            <w:right w:val="none" w:sz="0" w:space="0" w:color="auto"/>
          </w:divBdr>
          <w:divsChild>
            <w:div w:id="1703555981">
              <w:marLeft w:val="0"/>
              <w:marRight w:val="0"/>
              <w:marTop w:val="0"/>
              <w:marBottom w:val="0"/>
              <w:divBdr>
                <w:top w:val="none" w:sz="0" w:space="0" w:color="auto"/>
                <w:left w:val="none" w:sz="0" w:space="0" w:color="auto"/>
                <w:bottom w:val="none" w:sz="0" w:space="0" w:color="auto"/>
                <w:right w:val="none" w:sz="0" w:space="0" w:color="auto"/>
              </w:divBdr>
            </w:div>
            <w:div w:id="929311865">
              <w:marLeft w:val="0"/>
              <w:marRight w:val="0"/>
              <w:marTop w:val="0"/>
              <w:marBottom w:val="0"/>
              <w:divBdr>
                <w:top w:val="none" w:sz="0" w:space="0" w:color="auto"/>
                <w:left w:val="none" w:sz="0" w:space="0" w:color="auto"/>
                <w:bottom w:val="none" w:sz="0" w:space="0" w:color="auto"/>
                <w:right w:val="none" w:sz="0" w:space="0" w:color="auto"/>
              </w:divBdr>
            </w:div>
            <w:div w:id="983198929">
              <w:marLeft w:val="0"/>
              <w:marRight w:val="0"/>
              <w:marTop w:val="0"/>
              <w:marBottom w:val="0"/>
              <w:divBdr>
                <w:top w:val="none" w:sz="0" w:space="0" w:color="auto"/>
                <w:left w:val="none" w:sz="0" w:space="0" w:color="auto"/>
                <w:bottom w:val="none" w:sz="0" w:space="0" w:color="auto"/>
                <w:right w:val="none" w:sz="0" w:space="0" w:color="auto"/>
              </w:divBdr>
            </w:div>
            <w:div w:id="887107966">
              <w:marLeft w:val="0"/>
              <w:marRight w:val="0"/>
              <w:marTop w:val="0"/>
              <w:marBottom w:val="0"/>
              <w:divBdr>
                <w:top w:val="none" w:sz="0" w:space="0" w:color="auto"/>
                <w:left w:val="none" w:sz="0" w:space="0" w:color="auto"/>
                <w:bottom w:val="none" w:sz="0" w:space="0" w:color="auto"/>
                <w:right w:val="none" w:sz="0" w:space="0" w:color="auto"/>
              </w:divBdr>
            </w:div>
            <w:div w:id="1476022370">
              <w:marLeft w:val="0"/>
              <w:marRight w:val="0"/>
              <w:marTop w:val="0"/>
              <w:marBottom w:val="0"/>
              <w:divBdr>
                <w:top w:val="none" w:sz="0" w:space="0" w:color="auto"/>
                <w:left w:val="none" w:sz="0" w:space="0" w:color="auto"/>
                <w:bottom w:val="none" w:sz="0" w:space="0" w:color="auto"/>
                <w:right w:val="none" w:sz="0" w:space="0" w:color="auto"/>
              </w:divBdr>
            </w:div>
            <w:div w:id="1430197880">
              <w:marLeft w:val="0"/>
              <w:marRight w:val="0"/>
              <w:marTop w:val="0"/>
              <w:marBottom w:val="0"/>
              <w:divBdr>
                <w:top w:val="none" w:sz="0" w:space="0" w:color="auto"/>
                <w:left w:val="none" w:sz="0" w:space="0" w:color="auto"/>
                <w:bottom w:val="none" w:sz="0" w:space="0" w:color="auto"/>
                <w:right w:val="none" w:sz="0" w:space="0" w:color="auto"/>
              </w:divBdr>
            </w:div>
            <w:div w:id="2105614518">
              <w:marLeft w:val="0"/>
              <w:marRight w:val="0"/>
              <w:marTop w:val="0"/>
              <w:marBottom w:val="0"/>
              <w:divBdr>
                <w:top w:val="none" w:sz="0" w:space="0" w:color="auto"/>
                <w:left w:val="none" w:sz="0" w:space="0" w:color="auto"/>
                <w:bottom w:val="none" w:sz="0" w:space="0" w:color="auto"/>
                <w:right w:val="none" w:sz="0" w:space="0" w:color="auto"/>
              </w:divBdr>
            </w:div>
            <w:div w:id="2040818895">
              <w:marLeft w:val="0"/>
              <w:marRight w:val="0"/>
              <w:marTop w:val="0"/>
              <w:marBottom w:val="0"/>
              <w:divBdr>
                <w:top w:val="none" w:sz="0" w:space="0" w:color="auto"/>
                <w:left w:val="none" w:sz="0" w:space="0" w:color="auto"/>
                <w:bottom w:val="none" w:sz="0" w:space="0" w:color="auto"/>
                <w:right w:val="none" w:sz="0" w:space="0" w:color="auto"/>
              </w:divBdr>
            </w:div>
            <w:div w:id="1910193041">
              <w:marLeft w:val="0"/>
              <w:marRight w:val="0"/>
              <w:marTop w:val="0"/>
              <w:marBottom w:val="0"/>
              <w:divBdr>
                <w:top w:val="none" w:sz="0" w:space="0" w:color="auto"/>
                <w:left w:val="none" w:sz="0" w:space="0" w:color="auto"/>
                <w:bottom w:val="none" w:sz="0" w:space="0" w:color="auto"/>
                <w:right w:val="none" w:sz="0" w:space="0" w:color="auto"/>
              </w:divBdr>
            </w:div>
            <w:div w:id="1259563142">
              <w:marLeft w:val="0"/>
              <w:marRight w:val="0"/>
              <w:marTop w:val="0"/>
              <w:marBottom w:val="0"/>
              <w:divBdr>
                <w:top w:val="none" w:sz="0" w:space="0" w:color="auto"/>
                <w:left w:val="none" w:sz="0" w:space="0" w:color="auto"/>
                <w:bottom w:val="none" w:sz="0" w:space="0" w:color="auto"/>
                <w:right w:val="none" w:sz="0" w:space="0" w:color="auto"/>
              </w:divBdr>
            </w:div>
            <w:div w:id="157498248">
              <w:marLeft w:val="0"/>
              <w:marRight w:val="0"/>
              <w:marTop w:val="0"/>
              <w:marBottom w:val="0"/>
              <w:divBdr>
                <w:top w:val="none" w:sz="0" w:space="0" w:color="auto"/>
                <w:left w:val="none" w:sz="0" w:space="0" w:color="auto"/>
                <w:bottom w:val="none" w:sz="0" w:space="0" w:color="auto"/>
                <w:right w:val="none" w:sz="0" w:space="0" w:color="auto"/>
              </w:divBdr>
            </w:div>
            <w:div w:id="1555584301">
              <w:marLeft w:val="0"/>
              <w:marRight w:val="0"/>
              <w:marTop w:val="0"/>
              <w:marBottom w:val="0"/>
              <w:divBdr>
                <w:top w:val="none" w:sz="0" w:space="0" w:color="auto"/>
                <w:left w:val="none" w:sz="0" w:space="0" w:color="auto"/>
                <w:bottom w:val="none" w:sz="0" w:space="0" w:color="auto"/>
                <w:right w:val="none" w:sz="0" w:space="0" w:color="auto"/>
              </w:divBdr>
            </w:div>
            <w:div w:id="1382630844">
              <w:marLeft w:val="0"/>
              <w:marRight w:val="0"/>
              <w:marTop w:val="0"/>
              <w:marBottom w:val="0"/>
              <w:divBdr>
                <w:top w:val="none" w:sz="0" w:space="0" w:color="auto"/>
                <w:left w:val="none" w:sz="0" w:space="0" w:color="auto"/>
                <w:bottom w:val="none" w:sz="0" w:space="0" w:color="auto"/>
                <w:right w:val="none" w:sz="0" w:space="0" w:color="auto"/>
              </w:divBdr>
            </w:div>
            <w:div w:id="1820463217">
              <w:marLeft w:val="0"/>
              <w:marRight w:val="0"/>
              <w:marTop w:val="0"/>
              <w:marBottom w:val="0"/>
              <w:divBdr>
                <w:top w:val="none" w:sz="0" w:space="0" w:color="auto"/>
                <w:left w:val="none" w:sz="0" w:space="0" w:color="auto"/>
                <w:bottom w:val="none" w:sz="0" w:space="0" w:color="auto"/>
                <w:right w:val="none" w:sz="0" w:space="0" w:color="auto"/>
              </w:divBdr>
            </w:div>
            <w:div w:id="1482187464">
              <w:marLeft w:val="0"/>
              <w:marRight w:val="0"/>
              <w:marTop w:val="0"/>
              <w:marBottom w:val="0"/>
              <w:divBdr>
                <w:top w:val="none" w:sz="0" w:space="0" w:color="auto"/>
                <w:left w:val="none" w:sz="0" w:space="0" w:color="auto"/>
                <w:bottom w:val="none" w:sz="0" w:space="0" w:color="auto"/>
                <w:right w:val="none" w:sz="0" w:space="0" w:color="auto"/>
              </w:divBdr>
            </w:div>
            <w:div w:id="1012491308">
              <w:marLeft w:val="0"/>
              <w:marRight w:val="0"/>
              <w:marTop w:val="0"/>
              <w:marBottom w:val="0"/>
              <w:divBdr>
                <w:top w:val="none" w:sz="0" w:space="0" w:color="auto"/>
                <w:left w:val="none" w:sz="0" w:space="0" w:color="auto"/>
                <w:bottom w:val="none" w:sz="0" w:space="0" w:color="auto"/>
                <w:right w:val="none" w:sz="0" w:space="0" w:color="auto"/>
              </w:divBdr>
            </w:div>
            <w:div w:id="174224504">
              <w:marLeft w:val="0"/>
              <w:marRight w:val="0"/>
              <w:marTop w:val="0"/>
              <w:marBottom w:val="0"/>
              <w:divBdr>
                <w:top w:val="none" w:sz="0" w:space="0" w:color="auto"/>
                <w:left w:val="none" w:sz="0" w:space="0" w:color="auto"/>
                <w:bottom w:val="none" w:sz="0" w:space="0" w:color="auto"/>
                <w:right w:val="none" w:sz="0" w:space="0" w:color="auto"/>
              </w:divBdr>
            </w:div>
            <w:div w:id="1037395015">
              <w:marLeft w:val="0"/>
              <w:marRight w:val="0"/>
              <w:marTop w:val="0"/>
              <w:marBottom w:val="0"/>
              <w:divBdr>
                <w:top w:val="none" w:sz="0" w:space="0" w:color="auto"/>
                <w:left w:val="none" w:sz="0" w:space="0" w:color="auto"/>
                <w:bottom w:val="none" w:sz="0" w:space="0" w:color="auto"/>
                <w:right w:val="none" w:sz="0" w:space="0" w:color="auto"/>
              </w:divBdr>
            </w:div>
            <w:div w:id="685060172">
              <w:marLeft w:val="0"/>
              <w:marRight w:val="0"/>
              <w:marTop w:val="0"/>
              <w:marBottom w:val="0"/>
              <w:divBdr>
                <w:top w:val="none" w:sz="0" w:space="0" w:color="auto"/>
                <w:left w:val="none" w:sz="0" w:space="0" w:color="auto"/>
                <w:bottom w:val="none" w:sz="0" w:space="0" w:color="auto"/>
                <w:right w:val="none" w:sz="0" w:space="0" w:color="auto"/>
              </w:divBdr>
            </w:div>
            <w:div w:id="2073042373">
              <w:marLeft w:val="0"/>
              <w:marRight w:val="0"/>
              <w:marTop w:val="0"/>
              <w:marBottom w:val="0"/>
              <w:divBdr>
                <w:top w:val="none" w:sz="0" w:space="0" w:color="auto"/>
                <w:left w:val="none" w:sz="0" w:space="0" w:color="auto"/>
                <w:bottom w:val="none" w:sz="0" w:space="0" w:color="auto"/>
                <w:right w:val="none" w:sz="0" w:space="0" w:color="auto"/>
              </w:divBdr>
            </w:div>
            <w:div w:id="326640677">
              <w:marLeft w:val="0"/>
              <w:marRight w:val="0"/>
              <w:marTop w:val="0"/>
              <w:marBottom w:val="0"/>
              <w:divBdr>
                <w:top w:val="none" w:sz="0" w:space="0" w:color="auto"/>
                <w:left w:val="none" w:sz="0" w:space="0" w:color="auto"/>
                <w:bottom w:val="none" w:sz="0" w:space="0" w:color="auto"/>
                <w:right w:val="none" w:sz="0" w:space="0" w:color="auto"/>
              </w:divBdr>
            </w:div>
            <w:div w:id="675113396">
              <w:marLeft w:val="0"/>
              <w:marRight w:val="0"/>
              <w:marTop w:val="0"/>
              <w:marBottom w:val="0"/>
              <w:divBdr>
                <w:top w:val="none" w:sz="0" w:space="0" w:color="auto"/>
                <w:left w:val="none" w:sz="0" w:space="0" w:color="auto"/>
                <w:bottom w:val="none" w:sz="0" w:space="0" w:color="auto"/>
                <w:right w:val="none" w:sz="0" w:space="0" w:color="auto"/>
              </w:divBdr>
            </w:div>
            <w:div w:id="13736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876">
      <w:bodyDiv w:val="1"/>
      <w:marLeft w:val="0"/>
      <w:marRight w:val="0"/>
      <w:marTop w:val="0"/>
      <w:marBottom w:val="0"/>
      <w:divBdr>
        <w:top w:val="none" w:sz="0" w:space="0" w:color="auto"/>
        <w:left w:val="none" w:sz="0" w:space="0" w:color="auto"/>
        <w:bottom w:val="none" w:sz="0" w:space="0" w:color="auto"/>
        <w:right w:val="none" w:sz="0" w:space="0" w:color="auto"/>
      </w:divBdr>
    </w:div>
    <w:div w:id="540093431">
      <w:bodyDiv w:val="1"/>
      <w:marLeft w:val="0"/>
      <w:marRight w:val="0"/>
      <w:marTop w:val="0"/>
      <w:marBottom w:val="0"/>
      <w:divBdr>
        <w:top w:val="none" w:sz="0" w:space="0" w:color="auto"/>
        <w:left w:val="none" w:sz="0" w:space="0" w:color="auto"/>
        <w:bottom w:val="none" w:sz="0" w:space="0" w:color="auto"/>
        <w:right w:val="none" w:sz="0" w:space="0" w:color="auto"/>
      </w:divBdr>
      <w:divsChild>
        <w:div w:id="134376063">
          <w:marLeft w:val="0"/>
          <w:marRight w:val="0"/>
          <w:marTop w:val="0"/>
          <w:marBottom w:val="0"/>
          <w:divBdr>
            <w:top w:val="none" w:sz="0" w:space="0" w:color="auto"/>
            <w:left w:val="none" w:sz="0" w:space="0" w:color="auto"/>
            <w:bottom w:val="none" w:sz="0" w:space="0" w:color="auto"/>
            <w:right w:val="none" w:sz="0" w:space="0" w:color="auto"/>
          </w:divBdr>
          <w:divsChild>
            <w:div w:id="501434026">
              <w:marLeft w:val="0"/>
              <w:marRight w:val="0"/>
              <w:marTop w:val="0"/>
              <w:marBottom w:val="0"/>
              <w:divBdr>
                <w:top w:val="none" w:sz="0" w:space="0" w:color="auto"/>
                <w:left w:val="none" w:sz="0" w:space="0" w:color="auto"/>
                <w:bottom w:val="none" w:sz="0" w:space="0" w:color="auto"/>
                <w:right w:val="none" w:sz="0" w:space="0" w:color="auto"/>
              </w:divBdr>
            </w:div>
            <w:div w:id="21288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878">
      <w:bodyDiv w:val="1"/>
      <w:marLeft w:val="0"/>
      <w:marRight w:val="0"/>
      <w:marTop w:val="0"/>
      <w:marBottom w:val="0"/>
      <w:divBdr>
        <w:top w:val="none" w:sz="0" w:space="0" w:color="auto"/>
        <w:left w:val="none" w:sz="0" w:space="0" w:color="auto"/>
        <w:bottom w:val="none" w:sz="0" w:space="0" w:color="auto"/>
        <w:right w:val="none" w:sz="0" w:space="0" w:color="auto"/>
      </w:divBdr>
      <w:divsChild>
        <w:div w:id="2031644958">
          <w:marLeft w:val="0"/>
          <w:marRight w:val="0"/>
          <w:marTop w:val="0"/>
          <w:marBottom w:val="0"/>
          <w:divBdr>
            <w:top w:val="none" w:sz="0" w:space="0" w:color="auto"/>
            <w:left w:val="none" w:sz="0" w:space="0" w:color="auto"/>
            <w:bottom w:val="none" w:sz="0" w:space="0" w:color="auto"/>
            <w:right w:val="none" w:sz="0" w:space="0" w:color="auto"/>
          </w:divBdr>
          <w:divsChild>
            <w:div w:id="81074975">
              <w:marLeft w:val="0"/>
              <w:marRight w:val="0"/>
              <w:marTop w:val="0"/>
              <w:marBottom w:val="0"/>
              <w:divBdr>
                <w:top w:val="none" w:sz="0" w:space="0" w:color="auto"/>
                <w:left w:val="none" w:sz="0" w:space="0" w:color="auto"/>
                <w:bottom w:val="none" w:sz="0" w:space="0" w:color="auto"/>
                <w:right w:val="none" w:sz="0" w:space="0" w:color="auto"/>
              </w:divBdr>
            </w:div>
            <w:div w:id="131869477">
              <w:marLeft w:val="0"/>
              <w:marRight w:val="0"/>
              <w:marTop w:val="0"/>
              <w:marBottom w:val="0"/>
              <w:divBdr>
                <w:top w:val="none" w:sz="0" w:space="0" w:color="auto"/>
                <w:left w:val="none" w:sz="0" w:space="0" w:color="auto"/>
                <w:bottom w:val="none" w:sz="0" w:space="0" w:color="auto"/>
                <w:right w:val="none" w:sz="0" w:space="0" w:color="auto"/>
              </w:divBdr>
            </w:div>
            <w:div w:id="1226531157">
              <w:marLeft w:val="0"/>
              <w:marRight w:val="0"/>
              <w:marTop w:val="0"/>
              <w:marBottom w:val="0"/>
              <w:divBdr>
                <w:top w:val="none" w:sz="0" w:space="0" w:color="auto"/>
                <w:left w:val="none" w:sz="0" w:space="0" w:color="auto"/>
                <w:bottom w:val="none" w:sz="0" w:space="0" w:color="auto"/>
                <w:right w:val="none" w:sz="0" w:space="0" w:color="auto"/>
              </w:divBdr>
            </w:div>
            <w:div w:id="535431842">
              <w:marLeft w:val="0"/>
              <w:marRight w:val="0"/>
              <w:marTop w:val="0"/>
              <w:marBottom w:val="0"/>
              <w:divBdr>
                <w:top w:val="none" w:sz="0" w:space="0" w:color="auto"/>
                <w:left w:val="none" w:sz="0" w:space="0" w:color="auto"/>
                <w:bottom w:val="none" w:sz="0" w:space="0" w:color="auto"/>
                <w:right w:val="none" w:sz="0" w:space="0" w:color="auto"/>
              </w:divBdr>
            </w:div>
            <w:div w:id="1729263183">
              <w:marLeft w:val="0"/>
              <w:marRight w:val="0"/>
              <w:marTop w:val="0"/>
              <w:marBottom w:val="0"/>
              <w:divBdr>
                <w:top w:val="none" w:sz="0" w:space="0" w:color="auto"/>
                <w:left w:val="none" w:sz="0" w:space="0" w:color="auto"/>
                <w:bottom w:val="none" w:sz="0" w:space="0" w:color="auto"/>
                <w:right w:val="none" w:sz="0" w:space="0" w:color="auto"/>
              </w:divBdr>
            </w:div>
            <w:div w:id="1680618946">
              <w:marLeft w:val="0"/>
              <w:marRight w:val="0"/>
              <w:marTop w:val="0"/>
              <w:marBottom w:val="0"/>
              <w:divBdr>
                <w:top w:val="none" w:sz="0" w:space="0" w:color="auto"/>
                <w:left w:val="none" w:sz="0" w:space="0" w:color="auto"/>
                <w:bottom w:val="none" w:sz="0" w:space="0" w:color="auto"/>
                <w:right w:val="none" w:sz="0" w:space="0" w:color="auto"/>
              </w:divBdr>
            </w:div>
            <w:div w:id="1778521927">
              <w:marLeft w:val="0"/>
              <w:marRight w:val="0"/>
              <w:marTop w:val="0"/>
              <w:marBottom w:val="0"/>
              <w:divBdr>
                <w:top w:val="none" w:sz="0" w:space="0" w:color="auto"/>
                <w:left w:val="none" w:sz="0" w:space="0" w:color="auto"/>
                <w:bottom w:val="none" w:sz="0" w:space="0" w:color="auto"/>
                <w:right w:val="none" w:sz="0" w:space="0" w:color="auto"/>
              </w:divBdr>
            </w:div>
            <w:div w:id="541286272">
              <w:marLeft w:val="0"/>
              <w:marRight w:val="0"/>
              <w:marTop w:val="0"/>
              <w:marBottom w:val="0"/>
              <w:divBdr>
                <w:top w:val="none" w:sz="0" w:space="0" w:color="auto"/>
                <w:left w:val="none" w:sz="0" w:space="0" w:color="auto"/>
                <w:bottom w:val="none" w:sz="0" w:space="0" w:color="auto"/>
                <w:right w:val="none" w:sz="0" w:space="0" w:color="auto"/>
              </w:divBdr>
            </w:div>
            <w:div w:id="1286086591">
              <w:marLeft w:val="0"/>
              <w:marRight w:val="0"/>
              <w:marTop w:val="0"/>
              <w:marBottom w:val="0"/>
              <w:divBdr>
                <w:top w:val="none" w:sz="0" w:space="0" w:color="auto"/>
                <w:left w:val="none" w:sz="0" w:space="0" w:color="auto"/>
                <w:bottom w:val="none" w:sz="0" w:space="0" w:color="auto"/>
                <w:right w:val="none" w:sz="0" w:space="0" w:color="auto"/>
              </w:divBdr>
            </w:div>
            <w:div w:id="1751611179">
              <w:marLeft w:val="0"/>
              <w:marRight w:val="0"/>
              <w:marTop w:val="0"/>
              <w:marBottom w:val="0"/>
              <w:divBdr>
                <w:top w:val="none" w:sz="0" w:space="0" w:color="auto"/>
                <w:left w:val="none" w:sz="0" w:space="0" w:color="auto"/>
                <w:bottom w:val="none" w:sz="0" w:space="0" w:color="auto"/>
                <w:right w:val="none" w:sz="0" w:space="0" w:color="auto"/>
              </w:divBdr>
            </w:div>
            <w:div w:id="1409307175">
              <w:marLeft w:val="0"/>
              <w:marRight w:val="0"/>
              <w:marTop w:val="0"/>
              <w:marBottom w:val="0"/>
              <w:divBdr>
                <w:top w:val="none" w:sz="0" w:space="0" w:color="auto"/>
                <w:left w:val="none" w:sz="0" w:space="0" w:color="auto"/>
                <w:bottom w:val="none" w:sz="0" w:space="0" w:color="auto"/>
                <w:right w:val="none" w:sz="0" w:space="0" w:color="auto"/>
              </w:divBdr>
            </w:div>
            <w:div w:id="832766435">
              <w:marLeft w:val="0"/>
              <w:marRight w:val="0"/>
              <w:marTop w:val="0"/>
              <w:marBottom w:val="0"/>
              <w:divBdr>
                <w:top w:val="none" w:sz="0" w:space="0" w:color="auto"/>
                <w:left w:val="none" w:sz="0" w:space="0" w:color="auto"/>
                <w:bottom w:val="none" w:sz="0" w:space="0" w:color="auto"/>
                <w:right w:val="none" w:sz="0" w:space="0" w:color="auto"/>
              </w:divBdr>
            </w:div>
            <w:div w:id="1642686884">
              <w:marLeft w:val="0"/>
              <w:marRight w:val="0"/>
              <w:marTop w:val="0"/>
              <w:marBottom w:val="0"/>
              <w:divBdr>
                <w:top w:val="none" w:sz="0" w:space="0" w:color="auto"/>
                <w:left w:val="none" w:sz="0" w:space="0" w:color="auto"/>
                <w:bottom w:val="none" w:sz="0" w:space="0" w:color="auto"/>
                <w:right w:val="none" w:sz="0" w:space="0" w:color="auto"/>
              </w:divBdr>
            </w:div>
            <w:div w:id="17181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8105">
      <w:bodyDiv w:val="1"/>
      <w:marLeft w:val="0"/>
      <w:marRight w:val="0"/>
      <w:marTop w:val="0"/>
      <w:marBottom w:val="0"/>
      <w:divBdr>
        <w:top w:val="none" w:sz="0" w:space="0" w:color="auto"/>
        <w:left w:val="none" w:sz="0" w:space="0" w:color="auto"/>
        <w:bottom w:val="none" w:sz="0" w:space="0" w:color="auto"/>
        <w:right w:val="none" w:sz="0" w:space="0" w:color="auto"/>
      </w:divBdr>
    </w:div>
    <w:div w:id="823935823">
      <w:bodyDiv w:val="1"/>
      <w:marLeft w:val="0"/>
      <w:marRight w:val="0"/>
      <w:marTop w:val="0"/>
      <w:marBottom w:val="0"/>
      <w:divBdr>
        <w:top w:val="none" w:sz="0" w:space="0" w:color="auto"/>
        <w:left w:val="none" w:sz="0" w:space="0" w:color="auto"/>
        <w:bottom w:val="none" w:sz="0" w:space="0" w:color="auto"/>
        <w:right w:val="none" w:sz="0" w:space="0" w:color="auto"/>
      </w:divBdr>
      <w:divsChild>
        <w:div w:id="50462764">
          <w:marLeft w:val="0"/>
          <w:marRight w:val="0"/>
          <w:marTop w:val="0"/>
          <w:marBottom w:val="0"/>
          <w:divBdr>
            <w:top w:val="none" w:sz="0" w:space="0" w:color="auto"/>
            <w:left w:val="none" w:sz="0" w:space="0" w:color="auto"/>
            <w:bottom w:val="none" w:sz="0" w:space="0" w:color="auto"/>
            <w:right w:val="none" w:sz="0" w:space="0" w:color="auto"/>
          </w:divBdr>
        </w:div>
      </w:divsChild>
    </w:div>
    <w:div w:id="831142191">
      <w:bodyDiv w:val="1"/>
      <w:marLeft w:val="0"/>
      <w:marRight w:val="0"/>
      <w:marTop w:val="0"/>
      <w:marBottom w:val="0"/>
      <w:divBdr>
        <w:top w:val="none" w:sz="0" w:space="0" w:color="auto"/>
        <w:left w:val="none" w:sz="0" w:space="0" w:color="auto"/>
        <w:bottom w:val="none" w:sz="0" w:space="0" w:color="auto"/>
        <w:right w:val="none" w:sz="0" w:space="0" w:color="auto"/>
      </w:divBdr>
    </w:div>
    <w:div w:id="1032144086">
      <w:bodyDiv w:val="1"/>
      <w:marLeft w:val="0"/>
      <w:marRight w:val="0"/>
      <w:marTop w:val="0"/>
      <w:marBottom w:val="0"/>
      <w:divBdr>
        <w:top w:val="none" w:sz="0" w:space="0" w:color="auto"/>
        <w:left w:val="none" w:sz="0" w:space="0" w:color="auto"/>
        <w:bottom w:val="none" w:sz="0" w:space="0" w:color="auto"/>
        <w:right w:val="none" w:sz="0" w:space="0" w:color="auto"/>
      </w:divBdr>
      <w:divsChild>
        <w:div w:id="1630622494">
          <w:marLeft w:val="0"/>
          <w:marRight w:val="0"/>
          <w:marTop w:val="0"/>
          <w:marBottom w:val="0"/>
          <w:divBdr>
            <w:top w:val="none" w:sz="0" w:space="0" w:color="auto"/>
            <w:left w:val="none" w:sz="0" w:space="0" w:color="auto"/>
            <w:bottom w:val="none" w:sz="0" w:space="0" w:color="auto"/>
            <w:right w:val="none" w:sz="0" w:space="0" w:color="auto"/>
          </w:divBdr>
          <w:divsChild>
            <w:div w:id="10742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15">
      <w:bodyDiv w:val="1"/>
      <w:marLeft w:val="0"/>
      <w:marRight w:val="0"/>
      <w:marTop w:val="0"/>
      <w:marBottom w:val="0"/>
      <w:divBdr>
        <w:top w:val="none" w:sz="0" w:space="0" w:color="auto"/>
        <w:left w:val="none" w:sz="0" w:space="0" w:color="auto"/>
        <w:bottom w:val="none" w:sz="0" w:space="0" w:color="auto"/>
        <w:right w:val="none" w:sz="0" w:space="0" w:color="auto"/>
      </w:divBdr>
      <w:divsChild>
        <w:div w:id="760224785">
          <w:marLeft w:val="0"/>
          <w:marRight w:val="0"/>
          <w:marTop w:val="0"/>
          <w:marBottom w:val="0"/>
          <w:divBdr>
            <w:top w:val="none" w:sz="0" w:space="0" w:color="auto"/>
            <w:left w:val="none" w:sz="0" w:space="0" w:color="auto"/>
            <w:bottom w:val="none" w:sz="0" w:space="0" w:color="auto"/>
            <w:right w:val="none" w:sz="0" w:space="0" w:color="auto"/>
          </w:divBdr>
          <w:divsChild>
            <w:div w:id="1465272401">
              <w:marLeft w:val="0"/>
              <w:marRight w:val="0"/>
              <w:marTop w:val="0"/>
              <w:marBottom w:val="0"/>
              <w:divBdr>
                <w:top w:val="none" w:sz="0" w:space="0" w:color="auto"/>
                <w:left w:val="none" w:sz="0" w:space="0" w:color="auto"/>
                <w:bottom w:val="none" w:sz="0" w:space="0" w:color="auto"/>
                <w:right w:val="none" w:sz="0" w:space="0" w:color="auto"/>
              </w:divBdr>
            </w:div>
            <w:div w:id="1706296174">
              <w:marLeft w:val="0"/>
              <w:marRight w:val="0"/>
              <w:marTop w:val="0"/>
              <w:marBottom w:val="0"/>
              <w:divBdr>
                <w:top w:val="none" w:sz="0" w:space="0" w:color="auto"/>
                <w:left w:val="none" w:sz="0" w:space="0" w:color="auto"/>
                <w:bottom w:val="none" w:sz="0" w:space="0" w:color="auto"/>
                <w:right w:val="none" w:sz="0" w:space="0" w:color="auto"/>
              </w:divBdr>
            </w:div>
            <w:div w:id="576325511">
              <w:marLeft w:val="0"/>
              <w:marRight w:val="0"/>
              <w:marTop w:val="0"/>
              <w:marBottom w:val="0"/>
              <w:divBdr>
                <w:top w:val="none" w:sz="0" w:space="0" w:color="auto"/>
                <w:left w:val="none" w:sz="0" w:space="0" w:color="auto"/>
                <w:bottom w:val="none" w:sz="0" w:space="0" w:color="auto"/>
                <w:right w:val="none" w:sz="0" w:space="0" w:color="auto"/>
              </w:divBdr>
            </w:div>
            <w:div w:id="1374038935">
              <w:marLeft w:val="0"/>
              <w:marRight w:val="0"/>
              <w:marTop w:val="0"/>
              <w:marBottom w:val="0"/>
              <w:divBdr>
                <w:top w:val="none" w:sz="0" w:space="0" w:color="auto"/>
                <w:left w:val="none" w:sz="0" w:space="0" w:color="auto"/>
                <w:bottom w:val="none" w:sz="0" w:space="0" w:color="auto"/>
                <w:right w:val="none" w:sz="0" w:space="0" w:color="auto"/>
              </w:divBdr>
            </w:div>
            <w:div w:id="1126655488">
              <w:marLeft w:val="0"/>
              <w:marRight w:val="0"/>
              <w:marTop w:val="0"/>
              <w:marBottom w:val="0"/>
              <w:divBdr>
                <w:top w:val="none" w:sz="0" w:space="0" w:color="auto"/>
                <w:left w:val="none" w:sz="0" w:space="0" w:color="auto"/>
                <w:bottom w:val="none" w:sz="0" w:space="0" w:color="auto"/>
                <w:right w:val="none" w:sz="0" w:space="0" w:color="auto"/>
              </w:divBdr>
            </w:div>
            <w:div w:id="1020396436">
              <w:marLeft w:val="0"/>
              <w:marRight w:val="0"/>
              <w:marTop w:val="0"/>
              <w:marBottom w:val="0"/>
              <w:divBdr>
                <w:top w:val="none" w:sz="0" w:space="0" w:color="auto"/>
                <w:left w:val="none" w:sz="0" w:space="0" w:color="auto"/>
                <w:bottom w:val="none" w:sz="0" w:space="0" w:color="auto"/>
                <w:right w:val="none" w:sz="0" w:space="0" w:color="auto"/>
              </w:divBdr>
            </w:div>
            <w:div w:id="1507863176">
              <w:marLeft w:val="0"/>
              <w:marRight w:val="0"/>
              <w:marTop w:val="0"/>
              <w:marBottom w:val="0"/>
              <w:divBdr>
                <w:top w:val="none" w:sz="0" w:space="0" w:color="auto"/>
                <w:left w:val="none" w:sz="0" w:space="0" w:color="auto"/>
                <w:bottom w:val="none" w:sz="0" w:space="0" w:color="auto"/>
                <w:right w:val="none" w:sz="0" w:space="0" w:color="auto"/>
              </w:divBdr>
            </w:div>
            <w:div w:id="968901352">
              <w:marLeft w:val="0"/>
              <w:marRight w:val="0"/>
              <w:marTop w:val="0"/>
              <w:marBottom w:val="0"/>
              <w:divBdr>
                <w:top w:val="none" w:sz="0" w:space="0" w:color="auto"/>
                <w:left w:val="none" w:sz="0" w:space="0" w:color="auto"/>
                <w:bottom w:val="none" w:sz="0" w:space="0" w:color="auto"/>
                <w:right w:val="none" w:sz="0" w:space="0" w:color="auto"/>
              </w:divBdr>
            </w:div>
            <w:div w:id="1519852904">
              <w:marLeft w:val="0"/>
              <w:marRight w:val="0"/>
              <w:marTop w:val="0"/>
              <w:marBottom w:val="0"/>
              <w:divBdr>
                <w:top w:val="none" w:sz="0" w:space="0" w:color="auto"/>
                <w:left w:val="none" w:sz="0" w:space="0" w:color="auto"/>
                <w:bottom w:val="none" w:sz="0" w:space="0" w:color="auto"/>
                <w:right w:val="none" w:sz="0" w:space="0" w:color="auto"/>
              </w:divBdr>
            </w:div>
            <w:div w:id="1021932318">
              <w:marLeft w:val="0"/>
              <w:marRight w:val="0"/>
              <w:marTop w:val="0"/>
              <w:marBottom w:val="0"/>
              <w:divBdr>
                <w:top w:val="none" w:sz="0" w:space="0" w:color="auto"/>
                <w:left w:val="none" w:sz="0" w:space="0" w:color="auto"/>
                <w:bottom w:val="none" w:sz="0" w:space="0" w:color="auto"/>
                <w:right w:val="none" w:sz="0" w:space="0" w:color="auto"/>
              </w:divBdr>
            </w:div>
            <w:div w:id="1722973088">
              <w:marLeft w:val="0"/>
              <w:marRight w:val="0"/>
              <w:marTop w:val="0"/>
              <w:marBottom w:val="0"/>
              <w:divBdr>
                <w:top w:val="none" w:sz="0" w:space="0" w:color="auto"/>
                <w:left w:val="none" w:sz="0" w:space="0" w:color="auto"/>
                <w:bottom w:val="none" w:sz="0" w:space="0" w:color="auto"/>
                <w:right w:val="none" w:sz="0" w:space="0" w:color="auto"/>
              </w:divBdr>
            </w:div>
            <w:div w:id="1686324563">
              <w:marLeft w:val="0"/>
              <w:marRight w:val="0"/>
              <w:marTop w:val="0"/>
              <w:marBottom w:val="0"/>
              <w:divBdr>
                <w:top w:val="none" w:sz="0" w:space="0" w:color="auto"/>
                <w:left w:val="none" w:sz="0" w:space="0" w:color="auto"/>
                <w:bottom w:val="none" w:sz="0" w:space="0" w:color="auto"/>
                <w:right w:val="none" w:sz="0" w:space="0" w:color="auto"/>
              </w:divBdr>
            </w:div>
            <w:div w:id="523978704">
              <w:marLeft w:val="0"/>
              <w:marRight w:val="0"/>
              <w:marTop w:val="0"/>
              <w:marBottom w:val="0"/>
              <w:divBdr>
                <w:top w:val="none" w:sz="0" w:space="0" w:color="auto"/>
                <w:left w:val="none" w:sz="0" w:space="0" w:color="auto"/>
                <w:bottom w:val="none" w:sz="0" w:space="0" w:color="auto"/>
                <w:right w:val="none" w:sz="0" w:space="0" w:color="auto"/>
              </w:divBdr>
            </w:div>
            <w:div w:id="467211900">
              <w:marLeft w:val="0"/>
              <w:marRight w:val="0"/>
              <w:marTop w:val="0"/>
              <w:marBottom w:val="0"/>
              <w:divBdr>
                <w:top w:val="none" w:sz="0" w:space="0" w:color="auto"/>
                <w:left w:val="none" w:sz="0" w:space="0" w:color="auto"/>
                <w:bottom w:val="none" w:sz="0" w:space="0" w:color="auto"/>
                <w:right w:val="none" w:sz="0" w:space="0" w:color="auto"/>
              </w:divBdr>
            </w:div>
            <w:div w:id="5149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2790">
      <w:bodyDiv w:val="1"/>
      <w:marLeft w:val="0"/>
      <w:marRight w:val="0"/>
      <w:marTop w:val="0"/>
      <w:marBottom w:val="0"/>
      <w:divBdr>
        <w:top w:val="none" w:sz="0" w:space="0" w:color="auto"/>
        <w:left w:val="none" w:sz="0" w:space="0" w:color="auto"/>
        <w:bottom w:val="none" w:sz="0" w:space="0" w:color="auto"/>
        <w:right w:val="none" w:sz="0" w:space="0" w:color="auto"/>
      </w:divBdr>
    </w:div>
    <w:div w:id="1119959061">
      <w:bodyDiv w:val="1"/>
      <w:marLeft w:val="0"/>
      <w:marRight w:val="0"/>
      <w:marTop w:val="0"/>
      <w:marBottom w:val="0"/>
      <w:divBdr>
        <w:top w:val="none" w:sz="0" w:space="0" w:color="auto"/>
        <w:left w:val="none" w:sz="0" w:space="0" w:color="auto"/>
        <w:bottom w:val="none" w:sz="0" w:space="0" w:color="auto"/>
        <w:right w:val="none" w:sz="0" w:space="0" w:color="auto"/>
      </w:divBdr>
      <w:divsChild>
        <w:div w:id="1524630910">
          <w:marLeft w:val="0"/>
          <w:marRight w:val="0"/>
          <w:marTop w:val="0"/>
          <w:marBottom w:val="0"/>
          <w:divBdr>
            <w:top w:val="none" w:sz="0" w:space="0" w:color="auto"/>
            <w:left w:val="none" w:sz="0" w:space="0" w:color="auto"/>
            <w:bottom w:val="none" w:sz="0" w:space="0" w:color="auto"/>
            <w:right w:val="none" w:sz="0" w:space="0" w:color="auto"/>
          </w:divBdr>
          <w:divsChild>
            <w:div w:id="1098215454">
              <w:marLeft w:val="0"/>
              <w:marRight w:val="0"/>
              <w:marTop w:val="0"/>
              <w:marBottom w:val="0"/>
              <w:divBdr>
                <w:top w:val="none" w:sz="0" w:space="0" w:color="auto"/>
                <w:left w:val="none" w:sz="0" w:space="0" w:color="auto"/>
                <w:bottom w:val="none" w:sz="0" w:space="0" w:color="auto"/>
                <w:right w:val="none" w:sz="0" w:space="0" w:color="auto"/>
              </w:divBdr>
            </w:div>
            <w:div w:id="1449663792">
              <w:marLeft w:val="0"/>
              <w:marRight w:val="0"/>
              <w:marTop w:val="0"/>
              <w:marBottom w:val="0"/>
              <w:divBdr>
                <w:top w:val="none" w:sz="0" w:space="0" w:color="auto"/>
                <w:left w:val="none" w:sz="0" w:space="0" w:color="auto"/>
                <w:bottom w:val="none" w:sz="0" w:space="0" w:color="auto"/>
                <w:right w:val="none" w:sz="0" w:space="0" w:color="auto"/>
              </w:divBdr>
            </w:div>
            <w:div w:id="1002123762">
              <w:marLeft w:val="0"/>
              <w:marRight w:val="0"/>
              <w:marTop w:val="0"/>
              <w:marBottom w:val="0"/>
              <w:divBdr>
                <w:top w:val="none" w:sz="0" w:space="0" w:color="auto"/>
                <w:left w:val="none" w:sz="0" w:space="0" w:color="auto"/>
                <w:bottom w:val="none" w:sz="0" w:space="0" w:color="auto"/>
                <w:right w:val="none" w:sz="0" w:space="0" w:color="auto"/>
              </w:divBdr>
            </w:div>
            <w:div w:id="366301161">
              <w:marLeft w:val="0"/>
              <w:marRight w:val="0"/>
              <w:marTop w:val="0"/>
              <w:marBottom w:val="0"/>
              <w:divBdr>
                <w:top w:val="none" w:sz="0" w:space="0" w:color="auto"/>
                <w:left w:val="none" w:sz="0" w:space="0" w:color="auto"/>
                <w:bottom w:val="none" w:sz="0" w:space="0" w:color="auto"/>
                <w:right w:val="none" w:sz="0" w:space="0" w:color="auto"/>
              </w:divBdr>
            </w:div>
            <w:div w:id="1051612422">
              <w:marLeft w:val="0"/>
              <w:marRight w:val="0"/>
              <w:marTop w:val="0"/>
              <w:marBottom w:val="0"/>
              <w:divBdr>
                <w:top w:val="none" w:sz="0" w:space="0" w:color="auto"/>
                <w:left w:val="none" w:sz="0" w:space="0" w:color="auto"/>
                <w:bottom w:val="none" w:sz="0" w:space="0" w:color="auto"/>
                <w:right w:val="none" w:sz="0" w:space="0" w:color="auto"/>
              </w:divBdr>
            </w:div>
            <w:div w:id="1994871012">
              <w:marLeft w:val="0"/>
              <w:marRight w:val="0"/>
              <w:marTop w:val="0"/>
              <w:marBottom w:val="0"/>
              <w:divBdr>
                <w:top w:val="none" w:sz="0" w:space="0" w:color="auto"/>
                <w:left w:val="none" w:sz="0" w:space="0" w:color="auto"/>
                <w:bottom w:val="none" w:sz="0" w:space="0" w:color="auto"/>
                <w:right w:val="none" w:sz="0" w:space="0" w:color="auto"/>
              </w:divBdr>
            </w:div>
            <w:div w:id="1707636754">
              <w:marLeft w:val="0"/>
              <w:marRight w:val="0"/>
              <w:marTop w:val="0"/>
              <w:marBottom w:val="0"/>
              <w:divBdr>
                <w:top w:val="none" w:sz="0" w:space="0" w:color="auto"/>
                <w:left w:val="none" w:sz="0" w:space="0" w:color="auto"/>
                <w:bottom w:val="none" w:sz="0" w:space="0" w:color="auto"/>
                <w:right w:val="none" w:sz="0" w:space="0" w:color="auto"/>
              </w:divBdr>
            </w:div>
            <w:div w:id="55669684">
              <w:marLeft w:val="0"/>
              <w:marRight w:val="0"/>
              <w:marTop w:val="0"/>
              <w:marBottom w:val="0"/>
              <w:divBdr>
                <w:top w:val="none" w:sz="0" w:space="0" w:color="auto"/>
                <w:left w:val="none" w:sz="0" w:space="0" w:color="auto"/>
                <w:bottom w:val="none" w:sz="0" w:space="0" w:color="auto"/>
                <w:right w:val="none" w:sz="0" w:space="0" w:color="auto"/>
              </w:divBdr>
            </w:div>
            <w:div w:id="1649237454">
              <w:marLeft w:val="0"/>
              <w:marRight w:val="0"/>
              <w:marTop w:val="0"/>
              <w:marBottom w:val="0"/>
              <w:divBdr>
                <w:top w:val="none" w:sz="0" w:space="0" w:color="auto"/>
                <w:left w:val="none" w:sz="0" w:space="0" w:color="auto"/>
                <w:bottom w:val="none" w:sz="0" w:space="0" w:color="auto"/>
                <w:right w:val="none" w:sz="0" w:space="0" w:color="auto"/>
              </w:divBdr>
            </w:div>
            <w:div w:id="1344429375">
              <w:marLeft w:val="0"/>
              <w:marRight w:val="0"/>
              <w:marTop w:val="0"/>
              <w:marBottom w:val="0"/>
              <w:divBdr>
                <w:top w:val="none" w:sz="0" w:space="0" w:color="auto"/>
                <w:left w:val="none" w:sz="0" w:space="0" w:color="auto"/>
                <w:bottom w:val="none" w:sz="0" w:space="0" w:color="auto"/>
                <w:right w:val="none" w:sz="0" w:space="0" w:color="auto"/>
              </w:divBdr>
            </w:div>
            <w:div w:id="18915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8924">
      <w:bodyDiv w:val="1"/>
      <w:marLeft w:val="0"/>
      <w:marRight w:val="0"/>
      <w:marTop w:val="0"/>
      <w:marBottom w:val="0"/>
      <w:divBdr>
        <w:top w:val="none" w:sz="0" w:space="0" w:color="auto"/>
        <w:left w:val="none" w:sz="0" w:space="0" w:color="auto"/>
        <w:bottom w:val="none" w:sz="0" w:space="0" w:color="auto"/>
        <w:right w:val="none" w:sz="0" w:space="0" w:color="auto"/>
      </w:divBdr>
      <w:divsChild>
        <w:div w:id="1085958477">
          <w:marLeft w:val="0"/>
          <w:marRight w:val="0"/>
          <w:marTop w:val="0"/>
          <w:marBottom w:val="0"/>
          <w:divBdr>
            <w:top w:val="none" w:sz="0" w:space="0" w:color="auto"/>
            <w:left w:val="none" w:sz="0" w:space="0" w:color="auto"/>
            <w:bottom w:val="none" w:sz="0" w:space="0" w:color="auto"/>
            <w:right w:val="none" w:sz="0" w:space="0" w:color="auto"/>
          </w:divBdr>
          <w:divsChild>
            <w:div w:id="2105612912">
              <w:marLeft w:val="0"/>
              <w:marRight w:val="0"/>
              <w:marTop w:val="0"/>
              <w:marBottom w:val="0"/>
              <w:divBdr>
                <w:top w:val="none" w:sz="0" w:space="0" w:color="auto"/>
                <w:left w:val="none" w:sz="0" w:space="0" w:color="auto"/>
                <w:bottom w:val="none" w:sz="0" w:space="0" w:color="auto"/>
                <w:right w:val="none" w:sz="0" w:space="0" w:color="auto"/>
              </w:divBdr>
            </w:div>
            <w:div w:id="1135371977">
              <w:marLeft w:val="0"/>
              <w:marRight w:val="0"/>
              <w:marTop w:val="0"/>
              <w:marBottom w:val="0"/>
              <w:divBdr>
                <w:top w:val="none" w:sz="0" w:space="0" w:color="auto"/>
                <w:left w:val="none" w:sz="0" w:space="0" w:color="auto"/>
                <w:bottom w:val="none" w:sz="0" w:space="0" w:color="auto"/>
                <w:right w:val="none" w:sz="0" w:space="0" w:color="auto"/>
              </w:divBdr>
            </w:div>
            <w:div w:id="1698390641">
              <w:marLeft w:val="0"/>
              <w:marRight w:val="0"/>
              <w:marTop w:val="0"/>
              <w:marBottom w:val="0"/>
              <w:divBdr>
                <w:top w:val="none" w:sz="0" w:space="0" w:color="auto"/>
                <w:left w:val="none" w:sz="0" w:space="0" w:color="auto"/>
                <w:bottom w:val="none" w:sz="0" w:space="0" w:color="auto"/>
                <w:right w:val="none" w:sz="0" w:space="0" w:color="auto"/>
              </w:divBdr>
            </w:div>
            <w:div w:id="911545513">
              <w:marLeft w:val="0"/>
              <w:marRight w:val="0"/>
              <w:marTop w:val="0"/>
              <w:marBottom w:val="0"/>
              <w:divBdr>
                <w:top w:val="none" w:sz="0" w:space="0" w:color="auto"/>
                <w:left w:val="none" w:sz="0" w:space="0" w:color="auto"/>
                <w:bottom w:val="none" w:sz="0" w:space="0" w:color="auto"/>
                <w:right w:val="none" w:sz="0" w:space="0" w:color="auto"/>
              </w:divBdr>
            </w:div>
            <w:div w:id="852840372">
              <w:marLeft w:val="0"/>
              <w:marRight w:val="0"/>
              <w:marTop w:val="0"/>
              <w:marBottom w:val="0"/>
              <w:divBdr>
                <w:top w:val="none" w:sz="0" w:space="0" w:color="auto"/>
                <w:left w:val="none" w:sz="0" w:space="0" w:color="auto"/>
                <w:bottom w:val="none" w:sz="0" w:space="0" w:color="auto"/>
                <w:right w:val="none" w:sz="0" w:space="0" w:color="auto"/>
              </w:divBdr>
            </w:div>
            <w:div w:id="1251507932">
              <w:marLeft w:val="0"/>
              <w:marRight w:val="0"/>
              <w:marTop w:val="0"/>
              <w:marBottom w:val="0"/>
              <w:divBdr>
                <w:top w:val="none" w:sz="0" w:space="0" w:color="auto"/>
                <w:left w:val="none" w:sz="0" w:space="0" w:color="auto"/>
                <w:bottom w:val="none" w:sz="0" w:space="0" w:color="auto"/>
                <w:right w:val="none" w:sz="0" w:space="0" w:color="auto"/>
              </w:divBdr>
            </w:div>
            <w:div w:id="1877889560">
              <w:marLeft w:val="0"/>
              <w:marRight w:val="0"/>
              <w:marTop w:val="0"/>
              <w:marBottom w:val="0"/>
              <w:divBdr>
                <w:top w:val="none" w:sz="0" w:space="0" w:color="auto"/>
                <w:left w:val="none" w:sz="0" w:space="0" w:color="auto"/>
                <w:bottom w:val="none" w:sz="0" w:space="0" w:color="auto"/>
                <w:right w:val="none" w:sz="0" w:space="0" w:color="auto"/>
              </w:divBdr>
            </w:div>
            <w:div w:id="347410294">
              <w:marLeft w:val="0"/>
              <w:marRight w:val="0"/>
              <w:marTop w:val="0"/>
              <w:marBottom w:val="0"/>
              <w:divBdr>
                <w:top w:val="none" w:sz="0" w:space="0" w:color="auto"/>
                <w:left w:val="none" w:sz="0" w:space="0" w:color="auto"/>
                <w:bottom w:val="none" w:sz="0" w:space="0" w:color="auto"/>
                <w:right w:val="none" w:sz="0" w:space="0" w:color="auto"/>
              </w:divBdr>
            </w:div>
            <w:div w:id="1066413611">
              <w:marLeft w:val="0"/>
              <w:marRight w:val="0"/>
              <w:marTop w:val="0"/>
              <w:marBottom w:val="0"/>
              <w:divBdr>
                <w:top w:val="none" w:sz="0" w:space="0" w:color="auto"/>
                <w:left w:val="none" w:sz="0" w:space="0" w:color="auto"/>
                <w:bottom w:val="none" w:sz="0" w:space="0" w:color="auto"/>
                <w:right w:val="none" w:sz="0" w:space="0" w:color="auto"/>
              </w:divBdr>
            </w:div>
            <w:div w:id="1030450464">
              <w:marLeft w:val="0"/>
              <w:marRight w:val="0"/>
              <w:marTop w:val="0"/>
              <w:marBottom w:val="0"/>
              <w:divBdr>
                <w:top w:val="none" w:sz="0" w:space="0" w:color="auto"/>
                <w:left w:val="none" w:sz="0" w:space="0" w:color="auto"/>
                <w:bottom w:val="none" w:sz="0" w:space="0" w:color="auto"/>
                <w:right w:val="none" w:sz="0" w:space="0" w:color="auto"/>
              </w:divBdr>
            </w:div>
            <w:div w:id="237634856">
              <w:marLeft w:val="0"/>
              <w:marRight w:val="0"/>
              <w:marTop w:val="0"/>
              <w:marBottom w:val="0"/>
              <w:divBdr>
                <w:top w:val="none" w:sz="0" w:space="0" w:color="auto"/>
                <w:left w:val="none" w:sz="0" w:space="0" w:color="auto"/>
                <w:bottom w:val="none" w:sz="0" w:space="0" w:color="auto"/>
                <w:right w:val="none" w:sz="0" w:space="0" w:color="auto"/>
              </w:divBdr>
            </w:div>
            <w:div w:id="1787116234">
              <w:marLeft w:val="0"/>
              <w:marRight w:val="0"/>
              <w:marTop w:val="0"/>
              <w:marBottom w:val="0"/>
              <w:divBdr>
                <w:top w:val="none" w:sz="0" w:space="0" w:color="auto"/>
                <w:left w:val="none" w:sz="0" w:space="0" w:color="auto"/>
                <w:bottom w:val="none" w:sz="0" w:space="0" w:color="auto"/>
                <w:right w:val="none" w:sz="0" w:space="0" w:color="auto"/>
              </w:divBdr>
            </w:div>
            <w:div w:id="1739786627">
              <w:marLeft w:val="0"/>
              <w:marRight w:val="0"/>
              <w:marTop w:val="0"/>
              <w:marBottom w:val="0"/>
              <w:divBdr>
                <w:top w:val="none" w:sz="0" w:space="0" w:color="auto"/>
                <w:left w:val="none" w:sz="0" w:space="0" w:color="auto"/>
                <w:bottom w:val="none" w:sz="0" w:space="0" w:color="auto"/>
                <w:right w:val="none" w:sz="0" w:space="0" w:color="auto"/>
              </w:divBdr>
            </w:div>
            <w:div w:id="2074504733">
              <w:marLeft w:val="0"/>
              <w:marRight w:val="0"/>
              <w:marTop w:val="0"/>
              <w:marBottom w:val="0"/>
              <w:divBdr>
                <w:top w:val="none" w:sz="0" w:space="0" w:color="auto"/>
                <w:left w:val="none" w:sz="0" w:space="0" w:color="auto"/>
                <w:bottom w:val="none" w:sz="0" w:space="0" w:color="auto"/>
                <w:right w:val="none" w:sz="0" w:space="0" w:color="auto"/>
              </w:divBdr>
            </w:div>
            <w:div w:id="2007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290">
      <w:bodyDiv w:val="1"/>
      <w:marLeft w:val="0"/>
      <w:marRight w:val="0"/>
      <w:marTop w:val="0"/>
      <w:marBottom w:val="0"/>
      <w:divBdr>
        <w:top w:val="none" w:sz="0" w:space="0" w:color="auto"/>
        <w:left w:val="none" w:sz="0" w:space="0" w:color="auto"/>
        <w:bottom w:val="none" w:sz="0" w:space="0" w:color="auto"/>
        <w:right w:val="none" w:sz="0" w:space="0" w:color="auto"/>
      </w:divBdr>
      <w:divsChild>
        <w:div w:id="977146209">
          <w:marLeft w:val="0"/>
          <w:marRight w:val="0"/>
          <w:marTop w:val="0"/>
          <w:marBottom w:val="0"/>
          <w:divBdr>
            <w:top w:val="none" w:sz="0" w:space="0" w:color="auto"/>
            <w:left w:val="none" w:sz="0" w:space="0" w:color="auto"/>
            <w:bottom w:val="none" w:sz="0" w:space="0" w:color="auto"/>
            <w:right w:val="none" w:sz="0" w:space="0" w:color="auto"/>
          </w:divBdr>
          <w:divsChild>
            <w:div w:id="1109356687">
              <w:marLeft w:val="0"/>
              <w:marRight w:val="0"/>
              <w:marTop w:val="0"/>
              <w:marBottom w:val="0"/>
              <w:divBdr>
                <w:top w:val="none" w:sz="0" w:space="0" w:color="auto"/>
                <w:left w:val="none" w:sz="0" w:space="0" w:color="auto"/>
                <w:bottom w:val="none" w:sz="0" w:space="0" w:color="auto"/>
                <w:right w:val="none" w:sz="0" w:space="0" w:color="auto"/>
              </w:divBdr>
            </w:div>
            <w:div w:id="1324436510">
              <w:marLeft w:val="0"/>
              <w:marRight w:val="0"/>
              <w:marTop w:val="0"/>
              <w:marBottom w:val="0"/>
              <w:divBdr>
                <w:top w:val="none" w:sz="0" w:space="0" w:color="auto"/>
                <w:left w:val="none" w:sz="0" w:space="0" w:color="auto"/>
                <w:bottom w:val="none" w:sz="0" w:space="0" w:color="auto"/>
                <w:right w:val="none" w:sz="0" w:space="0" w:color="auto"/>
              </w:divBdr>
            </w:div>
            <w:div w:id="859901950">
              <w:marLeft w:val="0"/>
              <w:marRight w:val="0"/>
              <w:marTop w:val="0"/>
              <w:marBottom w:val="0"/>
              <w:divBdr>
                <w:top w:val="none" w:sz="0" w:space="0" w:color="auto"/>
                <w:left w:val="none" w:sz="0" w:space="0" w:color="auto"/>
                <w:bottom w:val="none" w:sz="0" w:space="0" w:color="auto"/>
                <w:right w:val="none" w:sz="0" w:space="0" w:color="auto"/>
              </w:divBdr>
            </w:div>
            <w:div w:id="187184093">
              <w:marLeft w:val="0"/>
              <w:marRight w:val="0"/>
              <w:marTop w:val="0"/>
              <w:marBottom w:val="0"/>
              <w:divBdr>
                <w:top w:val="none" w:sz="0" w:space="0" w:color="auto"/>
                <w:left w:val="none" w:sz="0" w:space="0" w:color="auto"/>
                <w:bottom w:val="none" w:sz="0" w:space="0" w:color="auto"/>
                <w:right w:val="none" w:sz="0" w:space="0" w:color="auto"/>
              </w:divBdr>
            </w:div>
            <w:div w:id="898826256">
              <w:marLeft w:val="0"/>
              <w:marRight w:val="0"/>
              <w:marTop w:val="0"/>
              <w:marBottom w:val="0"/>
              <w:divBdr>
                <w:top w:val="none" w:sz="0" w:space="0" w:color="auto"/>
                <w:left w:val="none" w:sz="0" w:space="0" w:color="auto"/>
                <w:bottom w:val="none" w:sz="0" w:space="0" w:color="auto"/>
                <w:right w:val="none" w:sz="0" w:space="0" w:color="auto"/>
              </w:divBdr>
            </w:div>
            <w:div w:id="1562054107">
              <w:marLeft w:val="0"/>
              <w:marRight w:val="0"/>
              <w:marTop w:val="0"/>
              <w:marBottom w:val="0"/>
              <w:divBdr>
                <w:top w:val="none" w:sz="0" w:space="0" w:color="auto"/>
                <w:left w:val="none" w:sz="0" w:space="0" w:color="auto"/>
                <w:bottom w:val="none" w:sz="0" w:space="0" w:color="auto"/>
                <w:right w:val="none" w:sz="0" w:space="0" w:color="auto"/>
              </w:divBdr>
            </w:div>
            <w:div w:id="244532062">
              <w:marLeft w:val="0"/>
              <w:marRight w:val="0"/>
              <w:marTop w:val="0"/>
              <w:marBottom w:val="0"/>
              <w:divBdr>
                <w:top w:val="none" w:sz="0" w:space="0" w:color="auto"/>
                <w:left w:val="none" w:sz="0" w:space="0" w:color="auto"/>
                <w:bottom w:val="none" w:sz="0" w:space="0" w:color="auto"/>
                <w:right w:val="none" w:sz="0" w:space="0" w:color="auto"/>
              </w:divBdr>
            </w:div>
            <w:div w:id="2086294105">
              <w:marLeft w:val="0"/>
              <w:marRight w:val="0"/>
              <w:marTop w:val="0"/>
              <w:marBottom w:val="0"/>
              <w:divBdr>
                <w:top w:val="none" w:sz="0" w:space="0" w:color="auto"/>
                <w:left w:val="none" w:sz="0" w:space="0" w:color="auto"/>
                <w:bottom w:val="none" w:sz="0" w:space="0" w:color="auto"/>
                <w:right w:val="none" w:sz="0" w:space="0" w:color="auto"/>
              </w:divBdr>
            </w:div>
            <w:div w:id="1372724307">
              <w:marLeft w:val="0"/>
              <w:marRight w:val="0"/>
              <w:marTop w:val="0"/>
              <w:marBottom w:val="0"/>
              <w:divBdr>
                <w:top w:val="none" w:sz="0" w:space="0" w:color="auto"/>
                <w:left w:val="none" w:sz="0" w:space="0" w:color="auto"/>
                <w:bottom w:val="none" w:sz="0" w:space="0" w:color="auto"/>
                <w:right w:val="none" w:sz="0" w:space="0" w:color="auto"/>
              </w:divBdr>
            </w:div>
            <w:div w:id="9175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5609">
      <w:bodyDiv w:val="1"/>
      <w:marLeft w:val="0"/>
      <w:marRight w:val="0"/>
      <w:marTop w:val="0"/>
      <w:marBottom w:val="0"/>
      <w:divBdr>
        <w:top w:val="none" w:sz="0" w:space="0" w:color="auto"/>
        <w:left w:val="none" w:sz="0" w:space="0" w:color="auto"/>
        <w:bottom w:val="none" w:sz="0" w:space="0" w:color="auto"/>
        <w:right w:val="none" w:sz="0" w:space="0" w:color="auto"/>
      </w:divBdr>
    </w:div>
    <w:div w:id="1240601807">
      <w:bodyDiv w:val="1"/>
      <w:marLeft w:val="0"/>
      <w:marRight w:val="0"/>
      <w:marTop w:val="0"/>
      <w:marBottom w:val="0"/>
      <w:divBdr>
        <w:top w:val="none" w:sz="0" w:space="0" w:color="auto"/>
        <w:left w:val="none" w:sz="0" w:space="0" w:color="auto"/>
        <w:bottom w:val="none" w:sz="0" w:space="0" w:color="auto"/>
        <w:right w:val="none" w:sz="0" w:space="0" w:color="auto"/>
      </w:divBdr>
      <w:divsChild>
        <w:div w:id="995688553">
          <w:marLeft w:val="0"/>
          <w:marRight w:val="0"/>
          <w:marTop w:val="0"/>
          <w:marBottom w:val="0"/>
          <w:divBdr>
            <w:top w:val="none" w:sz="0" w:space="0" w:color="auto"/>
            <w:left w:val="none" w:sz="0" w:space="0" w:color="auto"/>
            <w:bottom w:val="none" w:sz="0" w:space="0" w:color="auto"/>
            <w:right w:val="none" w:sz="0" w:space="0" w:color="auto"/>
          </w:divBdr>
          <w:divsChild>
            <w:div w:id="757404182">
              <w:marLeft w:val="0"/>
              <w:marRight w:val="0"/>
              <w:marTop w:val="0"/>
              <w:marBottom w:val="0"/>
              <w:divBdr>
                <w:top w:val="none" w:sz="0" w:space="0" w:color="auto"/>
                <w:left w:val="none" w:sz="0" w:space="0" w:color="auto"/>
                <w:bottom w:val="none" w:sz="0" w:space="0" w:color="auto"/>
                <w:right w:val="none" w:sz="0" w:space="0" w:color="auto"/>
              </w:divBdr>
            </w:div>
            <w:div w:id="1470585384">
              <w:marLeft w:val="0"/>
              <w:marRight w:val="0"/>
              <w:marTop w:val="0"/>
              <w:marBottom w:val="0"/>
              <w:divBdr>
                <w:top w:val="none" w:sz="0" w:space="0" w:color="auto"/>
                <w:left w:val="none" w:sz="0" w:space="0" w:color="auto"/>
                <w:bottom w:val="none" w:sz="0" w:space="0" w:color="auto"/>
                <w:right w:val="none" w:sz="0" w:space="0" w:color="auto"/>
              </w:divBdr>
            </w:div>
            <w:div w:id="1675373890">
              <w:marLeft w:val="0"/>
              <w:marRight w:val="0"/>
              <w:marTop w:val="0"/>
              <w:marBottom w:val="0"/>
              <w:divBdr>
                <w:top w:val="none" w:sz="0" w:space="0" w:color="auto"/>
                <w:left w:val="none" w:sz="0" w:space="0" w:color="auto"/>
                <w:bottom w:val="none" w:sz="0" w:space="0" w:color="auto"/>
                <w:right w:val="none" w:sz="0" w:space="0" w:color="auto"/>
              </w:divBdr>
            </w:div>
            <w:div w:id="1534415096">
              <w:marLeft w:val="0"/>
              <w:marRight w:val="0"/>
              <w:marTop w:val="0"/>
              <w:marBottom w:val="0"/>
              <w:divBdr>
                <w:top w:val="none" w:sz="0" w:space="0" w:color="auto"/>
                <w:left w:val="none" w:sz="0" w:space="0" w:color="auto"/>
                <w:bottom w:val="none" w:sz="0" w:space="0" w:color="auto"/>
                <w:right w:val="none" w:sz="0" w:space="0" w:color="auto"/>
              </w:divBdr>
            </w:div>
            <w:div w:id="1232547918">
              <w:marLeft w:val="0"/>
              <w:marRight w:val="0"/>
              <w:marTop w:val="0"/>
              <w:marBottom w:val="0"/>
              <w:divBdr>
                <w:top w:val="none" w:sz="0" w:space="0" w:color="auto"/>
                <w:left w:val="none" w:sz="0" w:space="0" w:color="auto"/>
                <w:bottom w:val="none" w:sz="0" w:space="0" w:color="auto"/>
                <w:right w:val="none" w:sz="0" w:space="0" w:color="auto"/>
              </w:divBdr>
            </w:div>
            <w:div w:id="1194730912">
              <w:marLeft w:val="0"/>
              <w:marRight w:val="0"/>
              <w:marTop w:val="0"/>
              <w:marBottom w:val="0"/>
              <w:divBdr>
                <w:top w:val="none" w:sz="0" w:space="0" w:color="auto"/>
                <w:left w:val="none" w:sz="0" w:space="0" w:color="auto"/>
                <w:bottom w:val="none" w:sz="0" w:space="0" w:color="auto"/>
                <w:right w:val="none" w:sz="0" w:space="0" w:color="auto"/>
              </w:divBdr>
            </w:div>
            <w:div w:id="1995140488">
              <w:marLeft w:val="0"/>
              <w:marRight w:val="0"/>
              <w:marTop w:val="0"/>
              <w:marBottom w:val="0"/>
              <w:divBdr>
                <w:top w:val="none" w:sz="0" w:space="0" w:color="auto"/>
                <w:left w:val="none" w:sz="0" w:space="0" w:color="auto"/>
                <w:bottom w:val="none" w:sz="0" w:space="0" w:color="auto"/>
                <w:right w:val="none" w:sz="0" w:space="0" w:color="auto"/>
              </w:divBdr>
            </w:div>
            <w:div w:id="827288180">
              <w:marLeft w:val="0"/>
              <w:marRight w:val="0"/>
              <w:marTop w:val="0"/>
              <w:marBottom w:val="0"/>
              <w:divBdr>
                <w:top w:val="none" w:sz="0" w:space="0" w:color="auto"/>
                <w:left w:val="none" w:sz="0" w:space="0" w:color="auto"/>
                <w:bottom w:val="none" w:sz="0" w:space="0" w:color="auto"/>
                <w:right w:val="none" w:sz="0" w:space="0" w:color="auto"/>
              </w:divBdr>
            </w:div>
            <w:div w:id="18819679">
              <w:marLeft w:val="0"/>
              <w:marRight w:val="0"/>
              <w:marTop w:val="0"/>
              <w:marBottom w:val="0"/>
              <w:divBdr>
                <w:top w:val="none" w:sz="0" w:space="0" w:color="auto"/>
                <w:left w:val="none" w:sz="0" w:space="0" w:color="auto"/>
                <w:bottom w:val="none" w:sz="0" w:space="0" w:color="auto"/>
                <w:right w:val="none" w:sz="0" w:space="0" w:color="auto"/>
              </w:divBdr>
            </w:div>
            <w:div w:id="595291493">
              <w:marLeft w:val="0"/>
              <w:marRight w:val="0"/>
              <w:marTop w:val="0"/>
              <w:marBottom w:val="0"/>
              <w:divBdr>
                <w:top w:val="none" w:sz="0" w:space="0" w:color="auto"/>
                <w:left w:val="none" w:sz="0" w:space="0" w:color="auto"/>
                <w:bottom w:val="none" w:sz="0" w:space="0" w:color="auto"/>
                <w:right w:val="none" w:sz="0" w:space="0" w:color="auto"/>
              </w:divBdr>
            </w:div>
            <w:div w:id="1436829213">
              <w:marLeft w:val="0"/>
              <w:marRight w:val="0"/>
              <w:marTop w:val="0"/>
              <w:marBottom w:val="0"/>
              <w:divBdr>
                <w:top w:val="none" w:sz="0" w:space="0" w:color="auto"/>
                <w:left w:val="none" w:sz="0" w:space="0" w:color="auto"/>
                <w:bottom w:val="none" w:sz="0" w:space="0" w:color="auto"/>
                <w:right w:val="none" w:sz="0" w:space="0" w:color="auto"/>
              </w:divBdr>
            </w:div>
            <w:div w:id="1849445541">
              <w:marLeft w:val="0"/>
              <w:marRight w:val="0"/>
              <w:marTop w:val="0"/>
              <w:marBottom w:val="0"/>
              <w:divBdr>
                <w:top w:val="none" w:sz="0" w:space="0" w:color="auto"/>
                <w:left w:val="none" w:sz="0" w:space="0" w:color="auto"/>
                <w:bottom w:val="none" w:sz="0" w:space="0" w:color="auto"/>
                <w:right w:val="none" w:sz="0" w:space="0" w:color="auto"/>
              </w:divBdr>
            </w:div>
            <w:div w:id="27991209">
              <w:marLeft w:val="0"/>
              <w:marRight w:val="0"/>
              <w:marTop w:val="0"/>
              <w:marBottom w:val="0"/>
              <w:divBdr>
                <w:top w:val="none" w:sz="0" w:space="0" w:color="auto"/>
                <w:left w:val="none" w:sz="0" w:space="0" w:color="auto"/>
                <w:bottom w:val="none" w:sz="0" w:space="0" w:color="auto"/>
                <w:right w:val="none" w:sz="0" w:space="0" w:color="auto"/>
              </w:divBdr>
            </w:div>
            <w:div w:id="531770027">
              <w:marLeft w:val="0"/>
              <w:marRight w:val="0"/>
              <w:marTop w:val="0"/>
              <w:marBottom w:val="0"/>
              <w:divBdr>
                <w:top w:val="none" w:sz="0" w:space="0" w:color="auto"/>
                <w:left w:val="none" w:sz="0" w:space="0" w:color="auto"/>
                <w:bottom w:val="none" w:sz="0" w:space="0" w:color="auto"/>
                <w:right w:val="none" w:sz="0" w:space="0" w:color="auto"/>
              </w:divBdr>
            </w:div>
            <w:div w:id="1310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146">
      <w:bodyDiv w:val="1"/>
      <w:marLeft w:val="0"/>
      <w:marRight w:val="0"/>
      <w:marTop w:val="0"/>
      <w:marBottom w:val="0"/>
      <w:divBdr>
        <w:top w:val="none" w:sz="0" w:space="0" w:color="auto"/>
        <w:left w:val="none" w:sz="0" w:space="0" w:color="auto"/>
        <w:bottom w:val="none" w:sz="0" w:space="0" w:color="auto"/>
        <w:right w:val="none" w:sz="0" w:space="0" w:color="auto"/>
      </w:divBdr>
      <w:divsChild>
        <w:div w:id="228463462">
          <w:marLeft w:val="0"/>
          <w:marRight w:val="0"/>
          <w:marTop w:val="0"/>
          <w:marBottom w:val="0"/>
          <w:divBdr>
            <w:top w:val="none" w:sz="0" w:space="0" w:color="auto"/>
            <w:left w:val="none" w:sz="0" w:space="0" w:color="auto"/>
            <w:bottom w:val="none" w:sz="0" w:space="0" w:color="auto"/>
            <w:right w:val="none" w:sz="0" w:space="0" w:color="auto"/>
          </w:divBdr>
          <w:divsChild>
            <w:div w:id="1157258373">
              <w:marLeft w:val="0"/>
              <w:marRight w:val="0"/>
              <w:marTop w:val="0"/>
              <w:marBottom w:val="0"/>
              <w:divBdr>
                <w:top w:val="none" w:sz="0" w:space="0" w:color="auto"/>
                <w:left w:val="none" w:sz="0" w:space="0" w:color="auto"/>
                <w:bottom w:val="none" w:sz="0" w:space="0" w:color="auto"/>
                <w:right w:val="none" w:sz="0" w:space="0" w:color="auto"/>
              </w:divBdr>
            </w:div>
            <w:div w:id="166100404">
              <w:marLeft w:val="0"/>
              <w:marRight w:val="0"/>
              <w:marTop w:val="0"/>
              <w:marBottom w:val="0"/>
              <w:divBdr>
                <w:top w:val="none" w:sz="0" w:space="0" w:color="auto"/>
                <w:left w:val="none" w:sz="0" w:space="0" w:color="auto"/>
                <w:bottom w:val="none" w:sz="0" w:space="0" w:color="auto"/>
                <w:right w:val="none" w:sz="0" w:space="0" w:color="auto"/>
              </w:divBdr>
            </w:div>
            <w:div w:id="483088139">
              <w:marLeft w:val="0"/>
              <w:marRight w:val="0"/>
              <w:marTop w:val="0"/>
              <w:marBottom w:val="0"/>
              <w:divBdr>
                <w:top w:val="none" w:sz="0" w:space="0" w:color="auto"/>
                <w:left w:val="none" w:sz="0" w:space="0" w:color="auto"/>
                <w:bottom w:val="none" w:sz="0" w:space="0" w:color="auto"/>
                <w:right w:val="none" w:sz="0" w:space="0" w:color="auto"/>
              </w:divBdr>
            </w:div>
            <w:div w:id="1958675573">
              <w:marLeft w:val="0"/>
              <w:marRight w:val="0"/>
              <w:marTop w:val="0"/>
              <w:marBottom w:val="0"/>
              <w:divBdr>
                <w:top w:val="none" w:sz="0" w:space="0" w:color="auto"/>
                <w:left w:val="none" w:sz="0" w:space="0" w:color="auto"/>
                <w:bottom w:val="none" w:sz="0" w:space="0" w:color="auto"/>
                <w:right w:val="none" w:sz="0" w:space="0" w:color="auto"/>
              </w:divBdr>
            </w:div>
            <w:div w:id="1936985117">
              <w:marLeft w:val="0"/>
              <w:marRight w:val="0"/>
              <w:marTop w:val="0"/>
              <w:marBottom w:val="0"/>
              <w:divBdr>
                <w:top w:val="none" w:sz="0" w:space="0" w:color="auto"/>
                <w:left w:val="none" w:sz="0" w:space="0" w:color="auto"/>
                <w:bottom w:val="none" w:sz="0" w:space="0" w:color="auto"/>
                <w:right w:val="none" w:sz="0" w:space="0" w:color="auto"/>
              </w:divBdr>
            </w:div>
            <w:div w:id="869145651">
              <w:marLeft w:val="0"/>
              <w:marRight w:val="0"/>
              <w:marTop w:val="0"/>
              <w:marBottom w:val="0"/>
              <w:divBdr>
                <w:top w:val="none" w:sz="0" w:space="0" w:color="auto"/>
                <w:left w:val="none" w:sz="0" w:space="0" w:color="auto"/>
                <w:bottom w:val="none" w:sz="0" w:space="0" w:color="auto"/>
                <w:right w:val="none" w:sz="0" w:space="0" w:color="auto"/>
              </w:divBdr>
            </w:div>
            <w:div w:id="1587768824">
              <w:marLeft w:val="0"/>
              <w:marRight w:val="0"/>
              <w:marTop w:val="0"/>
              <w:marBottom w:val="0"/>
              <w:divBdr>
                <w:top w:val="none" w:sz="0" w:space="0" w:color="auto"/>
                <w:left w:val="none" w:sz="0" w:space="0" w:color="auto"/>
                <w:bottom w:val="none" w:sz="0" w:space="0" w:color="auto"/>
                <w:right w:val="none" w:sz="0" w:space="0" w:color="auto"/>
              </w:divBdr>
            </w:div>
            <w:div w:id="2042315928">
              <w:marLeft w:val="0"/>
              <w:marRight w:val="0"/>
              <w:marTop w:val="0"/>
              <w:marBottom w:val="0"/>
              <w:divBdr>
                <w:top w:val="none" w:sz="0" w:space="0" w:color="auto"/>
                <w:left w:val="none" w:sz="0" w:space="0" w:color="auto"/>
                <w:bottom w:val="none" w:sz="0" w:space="0" w:color="auto"/>
                <w:right w:val="none" w:sz="0" w:space="0" w:color="auto"/>
              </w:divBdr>
            </w:div>
            <w:div w:id="397559816">
              <w:marLeft w:val="0"/>
              <w:marRight w:val="0"/>
              <w:marTop w:val="0"/>
              <w:marBottom w:val="0"/>
              <w:divBdr>
                <w:top w:val="none" w:sz="0" w:space="0" w:color="auto"/>
                <w:left w:val="none" w:sz="0" w:space="0" w:color="auto"/>
                <w:bottom w:val="none" w:sz="0" w:space="0" w:color="auto"/>
                <w:right w:val="none" w:sz="0" w:space="0" w:color="auto"/>
              </w:divBdr>
            </w:div>
            <w:div w:id="118304081">
              <w:marLeft w:val="0"/>
              <w:marRight w:val="0"/>
              <w:marTop w:val="0"/>
              <w:marBottom w:val="0"/>
              <w:divBdr>
                <w:top w:val="none" w:sz="0" w:space="0" w:color="auto"/>
                <w:left w:val="none" w:sz="0" w:space="0" w:color="auto"/>
                <w:bottom w:val="none" w:sz="0" w:space="0" w:color="auto"/>
                <w:right w:val="none" w:sz="0" w:space="0" w:color="auto"/>
              </w:divBdr>
            </w:div>
            <w:div w:id="383021450">
              <w:marLeft w:val="0"/>
              <w:marRight w:val="0"/>
              <w:marTop w:val="0"/>
              <w:marBottom w:val="0"/>
              <w:divBdr>
                <w:top w:val="none" w:sz="0" w:space="0" w:color="auto"/>
                <w:left w:val="none" w:sz="0" w:space="0" w:color="auto"/>
                <w:bottom w:val="none" w:sz="0" w:space="0" w:color="auto"/>
                <w:right w:val="none" w:sz="0" w:space="0" w:color="auto"/>
              </w:divBdr>
            </w:div>
            <w:div w:id="1608007261">
              <w:marLeft w:val="0"/>
              <w:marRight w:val="0"/>
              <w:marTop w:val="0"/>
              <w:marBottom w:val="0"/>
              <w:divBdr>
                <w:top w:val="none" w:sz="0" w:space="0" w:color="auto"/>
                <w:left w:val="none" w:sz="0" w:space="0" w:color="auto"/>
                <w:bottom w:val="none" w:sz="0" w:space="0" w:color="auto"/>
                <w:right w:val="none" w:sz="0" w:space="0" w:color="auto"/>
              </w:divBdr>
            </w:div>
            <w:div w:id="2917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882">
      <w:bodyDiv w:val="1"/>
      <w:marLeft w:val="0"/>
      <w:marRight w:val="0"/>
      <w:marTop w:val="0"/>
      <w:marBottom w:val="0"/>
      <w:divBdr>
        <w:top w:val="none" w:sz="0" w:space="0" w:color="auto"/>
        <w:left w:val="none" w:sz="0" w:space="0" w:color="auto"/>
        <w:bottom w:val="none" w:sz="0" w:space="0" w:color="auto"/>
        <w:right w:val="none" w:sz="0" w:space="0" w:color="auto"/>
      </w:divBdr>
      <w:divsChild>
        <w:div w:id="235940178">
          <w:marLeft w:val="0"/>
          <w:marRight w:val="0"/>
          <w:marTop w:val="0"/>
          <w:marBottom w:val="0"/>
          <w:divBdr>
            <w:top w:val="none" w:sz="0" w:space="0" w:color="auto"/>
            <w:left w:val="none" w:sz="0" w:space="0" w:color="auto"/>
            <w:bottom w:val="none" w:sz="0" w:space="0" w:color="auto"/>
            <w:right w:val="none" w:sz="0" w:space="0" w:color="auto"/>
          </w:divBdr>
          <w:divsChild>
            <w:div w:id="1160654492">
              <w:marLeft w:val="0"/>
              <w:marRight w:val="0"/>
              <w:marTop w:val="0"/>
              <w:marBottom w:val="0"/>
              <w:divBdr>
                <w:top w:val="none" w:sz="0" w:space="0" w:color="auto"/>
                <w:left w:val="none" w:sz="0" w:space="0" w:color="auto"/>
                <w:bottom w:val="none" w:sz="0" w:space="0" w:color="auto"/>
                <w:right w:val="none" w:sz="0" w:space="0" w:color="auto"/>
              </w:divBdr>
            </w:div>
            <w:div w:id="842355581">
              <w:marLeft w:val="0"/>
              <w:marRight w:val="0"/>
              <w:marTop w:val="0"/>
              <w:marBottom w:val="0"/>
              <w:divBdr>
                <w:top w:val="none" w:sz="0" w:space="0" w:color="auto"/>
                <w:left w:val="none" w:sz="0" w:space="0" w:color="auto"/>
                <w:bottom w:val="none" w:sz="0" w:space="0" w:color="auto"/>
                <w:right w:val="none" w:sz="0" w:space="0" w:color="auto"/>
              </w:divBdr>
            </w:div>
            <w:div w:id="215775465">
              <w:marLeft w:val="0"/>
              <w:marRight w:val="0"/>
              <w:marTop w:val="0"/>
              <w:marBottom w:val="0"/>
              <w:divBdr>
                <w:top w:val="none" w:sz="0" w:space="0" w:color="auto"/>
                <w:left w:val="none" w:sz="0" w:space="0" w:color="auto"/>
                <w:bottom w:val="none" w:sz="0" w:space="0" w:color="auto"/>
                <w:right w:val="none" w:sz="0" w:space="0" w:color="auto"/>
              </w:divBdr>
            </w:div>
            <w:div w:id="605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5716">
      <w:bodyDiv w:val="1"/>
      <w:marLeft w:val="0"/>
      <w:marRight w:val="0"/>
      <w:marTop w:val="0"/>
      <w:marBottom w:val="0"/>
      <w:divBdr>
        <w:top w:val="none" w:sz="0" w:space="0" w:color="auto"/>
        <w:left w:val="none" w:sz="0" w:space="0" w:color="auto"/>
        <w:bottom w:val="none" w:sz="0" w:space="0" w:color="auto"/>
        <w:right w:val="none" w:sz="0" w:space="0" w:color="auto"/>
      </w:divBdr>
    </w:div>
    <w:div w:id="1429697015">
      <w:bodyDiv w:val="1"/>
      <w:marLeft w:val="0"/>
      <w:marRight w:val="0"/>
      <w:marTop w:val="0"/>
      <w:marBottom w:val="0"/>
      <w:divBdr>
        <w:top w:val="none" w:sz="0" w:space="0" w:color="auto"/>
        <w:left w:val="none" w:sz="0" w:space="0" w:color="auto"/>
        <w:bottom w:val="none" w:sz="0" w:space="0" w:color="auto"/>
        <w:right w:val="none" w:sz="0" w:space="0" w:color="auto"/>
      </w:divBdr>
      <w:divsChild>
        <w:div w:id="1207133780">
          <w:marLeft w:val="0"/>
          <w:marRight w:val="0"/>
          <w:marTop w:val="0"/>
          <w:marBottom w:val="0"/>
          <w:divBdr>
            <w:top w:val="none" w:sz="0" w:space="0" w:color="auto"/>
            <w:left w:val="none" w:sz="0" w:space="0" w:color="auto"/>
            <w:bottom w:val="none" w:sz="0" w:space="0" w:color="auto"/>
            <w:right w:val="none" w:sz="0" w:space="0" w:color="auto"/>
          </w:divBdr>
          <w:divsChild>
            <w:div w:id="435101782">
              <w:marLeft w:val="0"/>
              <w:marRight w:val="0"/>
              <w:marTop w:val="0"/>
              <w:marBottom w:val="0"/>
              <w:divBdr>
                <w:top w:val="none" w:sz="0" w:space="0" w:color="auto"/>
                <w:left w:val="none" w:sz="0" w:space="0" w:color="auto"/>
                <w:bottom w:val="none" w:sz="0" w:space="0" w:color="auto"/>
                <w:right w:val="none" w:sz="0" w:space="0" w:color="auto"/>
              </w:divBdr>
            </w:div>
            <w:div w:id="498277482">
              <w:marLeft w:val="0"/>
              <w:marRight w:val="0"/>
              <w:marTop w:val="0"/>
              <w:marBottom w:val="0"/>
              <w:divBdr>
                <w:top w:val="none" w:sz="0" w:space="0" w:color="auto"/>
                <w:left w:val="none" w:sz="0" w:space="0" w:color="auto"/>
                <w:bottom w:val="none" w:sz="0" w:space="0" w:color="auto"/>
                <w:right w:val="none" w:sz="0" w:space="0" w:color="auto"/>
              </w:divBdr>
            </w:div>
            <w:div w:id="317153890">
              <w:marLeft w:val="0"/>
              <w:marRight w:val="0"/>
              <w:marTop w:val="0"/>
              <w:marBottom w:val="0"/>
              <w:divBdr>
                <w:top w:val="none" w:sz="0" w:space="0" w:color="auto"/>
                <w:left w:val="none" w:sz="0" w:space="0" w:color="auto"/>
                <w:bottom w:val="none" w:sz="0" w:space="0" w:color="auto"/>
                <w:right w:val="none" w:sz="0" w:space="0" w:color="auto"/>
              </w:divBdr>
            </w:div>
            <w:div w:id="1590387545">
              <w:marLeft w:val="0"/>
              <w:marRight w:val="0"/>
              <w:marTop w:val="0"/>
              <w:marBottom w:val="0"/>
              <w:divBdr>
                <w:top w:val="none" w:sz="0" w:space="0" w:color="auto"/>
                <w:left w:val="none" w:sz="0" w:space="0" w:color="auto"/>
                <w:bottom w:val="none" w:sz="0" w:space="0" w:color="auto"/>
                <w:right w:val="none" w:sz="0" w:space="0" w:color="auto"/>
              </w:divBdr>
            </w:div>
            <w:div w:id="1607422515">
              <w:marLeft w:val="0"/>
              <w:marRight w:val="0"/>
              <w:marTop w:val="0"/>
              <w:marBottom w:val="0"/>
              <w:divBdr>
                <w:top w:val="none" w:sz="0" w:space="0" w:color="auto"/>
                <w:left w:val="none" w:sz="0" w:space="0" w:color="auto"/>
                <w:bottom w:val="none" w:sz="0" w:space="0" w:color="auto"/>
                <w:right w:val="none" w:sz="0" w:space="0" w:color="auto"/>
              </w:divBdr>
            </w:div>
            <w:div w:id="440803947">
              <w:marLeft w:val="0"/>
              <w:marRight w:val="0"/>
              <w:marTop w:val="0"/>
              <w:marBottom w:val="0"/>
              <w:divBdr>
                <w:top w:val="none" w:sz="0" w:space="0" w:color="auto"/>
                <w:left w:val="none" w:sz="0" w:space="0" w:color="auto"/>
                <w:bottom w:val="none" w:sz="0" w:space="0" w:color="auto"/>
                <w:right w:val="none" w:sz="0" w:space="0" w:color="auto"/>
              </w:divBdr>
            </w:div>
            <w:div w:id="1956133716">
              <w:marLeft w:val="0"/>
              <w:marRight w:val="0"/>
              <w:marTop w:val="0"/>
              <w:marBottom w:val="0"/>
              <w:divBdr>
                <w:top w:val="none" w:sz="0" w:space="0" w:color="auto"/>
                <w:left w:val="none" w:sz="0" w:space="0" w:color="auto"/>
                <w:bottom w:val="none" w:sz="0" w:space="0" w:color="auto"/>
                <w:right w:val="none" w:sz="0" w:space="0" w:color="auto"/>
              </w:divBdr>
            </w:div>
            <w:div w:id="403186880">
              <w:marLeft w:val="0"/>
              <w:marRight w:val="0"/>
              <w:marTop w:val="0"/>
              <w:marBottom w:val="0"/>
              <w:divBdr>
                <w:top w:val="none" w:sz="0" w:space="0" w:color="auto"/>
                <w:left w:val="none" w:sz="0" w:space="0" w:color="auto"/>
                <w:bottom w:val="none" w:sz="0" w:space="0" w:color="auto"/>
                <w:right w:val="none" w:sz="0" w:space="0" w:color="auto"/>
              </w:divBdr>
            </w:div>
            <w:div w:id="1977029687">
              <w:marLeft w:val="0"/>
              <w:marRight w:val="0"/>
              <w:marTop w:val="0"/>
              <w:marBottom w:val="0"/>
              <w:divBdr>
                <w:top w:val="none" w:sz="0" w:space="0" w:color="auto"/>
                <w:left w:val="none" w:sz="0" w:space="0" w:color="auto"/>
                <w:bottom w:val="none" w:sz="0" w:space="0" w:color="auto"/>
                <w:right w:val="none" w:sz="0" w:space="0" w:color="auto"/>
              </w:divBdr>
            </w:div>
            <w:div w:id="400837610">
              <w:marLeft w:val="0"/>
              <w:marRight w:val="0"/>
              <w:marTop w:val="0"/>
              <w:marBottom w:val="0"/>
              <w:divBdr>
                <w:top w:val="none" w:sz="0" w:space="0" w:color="auto"/>
                <w:left w:val="none" w:sz="0" w:space="0" w:color="auto"/>
                <w:bottom w:val="none" w:sz="0" w:space="0" w:color="auto"/>
                <w:right w:val="none" w:sz="0" w:space="0" w:color="auto"/>
              </w:divBdr>
            </w:div>
            <w:div w:id="1851724428">
              <w:marLeft w:val="0"/>
              <w:marRight w:val="0"/>
              <w:marTop w:val="0"/>
              <w:marBottom w:val="0"/>
              <w:divBdr>
                <w:top w:val="none" w:sz="0" w:space="0" w:color="auto"/>
                <w:left w:val="none" w:sz="0" w:space="0" w:color="auto"/>
                <w:bottom w:val="none" w:sz="0" w:space="0" w:color="auto"/>
                <w:right w:val="none" w:sz="0" w:space="0" w:color="auto"/>
              </w:divBdr>
            </w:div>
            <w:div w:id="287707111">
              <w:marLeft w:val="0"/>
              <w:marRight w:val="0"/>
              <w:marTop w:val="0"/>
              <w:marBottom w:val="0"/>
              <w:divBdr>
                <w:top w:val="none" w:sz="0" w:space="0" w:color="auto"/>
                <w:left w:val="none" w:sz="0" w:space="0" w:color="auto"/>
                <w:bottom w:val="none" w:sz="0" w:space="0" w:color="auto"/>
                <w:right w:val="none" w:sz="0" w:space="0" w:color="auto"/>
              </w:divBdr>
            </w:div>
            <w:div w:id="5170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438">
      <w:bodyDiv w:val="1"/>
      <w:marLeft w:val="0"/>
      <w:marRight w:val="0"/>
      <w:marTop w:val="0"/>
      <w:marBottom w:val="0"/>
      <w:divBdr>
        <w:top w:val="none" w:sz="0" w:space="0" w:color="auto"/>
        <w:left w:val="none" w:sz="0" w:space="0" w:color="auto"/>
        <w:bottom w:val="none" w:sz="0" w:space="0" w:color="auto"/>
        <w:right w:val="none" w:sz="0" w:space="0" w:color="auto"/>
      </w:divBdr>
      <w:divsChild>
        <w:div w:id="677079340">
          <w:marLeft w:val="0"/>
          <w:marRight w:val="0"/>
          <w:marTop w:val="0"/>
          <w:marBottom w:val="0"/>
          <w:divBdr>
            <w:top w:val="none" w:sz="0" w:space="0" w:color="auto"/>
            <w:left w:val="none" w:sz="0" w:space="0" w:color="auto"/>
            <w:bottom w:val="none" w:sz="0" w:space="0" w:color="auto"/>
            <w:right w:val="none" w:sz="0" w:space="0" w:color="auto"/>
          </w:divBdr>
          <w:divsChild>
            <w:div w:id="2011908735">
              <w:marLeft w:val="0"/>
              <w:marRight w:val="0"/>
              <w:marTop w:val="0"/>
              <w:marBottom w:val="0"/>
              <w:divBdr>
                <w:top w:val="none" w:sz="0" w:space="0" w:color="auto"/>
                <w:left w:val="none" w:sz="0" w:space="0" w:color="auto"/>
                <w:bottom w:val="none" w:sz="0" w:space="0" w:color="auto"/>
                <w:right w:val="none" w:sz="0" w:space="0" w:color="auto"/>
              </w:divBdr>
            </w:div>
            <w:div w:id="331953409">
              <w:marLeft w:val="0"/>
              <w:marRight w:val="0"/>
              <w:marTop w:val="0"/>
              <w:marBottom w:val="0"/>
              <w:divBdr>
                <w:top w:val="none" w:sz="0" w:space="0" w:color="auto"/>
                <w:left w:val="none" w:sz="0" w:space="0" w:color="auto"/>
                <w:bottom w:val="none" w:sz="0" w:space="0" w:color="auto"/>
                <w:right w:val="none" w:sz="0" w:space="0" w:color="auto"/>
              </w:divBdr>
            </w:div>
            <w:div w:id="1976594410">
              <w:marLeft w:val="0"/>
              <w:marRight w:val="0"/>
              <w:marTop w:val="0"/>
              <w:marBottom w:val="0"/>
              <w:divBdr>
                <w:top w:val="none" w:sz="0" w:space="0" w:color="auto"/>
                <w:left w:val="none" w:sz="0" w:space="0" w:color="auto"/>
                <w:bottom w:val="none" w:sz="0" w:space="0" w:color="auto"/>
                <w:right w:val="none" w:sz="0" w:space="0" w:color="auto"/>
              </w:divBdr>
            </w:div>
            <w:div w:id="377094558">
              <w:marLeft w:val="0"/>
              <w:marRight w:val="0"/>
              <w:marTop w:val="0"/>
              <w:marBottom w:val="0"/>
              <w:divBdr>
                <w:top w:val="none" w:sz="0" w:space="0" w:color="auto"/>
                <w:left w:val="none" w:sz="0" w:space="0" w:color="auto"/>
                <w:bottom w:val="none" w:sz="0" w:space="0" w:color="auto"/>
                <w:right w:val="none" w:sz="0" w:space="0" w:color="auto"/>
              </w:divBdr>
            </w:div>
            <w:div w:id="190997576">
              <w:marLeft w:val="0"/>
              <w:marRight w:val="0"/>
              <w:marTop w:val="0"/>
              <w:marBottom w:val="0"/>
              <w:divBdr>
                <w:top w:val="none" w:sz="0" w:space="0" w:color="auto"/>
                <w:left w:val="none" w:sz="0" w:space="0" w:color="auto"/>
                <w:bottom w:val="none" w:sz="0" w:space="0" w:color="auto"/>
                <w:right w:val="none" w:sz="0" w:space="0" w:color="auto"/>
              </w:divBdr>
            </w:div>
            <w:div w:id="1350063779">
              <w:marLeft w:val="0"/>
              <w:marRight w:val="0"/>
              <w:marTop w:val="0"/>
              <w:marBottom w:val="0"/>
              <w:divBdr>
                <w:top w:val="none" w:sz="0" w:space="0" w:color="auto"/>
                <w:left w:val="none" w:sz="0" w:space="0" w:color="auto"/>
                <w:bottom w:val="none" w:sz="0" w:space="0" w:color="auto"/>
                <w:right w:val="none" w:sz="0" w:space="0" w:color="auto"/>
              </w:divBdr>
            </w:div>
            <w:div w:id="1075132371">
              <w:marLeft w:val="0"/>
              <w:marRight w:val="0"/>
              <w:marTop w:val="0"/>
              <w:marBottom w:val="0"/>
              <w:divBdr>
                <w:top w:val="none" w:sz="0" w:space="0" w:color="auto"/>
                <w:left w:val="none" w:sz="0" w:space="0" w:color="auto"/>
                <w:bottom w:val="none" w:sz="0" w:space="0" w:color="auto"/>
                <w:right w:val="none" w:sz="0" w:space="0" w:color="auto"/>
              </w:divBdr>
            </w:div>
            <w:div w:id="647638222">
              <w:marLeft w:val="0"/>
              <w:marRight w:val="0"/>
              <w:marTop w:val="0"/>
              <w:marBottom w:val="0"/>
              <w:divBdr>
                <w:top w:val="none" w:sz="0" w:space="0" w:color="auto"/>
                <w:left w:val="none" w:sz="0" w:space="0" w:color="auto"/>
                <w:bottom w:val="none" w:sz="0" w:space="0" w:color="auto"/>
                <w:right w:val="none" w:sz="0" w:space="0" w:color="auto"/>
              </w:divBdr>
            </w:div>
            <w:div w:id="26639441">
              <w:marLeft w:val="0"/>
              <w:marRight w:val="0"/>
              <w:marTop w:val="0"/>
              <w:marBottom w:val="0"/>
              <w:divBdr>
                <w:top w:val="none" w:sz="0" w:space="0" w:color="auto"/>
                <w:left w:val="none" w:sz="0" w:space="0" w:color="auto"/>
                <w:bottom w:val="none" w:sz="0" w:space="0" w:color="auto"/>
                <w:right w:val="none" w:sz="0" w:space="0" w:color="auto"/>
              </w:divBdr>
            </w:div>
            <w:div w:id="1614440526">
              <w:marLeft w:val="0"/>
              <w:marRight w:val="0"/>
              <w:marTop w:val="0"/>
              <w:marBottom w:val="0"/>
              <w:divBdr>
                <w:top w:val="none" w:sz="0" w:space="0" w:color="auto"/>
                <w:left w:val="none" w:sz="0" w:space="0" w:color="auto"/>
                <w:bottom w:val="none" w:sz="0" w:space="0" w:color="auto"/>
                <w:right w:val="none" w:sz="0" w:space="0" w:color="auto"/>
              </w:divBdr>
            </w:div>
            <w:div w:id="395130021">
              <w:marLeft w:val="0"/>
              <w:marRight w:val="0"/>
              <w:marTop w:val="0"/>
              <w:marBottom w:val="0"/>
              <w:divBdr>
                <w:top w:val="none" w:sz="0" w:space="0" w:color="auto"/>
                <w:left w:val="none" w:sz="0" w:space="0" w:color="auto"/>
                <w:bottom w:val="none" w:sz="0" w:space="0" w:color="auto"/>
                <w:right w:val="none" w:sz="0" w:space="0" w:color="auto"/>
              </w:divBdr>
            </w:div>
            <w:div w:id="798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939">
      <w:bodyDiv w:val="1"/>
      <w:marLeft w:val="0"/>
      <w:marRight w:val="0"/>
      <w:marTop w:val="0"/>
      <w:marBottom w:val="0"/>
      <w:divBdr>
        <w:top w:val="none" w:sz="0" w:space="0" w:color="auto"/>
        <w:left w:val="none" w:sz="0" w:space="0" w:color="auto"/>
        <w:bottom w:val="none" w:sz="0" w:space="0" w:color="auto"/>
        <w:right w:val="none" w:sz="0" w:space="0" w:color="auto"/>
      </w:divBdr>
      <w:divsChild>
        <w:div w:id="978653768">
          <w:marLeft w:val="0"/>
          <w:marRight w:val="0"/>
          <w:marTop w:val="0"/>
          <w:marBottom w:val="0"/>
          <w:divBdr>
            <w:top w:val="none" w:sz="0" w:space="0" w:color="auto"/>
            <w:left w:val="none" w:sz="0" w:space="0" w:color="auto"/>
            <w:bottom w:val="none" w:sz="0" w:space="0" w:color="auto"/>
            <w:right w:val="none" w:sz="0" w:space="0" w:color="auto"/>
          </w:divBdr>
          <w:divsChild>
            <w:div w:id="1153329820">
              <w:marLeft w:val="0"/>
              <w:marRight w:val="0"/>
              <w:marTop w:val="0"/>
              <w:marBottom w:val="0"/>
              <w:divBdr>
                <w:top w:val="none" w:sz="0" w:space="0" w:color="auto"/>
                <w:left w:val="none" w:sz="0" w:space="0" w:color="auto"/>
                <w:bottom w:val="none" w:sz="0" w:space="0" w:color="auto"/>
                <w:right w:val="none" w:sz="0" w:space="0" w:color="auto"/>
              </w:divBdr>
            </w:div>
            <w:div w:id="354700700">
              <w:marLeft w:val="0"/>
              <w:marRight w:val="0"/>
              <w:marTop w:val="0"/>
              <w:marBottom w:val="0"/>
              <w:divBdr>
                <w:top w:val="none" w:sz="0" w:space="0" w:color="auto"/>
                <w:left w:val="none" w:sz="0" w:space="0" w:color="auto"/>
                <w:bottom w:val="none" w:sz="0" w:space="0" w:color="auto"/>
                <w:right w:val="none" w:sz="0" w:space="0" w:color="auto"/>
              </w:divBdr>
            </w:div>
            <w:div w:id="145246786">
              <w:marLeft w:val="0"/>
              <w:marRight w:val="0"/>
              <w:marTop w:val="0"/>
              <w:marBottom w:val="0"/>
              <w:divBdr>
                <w:top w:val="none" w:sz="0" w:space="0" w:color="auto"/>
                <w:left w:val="none" w:sz="0" w:space="0" w:color="auto"/>
                <w:bottom w:val="none" w:sz="0" w:space="0" w:color="auto"/>
                <w:right w:val="none" w:sz="0" w:space="0" w:color="auto"/>
              </w:divBdr>
            </w:div>
            <w:div w:id="1422601492">
              <w:marLeft w:val="0"/>
              <w:marRight w:val="0"/>
              <w:marTop w:val="0"/>
              <w:marBottom w:val="0"/>
              <w:divBdr>
                <w:top w:val="none" w:sz="0" w:space="0" w:color="auto"/>
                <w:left w:val="none" w:sz="0" w:space="0" w:color="auto"/>
                <w:bottom w:val="none" w:sz="0" w:space="0" w:color="auto"/>
                <w:right w:val="none" w:sz="0" w:space="0" w:color="auto"/>
              </w:divBdr>
            </w:div>
            <w:div w:id="1701588047">
              <w:marLeft w:val="0"/>
              <w:marRight w:val="0"/>
              <w:marTop w:val="0"/>
              <w:marBottom w:val="0"/>
              <w:divBdr>
                <w:top w:val="none" w:sz="0" w:space="0" w:color="auto"/>
                <w:left w:val="none" w:sz="0" w:space="0" w:color="auto"/>
                <w:bottom w:val="none" w:sz="0" w:space="0" w:color="auto"/>
                <w:right w:val="none" w:sz="0" w:space="0" w:color="auto"/>
              </w:divBdr>
            </w:div>
            <w:div w:id="2016683344">
              <w:marLeft w:val="0"/>
              <w:marRight w:val="0"/>
              <w:marTop w:val="0"/>
              <w:marBottom w:val="0"/>
              <w:divBdr>
                <w:top w:val="none" w:sz="0" w:space="0" w:color="auto"/>
                <w:left w:val="none" w:sz="0" w:space="0" w:color="auto"/>
                <w:bottom w:val="none" w:sz="0" w:space="0" w:color="auto"/>
                <w:right w:val="none" w:sz="0" w:space="0" w:color="auto"/>
              </w:divBdr>
            </w:div>
            <w:div w:id="1867908282">
              <w:marLeft w:val="0"/>
              <w:marRight w:val="0"/>
              <w:marTop w:val="0"/>
              <w:marBottom w:val="0"/>
              <w:divBdr>
                <w:top w:val="none" w:sz="0" w:space="0" w:color="auto"/>
                <w:left w:val="none" w:sz="0" w:space="0" w:color="auto"/>
                <w:bottom w:val="none" w:sz="0" w:space="0" w:color="auto"/>
                <w:right w:val="none" w:sz="0" w:space="0" w:color="auto"/>
              </w:divBdr>
            </w:div>
            <w:div w:id="1303660666">
              <w:marLeft w:val="0"/>
              <w:marRight w:val="0"/>
              <w:marTop w:val="0"/>
              <w:marBottom w:val="0"/>
              <w:divBdr>
                <w:top w:val="none" w:sz="0" w:space="0" w:color="auto"/>
                <w:left w:val="none" w:sz="0" w:space="0" w:color="auto"/>
                <w:bottom w:val="none" w:sz="0" w:space="0" w:color="auto"/>
                <w:right w:val="none" w:sz="0" w:space="0" w:color="auto"/>
              </w:divBdr>
            </w:div>
            <w:div w:id="460616795">
              <w:marLeft w:val="0"/>
              <w:marRight w:val="0"/>
              <w:marTop w:val="0"/>
              <w:marBottom w:val="0"/>
              <w:divBdr>
                <w:top w:val="none" w:sz="0" w:space="0" w:color="auto"/>
                <w:left w:val="none" w:sz="0" w:space="0" w:color="auto"/>
                <w:bottom w:val="none" w:sz="0" w:space="0" w:color="auto"/>
                <w:right w:val="none" w:sz="0" w:space="0" w:color="auto"/>
              </w:divBdr>
            </w:div>
            <w:div w:id="1731615248">
              <w:marLeft w:val="0"/>
              <w:marRight w:val="0"/>
              <w:marTop w:val="0"/>
              <w:marBottom w:val="0"/>
              <w:divBdr>
                <w:top w:val="none" w:sz="0" w:space="0" w:color="auto"/>
                <w:left w:val="none" w:sz="0" w:space="0" w:color="auto"/>
                <w:bottom w:val="none" w:sz="0" w:space="0" w:color="auto"/>
                <w:right w:val="none" w:sz="0" w:space="0" w:color="auto"/>
              </w:divBdr>
            </w:div>
            <w:div w:id="6899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7097">
      <w:bodyDiv w:val="1"/>
      <w:marLeft w:val="0"/>
      <w:marRight w:val="0"/>
      <w:marTop w:val="0"/>
      <w:marBottom w:val="0"/>
      <w:divBdr>
        <w:top w:val="none" w:sz="0" w:space="0" w:color="auto"/>
        <w:left w:val="none" w:sz="0" w:space="0" w:color="auto"/>
        <w:bottom w:val="none" w:sz="0" w:space="0" w:color="auto"/>
        <w:right w:val="none" w:sz="0" w:space="0" w:color="auto"/>
      </w:divBdr>
      <w:divsChild>
        <w:div w:id="731659357">
          <w:marLeft w:val="0"/>
          <w:marRight w:val="0"/>
          <w:marTop w:val="0"/>
          <w:marBottom w:val="0"/>
          <w:divBdr>
            <w:top w:val="none" w:sz="0" w:space="0" w:color="auto"/>
            <w:left w:val="none" w:sz="0" w:space="0" w:color="auto"/>
            <w:bottom w:val="none" w:sz="0" w:space="0" w:color="auto"/>
            <w:right w:val="none" w:sz="0" w:space="0" w:color="auto"/>
          </w:divBdr>
          <w:divsChild>
            <w:div w:id="2064132916">
              <w:marLeft w:val="0"/>
              <w:marRight w:val="0"/>
              <w:marTop w:val="0"/>
              <w:marBottom w:val="0"/>
              <w:divBdr>
                <w:top w:val="none" w:sz="0" w:space="0" w:color="auto"/>
                <w:left w:val="none" w:sz="0" w:space="0" w:color="auto"/>
                <w:bottom w:val="none" w:sz="0" w:space="0" w:color="auto"/>
                <w:right w:val="none" w:sz="0" w:space="0" w:color="auto"/>
              </w:divBdr>
            </w:div>
            <w:div w:id="71591057">
              <w:marLeft w:val="0"/>
              <w:marRight w:val="0"/>
              <w:marTop w:val="0"/>
              <w:marBottom w:val="0"/>
              <w:divBdr>
                <w:top w:val="none" w:sz="0" w:space="0" w:color="auto"/>
                <w:left w:val="none" w:sz="0" w:space="0" w:color="auto"/>
                <w:bottom w:val="none" w:sz="0" w:space="0" w:color="auto"/>
                <w:right w:val="none" w:sz="0" w:space="0" w:color="auto"/>
              </w:divBdr>
            </w:div>
            <w:div w:id="734666911">
              <w:marLeft w:val="0"/>
              <w:marRight w:val="0"/>
              <w:marTop w:val="0"/>
              <w:marBottom w:val="0"/>
              <w:divBdr>
                <w:top w:val="none" w:sz="0" w:space="0" w:color="auto"/>
                <w:left w:val="none" w:sz="0" w:space="0" w:color="auto"/>
                <w:bottom w:val="none" w:sz="0" w:space="0" w:color="auto"/>
                <w:right w:val="none" w:sz="0" w:space="0" w:color="auto"/>
              </w:divBdr>
            </w:div>
            <w:div w:id="276984809">
              <w:marLeft w:val="0"/>
              <w:marRight w:val="0"/>
              <w:marTop w:val="0"/>
              <w:marBottom w:val="0"/>
              <w:divBdr>
                <w:top w:val="none" w:sz="0" w:space="0" w:color="auto"/>
                <w:left w:val="none" w:sz="0" w:space="0" w:color="auto"/>
                <w:bottom w:val="none" w:sz="0" w:space="0" w:color="auto"/>
                <w:right w:val="none" w:sz="0" w:space="0" w:color="auto"/>
              </w:divBdr>
            </w:div>
            <w:div w:id="12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8372">
      <w:bodyDiv w:val="1"/>
      <w:marLeft w:val="0"/>
      <w:marRight w:val="0"/>
      <w:marTop w:val="0"/>
      <w:marBottom w:val="0"/>
      <w:divBdr>
        <w:top w:val="none" w:sz="0" w:space="0" w:color="auto"/>
        <w:left w:val="none" w:sz="0" w:space="0" w:color="auto"/>
        <w:bottom w:val="none" w:sz="0" w:space="0" w:color="auto"/>
        <w:right w:val="none" w:sz="0" w:space="0" w:color="auto"/>
      </w:divBdr>
      <w:divsChild>
        <w:div w:id="150413430">
          <w:marLeft w:val="0"/>
          <w:marRight w:val="0"/>
          <w:marTop w:val="0"/>
          <w:marBottom w:val="0"/>
          <w:divBdr>
            <w:top w:val="none" w:sz="0" w:space="0" w:color="auto"/>
            <w:left w:val="none" w:sz="0" w:space="0" w:color="auto"/>
            <w:bottom w:val="none" w:sz="0" w:space="0" w:color="auto"/>
            <w:right w:val="none" w:sz="0" w:space="0" w:color="auto"/>
          </w:divBdr>
          <w:divsChild>
            <w:div w:id="1479881409">
              <w:marLeft w:val="0"/>
              <w:marRight w:val="0"/>
              <w:marTop w:val="0"/>
              <w:marBottom w:val="0"/>
              <w:divBdr>
                <w:top w:val="none" w:sz="0" w:space="0" w:color="auto"/>
                <w:left w:val="none" w:sz="0" w:space="0" w:color="auto"/>
                <w:bottom w:val="none" w:sz="0" w:space="0" w:color="auto"/>
                <w:right w:val="none" w:sz="0" w:space="0" w:color="auto"/>
              </w:divBdr>
            </w:div>
            <w:div w:id="1002046608">
              <w:marLeft w:val="0"/>
              <w:marRight w:val="0"/>
              <w:marTop w:val="0"/>
              <w:marBottom w:val="0"/>
              <w:divBdr>
                <w:top w:val="none" w:sz="0" w:space="0" w:color="auto"/>
                <w:left w:val="none" w:sz="0" w:space="0" w:color="auto"/>
                <w:bottom w:val="none" w:sz="0" w:space="0" w:color="auto"/>
                <w:right w:val="none" w:sz="0" w:space="0" w:color="auto"/>
              </w:divBdr>
            </w:div>
            <w:div w:id="470637419">
              <w:marLeft w:val="0"/>
              <w:marRight w:val="0"/>
              <w:marTop w:val="0"/>
              <w:marBottom w:val="0"/>
              <w:divBdr>
                <w:top w:val="none" w:sz="0" w:space="0" w:color="auto"/>
                <w:left w:val="none" w:sz="0" w:space="0" w:color="auto"/>
                <w:bottom w:val="none" w:sz="0" w:space="0" w:color="auto"/>
                <w:right w:val="none" w:sz="0" w:space="0" w:color="auto"/>
              </w:divBdr>
            </w:div>
            <w:div w:id="1119683988">
              <w:marLeft w:val="0"/>
              <w:marRight w:val="0"/>
              <w:marTop w:val="0"/>
              <w:marBottom w:val="0"/>
              <w:divBdr>
                <w:top w:val="none" w:sz="0" w:space="0" w:color="auto"/>
                <w:left w:val="none" w:sz="0" w:space="0" w:color="auto"/>
                <w:bottom w:val="none" w:sz="0" w:space="0" w:color="auto"/>
                <w:right w:val="none" w:sz="0" w:space="0" w:color="auto"/>
              </w:divBdr>
            </w:div>
            <w:div w:id="249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5483">
      <w:bodyDiv w:val="1"/>
      <w:marLeft w:val="0"/>
      <w:marRight w:val="0"/>
      <w:marTop w:val="0"/>
      <w:marBottom w:val="0"/>
      <w:divBdr>
        <w:top w:val="none" w:sz="0" w:space="0" w:color="auto"/>
        <w:left w:val="none" w:sz="0" w:space="0" w:color="auto"/>
        <w:bottom w:val="none" w:sz="0" w:space="0" w:color="auto"/>
        <w:right w:val="none" w:sz="0" w:space="0" w:color="auto"/>
      </w:divBdr>
    </w:div>
    <w:div w:id="1696230820">
      <w:bodyDiv w:val="1"/>
      <w:marLeft w:val="0"/>
      <w:marRight w:val="0"/>
      <w:marTop w:val="0"/>
      <w:marBottom w:val="0"/>
      <w:divBdr>
        <w:top w:val="none" w:sz="0" w:space="0" w:color="auto"/>
        <w:left w:val="none" w:sz="0" w:space="0" w:color="auto"/>
        <w:bottom w:val="none" w:sz="0" w:space="0" w:color="auto"/>
        <w:right w:val="none" w:sz="0" w:space="0" w:color="auto"/>
      </w:divBdr>
      <w:divsChild>
        <w:div w:id="712458390">
          <w:marLeft w:val="0"/>
          <w:marRight w:val="0"/>
          <w:marTop w:val="0"/>
          <w:marBottom w:val="0"/>
          <w:divBdr>
            <w:top w:val="none" w:sz="0" w:space="0" w:color="auto"/>
            <w:left w:val="none" w:sz="0" w:space="0" w:color="auto"/>
            <w:bottom w:val="none" w:sz="0" w:space="0" w:color="auto"/>
            <w:right w:val="none" w:sz="0" w:space="0" w:color="auto"/>
          </w:divBdr>
          <w:divsChild>
            <w:div w:id="784272689">
              <w:marLeft w:val="0"/>
              <w:marRight w:val="0"/>
              <w:marTop w:val="0"/>
              <w:marBottom w:val="0"/>
              <w:divBdr>
                <w:top w:val="none" w:sz="0" w:space="0" w:color="auto"/>
                <w:left w:val="none" w:sz="0" w:space="0" w:color="auto"/>
                <w:bottom w:val="none" w:sz="0" w:space="0" w:color="auto"/>
                <w:right w:val="none" w:sz="0" w:space="0" w:color="auto"/>
              </w:divBdr>
            </w:div>
            <w:div w:id="663818054">
              <w:marLeft w:val="0"/>
              <w:marRight w:val="0"/>
              <w:marTop w:val="0"/>
              <w:marBottom w:val="0"/>
              <w:divBdr>
                <w:top w:val="none" w:sz="0" w:space="0" w:color="auto"/>
                <w:left w:val="none" w:sz="0" w:space="0" w:color="auto"/>
                <w:bottom w:val="none" w:sz="0" w:space="0" w:color="auto"/>
                <w:right w:val="none" w:sz="0" w:space="0" w:color="auto"/>
              </w:divBdr>
            </w:div>
            <w:div w:id="1777165907">
              <w:marLeft w:val="0"/>
              <w:marRight w:val="0"/>
              <w:marTop w:val="0"/>
              <w:marBottom w:val="0"/>
              <w:divBdr>
                <w:top w:val="none" w:sz="0" w:space="0" w:color="auto"/>
                <w:left w:val="none" w:sz="0" w:space="0" w:color="auto"/>
                <w:bottom w:val="none" w:sz="0" w:space="0" w:color="auto"/>
                <w:right w:val="none" w:sz="0" w:space="0" w:color="auto"/>
              </w:divBdr>
            </w:div>
            <w:div w:id="342434728">
              <w:marLeft w:val="0"/>
              <w:marRight w:val="0"/>
              <w:marTop w:val="0"/>
              <w:marBottom w:val="0"/>
              <w:divBdr>
                <w:top w:val="none" w:sz="0" w:space="0" w:color="auto"/>
                <w:left w:val="none" w:sz="0" w:space="0" w:color="auto"/>
                <w:bottom w:val="none" w:sz="0" w:space="0" w:color="auto"/>
                <w:right w:val="none" w:sz="0" w:space="0" w:color="auto"/>
              </w:divBdr>
            </w:div>
            <w:div w:id="1667707020">
              <w:marLeft w:val="0"/>
              <w:marRight w:val="0"/>
              <w:marTop w:val="0"/>
              <w:marBottom w:val="0"/>
              <w:divBdr>
                <w:top w:val="none" w:sz="0" w:space="0" w:color="auto"/>
                <w:left w:val="none" w:sz="0" w:space="0" w:color="auto"/>
                <w:bottom w:val="none" w:sz="0" w:space="0" w:color="auto"/>
                <w:right w:val="none" w:sz="0" w:space="0" w:color="auto"/>
              </w:divBdr>
            </w:div>
            <w:div w:id="33239250">
              <w:marLeft w:val="0"/>
              <w:marRight w:val="0"/>
              <w:marTop w:val="0"/>
              <w:marBottom w:val="0"/>
              <w:divBdr>
                <w:top w:val="none" w:sz="0" w:space="0" w:color="auto"/>
                <w:left w:val="none" w:sz="0" w:space="0" w:color="auto"/>
                <w:bottom w:val="none" w:sz="0" w:space="0" w:color="auto"/>
                <w:right w:val="none" w:sz="0" w:space="0" w:color="auto"/>
              </w:divBdr>
            </w:div>
            <w:div w:id="1864391911">
              <w:marLeft w:val="0"/>
              <w:marRight w:val="0"/>
              <w:marTop w:val="0"/>
              <w:marBottom w:val="0"/>
              <w:divBdr>
                <w:top w:val="none" w:sz="0" w:space="0" w:color="auto"/>
                <w:left w:val="none" w:sz="0" w:space="0" w:color="auto"/>
                <w:bottom w:val="none" w:sz="0" w:space="0" w:color="auto"/>
                <w:right w:val="none" w:sz="0" w:space="0" w:color="auto"/>
              </w:divBdr>
            </w:div>
            <w:div w:id="1034385863">
              <w:marLeft w:val="0"/>
              <w:marRight w:val="0"/>
              <w:marTop w:val="0"/>
              <w:marBottom w:val="0"/>
              <w:divBdr>
                <w:top w:val="none" w:sz="0" w:space="0" w:color="auto"/>
                <w:left w:val="none" w:sz="0" w:space="0" w:color="auto"/>
                <w:bottom w:val="none" w:sz="0" w:space="0" w:color="auto"/>
                <w:right w:val="none" w:sz="0" w:space="0" w:color="auto"/>
              </w:divBdr>
            </w:div>
            <w:div w:id="1766533084">
              <w:marLeft w:val="0"/>
              <w:marRight w:val="0"/>
              <w:marTop w:val="0"/>
              <w:marBottom w:val="0"/>
              <w:divBdr>
                <w:top w:val="none" w:sz="0" w:space="0" w:color="auto"/>
                <w:left w:val="none" w:sz="0" w:space="0" w:color="auto"/>
                <w:bottom w:val="none" w:sz="0" w:space="0" w:color="auto"/>
                <w:right w:val="none" w:sz="0" w:space="0" w:color="auto"/>
              </w:divBdr>
            </w:div>
            <w:div w:id="1137844282">
              <w:marLeft w:val="0"/>
              <w:marRight w:val="0"/>
              <w:marTop w:val="0"/>
              <w:marBottom w:val="0"/>
              <w:divBdr>
                <w:top w:val="none" w:sz="0" w:space="0" w:color="auto"/>
                <w:left w:val="none" w:sz="0" w:space="0" w:color="auto"/>
                <w:bottom w:val="none" w:sz="0" w:space="0" w:color="auto"/>
                <w:right w:val="none" w:sz="0" w:space="0" w:color="auto"/>
              </w:divBdr>
            </w:div>
            <w:div w:id="1491142925">
              <w:marLeft w:val="0"/>
              <w:marRight w:val="0"/>
              <w:marTop w:val="0"/>
              <w:marBottom w:val="0"/>
              <w:divBdr>
                <w:top w:val="none" w:sz="0" w:space="0" w:color="auto"/>
                <w:left w:val="none" w:sz="0" w:space="0" w:color="auto"/>
                <w:bottom w:val="none" w:sz="0" w:space="0" w:color="auto"/>
                <w:right w:val="none" w:sz="0" w:space="0" w:color="auto"/>
              </w:divBdr>
            </w:div>
            <w:div w:id="1349793418">
              <w:marLeft w:val="0"/>
              <w:marRight w:val="0"/>
              <w:marTop w:val="0"/>
              <w:marBottom w:val="0"/>
              <w:divBdr>
                <w:top w:val="none" w:sz="0" w:space="0" w:color="auto"/>
                <w:left w:val="none" w:sz="0" w:space="0" w:color="auto"/>
                <w:bottom w:val="none" w:sz="0" w:space="0" w:color="auto"/>
                <w:right w:val="none" w:sz="0" w:space="0" w:color="auto"/>
              </w:divBdr>
            </w:div>
            <w:div w:id="1485780271">
              <w:marLeft w:val="0"/>
              <w:marRight w:val="0"/>
              <w:marTop w:val="0"/>
              <w:marBottom w:val="0"/>
              <w:divBdr>
                <w:top w:val="none" w:sz="0" w:space="0" w:color="auto"/>
                <w:left w:val="none" w:sz="0" w:space="0" w:color="auto"/>
                <w:bottom w:val="none" w:sz="0" w:space="0" w:color="auto"/>
                <w:right w:val="none" w:sz="0" w:space="0" w:color="auto"/>
              </w:divBdr>
            </w:div>
            <w:div w:id="1579898598">
              <w:marLeft w:val="0"/>
              <w:marRight w:val="0"/>
              <w:marTop w:val="0"/>
              <w:marBottom w:val="0"/>
              <w:divBdr>
                <w:top w:val="none" w:sz="0" w:space="0" w:color="auto"/>
                <w:left w:val="none" w:sz="0" w:space="0" w:color="auto"/>
                <w:bottom w:val="none" w:sz="0" w:space="0" w:color="auto"/>
                <w:right w:val="none" w:sz="0" w:space="0" w:color="auto"/>
              </w:divBdr>
            </w:div>
            <w:div w:id="1233394155">
              <w:marLeft w:val="0"/>
              <w:marRight w:val="0"/>
              <w:marTop w:val="0"/>
              <w:marBottom w:val="0"/>
              <w:divBdr>
                <w:top w:val="none" w:sz="0" w:space="0" w:color="auto"/>
                <w:left w:val="none" w:sz="0" w:space="0" w:color="auto"/>
                <w:bottom w:val="none" w:sz="0" w:space="0" w:color="auto"/>
                <w:right w:val="none" w:sz="0" w:space="0" w:color="auto"/>
              </w:divBdr>
            </w:div>
            <w:div w:id="1686009416">
              <w:marLeft w:val="0"/>
              <w:marRight w:val="0"/>
              <w:marTop w:val="0"/>
              <w:marBottom w:val="0"/>
              <w:divBdr>
                <w:top w:val="none" w:sz="0" w:space="0" w:color="auto"/>
                <w:left w:val="none" w:sz="0" w:space="0" w:color="auto"/>
                <w:bottom w:val="none" w:sz="0" w:space="0" w:color="auto"/>
                <w:right w:val="none" w:sz="0" w:space="0" w:color="auto"/>
              </w:divBdr>
            </w:div>
            <w:div w:id="1159149979">
              <w:marLeft w:val="0"/>
              <w:marRight w:val="0"/>
              <w:marTop w:val="0"/>
              <w:marBottom w:val="0"/>
              <w:divBdr>
                <w:top w:val="none" w:sz="0" w:space="0" w:color="auto"/>
                <w:left w:val="none" w:sz="0" w:space="0" w:color="auto"/>
                <w:bottom w:val="none" w:sz="0" w:space="0" w:color="auto"/>
                <w:right w:val="none" w:sz="0" w:space="0" w:color="auto"/>
              </w:divBdr>
            </w:div>
            <w:div w:id="67266310">
              <w:marLeft w:val="0"/>
              <w:marRight w:val="0"/>
              <w:marTop w:val="0"/>
              <w:marBottom w:val="0"/>
              <w:divBdr>
                <w:top w:val="none" w:sz="0" w:space="0" w:color="auto"/>
                <w:left w:val="none" w:sz="0" w:space="0" w:color="auto"/>
                <w:bottom w:val="none" w:sz="0" w:space="0" w:color="auto"/>
                <w:right w:val="none" w:sz="0" w:space="0" w:color="auto"/>
              </w:divBdr>
            </w:div>
            <w:div w:id="118959135">
              <w:marLeft w:val="0"/>
              <w:marRight w:val="0"/>
              <w:marTop w:val="0"/>
              <w:marBottom w:val="0"/>
              <w:divBdr>
                <w:top w:val="none" w:sz="0" w:space="0" w:color="auto"/>
                <w:left w:val="none" w:sz="0" w:space="0" w:color="auto"/>
                <w:bottom w:val="none" w:sz="0" w:space="0" w:color="auto"/>
                <w:right w:val="none" w:sz="0" w:space="0" w:color="auto"/>
              </w:divBdr>
            </w:div>
            <w:div w:id="791172869">
              <w:marLeft w:val="0"/>
              <w:marRight w:val="0"/>
              <w:marTop w:val="0"/>
              <w:marBottom w:val="0"/>
              <w:divBdr>
                <w:top w:val="none" w:sz="0" w:space="0" w:color="auto"/>
                <w:left w:val="none" w:sz="0" w:space="0" w:color="auto"/>
                <w:bottom w:val="none" w:sz="0" w:space="0" w:color="auto"/>
                <w:right w:val="none" w:sz="0" w:space="0" w:color="auto"/>
              </w:divBdr>
            </w:div>
            <w:div w:id="139421191">
              <w:marLeft w:val="0"/>
              <w:marRight w:val="0"/>
              <w:marTop w:val="0"/>
              <w:marBottom w:val="0"/>
              <w:divBdr>
                <w:top w:val="none" w:sz="0" w:space="0" w:color="auto"/>
                <w:left w:val="none" w:sz="0" w:space="0" w:color="auto"/>
                <w:bottom w:val="none" w:sz="0" w:space="0" w:color="auto"/>
                <w:right w:val="none" w:sz="0" w:space="0" w:color="auto"/>
              </w:divBdr>
            </w:div>
            <w:div w:id="906576842">
              <w:marLeft w:val="0"/>
              <w:marRight w:val="0"/>
              <w:marTop w:val="0"/>
              <w:marBottom w:val="0"/>
              <w:divBdr>
                <w:top w:val="none" w:sz="0" w:space="0" w:color="auto"/>
                <w:left w:val="none" w:sz="0" w:space="0" w:color="auto"/>
                <w:bottom w:val="none" w:sz="0" w:space="0" w:color="auto"/>
                <w:right w:val="none" w:sz="0" w:space="0" w:color="auto"/>
              </w:divBdr>
            </w:div>
            <w:div w:id="1235508092">
              <w:marLeft w:val="0"/>
              <w:marRight w:val="0"/>
              <w:marTop w:val="0"/>
              <w:marBottom w:val="0"/>
              <w:divBdr>
                <w:top w:val="none" w:sz="0" w:space="0" w:color="auto"/>
                <w:left w:val="none" w:sz="0" w:space="0" w:color="auto"/>
                <w:bottom w:val="none" w:sz="0" w:space="0" w:color="auto"/>
                <w:right w:val="none" w:sz="0" w:space="0" w:color="auto"/>
              </w:divBdr>
            </w:div>
            <w:div w:id="949581489">
              <w:marLeft w:val="0"/>
              <w:marRight w:val="0"/>
              <w:marTop w:val="0"/>
              <w:marBottom w:val="0"/>
              <w:divBdr>
                <w:top w:val="none" w:sz="0" w:space="0" w:color="auto"/>
                <w:left w:val="none" w:sz="0" w:space="0" w:color="auto"/>
                <w:bottom w:val="none" w:sz="0" w:space="0" w:color="auto"/>
                <w:right w:val="none" w:sz="0" w:space="0" w:color="auto"/>
              </w:divBdr>
            </w:div>
            <w:div w:id="1832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8257">
      <w:bodyDiv w:val="1"/>
      <w:marLeft w:val="0"/>
      <w:marRight w:val="0"/>
      <w:marTop w:val="0"/>
      <w:marBottom w:val="0"/>
      <w:divBdr>
        <w:top w:val="none" w:sz="0" w:space="0" w:color="auto"/>
        <w:left w:val="none" w:sz="0" w:space="0" w:color="auto"/>
        <w:bottom w:val="none" w:sz="0" w:space="0" w:color="auto"/>
        <w:right w:val="none" w:sz="0" w:space="0" w:color="auto"/>
      </w:divBdr>
    </w:div>
    <w:div w:id="1762674419">
      <w:bodyDiv w:val="1"/>
      <w:marLeft w:val="0"/>
      <w:marRight w:val="0"/>
      <w:marTop w:val="0"/>
      <w:marBottom w:val="0"/>
      <w:divBdr>
        <w:top w:val="none" w:sz="0" w:space="0" w:color="auto"/>
        <w:left w:val="none" w:sz="0" w:space="0" w:color="auto"/>
        <w:bottom w:val="none" w:sz="0" w:space="0" w:color="auto"/>
        <w:right w:val="none" w:sz="0" w:space="0" w:color="auto"/>
      </w:divBdr>
      <w:divsChild>
        <w:div w:id="1329137090">
          <w:marLeft w:val="0"/>
          <w:marRight w:val="0"/>
          <w:marTop w:val="0"/>
          <w:marBottom w:val="0"/>
          <w:divBdr>
            <w:top w:val="none" w:sz="0" w:space="0" w:color="auto"/>
            <w:left w:val="none" w:sz="0" w:space="0" w:color="auto"/>
            <w:bottom w:val="none" w:sz="0" w:space="0" w:color="auto"/>
            <w:right w:val="none" w:sz="0" w:space="0" w:color="auto"/>
          </w:divBdr>
          <w:divsChild>
            <w:div w:id="30616851">
              <w:marLeft w:val="0"/>
              <w:marRight w:val="0"/>
              <w:marTop w:val="0"/>
              <w:marBottom w:val="0"/>
              <w:divBdr>
                <w:top w:val="none" w:sz="0" w:space="0" w:color="auto"/>
                <w:left w:val="none" w:sz="0" w:space="0" w:color="auto"/>
                <w:bottom w:val="none" w:sz="0" w:space="0" w:color="auto"/>
                <w:right w:val="none" w:sz="0" w:space="0" w:color="auto"/>
              </w:divBdr>
            </w:div>
            <w:div w:id="1091044070">
              <w:marLeft w:val="0"/>
              <w:marRight w:val="0"/>
              <w:marTop w:val="0"/>
              <w:marBottom w:val="0"/>
              <w:divBdr>
                <w:top w:val="none" w:sz="0" w:space="0" w:color="auto"/>
                <w:left w:val="none" w:sz="0" w:space="0" w:color="auto"/>
                <w:bottom w:val="none" w:sz="0" w:space="0" w:color="auto"/>
                <w:right w:val="none" w:sz="0" w:space="0" w:color="auto"/>
              </w:divBdr>
            </w:div>
            <w:div w:id="795027348">
              <w:marLeft w:val="0"/>
              <w:marRight w:val="0"/>
              <w:marTop w:val="0"/>
              <w:marBottom w:val="0"/>
              <w:divBdr>
                <w:top w:val="none" w:sz="0" w:space="0" w:color="auto"/>
                <w:left w:val="none" w:sz="0" w:space="0" w:color="auto"/>
                <w:bottom w:val="none" w:sz="0" w:space="0" w:color="auto"/>
                <w:right w:val="none" w:sz="0" w:space="0" w:color="auto"/>
              </w:divBdr>
            </w:div>
            <w:div w:id="2076776786">
              <w:marLeft w:val="0"/>
              <w:marRight w:val="0"/>
              <w:marTop w:val="0"/>
              <w:marBottom w:val="0"/>
              <w:divBdr>
                <w:top w:val="none" w:sz="0" w:space="0" w:color="auto"/>
                <w:left w:val="none" w:sz="0" w:space="0" w:color="auto"/>
                <w:bottom w:val="none" w:sz="0" w:space="0" w:color="auto"/>
                <w:right w:val="none" w:sz="0" w:space="0" w:color="auto"/>
              </w:divBdr>
            </w:div>
            <w:div w:id="1745909170">
              <w:marLeft w:val="0"/>
              <w:marRight w:val="0"/>
              <w:marTop w:val="0"/>
              <w:marBottom w:val="0"/>
              <w:divBdr>
                <w:top w:val="none" w:sz="0" w:space="0" w:color="auto"/>
                <w:left w:val="none" w:sz="0" w:space="0" w:color="auto"/>
                <w:bottom w:val="none" w:sz="0" w:space="0" w:color="auto"/>
                <w:right w:val="none" w:sz="0" w:space="0" w:color="auto"/>
              </w:divBdr>
            </w:div>
            <w:div w:id="1445462813">
              <w:marLeft w:val="0"/>
              <w:marRight w:val="0"/>
              <w:marTop w:val="0"/>
              <w:marBottom w:val="0"/>
              <w:divBdr>
                <w:top w:val="none" w:sz="0" w:space="0" w:color="auto"/>
                <w:left w:val="none" w:sz="0" w:space="0" w:color="auto"/>
                <w:bottom w:val="none" w:sz="0" w:space="0" w:color="auto"/>
                <w:right w:val="none" w:sz="0" w:space="0" w:color="auto"/>
              </w:divBdr>
            </w:div>
            <w:div w:id="180700914">
              <w:marLeft w:val="0"/>
              <w:marRight w:val="0"/>
              <w:marTop w:val="0"/>
              <w:marBottom w:val="0"/>
              <w:divBdr>
                <w:top w:val="none" w:sz="0" w:space="0" w:color="auto"/>
                <w:left w:val="none" w:sz="0" w:space="0" w:color="auto"/>
                <w:bottom w:val="none" w:sz="0" w:space="0" w:color="auto"/>
                <w:right w:val="none" w:sz="0" w:space="0" w:color="auto"/>
              </w:divBdr>
            </w:div>
            <w:div w:id="1240600947">
              <w:marLeft w:val="0"/>
              <w:marRight w:val="0"/>
              <w:marTop w:val="0"/>
              <w:marBottom w:val="0"/>
              <w:divBdr>
                <w:top w:val="none" w:sz="0" w:space="0" w:color="auto"/>
                <w:left w:val="none" w:sz="0" w:space="0" w:color="auto"/>
                <w:bottom w:val="none" w:sz="0" w:space="0" w:color="auto"/>
                <w:right w:val="none" w:sz="0" w:space="0" w:color="auto"/>
              </w:divBdr>
            </w:div>
            <w:div w:id="1826432639">
              <w:marLeft w:val="0"/>
              <w:marRight w:val="0"/>
              <w:marTop w:val="0"/>
              <w:marBottom w:val="0"/>
              <w:divBdr>
                <w:top w:val="none" w:sz="0" w:space="0" w:color="auto"/>
                <w:left w:val="none" w:sz="0" w:space="0" w:color="auto"/>
                <w:bottom w:val="none" w:sz="0" w:space="0" w:color="auto"/>
                <w:right w:val="none" w:sz="0" w:space="0" w:color="auto"/>
              </w:divBdr>
            </w:div>
            <w:div w:id="1755781260">
              <w:marLeft w:val="0"/>
              <w:marRight w:val="0"/>
              <w:marTop w:val="0"/>
              <w:marBottom w:val="0"/>
              <w:divBdr>
                <w:top w:val="none" w:sz="0" w:space="0" w:color="auto"/>
                <w:left w:val="none" w:sz="0" w:space="0" w:color="auto"/>
                <w:bottom w:val="none" w:sz="0" w:space="0" w:color="auto"/>
                <w:right w:val="none" w:sz="0" w:space="0" w:color="auto"/>
              </w:divBdr>
            </w:div>
            <w:div w:id="1182090497">
              <w:marLeft w:val="0"/>
              <w:marRight w:val="0"/>
              <w:marTop w:val="0"/>
              <w:marBottom w:val="0"/>
              <w:divBdr>
                <w:top w:val="none" w:sz="0" w:space="0" w:color="auto"/>
                <w:left w:val="none" w:sz="0" w:space="0" w:color="auto"/>
                <w:bottom w:val="none" w:sz="0" w:space="0" w:color="auto"/>
                <w:right w:val="none" w:sz="0" w:space="0" w:color="auto"/>
              </w:divBdr>
            </w:div>
            <w:div w:id="1541672331">
              <w:marLeft w:val="0"/>
              <w:marRight w:val="0"/>
              <w:marTop w:val="0"/>
              <w:marBottom w:val="0"/>
              <w:divBdr>
                <w:top w:val="none" w:sz="0" w:space="0" w:color="auto"/>
                <w:left w:val="none" w:sz="0" w:space="0" w:color="auto"/>
                <w:bottom w:val="none" w:sz="0" w:space="0" w:color="auto"/>
                <w:right w:val="none" w:sz="0" w:space="0" w:color="auto"/>
              </w:divBdr>
            </w:div>
            <w:div w:id="229078023">
              <w:marLeft w:val="0"/>
              <w:marRight w:val="0"/>
              <w:marTop w:val="0"/>
              <w:marBottom w:val="0"/>
              <w:divBdr>
                <w:top w:val="none" w:sz="0" w:space="0" w:color="auto"/>
                <w:left w:val="none" w:sz="0" w:space="0" w:color="auto"/>
                <w:bottom w:val="none" w:sz="0" w:space="0" w:color="auto"/>
                <w:right w:val="none" w:sz="0" w:space="0" w:color="auto"/>
              </w:divBdr>
            </w:div>
            <w:div w:id="1398168474">
              <w:marLeft w:val="0"/>
              <w:marRight w:val="0"/>
              <w:marTop w:val="0"/>
              <w:marBottom w:val="0"/>
              <w:divBdr>
                <w:top w:val="none" w:sz="0" w:space="0" w:color="auto"/>
                <w:left w:val="none" w:sz="0" w:space="0" w:color="auto"/>
                <w:bottom w:val="none" w:sz="0" w:space="0" w:color="auto"/>
                <w:right w:val="none" w:sz="0" w:space="0" w:color="auto"/>
              </w:divBdr>
            </w:div>
            <w:div w:id="1199050412">
              <w:marLeft w:val="0"/>
              <w:marRight w:val="0"/>
              <w:marTop w:val="0"/>
              <w:marBottom w:val="0"/>
              <w:divBdr>
                <w:top w:val="none" w:sz="0" w:space="0" w:color="auto"/>
                <w:left w:val="none" w:sz="0" w:space="0" w:color="auto"/>
                <w:bottom w:val="none" w:sz="0" w:space="0" w:color="auto"/>
                <w:right w:val="none" w:sz="0" w:space="0" w:color="auto"/>
              </w:divBdr>
            </w:div>
            <w:div w:id="1473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8194">
      <w:bodyDiv w:val="1"/>
      <w:marLeft w:val="0"/>
      <w:marRight w:val="0"/>
      <w:marTop w:val="0"/>
      <w:marBottom w:val="0"/>
      <w:divBdr>
        <w:top w:val="none" w:sz="0" w:space="0" w:color="auto"/>
        <w:left w:val="none" w:sz="0" w:space="0" w:color="auto"/>
        <w:bottom w:val="none" w:sz="0" w:space="0" w:color="auto"/>
        <w:right w:val="none" w:sz="0" w:space="0" w:color="auto"/>
      </w:divBdr>
      <w:divsChild>
        <w:div w:id="338895426">
          <w:marLeft w:val="0"/>
          <w:marRight w:val="0"/>
          <w:marTop w:val="0"/>
          <w:marBottom w:val="0"/>
          <w:divBdr>
            <w:top w:val="none" w:sz="0" w:space="0" w:color="auto"/>
            <w:left w:val="none" w:sz="0" w:space="0" w:color="auto"/>
            <w:bottom w:val="none" w:sz="0" w:space="0" w:color="auto"/>
            <w:right w:val="none" w:sz="0" w:space="0" w:color="auto"/>
          </w:divBdr>
          <w:divsChild>
            <w:div w:id="8763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6440">
      <w:bodyDiv w:val="1"/>
      <w:marLeft w:val="0"/>
      <w:marRight w:val="0"/>
      <w:marTop w:val="0"/>
      <w:marBottom w:val="0"/>
      <w:divBdr>
        <w:top w:val="none" w:sz="0" w:space="0" w:color="auto"/>
        <w:left w:val="none" w:sz="0" w:space="0" w:color="auto"/>
        <w:bottom w:val="none" w:sz="0" w:space="0" w:color="auto"/>
        <w:right w:val="none" w:sz="0" w:space="0" w:color="auto"/>
      </w:divBdr>
      <w:divsChild>
        <w:div w:id="1957714246">
          <w:marLeft w:val="0"/>
          <w:marRight w:val="0"/>
          <w:marTop w:val="0"/>
          <w:marBottom w:val="0"/>
          <w:divBdr>
            <w:top w:val="none" w:sz="0" w:space="0" w:color="auto"/>
            <w:left w:val="none" w:sz="0" w:space="0" w:color="auto"/>
            <w:bottom w:val="none" w:sz="0" w:space="0" w:color="auto"/>
            <w:right w:val="none" w:sz="0" w:space="0" w:color="auto"/>
          </w:divBdr>
          <w:divsChild>
            <w:div w:id="20657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325">
      <w:bodyDiv w:val="1"/>
      <w:marLeft w:val="0"/>
      <w:marRight w:val="0"/>
      <w:marTop w:val="0"/>
      <w:marBottom w:val="0"/>
      <w:divBdr>
        <w:top w:val="none" w:sz="0" w:space="0" w:color="auto"/>
        <w:left w:val="none" w:sz="0" w:space="0" w:color="auto"/>
        <w:bottom w:val="none" w:sz="0" w:space="0" w:color="auto"/>
        <w:right w:val="none" w:sz="0" w:space="0" w:color="auto"/>
      </w:divBdr>
      <w:divsChild>
        <w:div w:id="2145275652">
          <w:marLeft w:val="0"/>
          <w:marRight w:val="0"/>
          <w:marTop w:val="0"/>
          <w:marBottom w:val="0"/>
          <w:divBdr>
            <w:top w:val="none" w:sz="0" w:space="0" w:color="auto"/>
            <w:left w:val="none" w:sz="0" w:space="0" w:color="auto"/>
            <w:bottom w:val="none" w:sz="0" w:space="0" w:color="auto"/>
            <w:right w:val="none" w:sz="0" w:space="0" w:color="auto"/>
          </w:divBdr>
          <w:divsChild>
            <w:div w:id="113905927">
              <w:marLeft w:val="0"/>
              <w:marRight w:val="0"/>
              <w:marTop w:val="0"/>
              <w:marBottom w:val="0"/>
              <w:divBdr>
                <w:top w:val="none" w:sz="0" w:space="0" w:color="auto"/>
                <w:left w:val="none" w:sz="0" w:space="0" w:color="auto"/>
                <w:bottom w:val="none" w:sz="0" w:space="0" w:color="auto"/>
                <w:right w:val="none" w:sz="0" w:space="0" w:color="auto"/>
              </w:divBdr>
            </w:div>
            <w:div w:id="1147935792">
              <w:marLeft w:val="0"/>
              <w:marRight w:val="0"/>
              <w:marTop w:val="0"/>
              <w:marBottom w:val="0"/>
              <w:divBdr>
                <w:top w:val="none" w:sz="0" w:space="0" w:color="auto"/>
                <w:left w:val="none" w:sz="0" w:space="0" w:color="auto"/>
                <w:bottom w:val="none" w:sz="0" w:space="0" w:color="auto"/>
                <w:right w:val="none" w:sz="0" w:space="0" w:color="auto"/>
              </w:divBdr>
            </w:div>
            <w:div w:id="2029867161">
              <w:marLeft w:val="0"/>
              <w:marRight w:val="0"/>
              <w:marTop w:val="0"/>
              <w:marBottom w:val="0"/>
              <w:divBdr>
                <w:top w:val="none" w:sz="0" w:space="0" w:color="auto"/>
                <w:left w:val="none" w:sz="0" w:space="0" w:color="auto"/>
                <w:bottom w:val="none" w:sz="0" w:space="0" w:color="auto"/>
                <w:right w:val="none" w:sz="0" w:space="0" w:color="auto"/>
              </w:divBdr>
            </w:div>
            <w:div w:id="565989060">
              <w:marLeft w:val="0"/>
              <w:marRight w:val="0"/>
              <w:marTop w:val="0"/>
              <w:marBottom w:val="0"/>
              <w:divBdr>
                <w:top w:val="none" w:sz="0" w:space="0" w:color="auto"/>
                <w:left w:val="none" w:sz="0" w:space="0" w:color="auto"/>
                <w:bottom w:val="none" w:sz="0" w:space="0" w:color="auto"/>
                <w:right w:val="none" w:sz="0" w:space="0" w:color="auto"/>
              </w:divBdr>
            </w:div>
            <w:div w:id="1394698479">
              <w:marLeft w:val="0"/>
              <w:marRight w:val="0"/>
              <w:marTop w:val="0"/>
              <w:marBottom w:val="0"/>
              <w:divBdr>
                <w:top w:val="none" w:sz="0" w:space="0" w:color="auto"/>
                <w:left w:val="none" w:sz="0" w:space="0" w:color="auto"/>
                <w:bottom w:val="none" w:sz="0" w:space="0" w:color="auto"/>
                <w:right w:val="none" w:sz="0" w:space="0" w:color="auto"/>
              </w:divBdr>
            </w:div>
            <w:div w:id="967197828">
              <w:marLeft w:val="0"/>
              <w:marRight w:val="0"/>
              <w:marTop w:val="0"/>
              <w:marBottom w:val="0"/>
              <w:divBdr>
                <w:top w:val="none" w:sz="0" w:space="0" w:color="auto"/>
                <w:left w:val="none" w:sz="0" w:space="0" w:color="auto"/>
                <w:bottom w:val="none" w:sz="0" w:space="0" w:color="auto"/>
                <w:right w:val="none" w:sz="0" w:space="0" w:color="auto"/>
              </w:divBdr>
            </w:div>
            <w:div w:id="183061245">
              <w:marLeft w:val="0"/>
              <w:marRight w:val="0"/>
              <w:marTop w:val="0"/>
              <w:marBottom w:val="0"/>
              <w:divBdr>
                <w:top w:val="none" w:sz="0" w:space="0" w:color="auto"/>
                <w:left w:val="none" w:sz="0" w:space="0" w:color="auto"/>
                <w:bottom w:val="none" w:sz="0" w:space="0" w:color="auto"/>
                <w:right w:val="none" w:sz="0" w:space="0" w:color="auto"/>
              </w:divBdr>
            </w:div>
            <w:div w:id="2021084820">
              <w:marLeft w:val="0"/>
              <w:marRight w:val="0"/>
              <w:marTop w:val="0"/>
              <w:marBottom w:val="0"/>
              <w:divBdr>
                <w:top w:val="none" w:sz="0" w:space="0" w:color="auto"/>
                <w:left w:val="none" w:sz="0" w:space="0" w:color="auto"/>
                <w:bottom w:val="none" w:sz="0" w:space="0" w:color="auto"/>
                <w:right w:val="none" w:sz="0" w:space="0" w:color="auto"/>
              </w:divBdr>
            </w:div>
            <w:div w:id="365839952">
              <w:marLeft w:val="0"/>
              <w:marRight w:val="0"/>
              <w:marTop w:val="0"/>
              <w:marBottom w:val="0"/>
              <w:divBdr>
                <w:top w:val="none" w:sz="0" w:space="0" w:color="auto"/>
                <w:left w:val="none" w:sz="0" w:space="0" w:color="auto"/>
                <w:bottom w:val="none" w:sz="0" w:space="0" w:color="auto"/>
                <w:right w:val="none" w:sz="0" w:space="0" w:color="auto"/>
              </w:divBdr>
            </w:div>
            <w:div w:id="443842507">
              <w:marLeft w:val="0"/>
              <w:marRight w:val="0"/>
              <w:marTop w:val="0"/>
              <w:marBottom w:val="0"/>
              <w:divBdr>
                <w:top w:val="none" w:sz="0" w:space="0" w:color="auto"/>
                <w:left w:val="none" w:sz="0" w:space="0" w:color="auto"/>
                <w:bottom w:val="none" w:sz="0" w:space="0" w:color="auto"/>
                <w:right w:val="none" w:sz="0" w:space="0" w:color="auto"/>
              </w:divBdr>
            </w:div>
            <w:div w:id="931817037">
              <w:marLeft w:val="0"/>
              <w:marRight w:val="0"/>
              <w:marTop w:val="0"/>
              <w:marBottom w:val="0"/>
              <w:divBdr>
                <w:top w:val="none" w:sz="0" w:space="0" w:color="auto"/>
                <w:left w:val="none" w:sz="0" w:space="0" w:color="auto"/>
                <w:bottom w:val="none" w:sz="0" w:space="0" w:color="auto"/>
                <w:right w:val="none" w:sz="0" w:space="0" w:color="auto"/>
              </w:divBdr>
            </w:div>
            <w:div w:id="1194922441">
              <w:marLeft w:val="0"/>
              <w:marRight w:val="0"/>
              <w:marTop w:val="0"/>
              <w:marBottom w:val="0"/>
              <w:divBdr>
                <w:top w:val="none" w:sz="0" w:space="0" w:color="auto"/>
                <w:left w:val="none" w:sz="0" w:space="0" w:color="auto"/>
                <w:bottom w:val="none" w:sz="0" w:space="0" w:color="auto"/>
                <w:right w:val="none" w:sz="0" w:space="0" w:color="auto"/>
              </w:divBdr>
            </w:div>
            <w:div w:id="1491209323">
              <w:marLeft w:val="0"/>
              <w:marRight w:val="0"/>
              <w:marTop w:val="0"/>
              <w:marBottom w:val="0"/>
              <w:divBdr>
                <w:top w:val="none" w:sz="0" w:space="0" w:color="auto"/>
                <w:left w:val="none" w:sz="0" w:space="0" w:color="auto"/>
                <w:bottom w:val="none" w:sz="0" w:space="0" w:color="auto"/>
                <w:right w:val="none" w:sz="0" w:space="0" w:color="auto"/>
              </w:divBdr>
            </w:div>
            <w:div w:id="1873377033">
              <w:marLeft w:val="0"/>
              <w:marRight w:val="0"/>
              <w:marTop w:val="0"/>
              <w:marBottom w:val="0"/>
              <w:divBdr>
                <w:top w:val="none" w:sz="0" w:space="0" w:color="auto"/>
                <w:left w:val="none" w:sz="0" w:space="0" w:color="auto"/>
                <w:bottom w:val="none" w:sz="0" w:space="0" w:color="auto"/>
                <w:right w:val="none" w:sz="0" w:space="0" w:color="auto"/>
              </w:divBdr>
            </w:div>
            <w:div w:id="1209144586">
              <w:marLeft w:val="0"/>
              <w:marRight w:val="0"/>
              <w:marTop w:val="0"/>
              <w:marBottom w:val="0"/>
              <w:divBdr>
                <w:top w:val="none" w:sz="0" w:space="0" w:color="auto"/>
                <w:left w:val="none" w:sz="0" w:space="0" w:color="auto"/>
                <w:bottom w:val="none" w:sz="0" w:space="0" w:color="auto"/>
                <w:right w:val="none" w:sz="0" w:space="0" w:color="auto"/>
              </w:divBdr>
            </w:div>
            <w:div w:id="1028290997">
              <w:marLeft w:val="0"/>
              <w:marRight w:val="0"/>
              <w:marTop w:val="0"/>
              <w:marBottom w:val="0"/>
              <w:divBdr>
                <w:top w:val="none" w:sz="0" w:space="0" w:color="auto"/>
                <w:left w:val="none" w:sz="0" w:space="0" w:color="auto"/>
                <w:bottom w:val="none" w:sz="0" w:space="0" w:color="auto"/>
                <w:right w:val="none" w:sz="0" w:space="0" w:color="auto"/>
              </w:divBdr>
            </w:div>
            <w:div w:id="1264876542">
              <w:marLeft w:val="0"/>
              <w:marRight w:val="0"/>
              <w:marTop w:val="0"/>
              <w:marBottom w:val="0"/>
              <w:divBdr>
                <w:top w:val="none" w:sz="0" w:space="0" w:color="auto"/>
                <w:left w:val="none" w:sz="0" w:space="0" w:color="auto"/>
                <w:bottom w:val="none" w:sz="0" w:space="0" w:color="auto"/>
                <w:right w:val="none" w:sz="0" w:space="0" w:color="auto"/>
              </w:divBdr>
            </w:div>
            <w:div w:id="1880360147">
              <w:marLeft w:val="0"/>
              <w:marRight w:val="0"/>
              <w:marTop w:val="0"/>
              <w:marBottom w:val="0"/>
              <w:divBdr>
                <w:top w:val="none" w:sz="0" w:space="0" w:color="auto"/>
                <w:left w:val="none" w:sz="0" w:space="0" w:color="auto"/>
                <w:bottom w:val="none" w:sz="0" w:space="0" w:color="auto"/>
                <w:right w:val="none" w:sz="0" w:space="0" w:color="auto"/>
              </w:divBdr>
            </w:div>
            <w:div w:id="147864243">
              <w:marLeft w:val="0"/>
              <w:marRight w:val="0"/>
              <w:marTop w:val="0"/>
              <w:marBottom w:val="0"/>
              <w:divBdr>
                <w:top w:val="none" w:sz="0" w:space="0" w:color="auto"/>
                <w:left w:val="none" w:sz="0" w:space="0" w:color="auto"/>
                <w:bottom w:val="none" w:sz="0" w:space="0" w:color="auto"/>
                <w:right w:val="none" w:sz="0" w:space="0" w:color="auto"/>
              </w:divBdr>
            </w:div>
            <w:div w:id="20643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826">
      <w:bodyDiv w:val="1"/>
      <w:marLeft w:val="0"/>
      <w:marRight w:val="0"/>
      <w:marTop w:val="0"/>
      <w:marBottom w:val="0"/>
      <w:divBdr>
        <w:top w:val="none" w:sz="0" w:space="0" w:color="auto"/>
        <w:left w:val="none" w:sz="0" w:space="0" w:color="auto"/>
        <w:bottom w:val="none" w:sz="0" w:space="0" w:color="auto"/>
        <w:right w:val="none" w:sz="0" w:space="0" w:color="auto"/>
      </w:divBdr>
      <w:divsChild>
        <w:div w:id="105125085">
          <w:marLeft w:val="0"/>
          <w:marRight w:val="0"/>
          <w:marTop w:val="0"/>
          <w:marBottom w:val="0"/>
          <w:divBdr>
            <w:top w:val="none" w:sz="0" w:space="0" w:color="auto"/>
            <w:left w:val="none" w:sz="0" w:space="0" w:color="auto"/>
            <w:bottom w:val="none" w:sz="0" w:space="0" w:color="auto"/>
            <w:right w:val="none" w:sz="0" w:space="0" w:color="auto"/>
          </w:divBdr>
        </w:div>
      </w:divsChild>
    </w:div>
    <w:div w:id="1894081248">
      <w:bodyDiv w:val="1"/>
      <w:marLeft w:val="0"/>
      <w:marRight w:val="0"/>
      <w:marTop w:val="0"/>
      <w:marBottom w:val="0"/>
      <w:divBdr>
        <w:top w:val="none" w:sz="0" w:space="0" w:color="auto"/>
        <w:left w:val="none" w:sz="0" w:space="0" w:color="auto"/>
        <w:bottom w:val="none" w:sz="0" w:space="0" w:color="auto"/>
        <w:right w:val="none" w:sz="0" w:space="0" w:color="auto"/>
      </w:divBdr>
      <w:divsChild>
        <w:div w:id="168984201">
          <w:marLeft w:val="0"/>
          <w:marRight w:val="0"/>
          <w:marTop w:val="0"/>
          <w:marBottom w:val="0"/>
          <w:divBdr>
            <w:top w:val="none" w:sz="0" w:space="0" w:color="auto"/>
            <w:left w:val="none" w:sz="0" w:space="0" w:color="auto"/>
            <w:bottom w:val="none" w:sz="0" w:space="0" w:color="auto"/>
            <w:right w:val="none" w:sz="0" w:space="0" w:color="auto"/>
          </w:divBdr>
          <w:divsChild>
            <w:div w:id="182130685">
              <w:marLeft w:val="0"/>
              <w:marRight w:val="0"/>
              <w:marTop w:val="0"/>
              <w:marBottom w:val="0"/>
              <w:divBdr>
                <w:top w:val="none" w:sz="0" w:space="0" w:color="auto"/>
                <w:left w:val="none" w:sz="0" w:space="0" w:color="auto"/>
                <w:bottom w:val="none" w:sz="0" w:space="0" w:color="auto"/>
                <w:right w:val="none" w:sz="0" w:space="0" w:color="auto"/>
              </w:divBdr>
            </w:div>
            <w:div w:id="1372925262">
              <w:marLeft w:val="0"/>
              <w:marRight w:val="0"/>
              <w:marTop w:val="0"/>
              <w:marBottom w:val="0"/>
              <w:divBdr>
                <w:top w:val="none" w:sz="0" w:space="0" w:color="auto"/>
                <w:left w:val="none" w:sz="0" w:space="0" w:color="auto"/>
                <w:bottom w:val="none" w:sz="0" w:space="0" w:color="auto"/>
                <w:right w:val="none" w:sz="0" w:space="0" w:color="auto"/>
              </w:divBdr>
            </w:div>
            <w:div w:id="246305375">
              <w:marLeft w:val="0"/>
              <w:marRight w:val="0"/>
              <w:marTop w:val="0"/>
              <w:marBottom w:val="0"/>
              <w:divBdr>
                <w:top w:val="none" w:sz="0" w:space="0" w:color="auto"/>
                <w:left w:val="none" w:sz="0" w:space="0" w:color="auto"/>
                <w:bottom w:val="none" w:sz="0" w:space="0" w:color="auto"/>
                <w:right w:val="none" w:sz="0" w:space="0" w:color="auto"/>
              </w:divBdr>
            </w:div>
            <w:div w:id="938877152">
              <w:marLeft w:val="0"/>
              <w:marRight w:val="0"/>
              <w:marTop w:val="0"/>
              <w:marBottom w:val="0"/>
              <w:divBdr>
                <w:top w:val="none" w:sz="0" w:space="0" w:color="auto"/>
                <w:left w:val="none" w:sz="0" w:space="0" w:color="auto"/>
                <w:bottom w:val="none" w:sz="0" w:space="0" w:color="auto"/>
                <w:right w:val="none" w:sz="0" w:space="0" w:color="auto"/>
              </w:divBdr>
            </w:div>
            <w:div w:id="1095906523">
              <w:marLeft w:val="0"/>
              <w:marRight w:val="0"/>
              <w:marTop w:val="0"/>
              <w:marBottom w:val="0"/>
              <w:divBdr>
                <w:top w:val="none" w:sz="0" w:space="0" w:color="auto"/>
                <w:left w:val="none" w:sz="0" w:space="0" w:color="auto"/>
                <w:bottom w:val="none" w:sz="0" w:space="0" w:color="auto"/>
                <w:right w:val="none" w:sz="0" w:space="0" w:color="auto"/>
              </w:divBdr>
            </w:div>
            <w:div w:id="1398898592">
              <w:marLeft w:val="0"/>
              <w:marRight w:val="0"/>
              <w:marTop w:val="0"/>
              <w:marBottom w:val="0"/>
              <w:divBdr>
                <w:top w:val="none" w:sz="0" w:space="0" w:color="auto"/>
                <w:left w:val="none" w:sz="0" w:space="0" w:color="auto"/>
                <w:bottom w:val="none" w:sz="0" w:space="0" w:color="auto"/>
                <w:right w:val="none" w:sz="0" w:space="0" w:color="auto"/>
              </w:divBdr>
            </w:div>
            <w:div w:id="960185950">
              <w:marLeft w:val="0"/>
              <w:marRight w:val="0"/>
              <w:marTop w:val="0"/>
              <w:marBottom w:val="0"/>
              <w:divBdr>
                <w:top w:val="none" w:sz="0" w:space="0" w:color="auto"/>
                <w:left w:val="none" w:sz="0" w:space="0" w:color="auto"/>
                <w:bottom w:val="none" w:sz="0" w:space="0" w:color="auto"/>
                <w:right w:val="none" w:sz="0" w:space="0" w:color="auto"/>
              </w:divBdr>
            </w:div>
            <w:div w:id="816188493">
              <w:marLeft w:val="0"/>
              <w:marRight w:val="0"/>
              <w:marTop w:val="0"/>
              <w:marBottom w:val="0"/>
              <w:divBdr>
                <w:top w:val="none" w:sz="0" w:space="0" w:color="auto"/>
                <w:left w:val="none" w:sz="0" w:space="0" w:color="auto"/>
                <w:bottom w:val="none" w:sz="0" w:space="0" w:color="auto"/>
                <w:right w:val="none" w:sz="0" w:space="0" w:color="auto"/>
              </w:divBdr>
            </w:div>
            <w:div w:id="1832939532">
              <w:marLeft w:val="0"/>
              <w:marRight w:val="0"/>
              <w:marTop w:val="0"/>
              <w:marBottom w:val="0"/>
              <w:divBdr>
                <w:top w:val="none" w:sz="0" w:space="0" w:color="auto"/>
                <w:left w:val="none" w:sz="0" w:space="0" w:color="auto"/>
                <w:bottom w:val="none" w:sz="0" w:space="0" w:color="auto"/>
                <w:right w:val="none" w:sz="0" w:space="0" w:color="auto"/>
              </w:divBdr>
            </w:div>
            <w:div w:id="439683530">
              <w:marLeft w:val="0"/>
              <w:marRight w:val="0"/>
              <w:marTop w:val="0"/>
              <w:marBottom w:val="0"/>
              <w:divBdr>
                <w:top w:val="none" w:sz="0" w:space="0" w:color="auto"/>
                <w:left w:val="none" w:sz="0" w:space="0" w:color="auto"/>
                <w:bottom w:val="none" w:sz="0" w:space="0" w:color="auto"/>
                <w:right w:val="none" w:sz="0" w:space="0" w:color="auto"/>
              </w:divBdr>
            </w:div>
            <w:div w:id="649821566">
              <w:marLeft w:val="0"/>
              <w:marRight w:val="0"/>
              <w:marTop w:val="0"/>
              <w:marBottom w:val="0"/>
              <w:divBdr>
                <w:top w:val="none" w:sz="0" w:space="0" w:color="auto"/>
                <w:left w:val="none" w:sz="0" w:space="0" w:color="auto"/>
                <w:bottom w:val="none" w:sz="0" w:space="0" w:color="auto"/>
                <w:right w:val="none" w:sz="0" w:space="0" w:color="auto"/>
              </w:divBdr>
            </w:div>
            <w:div w:id="786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8704">
      <w:bodyDiv w:val="1"/>
      <w:marLeft w:val="0"/>
      <w:marRight w:val="0"/>
      <w:marTop w:val="0"/>
      <w:marBottom w:val="0"/>
      <w:divBdr>
        <w:top w:val="none" w:sz="0" w:space="0" w:color="auto"/>
        <w:left w:val="none" w:sz="0" w:space="0" w:color="auto"/>
        <w:bottom w:val="none" w:sz="0" w:space="0" w:color="auto"/>
        <w:right w:val="none" w:sz="0" w:space="0" w:color="auto"/>
      </w:divBdr>
    </w:div>
    <w:div w:id="2087799970">
      <w:bodyDiv w:val="1"/>
      <w:marLeft w:val="0"/>
      <w:marRight w:val="0"/>
      <w:marTop w:val="0"/>
      <w:marBottom w:val="0"/>
      <w:divBdr>
        <w:top w:val="none" w:sz="0" w:space="0" w:color="auto"/>
        <w:left w:val="none" w:sz="0" w:space="0" w:color="auto"/>
        <w:bottom w:val="none" w:sz="0" w:space="0" w:color="auto"/>
        <w:right w:val="none" w:sz="0" w:space="0" w:color="auto"/>
      </w:divBdr>
    </w:div>
    <w:div w:id="2113699325">
      <w:bodyDiv w:val="1"/>
      <w:marLeft w:val="0"/>
      <w:marRight w:val="0"/>
      <w:marTop w:val="0"/>
      <w:marBottom w:val="0"/>
      <w:divBdr>
        <w:top w:val="none" w:sz="0" w:space="0" w:color="auto"/>
        <w:left w:val="none" w:sz="0" w:space="0" w:color="auto"/>
        <w:bottom w:val="none" w:sz="0" w:space="0" w:color="auto"/>
        <w:right w:val="none" w:sz="0" w:space="0" w:color="auto"/>
      </w:divBdr>
      <w:divsChild>
        <w:div w:id="150219829">
          <w:marLeft w:val="0"/>
          <w:marRight w:val="0"/>
          <w:marTop w:val="0"/>
          <w:marBottom w:val="0"/>
          <w:divBdr>
            <w:top w:val="none" w:sz="0" w:space="0" w:color="auto"/>
            <w:left w:val="none" w:sz="0" w:space="0" w:color="auto"/>
            <w:bottom w:val="none" w:sz="0" w:space="0" w:color="auto"/>
            <w:right w:val="none" w:sz="0" w:space="0" w:color="auto"/>
          </w:divBdr>
          <w:divsChild>
            <w:div w:id="78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kaggle.com/wobotintelligence/face-mask-detection-dataset" TargetMode="External"/><Relationship Id="rId27" Type="http://schemas.openxmlformats.org/officeDocument/2006/relationships/hyperlink" Target="https://github.com/b3nc301/yolov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ce\Downloads\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BCAD7-330E-4FF1-AF96-2BC1408CE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8165</TotalTime>
  <Pages>54</Pages>
  <Words>8938</Words>
  <Characters>61675</Characters>
  <Application>Microsoft Office Word</Application>
  <DocSecurity>0</DocSecurity>
  <Lines>513</Lines>
  <Paragraphs>140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70473</CharactersWithSpaces>
  <SharedDoc>false</SharedDoc>
  <HLinks>
    <vt:vector size="108" baseType="variant">
      <vt:variant>
        <vt:i4>1966133</vt:i4>
      </vt:variant>
      <vt:variant>
        <vt:i4>104</vt:i4>
      </vt:variant>
      <vt:variant>
        <vt:i4>0</vt:i4>
      </vt:variant>
      <vt:variant>
        <vt:i4>5</vt:i4>
      </vt:variant>
      <vt:variant>
        <vt:lpwstr/>
      </vt:variant>
      <vt:variant>
        <vt:lpwstr>_Toc69645602</vt:lpwstr>
      </vt:variant>
      <vt:variant>
        <vt:i4>1900597</vt:i4>
      </vt:variant>
      <vt:variant>
        <vt:i4>98</vt:i4>
      </vt:variant>
      <vt:variant>
        <vt:i4>0</vt:i4>
      </vt:variant>
      <vt:variant>
        <vt:i4>5</vt:i4>
      </vt:variant>
      <vt:variant>
        <vt:lpwstr/>
      </vt:variant>
      <vt:variant>
        <vt:lpwstr>_Toc69645601</vt:lpwstr>
      </vt:variant>
      <vt:variant>
        <vt:i4>1835061</vt:i4>
      </vt:variant>
      <vt:variant>
        <vt:i4>92</vt:i4>
      </vt:variant>
      <vt:variant>
        <vt:i4>0</vt:i4>
      </vt:variant>
      <vt:variant>
        <vt:i4>5</vt:i4>
      </vt:variant>
      <vt:variant>
        <vt:lpwstr/>
      </vt:variant>
      <vt:variant>
        <vt:lpwstr>_Toc69645600</vt:lpwstr>
      </vt:variant>
      <vt:variant>
        <vt:i4>1441852</vt:i4>
      </vt:variant>
      <vt:variant>
        <vt:i4>86</vt:i4>
      </vt:variant>
      <vt:variant>
        <vt:i4>0</vt:i4>
      </vt:variant>
      <vt:variant>
        <vt:i4>5</vt:i4>
      </vt:variant>
      <vt:variant>
        <vt:lpwstr/>
      </vt:variant>
      <vt:variant>
        <vt:lpwstr>_Toc69645599</vt:lpwstr>
      </vt:variant>
      <vt:variant>
        <vt:i4>1507388</vt:i4>
      </vt:variant>
      <vt:variant>
        <vt:i4>80</vt:i4>
      </vt:variant>
      <vt:variant>
        <vt:i4>0</vt:i4>
      </vt:variant>
      <vt:variant>
        <vt:i4>5</vt:i4>
      </vt:variant>
      <vt:variant>
        <vt:lpwstr/>
      </vt:variant>
      <vt:variant>
        <vt:lpwstr>_Toc69645598</vt:lpwstr>
      </vt:variant>
      <vt:variant>
        <vt:i4>1572924</vt:i4>
      </vt:variant>
      <vt:variant>
        <vt:i4>74</vt:i4>
      </vt:variant>
      <vt:variant>
        <vt:i4>0</vt:i4>
      </vt:variant>
      <vt:variant>
        <vt:i4>5</vt:i4>
      </vt:variant>
      <vt:variant>
        <vt:lpwstr/>
      </vt:variant>
      <vt:variant>
        <vt:lpwstr>_Toc69645597</vt:lpwstr>
      </vt:variant>
      <vt:variant>
        <vt:i4>1638460</vt:i4>
      </vt:variant>
      <vt:variant>
        <vt:i4>68</vt:i4>
      </vt:variant>
      <vt:variant>
        <vt:i4>0</vt:i4>
      </vt:variant>
      <vt:variant>
        <vt:i4>5</vt:i4>
      </vt:variant>
      <vt:variant>
        <vt:lpwstr/>
      </vt:variant>
      <vt:variant>
        <vt:lpwstr>_Toc69645596</vt:lpwstr>
      </vt:variant>
      <vt:variant>
        <vt:i4>1703996</vt:i4>
      </vt:variant>
      <vt:variant>
        <vt:i4>62</vt:i4>
      </vt:variant>
      <vt:variant>
        <vt:i4>0</vt:i4>
      </vt:variant>
      <vt:variant>
        <vt:i4>5</vt:i4>
      </vt:variant>
      <vt:variant>
        <vt:lpwstr/>
      </vt:variant>
      <vt:variant>
        <vt:lpwstr>_Toc69645595</vt:lpwstr>
      </vt:variant>
      <vt:variant>
        <vt:i4>1769532</vt:i4>
      </vt:variant>
      <vt:variant>
        <vt:i4>56</vt:i4>
      </vt:variant>
      <vt:variant>
        <vt:i4>0</vt:i4>
      </vt:variant>
      <vt:variant>
        <vt:i4>5</vt:i4>
      </vt:variant>
      <vt:variant>
        <vt:lpwstr/>
      </vt:variant>
      <vt:variant>
        <vt:lpwstr>_Toc69645594</vt:lpwstr>
      </vt:variant>
      <vt:variant>
        <vt:i4>1835068</vt:i4>
      </vt:variant>
      <vt:variant>
        <vt:i4>50</vt:i4>
      </vt:variant>
      <vt:variant>
        <vt:i4>0</vt:i4>
      </vt:variant>
      <vt:variant>
        <vt:i4>5</vt:i4>
      </vt:variant>
      <vt:variant>
        <vt:lpwstr/>
      </vt:variant>
      <vt:variant>
        <vt:lpwstr>_Toc69645593</vt:lpwstr>
      </vt:variant>
      <vt:variant>
        <vt:i4>1900604</vt:i4>
      </vt:variant>
      <vt:variant>
        <vt:i4>44</vt:i4>
      </vt:variant>
      <vt:variant>
        <vt:i4>0</vt:i4>
      </vt:variant>
      <vt:variant>
        <vt:i4>5</vt:i4>
      </vt:variant>
      <vt:variant>
        <vt:lpwstr/>
      </vt:variant>
      <vt:variant>
        <vt:lpwstr>_Toc69645592</vt:lpwstr>
      </vt:variant>
      <vt:variant>
        <vt:i4>1966140</vt:i4>
      </vt:variant>
      <vt:variant>
        <vt:i4>38</vt:i4>
      </vt:variant>
      <vt:variant>
        <vt:i4>0</vt:i4>
      </vt:variant>
      <vt:variant>
        <vt:i4>5</vt:i4>
      </vt:variant>
      <vt:variant>
        <vt:lpwstr/>
      </vt:variant>
      <vt:variant>
        <vt:lpwstr>_Toc69645591</vt:lpwstr>
      </vt:variant>
      <vt:variant>
        <vt:i4>2031676</vt:i4>
      </vt:variant>
      <vt:variant>
        <vt:i4>32</vt:i4>
      </vt:variant>
      <vt:variant>
        <vt:i4>0</vt:i4>
      </vt:variant>
      <vt:variant>
        <vt:i4>5</vt:i4>
      </vt:variant>
      <vt:variant>
        <vt:lpwstr/>
      </vt:variant>
      <vt:variant>
        <vt:lpwstr>_Toc69645590</vt:lpwstr>
      </vt:variant>
      <vt:variant>
        <vt:i4>1441853</vt:i4>
      </vt:variant>
      <vt:variant>
        <vt:i4>26</vt:i4>
      </vt:variant>
      <vt:variant>
        <vt:i4>0</vt:i4>
      </vt:variant>
      <vt:variant>
        <vt:i4>5</vt:i4>
      </vt:variant>
      <vt:variant>
        <vt:lpwstr/>
      </vt:variant>
      <vt:variant>
        <vt:lpwstr>_Toc69645589</vt:lpwstr>
      </vt:variant>
      <vt:variant>
        <vt:i4>1507389</vt:i4>
      </vt:variant>
      <vt:variant>
        <vt:i4>20</vt:i4>
      </vt:variant>
      <vt:variant>
        <vt:i4>0</vt:i4>
      </vt:variant>
      <vt:variant>
        <vt:i4>5</vt:i4>
      </vt:variant>
      <vt:variant>
        <vt:lpwstr/>
      </vt:variant>
      <vt:variant>
        <vt:lpwstr>_Toc69645588</vt:lpwstr>
      </vt:variant>
      <vt:variant>
        <vt:i4>1572925</vt:i4>
      </vt:variant>
      <vt:variant>
        <vt:i4>14</vt:i4>
      </vt:variant>
      <vt:variant>
        <vt:i4>0</vt:i4>
      </vt:variant>
      <vt:variant>
        <vt:i4>5</vt:i4>
      </vt:variant>
      <vt:variant>
        <vt:lpwstr/>
      </vt:variant>
      <vt:variant>
        <vt:lpwstr>_Toc69645587</vt:lpwstr>
      </vt:variant>
      <vt:variant>
        <vt:i4>1638461</vt:i4>
      </vt:variant>
      <vt:variant>
        <vt:i4>8</vt:i4>
      </vt:variant>
      <vt:variant>
        <vt:i4>0</vt:i4>
      </vt:variant>
      <vt:variant>
        <vt:i4>5</vt:i4>
      </vt:variant>
      <vt:variant>
        <vt:lpwstr/>
      </vt:variant>
      <vt:variant>
        <vt:lpwstr>_Toc69645586</vt:lpwstr>
      </vt:variant>
      <vt:variant>
        <vt:i4>1703997</vt:i4>
      </vt:variant>
      <vt:variant>
        <vt:i4>2</vt:i4>
      </vt:variant>
      <vt:variant>
        <vt:i4>0</vt:i4>
      </vt:variant>
      <vt:variant>
        <vt:i4>5</vt:i4>
      </vt:variant>
      <vt:variant>
        <vt:lpwstr/>
      </vt:variant>
      <vt:variant>
        <vt:lpwstr>_Toc69645585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Fieszl Bence</dc:creator>
  <cp:keywords/>
  <dc:description/>
  <cp:lastModifiedBy>Bence Fieszl</cp:lastModifiedBy>
  <cp:revision>48</cp:revision>
  <cp:lastPrinted>1899-12-31T23:00:00Z</cp:lastPrinted>
  <dcterms:created xsi:type="dcterms:W3CDTF">2021-03-31T11:57:00Z</dcterms:created>
  <dcterms:modified xsi:type="dcterms:W3CDTF">2021-11-23T15:38:00Z</dcterms:modified>
</cp:coreProperties>
</file>